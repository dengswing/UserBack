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D8D17" w14:textId="52F5EF06" w:rsidR="004C4A05" w:rsidRPr="0079725C" w:rsidRDefault="00DF0AB5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bookmarkStart w:id="0" w:name="_Toc454971852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公用Mac机器使用规范</w:t>
      </w:r>
      <w:bookmarkEnd w:id="0"/>
    </w:p>
    <w:p w14:paraId="6ECAA470" w14:textId="77777777" w:rsidR="00AC1680" w:rsidRPr="00CC07BA" w:rsidRDefault="007D4508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AD45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6F134AE8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1" w:name="_Toc283645766"/>
      <w:bookmarkStart w:id="2" w:name="_Toc454971853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1"/>
      <w:bookmarkEnd w:id="2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1B86D21C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522D879D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37B86A14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3" w:name="_Toc500731307"/>
            <w:bookmarkStart w:id="4" w:name="_Toc500731349"/>
            <w:bookmarkStart w:id="5" w:name="_Toc500731407"/>
            <w:bookmarkStart w:id="6" w:name="_Toc500741301"/>
            <w:bookmarkStart w:id="7" w:name="_Toc500743056"/>
            <w:bookmarkStart w:id="8" w:name="_Toc500745755"/>
            <w:bookmarkStart w:id="9" w:name="_Toc500746078"/>
            <w:bookmarkStart w:id="10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  <w:shd w:val="clear" w:color="auto" w:fill="D9D9D9"/>
          </w:tcPr>
          <w:p w14:paraId="38CA452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42CBB260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1" w:name="_Toc500731308"/>
            <w:bookmarkStart w:id="12" w:name="_Toc500731350"/>
            <w:bookmarkStart w:id="13" w:name="_Toc500731408"/>
            <w:bookmarkStart w:id="14" w:name="_Toc500741302"/>
            <w:bookmarkStart w:id="15" w:name="_Toc500743057"/>
            <w:bookmarkStart w:id="16" w:name="_Toc500745756"/>
            <w:bookmarkStart w:id="17" w:name="_Toc500746079"/>
            <w:bookmarkStart w:id="18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061204" w:rsidRPr="0079725C" w14:paraId="3441248A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1E78D3FB" w14:textId="5453CEF1" w:rsidR="00061204" w:rsidRDefault="00061204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1.</w:t>
            </w:r>
            <w:r w:rsidR="001C404A">
              <w:rPr>
                <w:rFonts w:ascii="Arial Unicode MS" w:eastAsia="Arial Unicode MS" w:hAnsi="Arial Unicode MS" w:cs="Arial Unicode MS" w:hint="eastAsia"/>
                <w:sz w:val="20"/>
              </w:rPr>
              <w:t>0</w:t>
            </w:r>
          </w:p>
        </w:tc>
        <w:tc>
          <w:tcPr>
            <w:tcW w:w="1418" w:type="dxa"/>
          </w:tcPr>
          <w:p w14:paraId="1C691928" w14:textId="6A782D1E" w:rsidR="00061204" w:rsidRDefault="00A02B83" w:rsidP="00750B65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27</w:t>
            </w:r>
            <w:r w:rsidR="00061204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 w:rsidR="00BC7BF3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6</w:t>
            </w:r>
          </w:p>
        </w:tc>
        <w:tc>
          <w:tcPr>
            <w:tcW w:w="1701" w:type="dxa"/>
          </w:tcPr>
          <w:p w14:paraId="06F6C643" w14:textId="3EFBD73E" w:rsidR="00061204" w:rsidRDefault="00BB0BE8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ChenMing</w:t>
            </w:r>
          </w:p>
        </w:tc>
        <w:tc>
          <w:tcPr>
            <w:tcW w:w="4387" w:type="dxa"/>
          </w:tcPr>
          <w:p w14:paraId="4420AAB1" w14:textId="0F6F6E06" w:rsidR="00061204" w:rsidRDefault="001C404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</w:tbl>
    <w:p w14:paraId="713CD5A3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45DCD1B7" w14:textId="77777777" w:rsidR="002E1AE9" w:rsidRPr="00CC07BA" w:rsidRDefault="007D4508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F18BA76">
          <v:shape id="_x0000_i1026" type="#_x0000_t75" style="width:6in;height:7.2pt" o:hrpct="0" o:hralign="center" o:hr="t">
            <v:imagedata r:id="rId8" o:title="BD10290_"/>
          </v:shape>
        </w:pict>
      </w:r>
    </w:p>
    <w:p w14:paraId="78BE7FD3" w14:textId="77777777" w:rsidR="00B91A58" w:rsidRDefault="00844D0B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4971852" w:history="1">
        <w:r w:rsidR="00B91A58" w:rsidRPr="0078543E">
          <w:rPr>
            <w:rStyle w:val="a3"/>
            <w:rFonts w:ascii="Arial Unicode MS" w:eastAsia="Arial Unicode MS" w:hAnsi="Arial Unicode MS" w:cs="Arial Unicode MS" w:hint="eastAsia"/>
            <w:noProof/>
            <w:lang w:eastAsia="zh-CN"/>
          </w:rPr>
          <w:t>公用</w:t>
        </w:r>
        <w:r w:rsidR="00B91A58" w:rsidRPr="0078543E">
          <w:rPr>
            <w:rStyle w:val="a3"/>
            <w:rFonts w:ascii="Arial Unicode MS" w:eastAsia="Arial Unicode MS" w:hAnsi="Arial Unicode MS" w:cs="Arial Unicode MS"/>
            <w:noProof/>
            <w:lang w:eastAsia="zh-CN"/>
          </w:rPr>
          <w:t>Mac</w:t>
        </w:r>
        <w:r w:rsidR="00B91A58" w:rsidRPr="0078543E">
          <w:rPr>
            <w:rStyle w:val="a3"/>
            <w:rFonts w:ascii="Arial Unicode MS" w:eastAsia="Arial Unicode MS" w:hAnsi="Arial Unicode MS" w:cs="Arial Unicode MS" w:hint="eastAsia"/>
            <w:noProof/>
            <w:lang w:eastAsia="zh-CN"/>
          </w:rPr>
          <w:t>机器使用规范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_Toc454971852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1</w:t>
        </w:r>
        <w:r w:rsidR="00B91A58">
          <w:rPr>
            <w:noProof/>
            <w:webHidden/>
          </w:rPr>
          <w:fldChar w:fldCharType="end"/>
        </w:r>
      </w:hyperlink>
    </w:p>
    <w:p w14:paraId="3F3AB38B" w14:textId="77777777" w:rsidR="00B91A58" w:rsidRDefault="007D4508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971853" w:history="1">
        <w:r w:rsidR="00B91A58" w:rsidRPr="0078543E">
          <w:rPr>
            <w:rStyle w:val="a3"/>
            <w:rFonts w:ascii="Arial Unicode MS" w:eastAsia="Arial Unicode MS" w:hAnsi="Arial Unicode MS" w:cs="Arial Unicode MS"/>
            <w:noProof/>
          </w:rPr>
          <w:t>Version Control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_Toc454971853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1</w:t>
        </w:r>
        <w:r w:rsidR="00B91A58">
          <w:rPr>
            <w:noProof/>
            <w:webHidden/>
          </w:rPr>
          <w:fldChar w:fldCharType="end"/>
        </w:r>
      </w:hyperlink>
    </w:p>
    <w:p w14:paraId="4A06B8EE" w14:textId="77777777" w:rsidR="00B91A58" w:rsidRDefault="007D4508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971854" w:history="1">
        <w:r w:rsidR="00B91A58" w:rsidRPr="0078543E">
          <w:rPr>
            <w:rStyle w:val="a3"/>
            <w:noProof/>
            <w:lang w:eastAsia="zh-CN"/>
          </w:rPr>
          <w:t>1</w:t>
        </w:r>
        <w:r w:rsidR="00B91A58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概述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_Toc454971854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2</w:t>
        </w:r>
        <w:r w:rsidR="00B91A58">
          <w:rPr>
            <w:noProof/>
            <w:webHidden/>
          </w:rPr>
          <w:fldChar w:fldCharType="end"/>
        </w:r>
      </w:hyperlink>
    </w:p>
    <w:p w14:paraId="7EF16FB4" w14:textId="77777777" w:rsidR="00B91A58" w:rsidRDefault="007D4508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971855" w:history="1">
        <w:r w:rsidR="00B91A58" w:rsidRPr="0078543E">
          <w:rPr>
            <w:rStyle w:val="a3"/>
            <w:noProof/>
            <w:lang w:eastAsia="zh-CN"/>
          </w:rPr>
          <w:t>2</w:t>
        </w:r>
        <w:r w:rsidR="00B91A58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noProof/>
            <w:lang w:eastAsia="zh-CN"/>
          </w:rPr>
          <w:t>Mac</w:t>
        </w:r>
        <w:r w:rsidR="00B91A58" w:rsidRPr="0078543E">
          <w:rPr>
            <w:rStyle w:val="a3"/>
            <w:rFonts w:hint="eastAsia"/>
            <w:noProof/>
            <w:lang w:eastAsia="zh-CN"/>
          </w:rPr>
          <w:t>的使用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_Toc454971855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2</w:t>
        </w:r>
        <w:r w:rsidR="00B91A58">
          <w:rPr>
            <w:noProof/>
            <w:webHidden/>
          </w:rPr>
          <w:fldChar w:fldCharType="end"/>
        </w:r>
      </w:hyperlink>
    </w:p>
    <w:p w14:paraId="0F574627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56" w:history="1">
        <w:r w:rsidR="00B91A58" w:rsidRPr="0078543E">
          <w:rPr>
            <w:rStyle w:val="a3"/>
            <w:lang w:eastAsia="zh-CN"/>
          </w:rPr>
          <w:t>2.1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>Mac</w:t>
        </w:r>
        <w:r w:rsidR="00B91A58" w:rsidRPr="0078543E">
          <w:rPr>
            <w:rStyle w:val="a3"/>
            <w:rFonts w:hint="eastAsia"/>
            <w:lang w:eastAsia="zh-CN"/>
          </w:rPr>
          <w:t>机型选择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_Toc454971856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2</w:t>
        </w:r>
        <w:r w:rsidR="00B91A58">
          <w:rPr>
            <w:webHidden/>
          </w:rPr>
          <w:fldChar w:fldCharType="end"/>
        </w:r>
      </w:hyperlink>
    </w:p>
    <w:p w14:paraId="222B0017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57" w:history="1">
        <w:r w:rsidR="00B91A58" w:rsidRPr="0078543E">
          <w:rPr>
            <w:rStyle w:val="a3"/>
            <w:lang w:eastAsia="zh-CN"/>
          </w:rPr>
          <w:t>2.2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>Mac</w:t>
        </w:r>
        <w:r w:rsidR="00B91A58" w:rsidRPr="0078543E">
          <w:rPr>
            <w:rStyle w:val="a3"/>
            <w:rFonts w:hint="eastAsia"/>
            <w:lang w:eastAsia="zh-CN"/>
          </w:rPr>
          <w:t>机数量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_Toc454971857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2</w:t>
        </w:r>
        <w:r w:rsidR="00B91A58">
          <w:rPr>
            <w:webHidden/>
          </w:rPr>
          <w:fldChar w:fldCharType="end"/>
        </w:r>
      </w:hyperlink>
    </w:p>
    <w:p w14:paraId="66AF357D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58" w:history="1">
        <w:r w:rsidR="00B91A58" w:rsidRPr="0078543E">
          <w:rPr>
            <w:rStyle w:val="a3"/>
            <w:lang w:eastAsia="zh-CN"/>
          </w:rPr>
          <w:t>2.3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>Mac</w:t>
        </w:r>
        <w:r w:rsidR="00B91A58" w:rsidRPr="0078543E">
          <w:rPr>
            <w:rStyle w:val="a3"/>
            <w:rFonts w:hint="eastAsia"/>
            <w:lang w:eastAsia="zh-CN"/>
          </w:rPr>
          <w:t>机使用时机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_Toc454971858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2</w:t>
        </w:r>
        <w:r w:rsidR="00B91A58">
          <w:rPr>
            <w:webHidden/>
          </w:rPr>
          <w:fldChar w:fldCharType="end"/>
        </w:r>
      </w:hyperlink>
    </w:p>
    <w:p w14:paraId="6AA3F305" w14:textId="77777777" w:rsidR="00B91A58" w:rsidRDefault="007D4508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971859" w:history="1">
        <w:r w:rsidR="00B91A58" w:rsidRPr="0078543E">
          <w:rPr>
            <w:rStyle w:val="a3"/>
            <w:noProof/>
            <w:lang w:eastAsia="zh-CN"/>
          </w:rPr>
          <w:t>3</w:t>
        </w:r>
        <w:r w:rsidR="00B91A58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noProof/>
            <w:lang w:eastAsia="zh-CN"/>
          </w:rPr>
          <w:t>Mac</w:t>
        </w:r>
        <w:r w:rsidR="00B91A58" w:rsidRPr="0078543E">
          <w:rPr>
            <w:rStyle w:val="a3"/>
            <w:rFonts w:hint="eastAsia"/>
            <w:noProof/>
            <w:lang w:eastAsia="zh-CN"/>
          </w:rPr>
          <w:t>机申请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_Toc454971859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2</w:t>
        </w:r>
        <w:r w:rsidR="00B91A58">
          <w:rPr>
            <w:noProof/>
            <w:webHidden/>
          </w:rPr>
          <w:fldChar w:fldCharType="end"/>
        </w:r>
      </w:hyperlink>
    </w:p>
    <w:p w14:paraId="2EAEF543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0" w:history="1">
        <w:r w:rsidR="00B91A58" w:rsidRPr="0078543E">
          <w:rPr>
            <w:rStyle w:val="a3"/>
            <w:lang w:eastAsia="zh-CN"/>
          </w:rPr>
          <w:t>3.1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机管理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_Toc454971860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2</w:t>
        </w:r>
        <w:r w:rsidR="00B91A58">
          <w:rPr>
            <w:webHidden/>
          </w:rPr>
          <w:fldChar w:fldCharType="end"/>
        </w:r>
      </w:hyperlink>
    </w:p>
    <w:p w14:paraId="0903DB24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1" w:history="1">
        <w:r w:rsidR="00B91A58" w:rsidRPr="0078543E">
          <w:rPr>
            <w:rStyle w:val="a3"/>
            <w:lang w:eastAsia="zh-CN"/>
          </w:rPr>
          <w:t>3.2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机申请时机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_Toc454971861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2</w:t>
        </w:r>
        <w:r w:rsidR="00B91A58">
          <w:rPr>
            <w:webHidden/>
          </w:rPr>
          <w:fldChar w:fldCharType="end"/>
        </w:r>
      </w:hyperlink>
    </w:p>
    <w:p w14:paraId="73FAB8B6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2" w:history="1">
        <w:r w:rsidR="00B91A58" w:rsidRPr="0078543E">
          <w:rPr>
            <w:rStyle w:val="a3"/>
            <w:lang w:eastAsia="zh-CN"/>
          </w:rPr>
          <w:t>3.3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机申请审批时间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_Toc454971862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3</w:t>
        </w:r>
        <w:r w:rsidR="00B91A58">
          <w:rPr>
            <w:webHidden/>
          </w:rPr>
          <w:fldChar w:fldCharType="end"/>
        </w:r>
      </w:hyperlink>
    </w:p>
    <w:p w14:paraId="748D06A4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3" w:history="1">
        <w:r w:rsidR="00B91A58" w:rsidRPr="0078543E">
          <w:rPr>
            <w:rStyle w:val="a3"/>
            <w:lang w:eastAsia="zh-CN"/>
          </w:rPr>
          <w:t>3.4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机申请方式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_Toc454971863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3</w:t>
        </w:r>
        <w:r w:rsidR="00B91A58">
          <w:rPr>
            <w:webHidden/>
          </w:rPr>
          <w:fldChar w:fldCharType="end"/>
        </w:r>
      </w:hyperlink>
    </w:p>
    <w:p w14:paraId="6144AA67" w14:textId="77777777" w:rsidR="00B91A58" w:rsidRDefault="007D4508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971864" w:history="1">
        <w:r w:rsidR="00B91A58" w:rsidRPr="0078543E">
          <w:rPr>
            <w:rStyle w:val="a3"/>
            <w:noProof/>
            <w:lang w:eastAsia="zh-CN"/>
          </w:rPr>
          <w:t>3.4.1</w:t>
        </w:r>
        <w:r w:rsidR="00B91A58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申请邮件格式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_Toc454971864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3</w:t>
        </w:r>
        <w:r w:rsidR="00B91A58">
          <w:rPr>
            <w:noProof/>
            <w:webHidden/>
          </w:rPr>
          <w:fldChar w:fldCharType="end"/>
        </w:r>
      </w:hyperlink>
    </w:p>
    <w:p w14:paraId="224A0FC1" w14:textId="77777777" w:rsidR="00B91A58" w:rsidRDefault="007D4508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971865" w:history="1">
        <w:r w:rsidR="00B91A58" w:rsidRPr="0078543E">
          <w:rPr>
            <w:rStyle w:val="a3"/>
            <w:noProof/>
            <w:lang w:eastAsia="zh-CN"/>
          </w:rPr>
          <w:t>3.4.2</w:t>
        </w:r>
        <w:r w:rsidR="00B91A58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申请邮件回复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_Toc454971865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3</w:t>
        </w:r>
        <w:r w:rsidR="00B91A58">
          <w:rPr>
            <w:noProof/>
            <w:webHidden/>
          </w:rPr>
          <w:fldChar w:fldCharType="end"/>
        </w:r>
      </w:hyperlink>
    </w:p>
    <w:p w14:paraId="0E4B2CE4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6" w:history="1">
        <w:r w:rsidR="00B91A58" w:rsidRPr="0078543E">
          <w:rPr>
            <w:rStyle w:val="a3"/>
            <w:lang w:eastAsia="zh-CN"/>
          </w:rPr>
          <w:t>3.5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lang w:eastAsia="zh-CN"/>
          </w:rPr>
          <w:t>申请流程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_Toc454971866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4</w:t>
        </w:r>
        <w:r w:rsidR="00B91A58">
          <w:rPr>
            <w:webHidden/>
          </w:rPr>
          <w:fldChar w:fldCharType="end"/>
        </w:r>
      </w:hyperlink>
    </w:p>
    <w:p w14:paraId="7505EF22" w14:textId="77777777" w:rsidR="00B91A58" w:rsidRDefault="007D4508">
      <w:pPr>
        <w:pStyle w:val="10"/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4971867" w:history="1">
        <w:r w:rsidR="00B91A58" w:rsidRPr="0078543E">
          <w:rPr>
            <w:rStyle w:val="a3"/>
            <w:noProof/>
            <w:lang w:eastAsia="zh-CN"/>
          </w:rPr>
          <w:t>4</w:t>
        </w:r>
        <w:r w:rsidR="00B91A58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noProof/>
            <w:lang w:eastAsia="zh-CN"/>
          </w:rPr>
          <w:t>Mac</w:t>
        </w:r>
        <w:r w:rsidR="00B91A58" w:rsidRPr="0078543E">
          <w:rPr>
            <w:rStyle w:val="a3"/>
            <w:rFonts w:hint="eastAsia"/>
            <w:noProof/>
            <w:lang w:eastAsia="zh-CN"/>
          </w:rPr>
          <w:t>机归还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_Toc454971867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4</w:t>
        </w:r>
        <w:r w:rsidR="00B91A58">
          <w:rPr>
            <w:noProof/>
            <w:webHidden/>
          </w:rPr>
          <w:fldChar w:fldCharType="end"/>
        </w:r>
      </w:hyperlink>
    </w:p>
    <w:p w14:paraId="7FB3D00D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8" w:history="1">
        <w:r w:rsidR="00B91A58" w:rsidRPr="0078543E">
          <w:rPr>
            <w:rStyle w:val="a3"/>
            <w:lang w:eastAsia="zh-CN"/>
          </w:rPr>
          <w:t>4.1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机归还时机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_Toc454971868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4</w:t>
        </w:r>
        <w:r w:rsidR="00B91A58">
          <w:rPr>
            <w:webHidden/>
          </w:rPr>
          <w:fldChar w:fldCharType="end"/>
        </w:r>
      </w:hyperlink>
    </w:p>
    <w:p w14:paraId="304187B9" w14:textId="77777777" w:rsidR="00B91A58" w:rsidRDefault="007D4508">
      <w:pPr>
        <w:pStyle w:val="20"/>
        <w:tabs>
          <w:tab w:val="left" w:pos="1080"/>
        </w:tabs>
        <w:rPr>
          <w:rFonts w:asciiTheme="minorHAnsi" w:hAnsiTheme="minorHAnsi" w:cstheme="minorBidi"/>
          <w:bCs w:val="0"/>
          <w:kern w:val="2"/>
          <w:sz w:val="21"/>
          <w:szCs w:val="22"/>
          <w:lang w:eastAsia="zh-CN"/>
        </w:rPr>
      </w:pPr>
      <w:hyperlink w:anchor="_Toc454971869" w:history="1">
        <w:r w:rsidR="00B91A58" w:rsidRPr="0078543E">
          <w:rPr>
            <w:rStyle w:val="a3"/>
            <w:lang w:eastAsia="zh-CN"/>
          </w:rPr>
          <w:t>4.2</w:t>
        </w:r>
        <w:r w:rsidR="00B91A58">
          <w:rPr>
            <w:rFonts w:asciiTheme="minorHAnsi" w:hAnsiTheme="minorHAnsi" w:cstheme="minorBidi"/>
            <w:bCs w:val="0"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lang w:eastAsia="zh-CN"/>
          </w:rPr>
          <w:t xml:space="preserve">Mac </w:t>
        </w:r>
        <w:r w:rsidR="00B91A58" w:rsidRPr="0078543E">
          <w:rPr>
            <w:rStyle w:val="a3"/>
            <w:rFonts w:hint="eastAsia"/>
            <w:lang w:eastAsia="zh-CN"/>
          </w:rPr>
          <w:t>机归还方式</w:t>
        </w:r>
        <w:r w:rsidR="00B91A58">
          <w:rPr>
            <w:webHidden/>
          </w:rPr>
          <w:tab/>
        </w:r>
        <w:r w:rsidR="00B91A58">
          <w:rPr>
            <w:webHidden/>
          </w:rPr>
          <w:fldChar w:fldCharType="begin"/>
        </w:r>
        <w:r w:rsidR="00B91A58">
          <w:rPr>
            <w:webHidden/>
          </w:rPr>
          <w:instrText xml:space="preserve"> PAGEREF _Toc454971869 \h </w:instrText>
        </w:r>
        <w:r w:rsidR="00B91A58">
          <w:rPr>
            <w:webHidden/>
          </w:rPr>
        </w:r>
        <w:r w:rsidR="00B91A58">
          <w:rPr>
            <w:webHidden/>
          </w:rPr>
          <w:fldChar w:fldCharType="separate"/>
        </w:r>
        <w:r w:rsidR="00B91A58">
          <w:rPr>
            <w:webHidden/>
          </w:rPr>
          <w:t>4</w:t>
        </w:r>
        <w:r w:rsidR="00B91A58">
          <w:rPr>
            <w:webHidden/>
          </w:rPr>
          <w:fldChar w:fldCharType="end"/>
        </w:r>
      </w:hyperlink>
    </w:p>
    <w:p w14:paraId="5D008791" w14:textId="77777777" w:rsidR="00B91A58" w:rsidRDefault="007D4508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971870" w:history="1">
        <w:r w:rsidR="00B91A58" w:rsidRPr="0078543E">
          <w:rPr>
            <w:rStyle w:val="a3"/>
            <w:noProof/>
            <w:lang w:eastAsia="zh-CN"/>
          </w:rPr>
          <w:t>4.2.1</w:t>
        </w:r>
        <w:r w:rsidR="00B91A58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归还邮件格式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_Toc454971870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5</w:t>
        </w:r>
        <w:r w:rsidR="00B91A58">
          <w:rPr>
            <w:noProof/>
            <w:webHidden/>
          </w:rPr>
          <w:fldChar w:fldCharType="end"/>
        </w:r>
      </w:hyperlink>
    </w:p>
    <w:p w14:paraId="785DAAD3" w14:textId="77777777" w:rsidR="00B91A58" w:rsidRDefault="007D4508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971871" w:history="1">
        <w:r w:rsidR="00B91A58" w:rsidRPr="0078543E">
          <w:rPr>
            <w:rStyle w:val="a3"/>
            <w:noProof/>
            <w:lang w:eastAsia="zh-CN"/>
          </w:rPr>
          <w:t>4.2.2</w:t>
        </w:r>
        <w:r w:rsidR="00B91A58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归还邮件回复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_Toc454971871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5</w:t>
        </w:r>
        <w:r w:rsidR="00B91A58">
          <w:rPr>
            <w:noProof/>
            <w:webHidden/>
          </w:rPr>
          <w:fldChar w:fldCharType="end"/>
        </w:r>
      </w:hyperlink>
    </w:p>
    <w:p w14:paraId="3C6F6919" w14:textId="77777777" w:rsidR="00B91A58" w:rsidRDefault="007D4508">
      <w:pPr>
        <w:pStyle w:val="30"/>
        <w:tabs>
          <w:tab w:val="left" w:pos="10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54971872" w:history="1">
        <w:r w:rsidR="00B91A58" w:rsidRPr="0078543E">
          <w:rPr>
            <w:rStyle w:val="a3"/>
            <w:noProof/>
            <w:lang w:eastAsia="zh-CN"/>
          </w:rPr>
          <w:t>4.2.3</w:t>
        </w:r>
        <w:r w:rsidR="00B91A58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91A58" w:rsidRPr="0078543E">
          <w:rPr>
            <w:rStyle w:val="a3"/>
            <w:rFonts w:hint="eastAsia"/>
            <w:noProof/>
            <w:lang w:eastAsia="zh-CN"/>
          </w:rPr>
          <w:t>收回流程</w:t>
        </w:r>
        <w:r w:rsidR="00B91A58">
          <w:rPr>
            <w:noProof/>
            <w:webHidden/>
          </w:rPr>
          <w:tab/>
        </w:r>
        <w:r w:rsidR="00B91A58">
          <w:rPr>
            <w:noProof/>
            <w:webHidden/>
          </w:rPr>
          <w:fldChar w:fldCharType="begin"/>
        </w:r>
        <w:r w:rsidR="00B91A58">
          <w:rPr>
            <w:noProof/>
            <w:webHidden/>
          </w:rPr>
          <w:instrText xml:space="preserve"> PAGEREF _Toc454971872 \h </w:instrText>
        </w:r>
        <w:r w:rsidR="00B91A58">
          <w:rPr>
            <w:noProof/>
            <w:webHidden/>
          </w:rPr>
        </w:r>
        <w:r w:rsidR="00B91A58">
          <w:rPr>
            <w:noProof/>
            <w:webHidden/>
          </w:rPr>
          <w:fldChar w:fldCharType="separate"/>
        </w:r>
        <w:r w:rsidR="00B91A58">
          <w:rPr>
            <w:noProof/>
            <w:webHidden/>
          </w:rPr>
          <w:t>5</w:t>
        </w:r>
        <w:r w:rsidR="00B91A58">
          <w:rPr>
            <w:noProof/>
            <w:webHidden/>
          </w:rPr>
          <w:fldChar w:fldCharType="end"/>
        </w:r>
      </w:hyperlink>
    </w:p>
    <w:p w14:paraId="15813316" w14:textId="7A809AAD" w:rsidR="00A31CBF" w:rsidRDefault="00844D0B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9" w:name="_Toc1899706"/>
    </w:p>
    <w:p w14:paraId="7B00B3DD" w14:textId="6155A379" w:rsidR="00D33DB1" w:rsidRPr="00D33DB1" w:rsidRDefault="00E93643" w:rsidP="00D33DB1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pict w14:anchorId="07B20375">
          <v:shape id="_x0000_i1027" type="#_x0000_t75" style="width:6in;height:7.2pt" o:hrpct="0" o:hralign="center" o:hr="t">
            <v:imagedata r:id="rId8" o:title="BD10290_"/>
          </v:shape>
        </w:pict>
      </w:r>
    </w:p>
    <w:p w14:paraId="658C27E9" w14:textId="77777777" w:rsidR="00D33DB1" w:rsidRDefault="00D33DB1" w:rsidP="00D33DB1">
      <w:pPr>
        <w:rPr>
          <w:lang w:eastAsia="zh-CN"/>
        </w:rPr>
      </w:pPr>
    </w:p>
    <w:p w14:paraId="4CE3FC5F" w14:textId="55AA90D4" w:rsidR="00D33DB1" w:rsidRDefault="00D42FC4" w:rsidP="00D33DB1">
      <w:pPr>
        <w:pStyle w:val="1"/>
        <w:rPr>
          <w:lang w:eastAsia="zh-CN"/>
        </w:rPr>
      </w:pPr>
      <w:bookmarkStart w:id="20" w:name="_Toc454971854"/>
      <w:r>
        <w:rPr>
          <w:rFonts w:hint="eastAsia"/>
          <w:lang w:eastAsia="zh-CN"/>
        </w:rPr>
        <w:t>概述</w:t>
      </w:r>
      <w:bookmarkEnd w:id="20"/>
    </w:p>
    <w:p w14:paraId="0835502F" w14:textId="01F64F49" w:rsidR="00D42FC4" w:rsidRDefault="00AE1DE8" w:rsidP="002A0F81">
      <w:pPr>
        <w:rPr>
          <w:lang w:eastAsia="zh-CN"/>
        </w:rPr>
      </w:pPr>
      <w:r>
        <w:rPr>
          <w:rFonts w:hint="eastAsia"/>
          <w:lang w:eastAsia="zh-CN"/>
        </w:rPr>
        <w:t>由于日常</w:t>
      </w:r>
      <w:r>
        <w:rPr>
          <w:lang w:eastAsia="zh-CN"/>
        </w:rPr>
        <w:t>开发机只能开发</w:t>
      </w:r>
      <w:r>
        <w:rPr>
          <w:lang w:eastAsia="zh-CN"/>
        </w:rPr>
        <w:t>Win32</w:t>
      </w:r>
      <w:r>
        <w:rPr>
          <w:lang w:eastAsia="zh-CN"/>
        </w:rPr>
        <w:t>、</w:t>
      </w:r>
      <w:r>
        <w:rPr>
          <w:lang w:eastAsia="zh-CN"/>
        </w:rPr>
        <w:t>Android</w:t>
      </w:r>
      <w:r>
        <w:rPr>
          <w:lang w:eastAsia="zh-CN"/>
        </w:rPr>
        <w:t>以及</w:t>
      </w:r>
      <w:r>
        <w:rPr>
          <w:lang w:eastAsia="zh-CN"/>
        </w:rPr>
        <w:t>Web</w:t>
      </w:r>
      <w:r>
        <w:rPr>
          <w:lang w:eastAsia="zh-CN"/>
        </w:rPr>
        <w:t>版本</w:t>
      </w:r>
      <w:r>
        <w:rPr>
          <w:rFonts w:hint="eastAsia"/>
          <w:lang w:eastAsia="zh-CN"/>
        </w:rPr>
        <w:t>，</w:t>
      </w:r>
      <w:r>
        <w:rPr>
          <w:lang w:eastAsia="zh-CN"/>
        </w:rPr>
        <w:t>iOS</w:t>
      </w:r>
      <w:r>
        <w:rPr>
          <w:lang w:eastAsia="zh-CN"/>
        </w:rPr>
        <w:t>版本只能在</w:t>
      </w:r>
      <w:r w:rsidR="007C40AC">
        <w:rPr>
          <w:rFonts w:hint="eastAsia"/>
          <w:lang w:eastAsia="zh-CN"/>
        </w:rPr>
        <w:t>Mac</w:t>
      </w:r>
      <w:r w:rsidR="007C40AC"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，研发中心为项目组提供了</w:t>
      </w:r>
      <w:r>
        <w:rPr>
          <w:lang w:eastAsia="zh-CN"/>
        </w:rPr>
        <w:t>Mac</w:t>
      </w:r>
      <w:r>
        <w:rPr>
          <w:lang w:eastAsia="zh-CN"/>
        </w:rPr>
        <w:t>机器用于</w:t>
      </w:r>
      <w:r>
        <w:rPr>
          <w:lang w:eastAsia="zh-CN"/>
        </w:rPr>
        <w:t>iOS</w:t>
      </w:r>
      <w:r>
        <w:rPr>
          <w:lang w:eastAsia="zh-CN"/>
        </w:rPr>
        <w:t>的开发</w:t>
      </w:r>
      <w:r w:rsidR="007C40AC">
        <w:rPr>
          <w:rFonts w:hint="eastAsia"/>
          <w:lang w:eastAsia="zh-CN"/>
        </w:rPr>
        <w:t>。</w:t>
      </w:r>
    </w:p>
    <w:p w14:paraId="3F2F6C2B" w14:textId="77777777" w:rsidR="005D7895" w:rsidRPr="00AE1DE8" w:rsidRDefault="005D7895" w:rsidP="005D7895">
      <w:pPr>
        <w:rPr>
          <w:lang w:eastAsia="zh-CN"/>
        </w:rPr>
      </w:pPr>
    </w:p>
    <w:p w14:paraId="19559639" w14:textId="77777777" w:rsidR="005D7895" w:rsidRDefault="00E93643" w:rsidP="005D7895">
      <w:r>
        <w:rPr>
          <w:rFonts w:ascii="微软雅黑" w:eastAsia="微软雅黑" w:hAnsi="微软雅黑" w:cs="Arial"/>
        </w:rPr>
        <w:pict w14:anchorId="4D5E8C0B">
          <v:shape id="_x0000_i1028" type="#_x0000_t75" style="width:6in;height:7.2pt" o:hrpct="0" o:hralign="center" o:hr="t">
            <v:imagedata r:id="rId8" o:title="BD10290_"/>
          </v:shape>
        </w:pict>
      </w:r>
    </w:p>
    <w:p w14:paraId="0370D211" w14:textId="77777777" w:rsidR="005D7895" w:rsidRPr="00D42FC4" w:rsidRDefault="005D7895" w:rsidP="005D7895">
      <w:pPr>
        <w:rPr>
          <w:lang w:eastAsia="zh-CN"/>
        </w:rPr>
      </w:pPr>
    </w:p>
    <w:p w14:paraId="25D66510" w14:textId="5FEA81D0" w:rsidR="005D7895" w:rsidRDefault="005D7895" w:rsidP="005D7895">
      <w:pPr>
        <w:pStyle w:val="1"/>
        <w:rPr>
          <w:lang w:eastAsia="zh-CN"/>
        </w:rPr>
      </w:pPr>
      <w:bookmarkStart w:id="21" w:name="_Toc454971855"/>
      <w:r>
        <w:rPr>
          <w:rFonts w:hint="eastAsia"/>
          <w:lang w:eastAsia="zh-CN"/>
        </w:rPr>
        <w:t>Mac</w:t>
      </w:r>
      <w:r>
        <w:rPr>
          <w:lang w:eastAsia="zh-CN"/>
        </w:rPr>
        <w:t>的使用</w:t>
      </w:r>
      <w:bookmarkEnd w:id="21"/>
    </w:p>
    <w:p w14:paraId="18AA7891" w14:textId="34759938" w:rsidR="001C2BA4" w:rsidRDefault="00AE1DE8" w:rsidP="001C2BA4">
      <w:pPr>
        <w:pStyle w:val="2"/>
        <w:rPr>
          <w:lang w:eastAsia="zh-CN"/>
        </w:rPr>
      </w:pPr>
      <w:bookmarkStart w:id="22" w:name="_Toc454971856"/>
      <w:r>
        <w:rPr>
          <w:rFonts w:hint="eastAsia"/>
          <w:lang w:eastAsia="zh-CN"/>
        </w:rPr>
        <w:t>Mac</w:t>
      </w:r>
      <w:r w:rsidR="001C2BA4">
        <w:rPr>
          <w:rFonts w:hint="eastAsia"/>
          <w:lang w:eastAsia="zh-CN"/>
        </w:rPr>
        <w:t>机型</w:t>
      </w:r>
      <w:r>
        <w:rPr>
          <w:rFonts w:hint="eastAsia"/>
          <w:lang w:eastAsia="zh-CN"/>
        </w:rPr>
        <w:t>选择</w:t>
      </w:r>
      <w:bookmarkEnd w:id="22"/>
    </w:p>
    <w:p w14:paraId="4FC79593" w14:textId="6E3CC8C1" w:rsidR="001C2BA4" w:rsidRDefault="00AE1DE8" w:rsidP="002A0F81">
      <w:pPr>
        <w:rPr>
          <w:lang w:eastAsia="zh-CN"/>
        </w:rPr>
      </w:pPr>
      <w:r>
        <w:rPr>
          <w:rFonts w:hint="eastAsia"/>
          <w:lang w:eastAsia="zh-CN"/>
        </w:rPr>
        <w:t>鉴于</w:t>
      </w:r>
      <w:r>
        <w:rPr>
          <w:lang w:eastAsia="zh-CN"/>
        </w:rPr>
        <w:t>Mac</w:t>
      </w:r>
      <w:r>
        <w:rPr>
          <w:lang w:eastAsia="zh-CN"/>
        </w:rPr>
        <w:t>机并非主力开发机，</w:t>
      </w:r>
      <w:r>
        <w:rPr>
          <w:rFonts w:hint="eastAsia"/>
          <w:lang w:eastAsia="zh-CN"/>
        </w:rPr>
        <w:t>研发</w:t>
      </w:r>
      <w:r>
        <w:rPr>
          <w:lang w:eastAsia="zh-CN"/>
        </w:rPr>
        <w:t>中心这边提供了</w:t>
      </w:r>
      <w:r w:rsidR="001C2BA4">
        <w:rPr>
          <w:rFonts w:hint="eastAsia"/>
          <w:lang w:eastAsia="zh-CN"/>
        </w:rPr>
        <w:t>Mac</w:t>
      </w:r>
      <w:r>
        <w:rPr>
          <w:lang w:eastAsia="zh-CN"/>
        </w:rPr>
        <w:t xml:space="preserve"> mini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iOS</w:t>
      </w:r>
      <w:r>
        <w:rPr>
          <w:lang w:eastAsia="zh-CN"/>
        </w:rPr>
        <w:t>版本开发</w:t>
      </w:r>
      <w:r w:rsidR="001C2BA4"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，</w:t>
      </w:r>
      <w:r>
        <w:rPr>
          <w:lang w:eastAsia="zh-CN"/>
        </w:rPr>
        <w:t>能够满足</w:t>
      </w:r>
      <w:r>
        <w:rPr>
          <w:lang w:eastAsia="zh-CN"/>
        </w:rPr>
        <w:t>iOS</w:t>
      </w:r>
      <w:r>
        <w:rPr>
          <w:lang w:eastAsia="zh-CN"/>
        </w:rPr>
        <w:t>版本日常开发以及调式</w:t>
      </w:r>
    </w:p>
    <w:p w14:paraId="2DF2B503" w14:textId="01BBE3FB" w:rsidR="00AE1DE8" w:rsidRDefault="00AE1DE8" w:rsidP="00AE1DE8">
      <w:pPr>
        <w:pStyle w:val="2"/>
        <w:rPr>
          <w:lang w:eastAsia="zh-CN"/>
        </w:rPr>
      </w:pPr>
      <w:bookmarkStart w:id="23" w:name="_Toc454971857"/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机数量</w:t>
      </w:r>
      <w:bookmarkEnd w:id="23"/>
    </w:p>
    <w:p w14:paraId="7FC496D3" w14:textId="746E1E2E" w:rsidR="005D7895" w:rsidRDefault="005D7895" w:rsidP="005D7895">
      <w:pPr>
        <w:rPr>
          <w:lang w:eastAsia="zh-CN"/>
        </w:rPr>
      </w:pPr>
      <w:r>
        <w:rPr>
          <w:rFonts w:hint="eastAsia"/>
          <w:lang w:eastAsia="zh-CN"/>
        </w:rPr>
        <w:t>研发</w:t>
      </w:r>
      <w:r>
        <w:rPr>
          <w:lang w:eastAsia="zh-CN"/>
        </w:rPr>
        <w:t>中心为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项目组提供了一台</w:t>
      </w:r>
      <w:r>
        <w:rPr>
          <w:lang w:eastAsia="zh-CN"/>
        </w:rPr>
        <w:t>Mac mini</w:t>
      </w:r>
      <w:r>
        <w:rPr>
          <w:lang w:eastAsia="zh-CN"/>
        </w:rPr>
        <w:t>用于</w:t>
      </w:r>
      <w:r>
        <w:rPr>
          <w:lang w:eastAsia="zh-CN"/>
        </w:rPr>
        <w:t>iOS</w:t>
      </w:r>
      <w:r>
        <w:rPr>
          <w:lang w:eastAsia="zh-CN"/>
        </w:rPr>
        <w:t>版本开发</w:t>
      </w:r>
    </w:p>
    <w:p w14:paraId="2F49EE97" w14:textId="7FCA1757" w:rsidR="00E93643" w:rsidRDefault="00E93643" w:rsidP="00E93643">
      <w:pPr>
        <w:pStyle w:val="2"/>
        <w:rPr>
          <w:lang w:eastAsia="zh-CN"/>
        </w:rPr>
      </w:pP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配置规格</w:t>
      </w:r>
    </w:p>
    <w:p w14:paraId="5FD0AB91" w14:textId="77C02630" w:rsidR="00E93643" w:rsidRPr="00E93643" w:rsidRDefault="00E93643" w:rsidP="00E93643">
      <w:pPr>
        <w:rPr>
          <w:rFonts w:hint="eastAsia"/>
          <w:lang w:eastAsia="zh-CN"/>
        </w:rPr>
      </w:pPr>
      <w:r>
        <w:rPr>
          <w:lang w:eastAsia="zh-CN"/>
        </w:rPr>
        <w:t>Mac</w:t>
      </w:r>
      <w:r>
        <w:rPr>
          <w:lang w:eastAsia="zh-CN"/>
        </w:rPr>
        <w:t>机选用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款</w:t>
      </w:r>
      <w:r>
        <w:rPr>
          <w:rFonts w:hint="eastAsia"/>
          <w:lang w:eastAsia="zh-CN"/>
        </w:rPr>
        <w:t>Mac</w:t>
      </w:r>
      <w:r>
        <w:rPr>
          <w:lang w:eastAsia="zh-CN"/>
        </w:rPr>
        <w:t xml:space="preserve"> mini </w:t>
      </w:r>
      <w:r>
        <w:rPr>
          <w:lang w:eastAsia="zh-CN"/>
        </w:rPr>
        <w:t>中配，加装</w:t>
      </w:r>
      <w:r>
        <w:rPr>
          <w:rFonts w:hint="eastAsia"/>
          <w:lang w:eastAsia="zh-CN"/>
        </w:rPr>
        <w:t>128</w:t>
      </w:r>
      <w:r>
        <w:rPr>
          <w:lang w:eastAsia="zh-CN"/>
        </w:rPr>
        <w:t>MB SSD</w:t>
      </w:r>
      <w:r>
        <w:rPr>
          <w:lang w:eastAsia="zh-CN"/>
        </w:rPr>
        <w:t>组成混合硬盘</w:t>
      </w:r>
    </w:p>
    <w:p w14:paraId="06EE5441" w14:textId="592F7123" w:rsidR="00E93643" w:rsidRDefault="00E93643" w:rsidP="00E93643">
      <w:pPr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lang w:eastAsia="zh-CN"/>
        </w:rPr>
        <w:t>：</w:t>
      </w:r>
      <w:r>
        <w:rPr>
          <w:rFonts w:hint="eastAsia"/>
          <w:lang w:eastAsia="zh-CN"/>
        </w:rPr>
        <w:t>2.6</w:t>
      </w:r>
      <w:r>
        <w:rPr>
          <w:lang w:eastAsia="zh-CN"/>
        </w:rPr>
        <w:t>GHz</w:t>
      </w:r>
      <w:r w:rsidRPr="00E93643">
        <w:rPr>
          <w:lang w:eastAsia="zh-CN"/>
        </w:rPr>
        <w:t>双核</w:t>
      </w:r>
      <w:r w:rsidRPr="00E93643">
        <w:rPr>
          <w:lang w:eastAsia="zh-CN"/>
        </w:rPr>
        <w:t xml:space="preserve"> Intel Core i5 </w:t>
      </w:r>
      <w:r w:rsidRPr="00E93643">
        <w:rPr>
          <w:lang w:eastAsia="zh-CN"/>
        </w:rPr>
        <w:t>处理器</w:t>
      </w:r>
    </w:p>
    <w:p w14:paraId="44C1C48C" w14:textId="2314699A" w:rsidR="00E93643" w:rsidRDefault="00E93643" w:rsidP="00E93643">
      <w:pPr>
        <w:rPr>
          <w:lang w:eastAsia="zh-CN"/>
        </w:rPr>
      </w:pPr>
      <w:r>
        <w:rPr>
          <w:rFonts w:hint="eastAsia"/>
          <w:lang w:eastAsia="zh-CN"/>
        </w:rPr>
        <w:t>内存</w:t>
      </w:r>
      <w:r>
        <w:rPr>
          <w:lang w:eastAsia="zh-CN"/>
        </w:rPr>
        <w:t>：</w:t>
      </w:r>
      <w:r>
        <w:rPr>
          <w:rFonts w:hint="eastAsia"/>
          <w:lang w:eastAsia="zh-CN"/>
        </w:rPr>
        <w:t>8</w:t>
      </w:r>
      <w:r>
        <w:rPr>
          <w:lang w:eastAsia="zh-CN"/>
        </w:rPr>
        <w:t>GB</w:t>
      </w:r>
    </w:p>
    <w:p w14:paraId="6123F6D6" w14:textId="18B70AAC" w:rsidR="00E93643" w:rsidRDefault="00E93643" w:rsidP="00E93643">
      <w:pPr>
        <w:rPr>
          <w:lang w:eastAsia="zh-CN"/>
        </w:rPr>
      </w:pPr>
      <w:r>
        <w:rPr>
          <w:rFonts w:hint="eastAsia"/>
          <w:lang w:eastAsia="zh-CN"/>
        </w:rPr>
        <w:t>硬盘：</w:t>
      </w:r>
      <w:r>
        <w:rPr>
          <w:lang w:eastAsia="zh-CN"/>
        </w:rPr>
        <w:t>1TB Fusion Drive</w:t>
      </w:r>
    </w:p>
    <w:p w14:paraId="41211D89" w14:textId="729191F8" w:rsidR="00E93643" w:rsidRDefault="00E93643" w:rsidP="00E93643">
      <w:pPr>
        <w:rPr>
          <w:lang w:eastAsia="zh-CN"/>
        </w:rPr>
      </w:pPr>
      <w:r>
        <w:rPr>
          <w:rFonts w:hint="eastAsia"/>
          <w:lang w:eastAsia="zh-CN"/>
        </w:rPr>
        <w:t>显卡</w:t>
      </w:r>
      <w:r>
        <w:rPr>
          <w:lang w:eastAsia="zh-CN"/>
        </w:rPr>
        <w:t>：</w:t>
      </w:r>
      <w:r>
        <w:rPr>
          <w:lang w:eastAsia="zh-CN"/>
        </w:rPr>
        <w:t>Intel Iris Graphics</w:t>
      </w:r>
    </w:p>
    <w:p w14:paraId="2F909F21" w14:textId="1A443A7C" w:rsidR="00E93643" w:rsidRPr="00E93643" w:rsidRDefault="00E93643" w:rsidP="00E936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后续</w:t>
      </w:r>
      <w:r w:rsidR="001A3CF6">
        <w:rPr>
          <w:rFonts w:hint="eastAsia"/>
          <w:lang w:eastAsia="zh-CN"/>
        </w:rPr>
        <w:t>Mac</w:t>
      </w:r>
      <w:r w:rsidR="001A3CF6">
        <w:rPr>
          <w:lang w:eastAsia="zh-CN"/>
        </w:rPr>
        <w:t xml:space="preserve"> mini</w:t>
      </w:r>
      <w:r w:rsidR="001A3CF6">
        <w:rPr>
          <w:lang w:eastAsia="zh-CN"/>
        </w:rPr>
        <w:t>更新之后</w:t>
      </w:r>
      <w:r w:rsidR="001A3CF6">
        <w:rPr>
          <w:rFonts w:hint="eastAsia"/>
          <w:lang w:eastAsia="zh-CN"/>
        </w:rPr>
        <w:t>，</w:t>
      </w:r>
      <w:r w:rsidR="001A3CF6">
        <w:rPr>
          <w:lang w:eastAsia="zh-CN"/>
        </w:rPr>
        <w:t>配置会再次基础上更新</w:t>
      </w:r>
      <w:bookmarkStart w:id="24" w:name="_GoBack"/>
      <w:bookmarkEnd w:id="24"/>
    </w:p>
    <w:p w14:paraId="5A15956F" w14:textId="4EEF10AD" w:rsidR="005D7895" w:rsidRDefault="005D7895" w:rsidP="005D7895">
      <w:pPr>
        <w:pStyle w:val="2"/>
        <w:rPr>
          <w:lang w:eastAsia="zh-CN"/>
        </w:rPr>
      </w:pPr>
      <w:bookmarkStart w:id="25" w:name="_Toc454971858"/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机使用</w:t>
      </w:r>
      <w:r>
        <w:rPr>
          <w:lang w:eastAsia="zh-CN"/>
        </w:rPr>
        <w:t>时机</w:t>
      </w:r>
      <w:bookmarkEnd w:id="25"/>
    </w:p>
    <w:p w14:paraId="7CF18F5B" w14:textId="78303856" w:rsidR="005D7895" w:rsidRDefault="005D7895" w:rsidP="005D7895">
      <w:pPr>
        <w:rPr>
          <w:lang w:eastAsia="zh-CN"/>
        </w:rPr>
      </w:pPr>
      <w:r>
        <w:rPr>
          <w:rFonts w:hint="eastAsia"/>
          <w:lang w:eastAsia="zh-CN"/>
        </w:rPr>
        <w:t>尽管</w:t>
      </w:r>
      <w:r>
        <w:rPr>
          <w:lang w:eastAsia="zh-CN"/>
        </w:rPr>
        <w:t>Unity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跨平台的解决方案，实现一次编写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平台运行，但是在实际的开发过程中，经常会发现</w:t>
      </w:r>
      <w:r>
        <w:rPr>
          <w:lang w:eastAsia="zh-CN"/>
        </w:rPr>
        <w:t>Win32 Android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没有问题，在</w:t>
      </w:r>
      <w:r>
        <w:rPr>
          <w:lang w:eastAsia="zh-CN"/>
        </w:rPr>
        <w:t>iOS</w:t>
      </w:r>
      <w:r>
        <w:rPr>
          <w:lang w:eastAsia="zh-CN"/>
        </w:rPr>
        <w:t>上出现一些问题</w:t>
      </w:r>
      <w:r w:rsidR="00267F07">
        <w:rPr>
          <w:rFonts w:hint="eastAsia"/>
          <w:lang w:eastAsia="zh-CN"/>
        </w:rPr>
        <w:t>。所以</w:t>
      </w:r>
      <w:r w:rsidR="00267F07">
        <w:rPr>
          <w:lang w:eastAsia="zh-CN"/>
        </w:rPr>
        <w:t>iOS</w:t>
      </w:r>
      <w:r w:rsidR="00267F07">
        <w:rPr>
          <w:lang w:eastAsia="zh-CN"/>
        </w:rPr>
        <w:t>平台上的调试和开发还是难以避免。</w:t>
      </w:r>
    </w:p>
    <w:p w14:paraId="6CEE34A0" w14:textId="77777777" w:rsidR="00267F07" w:rsidRDefault="00267F07" w:rsidP="005D7895">
      <w:pPr>
        <w:rPr>
          <w:lang w:eastAsia="zh-CN"/>
        </w:rPr>
      </w:pPr>
    </w:p>
    <w:p w14:paraId="0965C1DC" w14:textId="37D695B6" w:rsidR="00267F07" w:rsidRDefault="00267F07" w:rsidP="005D7895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项目实际开发过程中，经常发现项目组</w:t>
      </w:r>
      <w:r>
        <w:rPr>
          <w:rFonts w:hint="eastAsia"/>
          <w:lang w:eastAsia="zh-CN"/>
        </w:rPr>
        <w:t>一直</w:t>
      </w:r>
      <w:r>
        <w:rPr>
          <w:lang w:eastAsia="zh-CN"/>
        </w:rPr>
        <w:t>在</w:t>
      </w:r>
      <w:r>
        <w:rPr>
          <w:lang w:eastAsia="zh-CN"/>
        </w:rPr>
        <w:t>Win32</w:t>
      </w:r>
      <w:r>
        <w:rPr>
          <w:lang w:eastAsia="zh-CN"/>
        </w:rPr>
        <w:t>平台下开发，直到上线前</w:t>
      </w:r>
      <w:r>
        <w:rPr>
          <w:rFonts w:hint="eastAsia"/>
          <w:lang w:eastAsia="zh-CN"/>
        </w:rPr>
        <w:t>期</w:t>
      </w:r>
      <w:r>
        <w:rPr>
          <w:lang w:eastAsia="zh-CN"/>
        </w:rPr>
        <w:t>，才开始</w:t>
      </w:r>
      <w:r>
        <w:rPr>
          <w:rFonts w:hint="eastAsia"/>
          <w:lang w:eastAsia="zh-CN"/>
        </w:rPr>
        <w:t>编译</w:t>
      </w:r>
      <w:r>
        <w:rPr>
          <w:lang w:eastAsia="zh-CN"/>
        </w:rPr>
        <w:t>iOS</w:t>
      </w:r>
      <w:r>
        <w:rPr>
          <w:lang w:eastAsia="zh-CN"/>
        </w:rPr>
        <w:t>版本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这个时候发现</w:t>
      </w:r>
      <w:r>
        <w:rPr>
          <w:lang w:eastAsia="zh-CN"/>
        </w:rPr>
        <w:t>iOS</w:t>
      </w:r>
      <w:r>
        <w:rPr>
          <w:lang w:eastAsia="zh-CN"/>
        </w:rPr>
        <w:t>版本问题会需要一定的调试时间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而且上线前期</w:t>
      </w:r>
      <w:r>
        <w:rPr>
          <w:rFonts w:hint="eastAsia"/>
          <w:lang w:eastAsia="zh-CN"/>
        </w:rPr>
        <w:t>是</w:t>
      </w:r>
      <w:r>
        <w:rPr>
          <w:lang w:eastAsia="zh-CN"/>
        </w:rPr>
        <w:t>项目组最繁忙的时候，有很多外部</w:t>
      </w:r>
      <w:r>
        <w:rPr>
          <w:rFonts w:hint="eastAsia"/>
          <w:lang w:eastAsia="zh-CN"/>
        </w:rPr>
        <w:t>事情</w:t>
      </w:r>
      <w:r>
        <w:rPr>
          <w:lang w:eastAsia="zh-CN"/>
        </w:rPr>
        <w:t>需要处理，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系统需要进行收尾，在这个时间点调试</w:t>
      </w:r>
      <w:r>
        <w:rPr>
          <w:lang w:eastAsia="zh-CN"/>
        </w:rPr>
        <w:t>iOS</w:t>
      </w:r>
      <w:r>
        <w:rPr>
          <w:lang w:eastAsia="zh-CN"/>
        </w:rPr>
        <w:t>往往会导致</w:t>
      </w:r>
      <w:r>
        <w:rPr>
          <w:lang w:eastAsia="zh-CN"/>
        </w:rPr>
        <w:t>Delay</w:t>
      </w:r>
      <w:r w:rsidR="0091760A">
        <w:rPr>
          <w:lang w:eastAsia="zh-CN"/>
        </w:rPr>
        <w:t>或者</w:t>
      </w:r>
      <w:r>
        <w:rPr>
          <w:lang w:eastAsia="zh-CN"/>
        </w:rPr>
        <w:t>简单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收尾工作。</w:t>
      </w:r>
    </w:p>
    <w:p w14:paraId="2F148029" w14:textId="77777777" w:rsidR="00267F07" w:rsidRDefault="00267F07" w:rsidP="005D7895">
      <w:pPr>
        <w:rPr>
          <w:lang w:eastAsia="zh-CN"/>
        </w:rPr>
      </w:pPr>
    </w:p>
    <w:p w14:paraId="40855E4A" w14:textId="5E7D2C8E" w:rsidR="00267F07" w:rsidRPr="00267F07" w:rsidRDefault="00267F07" w:rsidP="005D7895">
      <w:pPr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避免上述问题出现，我们研发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建议项目组尽早安排时间进行</w:t>
      </w:r>
      <w:r>
        <w:rPr>
          <w:lang w:eastAsia="zh-CN"/>
        </w:rPr>
        <w:t>iOS</w:t>
      </w:r>
      <w:r>
        <w:rPr>
          <w:lang w:eastAsia="zh-CN"/>
        </w:rPr>
        <w:t>版本的开发，这里我们建议在项目主流程开发完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，第一个可玩版本完成之前，进行</w:t>
      </w:r>
      <w:r>
        <w:rPr>
          <w:lang w:eastAsia="zh-CN"/>
        </w:rPr>
        <w:t>iOS</w:t>
      </w:r>
      <w:r>
        <w:rPr>
          <w:lang w:eastAsia="zh-CN"/>
        </w:rPr>
        <w:t>的开发，这可以保证第一个可玩版本有</w:t>
      </w:r>
      <w:r>
        <w:rPr>
          <w:lang w:eastAsia="zh-CN"/>
        </w:rPr>
        <w:t>Android</w:t>
      </w:r>
      <w:r>
        <w:rPr>
          <w:lang w:eastAsia="zh-CN"/>
        </w:rPr>
        <w:t>和</w:t>
      </w:r>
      <w:r>
        <w:rPr>
          <w:rFonts w:hint="eastAsia"/>
          <w:lang w:eastAsia="zh-CN"/>
        </w:rPr>
        <w:t>iOS</w:t>
      </w:r>
      <w:r>
        <w:rPr>
          <w:lang w:eastAsia="zh-CN"/>
        </w:rPr>
        <w:t>双平台发布</w:t>
      </w:r>
      <w:r w:rsidR="00BB0BE8">
        <w:rPr>
          <w:rFonts w:hint="eastAsia"/>
          <w:lang w:eastAsia="zh-CN"/>
        </w:rPr>
        <w:t>。</w:t>
      </w:r>
    </w:p>
    <w:p w14:paraId="66773780" w14:textId="77777777" w:rsidR="00267F07" w:rsidRDefault="00267F07" w:rsidP="005D7895">
      <w:pPr>
        <w:rPr>
          <w:lang w:eastAsia="zh-CN"/>
        </w:rPr>
      </w:pPr>
    </w:p>
    <w:p w14:paraId="7AF13018" w14:textId="77777777" w:rsidR="00A00E9A" w:rsidRDefault="00E93643" w:rsidP="00A00E9A">
      <w:r>
        <w:rPr>
          <w:rFonts w:ascii="微软雅黑" w:eastAsia="微软雅黑" w:hAnsi="微软雅黑" w:cs="Arial"/>
        </w:rPr>
        <w:pict w14:anchorId="54761CBC">
          <v:shape id="_x0000_i1029" type="#_x0000_t75" style="width:6in;height:7.2pt" o:hrpct="0" o:hralign="center" o:hr="t">
            <v:imagedata r:id="rId8" o:title="BD10290_"/>
          </v:shape>
        </w:pict>
      </w:r>
    </w:p>
    <w:p w14:paraId="798CAA26" w14:textId="77777777" w:rsidR="00A00E9A" w:rsidRPr="00D42FC4" w:rsidRDefault="00A00E9A" w:rsidP="00A00E9A">
      <w:pPr>
        <w:rPr>
          <w:lang w:eastAsia="zh-CN"/>
        </w:rPr>
      </w:pPr>
    </w:p>
    <w:p w14:paraId="4144CB2E" w14:textId="62DD60F4" w:rsidR="00D42FC4" w:rsidRDefault="007C40AC" w:rsidP="00D42FC4">
      <w:pPr>
        <w:pStyle w:val="1"/>
        <w:rPr>
          <w:lang w:eastAsia="zh-CN"/>
        </w:rPr>
      </w:pPr>
      <w:bookmarkStart w:id="26" w:name="_Toc454971859"/>
      <w:bookmarkEnd w:id="19"/>
      <w:r>
        <w:rPr>
          <w:rFonts w:hint="eastAsia"/>
          <w:lang w:eastAsia="zh-CN"/>
        </w:rPr>
        <w:lastRenderedPageBreak/>
        <w:t>Mac</w:t>
      </w:r>
      <w:r>
        <w:rPr>
          <w:rFonts w:hint="eastAsia"/>
          <w:lang w:eastAsia="zh-CN"/>
        </w:rPr>
        <w:t>机</w:t>
      </w:r>
      <w:r w:rsidR="00267F07">
        <w:rPr>
          <w:rFonts w:hint="eastAsia"/>
          <w:lang w:eastAsia="zh-CN"/>
        </w:rPr>
        <w:t>申请</w:t>
      </w:r>
      <w:bookmarkEnd w:id="26"/>
    </w:p>
    <w:p w14:paraId="03D7E755" w14:textId="0D256E3D" w:rsidR="00267F07" w:rsidRDefault="00267F07" w:rsidP="00267F07">
      <w:pPr>
        <w:pStyle w:val="2"/>
        <w:rPr>
          <w:lang w:eastAsia="zh-CN"/>
        </w:rPr>
      </w:pPr>
      <w:bookmarkStart w:id="27" w:name="_Toc454971860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机管理</w:t>
      </w:r>
      <w:bookmarkEnd w:id="27"/>
    </w:p>
    <w:p w14:paraId="5EAEBF44" w14:textId="032324EC" w:rsidR="00267F07" w:rsidRDefault="00267F07" w:rsidP="00267F07">
      <w:pPr>
        <w:rPr>
          <w:lang w:eastAsia="zh-CN"/>
        </w:rPr>
      </w:pPr>
      <w:r>
        <w:rPr>
          <w:rFonts w:hint="eastAsia"/>
          <w:lang w:eastAsia="zh-CN"/>
        </w:rPr>
        <w:t>公司</w:t>
      </w:r>
      <w:r>
        <w:rPr>
          <w:lang w:eastAsia="zh-CN"/>
        </w:rPr>
        <w:t>目前</w:t>
      </w:r>
      <w:r>
        <w:rPr>
          <w:lang w:eastAsia="zh-CN"/>
        </w:rPr>
        <w:t>Mac</w:t>
      </w:r>
      <w:r>
        <w:rPr>
          <w:lang w:eastAsia="zh-CN"/>
        </w:rPr>
        <w:t>统一由研发中心管理，项目组申请使用，使用完成</w:t>
      </w:r>
      <w:r>
        <w:rPr>
          <w:rFonts w:hint="eastAsia"/>
          <w:lang w:eastAsia="zh-CN"/>
        </w:rPr>
        <w:t>归还</w:t>
      </w:r>
      <w:r>
        <w:rPr>
          <w:lang w:eastAsia="zh-CN"/>
        </w:rPr>
        <w:t>研发中心</w:t>
      </w:r>
      <w:r w:rsidR="00BB0BE8">
        <w:rPr>
          <w:rFonts w:hint="eastAsia"/>
          <w:lang w:eastAsia="zh-CN"/>
        </w:rPr>
        <w:t>。</w:t>
      </w:r>
    </w:p>
    <w:p w14:paraId="2AF4E667" w14:textId="1F568CDB" w:rsidR="00267F07" w:rsidRDefault="00267F07" w:rsidP="00267F07">
      <w:pPr>
        <w:pStyle w:val="2"/>
        <w:rPr>
          <w:lang w:eastAsia="zh-CN"/>
        </w:rPr>
      </w:pPr>
      <w:bookmarkStart w:id="28" w:name="_Toc454971861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机申请</w:t>
      </w:r>
      <w:r w:rsidR="00EC6A01">
        <w:rPr>
          <w:lang w:eastAsia="zh-CN"/>
        </w:rPr>
        <w:t>时机</w:t>
      </w:r>
      <w:bookmarkEnd w:id="28"/>
    </w:p>
    <w:p w14:paraId="39D49214" w14:textId="764C2355" w:rsidR="00267F07" w:rsidRPr="00267F07" w:rsidRDefault="00267F07" w:rsidP="00267F07">
      <w:pPr>
        <w:rPr>
          <w:lang w:eastAsia="zh-CN"/>
        </w:rPr>
      </w:pPr>
      <w:r>
        <w:rPr>
          <w:rFonts w:hint="eastAsia"/>
          <w:lang w:eastAsia="zh-CN"/>
        </w:rPr>
        <w:t>这里</w:t>
      </w:r>
      <w:r>
        <w:rPr>
          <w:lang w:eastAsia="zh-CN"/>
        </w:rPr>
        <w:t>时间没有硬性规定，但是研发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建议项目组</w:t>
      </w:r>
      <w:r>
        <w:rPr>
          <w:rFonts w:hint="eastAsia"/>
          <w:lang w:eastAsia="zh-CN"/>
        </w:rPr>
        <w:t>在</w:t>
      </w:r>
      <w:r w:rsidR="00EC6A01">
        <w:rPr>
          <w:lang w:eastAsia="zh-CN"/>
        </w:rPr>
        <w:t>主流程版本之后，第一个可</w:t>
      </w:r>
      <w:r w:rsidR="00EC6A01">
        <w:rPr>
          <w:rFonts w:hint="eastAsia"/>
          <w:lang w:eastAsia="zh-CN"/>
        </w:rPr>
        <w:t>玩</w:t>
      </w:r>
      <w:r w:rsidR="00EC6A01">
        <w:rPr>
          <w:lang w:eastAsia="zh-CN"/>
        </w:rPr>
        <w:t>版本</w:t>
      </w:r>
      <w:r w:rsidR="00EC6A01">
        <w:rPr>
          <w:rFonts w:hint="eastAsia"/>
          <w:lang w:eastAsia="zh-CN"/>
        </w:rPr>
        <w:t>（第一次内测</w:t>
      </w:r>
      <w:r w:rsidR="00EC6A01">
        <w:rPr>
          <w:lang w:eastAsia="zh-CN"/>
        </w:rPr>
        <w:t>）之前申请</w:t>
      </w:r>
      <w:r w:rsidR="00BB0BE8">
        <w:rPr>
          <w:rFonts w:hint="eastAsia"/>
          <w:lang w:eastAsia="zh-CN"/>
        </w:rPr>
        <w:t>。</w:t>
      </w:r>
    </w:p>
    <w:p w14:paraId="0B53C6A1" w14:textId="32FB4D0B" w:rsidR="00EC6A01" w:rsidRDefault="00EC6A01" w:rsidP="00EC6A01">
      <w:pPr>
        <w:pStyle w:val="2"/>
        <w:rPr>
          <w:lang w:eastAsia="zh-CN"/>
        </w:rPr>
      </w:pPr>
      <w:bookmarkStart w:id="29" w:name="_Toc454971862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机申请审批</w:t>
      </w:r>
      <w:r>
        <w:rPr>
          <w:lang w:eastAsia="zh-CN"/>
        </w:rPr>
        <w:t>时间</w:t>
      </w:r>
      <w:bookmarkEnd w:id="29"/>
    </w:p>
    <w:p w14:paraId="6DC76B32" w14:textId="26CB8F3C" w:rsidR="00EC6A01" w:rsidRPr="00EC6A01" w:rsidRDefault="00EC6A01" w:rsidP="00EC6A01">
      <w:pPr>
        <w:rPr>
          <w:lang w:eastAsia="zh-CN"/>
        </w:rPr>
      </w:pPr>
      <w:r>
        <w:rPr>
          <w:rFonts w:hint="eastAsia"/>
          <w:lang w:eastAsia="zh-CN"/>
        </w:rPr>
        <w:t>原则</w:t>
      </w:r>
      <w:r>
        <w:rPr>
          <w:lang w:eastAsia="zh-CN"/>
        </w:rPr>
        <w:t>上项目组提出申请，研发中心会</w:t>
      </w:r>
      <w:r>
        <w:rPr>
          <w:rFonts w:hint="eastAsia"/>
          <w:lang w:eastAsia="zh-CN"/>
        </w:rPr>
        <w:t>立即</w:t>
      </w:r>
      <w:r>
        <w:rPr>
          <w:lang w:eastAsia="zh-CN"/>
        </w:rPr>
        <w:t>处理，一般情况一个工作日就会审批通过</w:t>
      </w:r>
      <w:r>
        <w:rPr>
          <w:rFonts w:hint="eastAsia"/>
          <w:lang w:eastAsia="zh-CN"/>
        </w:rPr>
        <w:t>，</w:t>
      </w:r>
      <w:r>
        <w:rPr>
          <w:lang w:eastAsia="zh-CN"/>
        </w:rPr>
        <w:t>向项目组提供</w:t>
      </w:r>
      <w:r>
        <w:rPr>
          <w:lang w:eastAsia="zh-CN"/>
        </w:rPr>
        <w:t>Mac</w:t>
      </w:r>
      <w:r>
        <w:rPr>
          <w:lang w:eastAsia="zh-CN"/>
        </w:rPr>
        <w:t>机，但是由于</w:t>
      </w:r>
      <w:r>
        <w:rPr>
          <w:lang w:eastAsia="zh-CN"/>
        </w:rPr>
        <w:t>Mac</w:t>
      </w:r>
      <w:r>
        <w:rPr>
          <w:lang w:eastAsia="zh-CN"/>
        </w:rPr>
        <w:t>机较少，如果遇到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的</w:t>
      </w:r>
      <w:r>
        <w:rPr>
          <w:lang w:eastAsia="zh-CN"/>
        </w:rPr>
        <w:t>情况下，研发中心会尽量调配或者采购，这个需要</w:t>
      </w:r>
      <w:r w:rsidR="00DC7B21">
        <w:rPr>
          <w:lang w:eastAsia="zh-CN"/>
        </w:rPr>
        <w:t>10</w:t>
      </w:r>
      <w:r>
        <w:rPr>
          <w:rFonts w:hint="eastAsia"/>
          <w:lang w:eastAsia="zh-CN"/>
        </w:rPr>
        <w:t>工作</w:t>
      </w:r>
      <w:r>
        <w:rPr>
          <w:lang w:eastAsia="zh-CN"/>
        </w:rPr>
        <w:t>日，请项目组</w:t>
      </w:r>
      <w:r>
        <w:rPr>
          <w:lang w:eastAsia="zh-CN"/>
        </w:rPr>
        <w:t>PM</w:t>
      </w:r>
      <w:r>
        <w:rPr>
          <w:lang w:eastAsia="zh-CN"/>
        </w:rPr>
        <w:t>安排好时间，避免采购导致项目</w:t>
      </w:r>
      <w:r>
        <w:rPr>
          <w:lang w:eastAsia="zh-CN"/>
        </w:rPr>
        <w:t>Delay</w:t>
      </w:r>
      <w:r>
        <w:rPr>
          <w:lang w:eastAsia="zh-CN"/>
        </w:rPr>
        <w:t>。</w:t>
      </w:r>
    </w:p>
    <w:p w14:paraId="5688093A" w14:textId="58DA2B89" w:rsidR="00EC6A01" w:rsidRDefault="00EC6A01" w:rsidP="00EC6A01">
      <w:pPr>
        <w:pStyle w:val="2"/>
        <w:rPr>
          <w:lang w:eastAsia="zh-CN"/>
        </w:rPr>
      </w:pPr>
      <w:bookmarkStart w:id="30" w:name="_Toc454971863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机申请</w:t>
      </w:r>
      <w:r w:rsidR="00382D3F">
        <w:rPr>
          <w:rFonts w:hint="eastAsia"/>
          <w:lang w:eastAsia="zh-CN"/>
        </w:rPr>
        <w:t>方式</w:t>
      </w:r>
      <w:bookmarkEnd w:id="30"/>
    </w:p>
    <w:p w14:paraId="44C51032" w14:textId="08DDD2AF" w:rsidR="00382D3F" w:rsidRPr="00382D3F" w:rsidRDefault="00382D3F" w:rsidP="00382D3F">
      <w:pPr>
        <w:rPr>
          <w:lang w:eastAsia="zh-CN"/>
        </w:rPr>
      </w:pP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</w:t>
      </w:r>
      <w:r>
        <w:rPr>
          <w:lang w:eastAsia="zh-CN"/>
        </w:rPr>
        <w:t>申请有项目组</w:t>
      </w:r>
      <w:r>
        <w:rPr>
          <w:lang w:eastAsia="zh-CN"/>
        </w:rPr>
        <w:t>PM</w:t>
      </w:r>
      <w:r>
        <w:rPr>
          <w:rFonts w:hint="eastAsia"/>
          <w:lang w:eastAsia="zh-CN"/>
        </w:rPr>
        <w:t>发起</w:t>
      </w:r>
      <w:r>
        <w:rPr>
          <w:lang w:eastAsia="zh-CN"/>
        </w:rPr>
        <w:t>，通过邮件方式</w:t>
      </w:r>
      <w:r>
        <w:rPr>
          <w:rFonts w:hint="eastAsia"/>
          <w:lang w:eastAsia="zh-CN"/>
        </w:rPr>
        <w:t>向</w:t>
      </w:r>
      <w:r>
        <w:rPr>
          <w:lang w:eastAsia="zh-CN"/>
        </w:rPr>
        <w:t>研发中心提出申请。</w:t>
      </w:r>
      <w:hyperlink r:id="rId9" w:history="1">
        <w:r w:rsidRPr="00D11368">
          <w:rPr>
            <w:rStyle w:val="a3"/>
            <w:rFonts w:hint="eastAsia"/>
            <w:lang w:eastAsia="zh-CN"/>
          </w:rPr>
          <w:t>邮件</w:t>
        </w:r>
        <w:r w:rsidRPr="00D11368">
          <w:rPr>
            <w:rStyle w:val="a3"/>
            <w:lang w:eastAsia="zh-CN"/>
          </w:rPr>
          <w:t>发送给</w:t>
        </w:r>
        <w:r w:rsidRPr="00D11368">
          <w:rPr>
            <w:rStyle w:val="a3"/>
            <w:lang w:eastAsia="zh-CN"/>
          </w:rPr>
          <w:t>chenming@shinezone</w:t>
        </w:r>
        <w:r w:rsidRPr="00D11368">
          <w:rPr>
            <w:rStyle w:val="a3"/>
            <w:rFonts w:hint="eastAsia"/>
            <w:lang w:eastAsia="zh-CN"/>
          </w:rPr>
          <w:t>.com</w:t>
        </w:r>
      </w:hyperlink>
      <w:r>
        <w:rPr>
          <w:rFonts w:hint="eastAsia"/>
          <w:lang w:eastAsia="zh-CN"/>
        </w:rPr>
        <w:t>，</w:t>
      </w:r>
      <w:hyperlink r:id="rId10" w:history="1">
        <w:r w:rsidRPr="00D11368">
          <w:rPr>
            <w:rStyle w:val="a3"/>
            <w:lang w:eastAsia="zh-CN"/>
          </w:rPr>
          <w:t>抄送</w:t>
        </w:r>
        <w:r w:rsidRPr="00D11368">
          <w:rPr>
            <w:rStyle w:val="a3"/>
            <w:rFonts w:hint="eastAsia"/>
            <w:lang w:eastAsia="zh-CN"/>
          </w:rPr>
          <w:t xml:space="preserve"> </w:t>
        </w:r>
        <w:r w:rsidRPr="00D11368">
          <w:rPr>
            <w:rStyle w:val="a3"/>
            <w:rFonts w:asciiTheme="minorEastAsia" w:hAnsiTheme="minorEastAsia"/>
            <w:lang w:eastAsia="zh-CN"/>
          </w:rPr>
          <w:t>daihuihao@shinezone.com</w:t>
        </w:r>
      </w:hyperlink>
      <w:r>
        <w:rPr>
          <w:rFonts w:hint="eastAsia"/>
          <w:lang w:eastAsia="zh-CN"/>
        </w:rPr>
        <w:t>。邮件格式</w:t>
      </w:r>
      <w:r>
        <w:rPr>
          <w:lang w:eastAsia="zh-CN"/>
        </w:rPr>
        <w:t>请参照</w:t>
      </w:r>
      <w:r>
        <w:rPr>
          <w:rFonts w:hint="eastAsia"/>
          <w:lang w:eastAsia="zh-CN"/>
        </w:rPr>
        <w:t>3.4.1</w:t>
      </w:r>
    </w:p>
    <w:p w14:paraId="39FB5AE2" w14:textId="7D01B149" w:rsidR="00FC4D76" w:rsidRDefault="002426FD" w:rsidP="00FC4D76">
      <w:pPr>
        <w:pStyle w:val="3"/>
        <w:rPr>
          <w:lang w:eastAsia="zh-CN"/>
        </w:rPr>
      </w:pPr>
      <w:bookmarkStart w:id="31" w:name="_Toc454971864"/>
      <w:r>
        <w:rPr>
          <w:rFonts w:hint="eastAsia"/>
          <w:lang w:eastAsia="zh-CN"/>
        </w:rPr>
        <w:t>申请</w:t>
      </w:r>
      <w:r w:rsidR="00FC4D76">
        <w:rPr>
          <w:rFonts w:hint="eastAsia"/>
          <w:lang w:eastAsia="zh-CN"/>
        </w:rPr>
        <w:t>邮件格式</w:t>
      </w:r>
      <w:bookmarkEnd w:id="31"/>
    </w:p>
    <w:p w14:paraId="76EE64E5" w14:textId="1B29A724" w:rsidR="00FC4D76" w:rsidRDefault="00FC4D76" w:rsidP="00FC4D7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收件人：</w:t>
      </w:r>
      <w:hyperlink r:id="rId11" w:history="1">
        <w:r w:rsidRPr="00AF61CA">
          <w:rPr>
            <w:rStyle w:val="a3"/>
            <w:rFonts w:asciiTheme="minorEastAsia" w:hAnsiTheme="minorEastAsia"/>
            <w:lang w:eastAsia="zh-CN"/>
          </w:rPr>
          <w:t>chenming@shinezone</w:t>
        </w:r>
        <w:r w:rsidRPr="00AF61CA">
          <w:rPr>
            <w:rStyle w:val="a3"/>
            <w:rFonts w:asciiTheme="minorEastAsia" w:hAnsiTheme="minorEastAsia" w:hint="eastAsia"/>
            <w:lang w:eastAsia="zh-CN"/>
          </w:rPr>
          <w:t>.com</w:t>
        </w:r>
      </w:hyperlink>
      <w:r w:rsidR="002A0F81" w:rsidRPr="00FC4D76">
        <w:rPr>
          <w:rFonts w:asciiTheme="minorEastAsia" w:hAnsiTheme="minorEastAsia"/>
          <w:lang w:eastAsia="zh-CN"/>
        </w:rPr>
        <w:t xml:space="preserve">   </w:t>
      </w:r>
    </w:p>
    <w:p w14:paraId="527C4906" w14:textId="716ABCC9" w:rsidR="00F82BA7" w:rsidRDefault="00384D6B" w:rsidP="00FC4D76">
      <w:pPr>
        <w:rPr>
          <w:rFonts w:asciiTheme="minorEastAsia" w:hAnsiTheme="minorEastAsia"/>
          <w:lang w:eastAsia="zh-CN"/>
        </w:rPr>
      </w:pPr>
      <w:r w:rsidRPr="00FC4D76">
        <w:rPr>
          <w:rFonts w:asciiTheme="minorEastAsia" w:hAnsiTheme="minorEastAsia" w:hint="eastAsia"/>
          <w:lang w:eastAsia="zh-CN"/>
        </w:rPr>
        <w:t>抄送</w:t>
      </w:r>
      <w:r w:rsidR="00FC4D76">
        <w:rPr>
          <w:rFonts w:asciiTheme="minorEastAsia" w:hAnsiTheme="minorEastAsia" w:hint="eastAsia"/>
          <w:lang w:eastAsia="zh-CN"/>
        </w:rPr>
        <w:t>：</w:t>
      </w:r>
      <w:hyperlink r:id="rId12" w:history="1">
        <w:r w:rsidR="00FC4D76" w:rsidRPr="00AF61CA">
          <w:rPr>
            <w:rStyle w:val="a3"/>
            <w:rFonts w:asciiTheme="minorEastAsia" w:hAnsiTheme="minorEastAsia"/>
            <w:lang w:eastAsia="zh-CN"/>
          </w:rPr>
          <w:t>daihuihao@shinezone.com</w:t>
        </w:r>
      </w:hyperlink>
    </w:p>
    <w:p w14:paraId="594C9B95" w14:textId="5D02F6DC" w:rsidR="00382D3F" w:rsidRDefault="00382D3F" w:rsidP="00382D3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邮件标题:</w:t>
      </w:r>
      <w:r>
        <w:rPr>
          <w:rFonts w:asciiTheme="minorEastAsia" w:hAnsiTheme="minorEastAsia"/>
          <w:lang w:eastAsia="zh-CN"/>
        </w:rPr>
        <w:t>Mac机申请-xxx工作室yyy项目组</w:t>
      </w:r>
    </w:p>
    <w:p w14:paraId="6AF97D57" w14:textId="55C53FDF" w:rsidR="00382D3F" w:rsidRDefault="00382D3F" w:rsidP="00382D3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邮件主要内容:</w:t>
      </w:r>
    </w:p>
    <w:p w14:paraId="27FDBD7D" w14:textId="1E431B5F" w:rsidR="00FC4D76" w:rsidRDefault="00FC4D76" w:rsidP="00FC4D7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XXX项目组</w:t>
      </w:r>
      <w:r w:rsidR="00310B5F">
        <w:rPr>
          <w:rFonts w:asciiTheme="minorEastAsia" w:hAnsiTheme="minorEastAsia" w:hint="eastAsia"/>
          <w:lang w:eastAsia="zh-CN"/>
        </w:rPr>
        <w:t>现需</w:t>
      </w:r>
      <w:r w:rsidR="00382D3F">
        <w:rPr>
          <w:rFonts w:asciiTheme="minorEastAsia" w:hAnsiTheme="minorEastAsia" w:hint="eastAsia"/>
          <w:lang w:eastAsia="zh-CN"/>
        </w:rPr>
        <w:t>一台</w:t>
      </w:r>
      <w:r w:rsidR="00310B5F">
        <w:rPr>
          <w:rFonts w:asciiTheme="minorEastAsia" w:hAnsiTheme="minorEastAsia" w:hint="eastAsia"/>
          <w:lang w:eastAsia="zh-CN"/>
        </w:rPr>
        <w:t>Mac机用于ios</w:t>
      </w:r>
      <w:r w:rsidR="00382D3F">
        <w:rPr>
          <w:rFonts w:asciiTheme="minorEastAsia" w:hAnsiTheme="minorEastAsia" w:hint="eastAsia"/>
          <w:lang w:eastAsia="zh-CN"/>
        </w:rPr>
        <w:t>版本的</w:t>
      </w:r>
      <w:r w:rsidR="00382D3F">
        <w:rPr>
          <w:rFonts w:asciiTheme="minorEastAsia" w:hAnsiTheme="minorEastAsia"/>
          <w:lang w:eastAsia="zh-CN"/>
        </w:rPr>
        <w:t>开发</w:t>
      </w:r>
      <w:r w:rsidR="00310B5F">
        <w:rPr>
          <w:rFonts w:asciiTheme="minorEastAsia" w:hAnsiTheme="minorEastAsia" w:hint="eastAsia"/>
          <w:lang w:eastAsia="zh-CN"/>
        </w:rPr>
        <w:t>，</w:t>
      </w:r>
      <w:r w:rsidR="00382D3F">
        <w:rPr>
          <w:rFonts w:asciiTheme="minorEastAsia" w:hAnsiTheme="minorEastAsia" w:hint="eastAsia"/>
          <w:lang w:eastAsia="zh-CN"/>
        </w:rPr>
        <w:t>特向</w:t>
      </w:r>
      <w:r w:rsidR="00382D3F">
        <w:rPr>
          <w:rFonts w:asciiTheme="minorEastAsia" w:hAnsiTheme="minorEastAsia"/>
          <w:lang w:eastAsia="zh-CN"/>
        </w:rPr>
        <w:t>研发中心申请一台Mac机，请在yyyy年</w:t>
      </w:r>
      <w:r w:rsidR="00382D3F">
        <w:rPr>
          <w:rFonts w:asciiTheme="minorEastAsia" w:hAnsiTheme="minorEastAsia" w:hint="eastAsia"/>
          <w:lang w:eastAsia="zh-CN"/>
        </w:rPr>
        <w:t>mm</w:t>
      </w:r>
      <w:r w:rsidR="00382D3F">
        <w:rPr>
          <w:rFonts w:asciiTheme="minorEastAsia" w:hAnsiTheme="minorEastAsia"/>
          <w:lang w:eastAsia="zh-CN"/>
        </w:rPr>
        <w:t>月dd日前提供</w:t>
      </w:r>
      <w:r w:rsidR="00310B5F">
        <w:rPr>
          <w:rFonts w:asciiTheme="minorEastAsia" w:hAnsiTheme="minorEastAsia" w:hint="eastAsia"/>
          <w:lang w:eastAsia="zh-CN"/>
        </w:rPr>
        <w:t>。</w:t>
      </w:r>
    </w:p>
    <w:p w14:paraId="26BEDF64" w14:textId="4A71BAF4" w:rsidR="00382D3F" w:rsidRDefault="00382D3F" w:rsidP="00382D3F">
      <w:pPr>
        <w:pStyle w:val="3"/>
        <w:rPr>
          <w:lang w:eastAsia="zh-CN"/>
        </w:rPr>
      </w:pPr>
      <w:bookmarkStart w:id="32" w:name="_Toc454971865"/>
      <w:r>
        <w:rPr>
          <w:rFonts w:hint="eastAsia"/>
          <w:lang w:eastAsia="zh-CN"/>
        </w:rPr>
        <w:t>申请邮件回复</w:t>
      </w:r>
      <w:bookmarkEnd w:id="32"/>
    </w:p>
    <w:p w14:paraId="0F7DCEBA" w14:textId="4F10716F" w:rsidR="00382D3F" w:rsidRDefault="00382D3F" w:rsidP="00FC4D7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研发</w:t>
      </w:r>
      <w:r>
        <w:rPr>
          <w:rFonts w:asciiTheme="minorEastAsia" w:hAnsiTheme="minorEastAsia"/>
          <w:lang w:eastAsia="zh-CN"/>
        </w:rPr>
        <w:t>中心收到邮件</w:t>
      </w:r>
      <w:r w:rsidR="00594FD6">
        <w:rPr>
          <w:rFonts w:asciiTheme="minorEastAsia" w:hAnsiTheme="minorEastAsia" w:hint="eastAsia"/>
          <w:lang w:eastAsia="zh-CN"/>
        </w:rPr>
        <w:t>正常</w:t>
      </w:r>
      <w:r w:rsidR="00594FD6">
        <w:rPr>
          <w:rFonts w:asciiTheme="minorEastAsia" w:hAnsiTheme="minorEastAsia"/>
          <w:lang w:eastAsia="zh-CN"/>
        </w:rPr>
        <w:t>情况下</w:t>
      </w:r>
      <w:r>
        <w:rPr>
          <w:rFonts w:asciiTheme="minorEastAsia" w:hAnsiTheme="minorEastAsia"/>
          <w:lang w:eastAsia="zh-CN"/>
        </w:rPr>
        <w:t>会以如下格式回复项目组</w:t>
      </w:r>
    </w:p>
    <w:p w14:paraId="0110C04A" w14:textId="206E11AF" w:rsidR="00382D3F" w:rsidRDefault="00382D3F" w:rsidP="00382D3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邮件标题:回复</w:t>
      </w:r>
      <w:r>
        <w:rPr>
          <w:rFonts w:asciiTheme="minorEastAsia" w:hAnsiTheme="minorEastAsia"/>
          <w:lang w:eastAsia="zh-CN"/>
        </w:rPr>
        <w:t>Mac机申请-xxx工作室yyy项目组</w:t>
      </w:r>
    </w:p>
    <w:p w14:paraId="7AAD9080" w14:textId="77777777" w:rsidR="00382D3F" w:rsidRDefault="00382D3F" w:rsidP="00382D3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邮件主要内容:</w:t>
      </w:r>
    </w:p>
    <w:p w14:paraId="6F8D727D" w14:textId="02C357C8" w:rsidR="00382D3F" w:rsidRDefault="00594FD6" w:rsidP="00382D3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审核</w:t>
      </w:r>
      <w:r>
        <w:rPr>
          <w:rFonts w:asciiTheme="minorEastAsia" w:hAnsiTheme="minorEastAsia"/>
          <w:lang w:eastAsia="zh-CN"/>
        </w:rPr>
        <w:t>通过，研发中心将于yyyy年mm月dd日给XXXX项目组准备好Mac机，请相关人员在</w:t>
      </w:r>
      <w:r>
        <w:rPr>
          <w:rFonts w:asciiTheme="minorEastAsia" w:hAnsiTheme="minorEastAsia" w:hint="eastAsia"/>
          <w:lang w:eastAsia="zh-CN"/>
        </w:rPr>
        <w:t>该日</w:t>
      </w:r>
      <w:r>
        <w:rPr>
          <w:rFonts w:asciiTheme="minorEastAsia" w:hAnsiTheme="minorEastAsia"/>
          <w:lang w:eastAsia="zh-CN"/>
        </w:rPr>
        <w:t>来领取机器</w:t>
      </w:r>
      <w:r w:rsidR="009D0E97">
        <w:rPr>
          <w:rFonts w:asciiTheme="minorEastAsia" w:hAnsiTheme="minorEastAsia" w:hint="eastAsia"/>
          <w:lang w:eastAsia="zh-CN"/>
        </w:rPr>
        <w:t>，机器编号 XXXX</w:t>
      </w:r>
    </w:p>
    <w:p w14:paraId="6870666C" w14:textId="77777777" w:rsidR="00382D3F" w:rsidRDefault="00382D3F" w:rsidP="00FC4D76">
      <w:pPr>
        <w:rPr>
          <w:rFonts w:asciiTheme="minorEastAsia" w:hAnsiTheme="minorEastAsia"/>
          <w:lang w:eastAsia="zh-CN"/>
        </w:rPr>
      </w:pPr>
    </w:p>
    <w:p w14:paraId="44DC9D9E" w14:textId="527DFFAE" w:rsidR="00594FD6" w:rsidRDefault="00594FD6" w:rsidP="00FC4D7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如果</w:t>
      </w:r>
      <w:r>
        <w:rPr>
          <w:rFonts w:asciiTheme="minorEastAsia" w:hAnsiTheme="minorEastAsia"/>
          <w:lang w:eastAsia="zh-CN"/>
        </w:rPr>
        <w:t>遇到</w:t>
      </w:r>
      <w:r>
        <w:rPr>
          <w:rFonts w:asciiTheme="minorEastAsia" w:hAnsiTheme="minorEastAsia" w:hint="eastAsia"/>
          <w:lang w:eastAsia="zh-CN"/>
        </w:rPr>
        <w:t>Mac</w:t>
      </w:r>
      <w:r>
        <w:rPr>
          <w:rFonts w:asciiTheme="minorEastAsia" w:hAnsiTheme="minorEastAsia"/>
          <w:lang w:eastAsia="zh-CN"/>
        </w:rPr>
        <w:t>机紧缺，需要额外采购的话</w:t>
      </w:r>
      <w:r>
        <w:rPr>
          <w:rFonts w:asciiTheme="minorEastAsia" w:hAnsiTheme="minorEastAsia" w:hint="eastAsia"/>
          <w:lang w:eastAsia="zh-CN"/>
        </w:rPr>
        <w:t>，</w:t>
      </w:r>
      <w:r>
        <w:rPr>
          <w:rFonts w:asciiTheme="minorEastAsia" w:hAnsiTheme="minorEastAsia"/>
          <w:lang w:eastAsia="zh-CN"/>
        </w:rPr>
        <w:t>也会将实际情况</w:t>
      </w:r>
      <w:r>
        <w:rPr>
          <w:rFonts w:asciiTheme="minorEastAsia" w:hAnsiTheme="minorEastAsia" w:hint="eastAsia"/>
          <w:lang w:eastAsia="zh-CN"/>
        </w:rPr>
        <w:t>通过</w:t>
      </w:r>
      <w:r>
        <w:rPr>
          <w:rFonts w:asciiTheme="minorEastAsia" w:hAnsiTheme="minorEastAsia"/>
          <w:lang w:eastAsia="zh-CN"/>
        </w:rPr>
        <w:t>邮件反馈给项目组</w:t>
      </w:r>
    </w:p>
    <w:p w14:paraId="201AD40A" w14:textId="77777777" w:rsidR="00594FD6" w:rsidRDefault="00594FD6" w:rsidP="00594FD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邮件标题:回复</w:t>
      </w:r>
      <w:r>
        <w:rPr>
          <w:rFonts w:asciiTheme="minorEastAsia" w:hAnsiTheme="minorEastAsia"/>
          <w:lang w:eastAsia="zh-CN"/>
        </w:rPr>
        <w:t>Mac机申请-xxx工作室yyy项目组</w:t>
      </w:r>
    </w:p>
    <w:p w14:paraId="40453F5A" w14:textId="77777777" w:rsidR="00594FD6" w:rsidRDefault="00594FD6" w:rsidP="00594FD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邮件主要内容:</w:t>
      </w:r>
    </w:p>
    <w:p w14:paraId="3B9C309E" w14:textId="74181ADA" w:rsidR="00594FD6" w:rsidRDefault="00594FD6" w:rsidP="00594FD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由于</w:t>
      </w:r>
      <w:r>
        <w:rPr>
          <w:rFonts w:asciiTheme="minorEastAsia" w:hAnsiTheme="minorEastAsia"/>
          <w:lang w:eastAsia="zh-CN"/>
        </w:rPr>
        <w:t>Mac机器紧缺，</w:t>
      </w:r>
      <w:r>
        <w:rPr>
          <w:rFonts w:asciiTheme="minorEastAsia" w:hAnsiTheme="minorEastAsia" w:hint="eastAsia"/>
          <w:lang w:eastAsia="zh-CN"/>
        </w:rPr>
        <w:t>研发</w:t>
      </w:r>
      <w:r>
        <w:rPr>
          <w:rFonts w:asciiTheme="minorEastAsia" w:hAnsiTheme="minorEastAsia"/>
          <w:lang w:eastAsia="zh-CN"/>
        </w:rPr>
        <w:t>中心暂时无法提供Mac，需要走</w:t>
      </w:r>
      <w:r>
        <w:rPr>
          <w:rFonts w:asciiTheme="minorEastAsia" w:hAnsiTheme="minorEastAsia" w:hint="eastAsia"/>
          <w:lang w:eastAsia="zh-CN"/>
        </w:rPr>
        <w:t>采购</w:t>
      </w:r>
      <w:r>
        <w:rPr>
          <w:rFonts w:asciiTheme="minorEastAsia" w:hAnsiTheme="minorEastAsia"/>
          <w:lang w:eastAsia="zh-CN"/>
        </w:rPr>
        <w:t>流程</w:t>
      </w:r>
      <w:r>
        <w:rPr>
          <w:rFonts w:asciiTheme="minorEastAsia" w:hAnsiTheme="minorEastAsia" w:hint="eastAsia"/>
          <w:lang w:eastAsia="zh-CN"/>
        </w:rPr>
        <w:t>（预计</w:t>
      </w:r>
      <w:r w:rsidR="00DC7B21">
        <w:rPr>
          <w:rFonts w:asciiTheme="minorEastAsia" w:hAnsiTheme="minorEastAsia"/>
          <w:lang w:eastAsia="zh-CN"/>
        </w:rPr>
        <w:t>10</w:t>
      </w:r>
      <w:r>
        <w:rPr>
          <w:rFonts w:asciiTheme="minorEastAsia" w:hAnsiTheme="minorEastAsia"/>
          <w:lang w:eastAsia="zh-CN"/>
        </w:rPr>
        <w:t>工作日）</w:t>
      </w:r>
      <w:r w:rsidR="009D0E97">
        <w:rPr>
          <w:rFonts w:asciiTheme="minorEastAsia" w:hAnsiTheme="minorEastAsia" w:hint="eastAsia"/>
          <w:lang w:eastAsia="zh-CN"/>
        </w:rPr>
        <w:t>。请</w:t>
      </w:r>
      <w:r w:rsidR="009D0E97">
        <w:rPr>
          <w:rFonts w:asciiTheme="minorEastAsia" w:hAnsiTheme="minorEastAsia"/>
          <w:lang w:eastAsia="zh-CN"/>
        </w:rPr>
        <w:t>耐心等待，机器采购完成后，</w:t>
      </w:r>
      <w:r>
        <w:rPr>
          <w:rFonts w:asciiTheme="minorEastAsia" w:hAnsiTheme="minorEastAsia"/>
          <w:lang w:eastAsia="zh-CN"/>
        </w:rPr>
        <w:t>研发中心</w:t>
      </w:r>
      <w:r w:rsidR="009D0E97">
        <w:rPr>
          <w:rFonts w:asciiTheme="minorEastAsia" w:hAnsiTheme="minorEastAsia" w:hint="eastAsia"/>
          <w:lang w:eastAsia="zh-CN"/>
        </w:rPr>
        <w:t>会</w:t>
      </w:r>
      <w:r w:rsidR="009D0E97">
        <w:rPr>
          <w:rFonts w:asciiTheme="minorEastAsia" w:hAnsiTheme="minorEastAsia"/>
          <w:lang w:eastAsia="zh-CN"/>
        </w:rPr>
        <w:t>立即发送邮件</w:t>
      </w:r>
      <w:r w:rsidR="009D0E97">
        <w:rPr>
          <w:rFonts w:asciiTheme="minorEastAsia" w:hAnsiTheme="minorEastAsia" w:hint="eastAsia"/>
          <w:lang w:eastAsia="zh-CN"/>
        </w:rPr>
        <w:t>通知</w:t>
      </w:r>
      <w:r w:rsidR="009D0E97">
        <w:rPr>
          <w:rFonts w:asciiTheme="minorEastAsia" w:hAnsiTheme="minorEastAsia"/>
          <w:lang w:eastAsia="zh-CN"/>
        </w:rPr>
        <w:t>项目组取Mac</w:t>
      </w:r>
      <w:r w:rsidR="009D0E97">
        <w:rPr>
          <w:rFonts w:asciiTheme="minorEastAsia" w:hAnsiTheme="minorEastAsia" w:hint="eastAsia"/>
          <w:lang w:eastAsia="zh-CN"/>
        </w:rPr>
        <w:t>。</w:t>
      </w:r>
    </w:p>
    <w:p w14:paraId="5BCB07F7" w14:textId="77777777" w:rsidR="009D0E97" w:rsidRDefault="009D0E97" w:rsidP="00594FD6">
      <w:pPr>
        <w:rPr>
          <w:rFonts w:asciiTheme="minorEastAsia" w:hAnsiTheme="minorEastAsia"/>
          <w:lang w:eastAsia="zh-CN"/>
        </w:rPr>
      </w:pPr>
    </w:p>
    <w:p w14:paraId="7506C75B" w14:textId="62779E8C" w:rsidR="00594FD6" w:rsidRPr="00594FD6" w:rsidRDefault="009D0E97" w:rsidP="00FC4D76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Mac</w:t>
      </w:r>
      <w:r>
        <w:rPr>
          <w:rFonts w:asciiTheme="minorEastAsia" w:hAnsiTheme="minorEastAsia"/>
          <w:lang w:eastAsia="zh-CN"/>
        </w:rPr>
        <w:t>机采购完成之后，研发中心会将</w:t>
      </w:r>
      <w:r>
        <w:rPr>
          <w:rFonts w:asciiTheme="minorEastAsia" w:hAnsiTheme="minorEastAsia" w:hint="eastAsia"/>
          <w:lang w:eastAsia="zh-CN"/>
        </w:rPr>
        <w:t>按照</w:t>
      </w:r>
      <w:r>
        <w:rPr>
          <w:rFonts w:asciiTheme="minorEastAsia" w:hAnsiTheme="minorEastAsia"/>
          <w:lang w:eastAsia="zh-CN"/>
        </w:rPr>
        <w:t>正常情况发送邮件通知项目组领取Mac机</w:t>
      </w:r>
    </w:p>
    <w:p w14:paraId="11FCC7B1" w14:textId="67FFAFEC" w:rsidR="00DC7B21" w:rsidRDefault="00DC7B21" w:rsidP="00DC7B21">
      <w:pPr>
        <w:pStyle w:val="2"/>
        <w:rPr>
          <w:lang w:eastAsia="zh-CN"/>
        </w:rPr>
      </w:pPr>
      <w:bookmarkStart w:id="33" w:name="_Toc454971866"/>
      <w:r>
        <w:rPr>
          <w:rFonts w:hint="eastAsia"/>
          <w:lang w:eastAsia="zh-CN"/>
        </w:rPr>
        <w:lastRenderedPageBreak/>
        <w:t>申请流程</w:t>
      </w:r>
      <w:bookmarkEnd w:id="33"/>
    </w:p>
    <w:p w14:paraId="161EAEEA" w14:textId="13650BE2" w:rsidR="00384D6B" w:rsidRDefault="00384D6B" w:rsidP="00F82BA7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2685A82E" wp14:editId="0E79F26E">
                <wp:extent cx="5276850" cy="4857750"/>
                <wp:effectExtent l="0" t="0" r="1905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4" name="圆角矩形 4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7F672" w14:textId="77777777" w:rsidR="005F6DD8" w:rsidRDefault="005F6DD8" w:rsidP="00384D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E05C2" w14:textId="77777777" w:rsidR="005F6DD8" w:rsidRDefault="005F6DD8" w:rsidP="00384D6B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技术中心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264323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3731641" y="2111266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3A361" w14:textId="66FB17D3" w:rsidR="005F6DD8" w:rsidRDefault="005F6DD8" w:rsidP="00FC4D76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采购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决策 2"/>
                        <wps:cNvSpPr/>
                        <wps:spPr>
                          <a:xfrm>
                            <a:off x="1466489" y="1899221"/>
                            <a:ext cx="1604513" cy="8121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6D57C" w14:textId="28E218BE" w:rsidR="005F6DD8" w:rsidRDefault="005F6DD8" w:rsidP="00FC4D76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是否有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Mac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2262721" y="1504428"/>
                            <a:ext cx="6025" cy="3947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" idx="3"/>
                          <a:endCxn id="7" idx="1"/>
                        </wps:cNvCnPr>
                        <wps:spPr>
                          <a:xfrm flipV="1">
                            <a:off x="3071002" y="2303989"/>
                            <a:ext cx="660639" cy="13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3071002" y="2083551"/>
                            <a:ext cx="465455" cy="224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A1925" w14:textId="44606DAE" w:rsidR="005F6DD8" w:rsidRDefault="005F6DD8" w:rsidP="00FC4D76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Times New Roman" w:hint="eastAsi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3"/>
                        <wps:cNvSpPr txBox="1"/>
                        <wps:spPr>
                          <a:xfrm>
                            <a:off x="2384984" y="706928"/>
                            <a:ext cx="725773" cy="31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2FB3F" w14:textId="02DEC70E" w:rsidR="005F6DD8" w:rsidRDefault="005F6DD8" w:rsidP="00FC4D76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Times New Roman" w:hint="eastAsia"/>
                                  <w:sz w:val="20"/>
                                  <w:szCs w:val="20"/>
                                </w:rPr>
                                <w:t>邮件申请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1808775" y="3561375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4AB97" w14:textId="77777777" w:rsidR="00673630" w:rsidRDefault="00673630" w:rsidP="00673630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Times New Roman"/>
                                  <w:sz w:val="20"/>
                                  <w:szCs w:val="20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" idx="3"/>
                          <a:endCxn id="33" idx="3"/>
                        </wps:cNvCnPr>
                        <wps:spPr>
                          <a:xfrm flipH="1">
                            <a:off x="2717460" y="2305300"/>
                            <a:ext cx="353542" cy="1448798"/>
                          </a:xfrm>
                          <a:prstGeom prst="bentConnector3">
                            <a:avLst>
                              <a:gd name="adj1" fmla="val -646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" idx="2"/>
                          <a:endCxn id="33" idx="0"/>
                        </wps:cNvCnPr>
                        <wps:spPr>
                          <a:xfrm flipH="1">
                            <a:off x="2263118" y="2711378"/>
                            <a:ext cx="5628" cy="8499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13"/>
                        <wps:cNvSpPr txBox="1"/>
                        <wps:spPr>
                          <a:xfrm>
                            <a:off x="1295399" y="3056549"/>
                            <a:ext cx="1089585" cy="40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21D3D" w14:textId="25CEE5EF" w:rsidR="00673630" w:rsidRDefault="00673630" w:rsidP="00673630">
                              <w:pPr>
                                <w:pStyle w:val="af7"/>
                                <w:spacing w:before="0" w:beforeAutospacing="0" w:after="0" w:afterAutospacing="0"/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</w:t>
                              </w:r>
                              <w:r>
                                <w:rPr>
                                  <w:rFonts w:ascii="Arial" w:hAnsi="Times New Roman" w:cs="Times New Roman" w:hint="eastAsia"/>
                                  <w:sz w:val="20"/>
                                  <w:szCs w:val="20"/>
                                </w:rPr>
                                <w:t>通知</w:t>
                              </w:r>
                            </w:p>
                            <w:p w14:paraId="4E6C16ED" w14:textId="3D59D73D" w:rsidR="00673630" w:rsidRDefault="00673630" w:rsidP="00673630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 w:hint="eastAsia"/>
                                  <w:sz w:val="20"/>
                                  <w:szCs w:val="20"/>
                                </w:rPr>
                                <w:t>可领取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3"/>
                        <wps:cNvSpPr txBox="1"/>
                        <wps:spPr>
                          <a:xfrm>
                            <a:off x="2808900" y="2913040"/>
                            <a:ext cx="125326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58638" w14:textId="77777777" w:rsidR="00673630" w:rsidRDefault="00673630" w:rsidP="00673630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邮件通知</w:t>
                              </w:r>
                            </w:p>
                            <w:p w14:paraId="4A7AC49F" w14:textId="7C3175D8" w:rsidR="00673630" w:rsidRDefault="00673630" w:rsidP="00673630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 w:hint="eastAsia"/>
                                  <w:sz w:val="20"/>
                                  <w:szCs w:val="20"/>
                                </w:rPr>
                                <w:t>走采购</w:t>
                              </w:r>
                              <w:r w:rsidR="00205DC8">
                                <w:rPr>
                                  <w:rFonts w:ascii="Arial" w:hAnsi="Times New Roman" w:cs="Times New Roman" w:hint="eastAsia"/>
                                  <w:sz w:val="20"/>
                                  <w:szCs w:val="20"/>
                                </w:rPr>
                                <w:t>流程请等待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732825" y="3313725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89C75" w14:textId="77777777" w:rsidR="00205DC8" w:rsidRDefault="00205DC8" w:rsidP="00205DC8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技术中心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7" idx="2"/>
                          <a:endCxn id="42" idx="0"/>
                        </wps:cNvCnPr>
                        <wps:spPr>
                          <a:xfrm>
                            <a:off x="4185984" y="2496711"/>
                            <a:ext cx="1184" cy="8170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2" idx="2"/>
                          <a:endCxn id="33" idx="2"/>
                        </wps:cNvCnPr>
                        <wps:spPr>
                          <a:xfrm rot="5400000">
                            <a:off x="3101318" y="2860970"/>
                            <a:ext cx="247650" cy="1924050"/>
                          </a:xfrm>
                          <a:prstGeom prst="bentConnector3">
                            <a:avLst>
                              <a:gd name="adj1" fmla="val 25769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13"/>
                        <wps:cNvSpPr txBox="1"/>
                        <wps:spPr>
                          <a:xfrm>
                            <a:off x="2808900" y="4313850"/>
                            <a:ext cx="1089025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D91D1" w14:textId="77777777" w:rsidR="00205DC8" w:rsidRDefault="00205DC8" w:rsidP="00205DC8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邮件通知</w:t>
                              </w:r>
                            </w:p>
                            <w:p w14:paraId="380FCAE8" w14:textId="77777777" w:rsidR="00205DC8" w:rsidRDefault="00205DC8" w:rsidP="00205DC8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可领取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13"/>
                        <wps:cNvSpPr txBox="1"/>
                        <wps:spPr>
                          <a:xfrm>
                            <a:off x="3732825" y="2655865"/>
                            <a:ext cx="1089025" cy="257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4C899" w14:textId="2717F127" w:rsidR="00205DC8" w:rsidRDefault="00205DC8" w:rsidP="00205DC8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采购成功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85A82E" id="画布 1" o:spid="_x0000_s1026" editas="canvas" style="width:415.5pt;height:382.5pt;mso-position-horizontal-relative:char;mso-position-vertical-relative:line" coordsize="52768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">
                <v:shape id="_x0000_s1027" type="#_x0000_t75" style="position:absolute;width:52768;height:48577;visibility:visible;mso-wrap-style:square" stroked="t" strokecolor="black [3213]">
                  <v:fill o:detectmouseclick="t"/>
                  <v:stroke opacity="64764f"/>
                  <v:path o:connecttype="none"/>
                </v:shape>
                <v:roundrect id="圆角矩形 4" o:spid="_x0000_s1028" style="position:absolute;left:18079;top:1691;width:9091;height:3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p9MIA&#10;AADaAAAADwAAAGRycy9kb3ducmV2LnhtbESPQWvCQBSE70L/w/IKvZlNWpE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en0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6C17F672" w14:textId="77777777" w:rsidR="005F6DD8" w:rsidRDefault="005F6DD8" w:rsidP="00384D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</w:txbxContent>
                  </v:textbox>
                </v:roundrect>
                <v:roundrect id="圆角矩形 5" o:spid="_x0000_s1029" style="position:absolute;left:18083;top:11189;width:9087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02DE05C2" w14:textId="77777777" w:rsidR="005F6DD8" w:rsidRDefault="005F6DD8" w:rsidP="00384D6B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技术中心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22643;top:5549;width:2;height:5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roundrect id="圆角矩形 7" o:spid="_x0000_s1031" style="position:absolute;left:37316;top:21112;width:9087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3g8IA&#10;AADaAAAADwAAAGRycy9kb3ducmV2LnhtbESPQWvCQBSE70L/w/IKvZlNWtAaXaUtWDya2Pb8yD6T&#10;mOzbsLtq+u+7BcHjMDPfMKvNaHpxIedbywqyJAVBXFndcq3g67CdvoLwAVljb5kU/JKHzfphssJc&#10;2ysXdClDLSKEfY4KmhCGXEpfNWTQJ3Ygjt7ROoMhSldL7fAa4aaXz2k6kwZbjgsNDvTRUNWVZ6PA&#10;FZ/vL1343tvFos9aPP6c9too9fQ4vi1BBBrDPXxr77SCO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3eD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6553A361" w14:textId="66FB17D3" w:rsidR="005F6DD8" w:rsidRDefault="005F6DD8" w:rsidP="00FC4D76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采购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32" type="#_x0000_t110" style="position:absolute;left:14664;top:18992;width:16046;height:8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D5sMA&#10;AADaAAAADwAAAGRycy9kb3ducmV2LnhtbESPQWsCMRSE7wX/Q3hCbzWrh1JWo4giW+qhVAU9PjZv&#10;d4Obl2UT3dhf3xQKPQ4z8w2zWEXbijv13jhWMJ1kIIhLpw3XCk7H3csbCB+QNbaOScGDPKyWo6cF&#10;5toN/EX3Q6hFgrDPUUETQpdL6cuGLPqJ64iTV7neYkiyr6XucUhw28pZlr1Ki4bTQoMdbRoqr4eb&#10;VbA3sTsXVfxEUx2LQm62H8PlW6nncVzPQQSK4T/8137XCmbweyXd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ND5s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E86D57C" w14:textId="28E218BE" w:rsidR="005F6DD8" w:rsidRDefault="005F6DD8" w:rsidP="00FC4D76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是否有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Mac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机</w:t>
                        </w:r>
                      </w:p>
                    </w:txbxContent>
                  </v:textbox>
                </v:shape>
                <v:shape id="直接箭头连接符 3" o:spid="_x0000_s1033" type="#_x0000_t32" style="position:absolute;left:22627;top:15044;width:60;height:3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shape id="直接箭头连接符 8" o:spid="_x0000_s1034" type="#_x0000_t32" style="position:absolute;left:30710;top:23039;width:6606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5" type="#_x0000_t202" style="position:absolute;left:30710;top:20835;width:4654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#cce8cf [3201]" stroked="f" strokeweight=".5pt">
                  <v:textbox>
                    <w:txbxContent>
                      <w:p w14:paraId="6A0A1925" w14:textId="44606DAE" w:rsidR="005F6DD8" w:rsidRDefault="005F6DD8" w:rsidP="00FC4D76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Times New Roman" w:hint="eastAsia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文本框 13" o:spid="_x0000_s1036" type="#_x0000_t202" style="position:absolute;left:23849;top:7069;width:7258;height:3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52F2FB3F" w14:textId="02DEC70E" w:rsidR="005F6DD8" w:rsidRDefault="005F6DD8" w:rsidP="00FC4D76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Times New Roman" w:hint="eastAsia"/>
                            <w:sz w:val="20"/>
                            <w:szCs w:val="20"/>
                          </w:rPr>
                          <w:t>邮件申请</w:t>
                        </w:r>
                      </w:p>
                    </w:txbxContent>
                  </v:textbox>
                </v:shape>
                <v:roundrect id="圆角矩形 33" o:spid="_x0000_s1037" style="position:absolute;left:18087;top:35613;width:9087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3bcAA&#10;AADbAAAADwAAAGRycy9kb3ducmV2LnhtbESPT4vCMBTE74LfIbwFb5q6BdGuUdYFxaP/z4/m2XZt&#10;XkoStX57Iwgeh5n5DTOdt6YWN3K+sqxgOEhAEOdWV1woOOyX/TEIH5A11pZJwYM8zGfdzhQzbe+8&#10;pdsuFCJC2GeooAyhyaT0eUkG/cA2xNE7W2cwROkKqR3eI9zU8jtJRtJgxXGhxIb+Ssovu6tR4Lar&#10;RXoJx42dTOphhefT/0YbpXpf7e8PiEBt+ITf7bVWkKbw+h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v3bc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08A4AB97" w14:textId="77777777" w:rsidR="00673630" w:rsidRDefault="00673630" w:rsidP="00673630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Times New Roman"/>
                            <w:sz w:val="20"/>
                            <w:szCs w:val="20"/>
                          </w:rPr>
                          <w:t>PM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5" o:spid="_x0000_s1038" type="#_x0000_t34" style="position:absolute;left:27174;top:23053;width:3536;height:144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epBcUAAADbAAAADwAAAGRycy9kb3ducmV2LnhtbESPQWvCQBSE7wX/w/KEXopuKmhD6ipa&#10;CJTqRduDvT2yz2za7Ns0u5r4711B6HGYmW+Y+bK3tThT6yvHCp7HCQjiwumKSwVfn/koBeEDssba&#10;MSm4kIflYvAwx0y7jnd03odSRAj7DBWYEJpMSl8YsujHriGO3tG1FkOUbSl1i12E21pOkmQmLVYc&#10;Fww29Gao+N2frAL5fczTj8PL07Y7bew6N39p94NKPQ771SuIQH34D9/b71rBZAq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epBcUAAADbAAAADwAAAAAAAAAA&#10;AAAAAAChAgAAZHJzL2Rvd25yZXYueG1sUEsFBgAAAAAEAAQA+QAAAJMDAAAAAA==&#10;" adj="-13967" strokecolor="#4579b8 [3044]">
                  <v:stroke endarrow="open"/>
                </v:shape>
                <v:shape id="直接箭头连接符 26" o:spid="_x0000_s1039" type="#_x0000_t32" style="position:absolute;left:22631;top:27113;width:56;height:8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文本框 13" o:spid="_x0000_s1040" type="#_x0000_t202" style="position:absolute;left:12953;top:30565;width:10896;height:4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02C21D3D" w14:textId="25CEE5EF" w:rsidR="00673630" w:rsidRDefault="00673630" w:rsidP="00673630">
                        <w:pPr>
                          <w:pStyle w:val="af7"/>
                          <w:spacing w:before="0" w:beforeAutospacing="0" w:after="0" w:afterAutospacing="0"/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</w:t>
                        </w:r>
                        <w:r>
                          <w:rPr>
                            <w:rFonts w:ascii="Arial" w:hAnsi="Times New Roman" w:cs="Times New Roman" w:hint="eastAsia"/>
                            <w:sz w:val="20"/>
                            <w:szCs w:val="20"/>
                          </w:rPr>
                          <w:t>通知</w:t>
                        </w:r>
                      </w:p>
                      <w:p w14:paraId="4E6C16ED" w14:textId="3D59D73D" w:rsidR="00673630" w:rsidRDefault="00673630" w:rsidP="00673630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 w:hint="eastAsia"/>
                            <w:sz w:val="20"/>
                            <w:szCs w:val="20"/>
                          </w:rPr>
                          <w:t>可领取</w:t>
                        </w:r>
                      </w:p>
                    </w:txbxContent>
                  </v:textbox>
                </v:shape>
                <v:shape id="文本框 13" o:spid="_x0000_s1041" type="#_x0000_t202" style="position:absolute;left:28089;top:29130;width:12532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14:paraId="11858638" w14:textId="77777777" w:rsidR="00673630" w:rsidRDefault="00673630" w:rsidP="00673630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邮件通知</w:t>
                        </w:r>
                      </w:p>
                      <w:p w14:paraId="4A7AC49F" w14:textId="7C3175D8" w:rsidR="00673630" w:rsidRDefault="00673630" w:rsidP="00673630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 w:hint="eastAsia"/>
                            <w:sz w:val="20"/>
                            <w:szCs w:val="20"/>
                          </w:rPr>
                          <w:t>走采购</w:t>
                        </w:r>
                        <w:r w:rsidR="00205DC8">
                          <w:rPr>
                            <w:rFonts w:ascii="Arial" w:hAnsi="Times New Roman" w:cs="Times New Roman" w:hint="eastAsia"/>
                            <w:sz w:val="20"/>
                            <w:szCs w:val="20"/>
                          </w:rPr>
                          <w:t>流程请等待</w:t>
                        </w:r>
                      </w:p>
                    </w:txbxContent>
                  </v:textbox>
                </v:shape>
                <v:roundrect id="圆角矩形 42" o:spid="_x0000_s1042" style="position:absolute;left:37328;top:33137;width:9087;height:38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hi8IA&#10;AADbAAAADwAAAGRycy9kb3ducmV2LnhtbESPzWrDMBCE74W8g9hCb7VsN5TEiWLSQkuO+T8v1sZ2&#10;ba2MpCbu21eFQo7DzHzDLMvR9OJKzreWFWRJCoK4srrlWsHx8PE8A+EDssbeMin4IQ/lavKwxELb&#10;G+/oug+1iBD2BSpoQhgKKX3VkEGf2IE4ehfrDIYoXS21w1uEm17mafoqDbYcFxoc6L2hqtt/GwVu&#10;9/n20oXT1s7nfdbi5fy11Uapp8dxvQARaAz38H97oxVMc/j7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SGL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4F089C75" w14:textId="77777777" w:rsidR="00205DC8" w:rsidRDefault="00205DC8" w:rsidP="00205DC8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kern w:val="2"/>
                            <w:sz w:val="21"/>
                            <w:szCs w:val="21"/>
                          </w:rPr>
                          <w:t>技术中心</w:t>
                        </w:r>
                      </w:p>
                    </w:txbxContent>
                  </v:textbox>
                </v:roundrect>
                <v:shape id="直接箭头连接符 34" o:spid="_x0000_s1043" type="#_x0000_t32" style="position:absolute;left:41859;top:24967;width:12;height:8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43" o:spid="_x0000_s1044" type="#_x0000_t34" style="position:absolute;left:31012;top:28610;width:2477;height:192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+hccAAADbAAAADwAAAGRycy9kb3ducmV2LnhtbESPT0vDQBTE74LfYXlCb+3GVqSm3Za0&#10;Rfx3KEaLeHtkn0lI9m2yu7bx27tCweMwM79hluvBtOJIzteWFVxPEhDEhdU1lwre3+7HcxA+IGts&#10;LZOCH/KwXl1eLDHV9sSvdMxDKSKEfYoKqhC6VEpfVGTQT2xHHL0v6wyGKF0ptcNThJtWTpPkVhqs&#10;OS5U2NG2oqLJv42CvOkfdh9Pn/3hxe83d+1z4yhLlBpdDdkCRKAh/IfP7Uet4GYGf1/iD5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8P6FxwAAANsAAAAPAAAAAAAA&#10;AAAAAAAAAKECAABkcnMvZG93bnJldi54bWxQSwUGAAAAAAQABAD5AAAAlQMAAAAA&#10;" adj="55662" strokecolor="#4579b8 [3044]">
                  <v:stroke endarrow="open"/>
                </v:shape>
                <v:shape id="文本框 13" o:spid="_x0000_s1045" type="#_x0000_t202" style="position:absolute;left:28089;top:43138;width:10890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3F3D91D1" w14:textId="77777777" w:rsidR="00205DC8" w:rsidRDefault="00205DC8" w:rsidP="00205DC8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邮件通知</w:t>
                        </w:r>
                      </w:p>
                      <w:p w14:paraId="380FCAE8" w14:textId="77777777" w:rsidR="00205DC8" w:rsidRDefault="00205DC8" w:rsidP="00205DC8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可领取</w:t>
                        </w:r>
                      </w:p>
                    </w:txbxContent>
                  </v:textbox>
                </v:shape>
                <v:shape id="文本框 13" o:spid="_x0000_s1046" type="#_x0000_t202" style="position:absolute;left:37328;top:26558;width:1089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00F4C899" w14:textId="2717F127" w:rsidR="00205DC8" w:rsidRDefault="00205DC8" w:rsidP="00205DC8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采购成功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DD7EE3" w14:textId="77777777" w:rsidR="005F6DD8" w:rsidRDefault="005F6DD8" w:rsidP="005F6DD8">
      <w:pPr>
        <w:rPr>
          <w:lang w:eastAsia="zh-CN"/>
        </w:rPr>
      </w:pPr>
    </w:p>
    <w:p w14:paraId="4459BAEF" w14:textId="77777777" w:rsidR="005F6DD8" w:rsidRDefault="00E93643" w:rsidP="005F6DD8">
      <w:r>
        <w:rPr>
          <w:rFonts w:ascii="微软雅黑" w:eastAsia="微软雅黑" w:hAnsi="微软雅黑" w:cs="Arial"/>
        </w:rPr>
        <w:pict w14:anchorId="2F0B2029">
          <v:shape id="_x0000_i1030" type="#_x0000_t75" style="width:6in;height:7.2pt" o:hrpct="0" o:hralign="center" o:hr="t">
            <v:imagedata r:id="rId8" o:title="BD10290_"/>
          </v:shape>
        </w:pict>
      </w:r>
    </w:p>
    <w:p w14:paraId="41652EF4" w14:textId="77777777" w:rsidR="005F6DD8" w:rsidRPr="00D42FC4" w:rsidRDefault="005F6DD8" w:rsidP="005F6DD8">
      <w:pPr>
        <w:rPr>
          <w:lang w:eastAsia="zh-CN"/>
        </w:rPr>
      </w:pPr>
    </w:p>
    <w:p w14:paraId="61C70F18" w14:textId="0518FD03" w:rsidR="005F6DD8" w:rsidRDefault="005F6DD8" w:rsidP="005F6DD8">
      <w:pPr>
        <w:pStyle w:val="1"/>
        <w:rPr>
          <w:lang w:eastAsia="zh-CN"/>
        </w:rPr>
      </w:pPr>
      <w:bookmarkStart w:id="34" w:name="_Toc454971867"/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机归还</w:t>
      </w:r>
      <w:bookmarkEnd w:id="34"/>
    </w:p>
    <w:p w14:paraId="507CB895" w14:textId="6DFE19A6" w:rsidR="005F6DD8" w:rsidRDefault="005F6DD8" w:rsidP="005F6DD8">
      <w:pPr>
        <w:pStyle w:val="2"/>
        <w:rPr>
          <w:lang w:eastAsia="zh-CN"/>
        </w:rPr>
      </w:pPr>
      <w:bookmarkStart w:id="35" w:name="_Toc454971868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机归还</w:t>
      </w:r>
      <w:r>
        <w:rPr>
          <w:lang w:eastAsia="zh-CN"/>
        </w:rPr>
        <w:t>时机</w:t>
      </w:r>
      <w:bookmarkEnd w:id="35"/>
    </w:p>
    <w:p w14:paraId="2AA3B4DD" w14:textId="74160C5C" w:rsidR="005F6DD8" w:rsidRDefault="005F6DD8" w:rsidP="005F6DD8">
      <w:pPr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组在该项目不</w:t>
      </w:r>
      <w:r>
        <w:rPr>
          <w:rFonts w:hint="eastAsia"/>
          <w:lang w:eastAsia="zh-CN"/>
        </w:rPr>
        <w:t>再更新</w:t>
      </w:r>
      <w:r>
        <w:rPr>
          <w:lang w:eastAsia="zh-CN"/>
        </w:rPr>
        <w:t>维护</w:t>
      </w:r>
      <w:r>
        <w:rPr>
          <w:rFonts w:hint="eastAsia"/>
          <w:lang w:eastAsia="zh-CN"/>
        </w:rPr>
        <w:t>、</w:t>
      </w:r>
      <w:r>
        <w:rPr>
          <w:lang w:eastAsia="zh-CN"/>
        </w:rPr>
        <w:t>项目中止开发</w:t>
      </w:r>
      <w:r>
        <w:rPr>
          <w:rFonts w:hint="eastAsia"/>
          <w:lang w:eastAsia="zh-CN"/>
        </w:rPr>
        <w:t>、</w:t>
      </w:r>
      <w:r>
        <w:rPr>
          <w:lang w:eastAsia="zh-CN"/>
        </w:rPr>
        <w:t>项目组认为不再需要</w:t>
      </w:r>
      <w:r>
        <w:rPr>
          <w:lang w:eastAsia="zh-CN"/>
        </w:rPr>
        <w:t>Mac</w:t>
      </w:r>
      <w:r>
        <w:rPr>
          <w:lang w:eastAsia="zh-CN"/>
        </w:rPr>
        <w:t>机时应该主动向</w:t>
      </w:r>
      <w:r>
        <w:rPr>
          <w:lang w:eastAsia="zh-CN"/>
        </w:rPr>
        <w:t>Mac</w:t>
      </w:r>
      <w:r>
        <w:rPr>
          <w:rFonts w:hint="eastAsia"/>
          <w:lang w:eastAsia="zh-CN"/>
        </w:rPr>
        <w:t>机</w:t>
      </w:r>
      <w:r>
        <w:rPr>
          <w:lang w:eastAsia="zh-CN"/>
        </w:rPr>
        <w:t>归还研发中心</w:t>
      </w:r>
    </w:p>
    <w:p w14:paraId="5243A595" w14:textId="31B4DE03" w:rsidR="005F6DD8" w:rsidRDefault="005F6DD8" w:rsidP="005F6DD8">
      <w:pPr>
        <w:pStyle w:val="2"/>
        <w:rPr>
          <w:lang w:eastAsia="zh-CN"/>
        </w:rPr>
      </w:pPr>
      <w:bookmarkStart w:id="36" w:name="_Toc454971869"/>
      <w:r>
        <w:rPr>
          <w:rFonts w:hint="eastAsia"/>
          <w:lang w:eastAsia="zh-CN"/>
        </w:rPr>
        <w:t xml:space="preserve">Mac </w:t>
      </w:r>
      <w:r>
        <w:rPr>
          <w:rFonts w:hint="eastAsia"/>
          <w:lang w:eastAsia="zh-CN"/>
        </w:rPr>
        <w:t>机归还方式</w:t>
      </w:r>
      <w:bookmarkEnd w:id="36"/>
    </w:p>
    <w:p w14:paraId="083421F8" w14:textId="0866AB41" w:rsidR="005F6DD8" w:rsidRDefault="005F6DD8" w:rsidP="005F6DD8">
      <w:pPr>
        <w:rPr>
          <w:lang w:eastAsia="zh-CN"/>
        </w:rPr>
      </w:pP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机归还由</w:t>
      </w:r>
      <w:r>
        <w:rPr>
          <w:lang w:eastAsia="zh-CN"/>
        </w:rPr>
        <w:t>项目组</w:t>
      </w:r>
      <w:r>
        <w:rPr>
          <w:lang w:eastAsia="zh-CN"/>
        </w:rPr>
        <w:t>PM</w:t>
      </w:r>
      <w:r>
        <w:rPr>
          <w:rFonts w:hint="eastAsia"/>
          <w:lang w:eastAsia="zh-CN"/>
        </w:rPr>
        <w:t>发起</w:t>
      </w:r>
      <w:r>
        <w:rPr>
          <w:lang w:eastAsia="zh-CN"/>
        </w:rPr>
        <w:t>，通过邮件方式</w:t>
      </w:r>
      <w:r>
        <w:rPr>
          <w:rFonts w:hint="eastAsia"/>
          <w:lang w:eastAsia="zh-CN"/>
        </w:rPr>
        <w:t>向</w:t>
      </w:r>
      <w:r>
        <w:rPr>
          <w:lang w:eastAsia="zh-CN"/>
        </w:rPr>
        <w:t>研发中心提出</w:t>
      </w:r>
      <w:r>
        <w:rPr>
          <w:rFonts w:hint="eastAsia"/>
          <w:lang w:eastAsia="zh-CN"/>
        </w:rPr>
        <w:t>回收</w:t>
      </w:r>
      <w:r>
        <w:rPr>
          <w:lang w:eastAsia="zh-CN"/>
        </w:rPr>
        <w:t>。</w:t>
      </w:r>
      <w:hyperlink r:id="rId13" w:history="1">
        <w:r w:rsidRPr="00D11368">
          <w:rPr>
            <w:rStyle w:val="a3"/>
            <w:rFonts w:hint="eastAsia"/>
            <w:lang w:eastAsia="zh-CN"/>
          </w:rPr>
          <w:t>邮件</w:t>
        </w:r>
        <w:r w:rsidRPr="00D11368">
          <w:rPr>
            <w:rStyle w:val="a3"/>
            <w:lang w:eastAsia="zh-CN"/>
          </w:rPr>
          <w:t>发送给</w:t>
        </w:r>
        <w:r w:rsidRPr="00D11368">
          <w:rPr>
            <w:rStyle w:val="a3"/>
            <w:lang w:eastAsia="zh-CN"/>
          </w:rPr>
          <w:t>chenming@shinezone</w:t>
        </w:r>
        <w:r w:rsidRPr="00D11368">
          <w:rPr>
            <w:rStyle w:val="a3"/>
            <w:rFonts w:hint="eastAsia"/>
            <w:lang w:eastAsia="zh-CN"/>
          </w:rPr>
          <w:t>.com</w:t>
        </w:r>
      </w:hyperlink>
      <w:r>
        <w:rPr>
          <w:rFonts w:hint="eastAsia"/>
          <w:lang w:eastAsia="zh-CN"/>
        </w:rPr>
        <w:t>，</w:t>
      </w:r>
      <w:hyperlink r:id="rId14" w:history="1">
        <w:r w:rsidRPr="00D11368">
          <w:rPr>
            <w:rStyle w:val="a3"/>
            <w:lang w:eastAsia="zh-CN"/>
          </w:rPr>
          <w:t>抄送</w:t>
        </w:r>
        <w:r w:rsidRPr="00D11368">
          <w:rPr>
            <w:rStyle w:val="a3"/>
            <w:rFonts w:hint="eastAsia"/>
            <w:lang w:eastAsia="zh-CN"/>
          </w:rPr>
          <w:t xml:space="preserve"> </w:t>
        </w:r>
        <w:r w:rsidRPr="00D11368">
          <w:rPr>
            <w:rStyle w:val="a3"/>
            <w:rFonts w:asciiTheme="minorEastAsia" w:hAnsiTheme="minorEastAsia"/>
            <w:lang w:eastAsia="zh-CN"/>
          </w:rPr>
          <w:t>daihuihao@shinezone.com</w:t>
        </w:r>
      </w:hyperlink>
      <w:r>
        <w:rPr>
          <w:rFonts w:hint="eastAsia"/>
          <w:lang w:eastAsia="zh-CN"/>
        </w:rPr>
        <w:t>。邮件格式</w:t>
      </w:r>
      <w:r>
        <w:rPr>
          <w:lang w:eastAsia="zh-CN"/>
        </w:rPr>
        <w:t>请参照</w:t>
      </w:r>
      <w:r w:rsidR="009D0E97"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。</w:t>
      </w:r>
    </w:p>
    <w:p w14:paraId="373B6FB3" w14:textId="77777777" w:rsidR="005F6DD8" w:rsidRDefault="005F6DD8" w:rsidP="005F6DD8">
      <w:pPr>
        <w:rPr>
          <w:lang w:eastAsia="zh-CN"/>
        </w:rPr>
      </w:pPr>
    </w:p>
    <w:p w14:paraId="48BB3DEE" w14:textId="7CEC7EF1" w:rsidR="005F6DD8" w:rsidRPr="005F6DD8" w:rsidRDefault="005F6DD8" w:rsidP="005F6DD8">
      <w:pPr>
        <w:rPr>
          <w:lang w:eastAsia="zh-CN"/>
        </w:rPr>
      </w:pPr>
      <w:r>
        <w:rPr>
          <w:rFonts w:hint="eastAsia"/>
          <w:lang w:eastAsia="zh-CN"/>
        </w:rPr>
        <w:t>邮件</w:t>
      </w:r>
      <w:r>
        <w:rPr>
          <w:lang w:eastAsia="zh-CN"/>
        </w:rPr>
        <w:t>发出后请将</w:t>
      </w:r>
      <w:r>
        <w:rPr>
          <w:lang w:eastAsia="zh-CN"/>
        </w:rPr>
        <w:t>Mac</w:t>
      </w:r>
      <w:r>
        <w:rPr>
          <w:lang w:eastAsia="zh-CN"/>
        </w:rPr>
        <w:t>机归还给研发中心，确认</w:t>
      </w:r>
      <w:r>
        <w:rPr>
          <w:rFonts w:hint="eastAsia"/>
          <w:lang w:eastAsia="zh-CN"/>
        </w:rPr>
        <w:t>机器</w:t>
      </w:r>
      <w:r>
        <w:rPr>
          <w:lang w:eastAsia="zh-CN"/>
        </w:rPr>
        <w:t>归还后，研发中心会以邮件形式确认</w:t>
      </w:r>
      <w:r>
        <w:rPr>
          <w:lang w:eastAsia="zh-CN"/>
        </w:rPr>
        <w:t>Mac</w:t>
      </w:r>
      <w:r>
        <w:rPr>
          <w:lang w:eastAsia="zh-CN"/>
        </w:rPr>
        <w:t>机回收完成</w:t>
      </w:r>
    </w:p>
    <w:p w14:paraId="088DB908" w14:textId="78276931" w:rsidR="00310B5F" w:rsidRDefault="005F6DD8" w:rsidP="00310B5F">
      <w:pPr>
        <w:pStyle w:val="3"/>
        <w:rPr>
          <w:lang w:eastAsia="zh-CN"/>
        </w:rPr>
      </w:pPr>
      <w:bookmarkStart w:id="37" w:name="_Toc454971870"/>
      <w:r>
        <w:rPr>
          <w:rFonts w:hint="eastAsia"/>
          <w:lang w:eastAsia="zh-CN"/>
        </w:rPr>
        <w:lastRenderedPageBreak/>
        <w:t>归还</w:t>
      </w:r>
      <w:r w:rsidR="00310B5F">
        <w:rPr>
          <w:rFonts w:hint="eastAsia"/>
          <w:lang w:eastAsia="zh-CN"/>
        </w:rPr>
        <w:t>邮件格式</w:t>
      </w:r>
      <w:bookmarkEnd w:id="37"/>
    </w:p>
    <w:p w14:paraId="400010D1" w14:textId="77777777" w:rsidR="00310B5F" w:rsidRDefault="00310B5F" w:rsidP="00310B5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收件人：</w:t>
      </w:r>
      <w:hyperlink r:id="rId15" w:history="1">
        <w:r w:rsidRPr="00AF61CA">
          <w:rPr>
            <w:rStyle w:val="a3"/>
            <w:rFonts w:asciiTheme="minorEastAsia" w:hAnsiTheme="minorEastAsia"/>
            <w:lang w:eastAsia="zh-CN"/>
          </w:rPr>
          <w:t>chenming@shinezone</w:t>
        </w:r>
        <w:r w:rsidRPr="00AF61CA">
          <w:rPr>
            <w:rStyle w:val="a3"/>
            <w:rFonts w:asciiTheme="minorEastAsia" w:hAnsiTheme="minorEastAsia" w:hint="eastAsia"/>
            <w:lang w:eastAsia="zh-CN"/>
          </w:rPr>
          <w:t>.com</w:t>
        </w:r>
      </w:hyperlink>
      <w:r w:rsidRPr="00FC4D76">
        <w:rPr>
          <w:rFonts w:asciiTheme="minorEastAsia" w:hAnsiTheme="minorEastAsia"/>
          <w:lang w:eastAsia="zh-CN"/>
        </w:rPr>
        <w:t xml:space="preserve">   </w:t>
      </w:r>
    </w:p>
    <w:p w14:paraId="5D920282" w14:textId="46B660F7" w:rsidR="00310B5F" w:rsidRDefault="00310B5F" w:rsidP="00310B5F">
      <w:pPr>
        <w:rPr>
          <w:rFonts w:asciiTheme="minorEastAsia" w:hAnsiTheme="minorEastAsia"/>
          <w:lang w:eastAsia="zh-CN"/>
        </w:rPr>
      </w:pPr>
      <w:r w:rsidRPr="00FC4D76">
        <w:rPr>
          <w:rFonts w:asciiTheme="minorEastAsia" w:hAnsiTheme="minorEastAsia" w:hint="eastAsia"/>
          <w:lang w:eastAsia="zh-CN"/>
        </w:rPr>
        <w:t>抄送</w:t>
      </w:r>
      <w:r>
        <w:rPr>
          <w:rFonts w:asciiTheme="minorEastAsia" w:hAnsiTheme="minorEastAsia" w:hint="eastAsia"/>
          <w:lang w:eastAsia="zh-CN"/>
        </w:rPr>
        <w:t xml:space="preserve">：  </w:t>
      </w:r>
      <w:hyperlink r:id="rId16" w:history="1">
        <w:r w:rsidRPr="00AF61CA">
          <w:rPr>
            <w:rStyle w:val="a3"/>
            <w:rFonts w:asciiTheme="minorEastAsia" w:hAnsiTheme="minorEastAsia"/>
            <w:lang w:eastAsia="zh-CN"/>
          </w:rPr>
          <w:t>daihuihao@shinezone.com</w:t>
        </w:r>
      </w:hyperlink>
    </w:p>
    <w:p w14:paraId="06CCB11D" w14:textId="7B56A62C" w:rsidR="005F6DD8" w:rsidRDefault="005F6DD8" w:rsidP="005F6DD8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邮件标题:</w:t>
      </w:r>
      <w:r>
        <w:rPr>
          <w:rFonts w:asciiTheme="minorEastAsia" w:hAnsiTheme="minorEastAsia"/>
          <w:lang w:eastAsia="zh-CN"/>
        </w:rPr>
        <w:t>Mac机</w:t>
      </w:r>
      <w:r>
        <w:rPr>
          <w:rFonts w:asciiTheme="minorEastAsia" w:hAnsiTheme="minorEastAsia" w:hint="eastAsia"/>
          <w:lang w:eastAsia="zh-CN"/>
        </w:rPr>
        <w:t>归还</w:t>
      </w:r>
      <w:r>
        <w:rPr>
          <w:rFonts w:asciiTheme="minorEastAsia" w:hAnsiTheme="minorEastAsia"/>
          <w:lang w:eastAsia="zh-CN"/>
        </w:rPr>
        <w:t>-xxx工作室yyy项目组</w:t>
      </w:r>
    </w:p>
    <w:p w14:paraId="4577143C" w14:textId="77777777" w:rsidR="00310B5F" w:rsidRDefault="00310B5F" w:rsidP="00310B5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邮件内容:</w:t>
      </w:r>
    </w:p>
    <w:p w14:paraId="045027EE" w14:textId="6780ABDD" w:rsidR="00310B5F" w:rsidRDefault="00310B5F" w:rsidP="00310B5F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XXX项目组</w:t>
      </w:r>
      <w:r w:rsidR="005F6DD8">
        <w:rPr>
          <w:rFonts w:asciiTheme="minorEastAsia" w:hAnsiTheme="minorEastAsia" w:hint="eastAsia"/>
          <w:lang w:eastAsia="zh-CN"/>
        </w:rPr>
        <w:t>Mac</w:t>
      </w:r>
      <w:r w:rsidR="005F6DD8">
        <w:rPr>
          <w:rFonts w:asciiTheme="minorEastAsia" w:hAnsiTheme="minorEastAsia"/>
          <w:lang w:eastAsia="zh-CN"/>
        </w:rPr>
        <w:t>机使用完毕</w:t>
      </w:r>
      <w:r w:rsidR="005F6DD8">
        <w:rPr>
          <w:rFonts w:asciiTheme="minorEastAsia" w:hAnsiTheme="minorEastAsia" w:hint="eastAsia"/>
          <w:lang w:eastAsia="zh-CN"/>
        </w:rPr>
        <w:t>，</w:t>
      </w:r>
      <w:r w:rsidR="005F6DD8">
        <w:rPr>
          <w:rFonts w:asciiTheme="minorEastAsia" w:hAnsiTheme="minorEastAsia"/>
          <w:lang w:eastAsia="zh-CN"/>
        </w:rPr>
        <w:t>现将</w:t>
      </w:r>
      <w:r w:rsidR="005F6DD8">
        <w:rPr>
          <w:rFonts w:asciiTheme="minorEastAsia" w:hAnsiTheme="minorEastAsia" w:hint="eastAsia"/>
          <w:lang w:eastAsia="zh-CN"/>
        </w:rPr>
        <w:t>yyyy</w:t>
      </w:r>
      <w:r>
        <w:rPr>
          <w:rFonts w:asciiTheme="minorEastAsia" w:hAnsiTheme="minorEastAsia" w:hint="eastAsia"/>
          <w:lang w:eastAsia="zh-CN"/>
        </w:rPr>
        <w:t>年</w:t>
      </w:r>
      <w:r w:rsidR="005F6DD8">
        <w:rPr>
          <w:rFonts w:asciiTheme="minorEastAsia" w:hAnsiTheme="minorEastAsia" w:hint="eastAsia"/>
          <w:lang w:eastAsia="zh-CN"/>
        </w:rPr>
        <w:t>mm</w:t>
      </w:r>
      <w:r w:rsidR="00072C79">
        <w:rPr>
          <w:rFonts w:asciiTheme="minorEastAsia" w:hAnsiTheme="minorEastAsia" w:hint="eastAsia"/>
          <w:lang w:eastAsia="zh-CN"/>
        </w:rPr>
        <w:t>月</w:t>
      </w:r>
      <w:r w:rsidR="005F6DD8">
        <w:rPr>
          <w:rFonts w:asciiTheme="minorEastAsia" w:hAnsiTheme="minorEastAsia" w:hint="eastAsia"/>
          <w:lang w:eastAsia="zh-CN"/>
        </w:rPr>
        <w:t>dd</w:t>
      </w:r>
      <w:r w:rsidR="00072C79">
        <w:rPr>
          <w:rFonts w:asciiTheme="minorEastAsia" w:hAnsiTheme="minorEastAsia" w:hint="eastAsia"/>
          <w:lang w:eastAsia="zh-CN"/>
        </w:rPr>
        <w:t>日</w:t>
      </w:r>
      <w:r>
        <w:rPr>
          <w:rFonts w:asciiTheme="minorEastAsia" w:hAnsiTheme="minorEastAsia" w:hint="eastAsia"/>
          <w:lang w:eastAsia="zh-CN"/>
        </w:rPr>
        <w:t>申请一台Mac机，机器编号 XXXX，</w:t>
      </w:r>
      <w:r w:rsidR="009D0E97">
        <w:rPr>
          <w:rFonts w:asciiTheme="minorEastAsia" w:hAnsiTheme="minorEastAsia" w:hint="eastAsia"/>
          <w:lang w:eastAsia="zh-CN"/>
        </w:rPr>
        <w:t>归还</w:t>
      </w:r>
      <w:r w:rsidR="009D0E97">
        <w:rPr>
          <w:rFonts w:asciiTheme="minorEastAsia" w:hAnsiTheme="minorEastAsia"/>
          <w:lang w:eastAsia="zh-CN"/>
        </w:rPr>
        <w:t>研发中</w:t>
      </w:r>
      <w:r w:rsidR="009D0E97">
        <w:rPr>
          <w:rFonts w:asciiTheme="minorEastAsia" w:hAnsiTheme="minorEastAsia" w:hint="eastAsia"/>
          <w:lang w:eastAsia="zh-CN"/>
        </w:rPr>
        <w:t>心</w:t>
      </w:r>
      <w:r>
        <w:rPr>
          <w:rFonts w:asciiTheme="minorEastAsia" w:hAnsiTheme="minorEastAsia" w:hint="eastAsia"/>
          <w:lang w:eastAsia="zh-CN"/>
        </w:rPr>
        <w:t>。</w:t>
      </w:r>
    </w:p>
    <w:p w14:paraId="4D356A38" w14:textId="3BDE7C3C" w:rsidR="009D0E97" w:rsidRDefault="009D0E97" w:rsidP="009D0E97">
      <w:pPr>
        <w:pStyle w:val="3"/>
        <w:rPr>
          <w:lang w:eastAsia="zh-CN"/>
        </w:rPr>
      </w:pPr>
      <w:bookmarkStart w:id="38" w:name="_Toc454971871"/>
      <w:r>
        <w:rPr>
          <w:rFonts w:hint="eastAsia"/>
          <w:lang w:eastAsia="zh-CN"/>
        </w:rPr>
        <w:t>归还邮件回复</w:t>
      </w:r>
      <w:bookmarkEnd w:id="38"/>
    </w:p>
    <w:p w14:paraId="6150E309" w14:textId="31C1723F" w:rsidR="009D0E97" w:rsidRDefault="009D0E97" w:rsidP="009D0E97">
      <w:pPr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组邮件发出后，请将</w:t>
      </w:r>
      <w:r>
        <w:rPr>
          <w:lang w:eastAsia="zh-CN"/>
        </w:rPr>
        <w:t>Mac</w:t>
      </w:r>
      <w:r>
        <w:rPr>
          <w:lang w:eastAsia="zh-CN"/>
        </w:rPr>
        <w:t>机送到研发中心，研发中心收到机器并确认机器完好后，会以下面邮件回复项目组</w:t>
      </w:r>
    </w:p>
    <w:p w14:paraId="5CB24573" w14:textId="77777777" w:rsidR="009D0E97" w:rsidRPr="009D0E97" w:rsidRDefault="009D0E97" w:rsidP="009D0E97">
      <w:pPr>
        <w:rPr>
          <w:lang w:eastAsia="zh-CN"/>
        </w:rPr>
      </w:pPr>
    </w:p>
    <w:p w14:paraId="0BCDE77A" w14:textId="679EAFEC" w:rsidR="009D0E97" w:rsidRDefault="009D0E97" w:rsidP="009D0E9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邮件标题:回复</w:t>
      </w:r>
      <w:r>
        <w:rPr>
          <w:rFonts w:asciiTheme="minorEastAsia" w:hAnsiTheme="minorEastAsia"/>
          <w:lang w:eastAsia="zh-CN"/>
        </w:rPr>
        <w:t>Mac机</w:t>
      </w:r>
      <w:r>
        <w:rPr>
          <w:rFonts w:asciiTheme="minorEastAsia" w:hAnsiTheme="minorEastAsia" w:hint="eastAsia"/>
          <w:lang w:eastAsia="zh-CN"/>
        </w:rPr>
        <w:t>归还</w:t>
      </w:r>
      <w:r>
        <w:rPr>
          <w:rFonts w:asciiTheme="minorEastAsia" w:hAnsiTheme="minorEastAsia"/>
          <w:lang w:eastAsia="zh-CN"/>
        </w:rPr>
        <w:t>-xxx工作室yyy项目组</w:t>
      </w:r>
    </w:p>
    <w:p w14:paraId="7535E525" w14:textId="77777777" w:rsidR="009D0E97" w:rsidRDefault="009D0E97" w:rsidP="009D0E9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邮件主要内容:</w:t>
      </w:r>
    </w:p>
    <w:p w14:paraId="455993D3" w14:textId="2F6CAA8F" w:rsidR="009D0E97" w:rsidRDefault="009D0E97" w:rsidP="009D0E97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研发中心</w:t>
      </w:r>
      <w:r>
        <w:rPr>
          <w:rFonts w:asciiTheme="minorEastAsia" w:hAnsiTheme="minorEastAsia"/>
          <w:lang w:eastAsia="zh-CN"/>
        </w:rPr>
        <w:t>已经收到</w:t>
      </w:r>
      <w:r>
        <w:rPr>
          <w:rFonts w:asciiTheme="minorEastAsia" w:hAnsiTheme="minorEastAsia" w:hint="eastAsia"/>
          <w:lang w:eastAsia="zh-CN"/>
        </w:rPr>
        <w:t>XXX项目组使用</w:t>
      </w:r>
      <w:r>
        <w:rPr>
          <w:rFonts w:asciiTheme="minorEastAsia" w:hAnsiTheme="minorEastAsia"/>
          <w:lang w:eastAsia="zh-CN"/>
        </w:rPr>
        <w:t>的</w:t>
      </w:r>
      <w:r>
        <w:rPr>
          <w:rFonts w:asciiTheme="minorEastAsia" w:hAnsiTheme="minorEastAsia" w:hint="eastAsia"/>
          <w:lang w:eastAsia="zh-CN"/>
        </w:rPr>
        <w:t>Mac</w:t>
      </w:r>
      <w:r>
        <w:rPr>
          <w:rFonts w:asciiTheme="minorEastAsia" w:hAnsiTheme="minorEastAsia"/>
          <w:lang w:eastAsia="zh-CN"/>
        </w:rPr>
        <w:t>机</w:t>
      </w:r>
      <w:r>
        <w:rPr>
          <w:rFonts w:asciiTheme="minorEastAsia" w:hAnsiTheme="minorEastAsia" w:hint="eastAsia"/>
          <w:lang w:eastAsia="zh-CN"/>
        </w:rPr>
        <w:t>，机器编号 XXXX。</w:t>
      </w:r>
    </w:p>
    <w:p w14:paraId="05107251" w14:textId="0329D026" w:rsidR="00310B5F" w:rsidRDefault="006C0302" w:rsidP="00310B5F">
      <w:pPr>
        <w:pStyle w:val="3"/>
        <w:rPr>
          <w:lang w:eastAsia="zh-CN"/>
        </w:rPr>
      </w:pPr>
      <w:bookmarkStart w:id="39" w:name="_Toc454971872"/>
      <w:r>
        <w:rPr>
          <w:rFonts w:hint="eastAsia"/>
          <w:lang w:eastAsia="zh-CN"/>
        </w:rPr>
        <w:t>收回流程</w:t>
      </w:r>
      <w:bookmarkEnd w:id="39"/>
    </w:p>
    <w:p w14:paraId="469706FB" w14:textId="5481EADA" w:rsidR="006C0302" w:rsidRDefault="006C0302" w:rsidP="006C0302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171B8803" wp14:editId="221BF0A8">
                <wp:extent cx="5267325" cy="3419475"/>
                <wp:effectExtent l="0" t="0" r="28575" b="28575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c:whole>
                      <wps:wsp>
                        <wps:cNvPr id="21" name="圆角矩形 21"/>
                        <wps:cNvSpPr/>
                        <wps:spPr>
                          <a:xfrm>
                            <a:off x="1807949" y="169138"/>
                            <a:ext cx="909114" cy="385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39F2E" w14:textId="77777777" w:rsidR="005F6DD8" w:rsidRDefault="005F6DD8" w:rsidP="006C03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808378" y="1118983"/>
                            <a:ext cx="908685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C491E" w14:textId="77777777" w:rsidR="005F6DD8" w:rsidRDefault="005F6DD8" w:rsidP="006C0302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技术中心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254798" y="554983"/>
                            <a:ext cx="215" cy="56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13"/>
                        <wps:cNvSpPr txBox="1"/>
                        <wps:spPr>
                          <a:xfrm>
                            <a:off x="2384984" y="706928"/>
                            <a:ext cx="725773" cy="316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C82DD" w14:textId="77777777" w:rsidR="005F6DD8" w:rsidRDefault="005F6DD8" w:rsidP="006C0302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Times New Roman" w:hint="eastAsia"/>
                                  <w:sz w:val="20"/>
                                  <w:szCs w:val="20"/>
                                </w:rPr>
                                <w:t>邮件申请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3599486" y="2351728"/>
                            <a:ext cx="72517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CB8C2" w14:textId="77777777" w:rsidR="005F6DD8" w:rsidRDefault="005F6DD8" w:rsidP="006C0302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Times New Roman" w:cs="Times New Roman"/>
                                  <w:sz w:val="20"/>
                                  <w:szCs w:val="20"/>
                                </w:rPr>
                                <w:t>邮件</w:t>
                              </w:r>
                              <w:r>
                                <w:rPr>
                                  <w:rFonts w:ascii="Arial" w:hAnsi="Times New Roman" w:cs="Times New Roman" w:hint="eastAsia"/>
                                  <w:sz w:val="20"/>
                                  <w:szCs w:val="20"/>
                                </w:rPr>
                                <w:t>回复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1459033" y="1930727"/>
                            <a:ext cx="1604010" cy="62197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1306D" w14:textId="1CFAC3E1" w:rsidR="005F6DD8" w:rsidRDefault="005F6DD8" w:rsidP="009D4598">
                              <w:pPr>
                                <w:pStyle w:val="af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Times New Roman" w:hint="eastAsia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C80160">
                                <w:rPr>
                                  <w:rFonts w:ascii="Arial" w:cs="Times New Roman" w:hint="eastAsia"/>
                                  <w:sz w:val="20"/>
                                  <w:szCs w:val="20"/>
                                </w:rPr>
                                <w:t>验收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22" idx="2"/>
                          <a:endCxn id="36" idx="0"/>
                        </wps:cNvCnPr>
                        <wps:spPr>
                          <a:xfrm flipH="1">
                            <a:off x="2261038" y="1504428"/>
                            <a:ext cx="1683" cy="426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13"/>
                        <wps:cNvSpPr txBox="1"/>
                        <wps:spPr>
                          <a:xfrm>
                            <a:off x="1919529" y="2665492"/>
                            <a:ext cx="46545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D3AC0" w14:textId="77777777" w:rsidR="005F6DD8" w:rsidRDefault="005F6DD8" w:rsidP="009D4598">
                              <w:pPr>
                                <w:pStyle w:val="af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Times New Roman"/>
                                  <w:sz w:val="20"/>
                                  <w:szCs w:val="20"/>
                                </w:rPr>
                                <w:t>Yess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36" idx="2"/>
                          <a:endCxn id="21" idx="3"/>
                        </wps:cNvCnPr>
                        <wps:spPr>
                          <a:xfrm rot="5400000" flipH="1" flipV="1">
                            <a:off x="1393730" y="1229368"/>
                            <a:ext cx="2190639" cy="456025"/>
                          </a:xfrm>
                          <a:prstGeom prst="bentConnector4">
                            <a:avLst>
                              <a:gd name="adj1" fmla="val -27392"/>
                              <a:gd name="adj2" fmla="val 2739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1B8803" id="画布 35" o:spid="_x0000_s1047" editas="canvas" style="width:414.75pt;height:269.25pt;mso-position-horizontal-relative:char;mso-position-vertical-relative:line" coordsize="52673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">
                <v:shape id="_x0000_s1048" type="#_x0000_t75" style="position:absolute;width:52673;height:34194;visibility:visible;mso-wrap-style:square" stroked="t" strokecolor="black [3213]">
                  <v:fill o:detectmouseclick="t"/>
                  <v:stroke opacity="64764f"/>
                  <v:path o:connecttype="none"/>
                </v:shape>
                <v:roundrect id="圆角矩形 21" o:spid="_x0000_s1049" style="position:absolute;left:18079;top:1691;width:9091;height:3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aXMIA&#10;AADbAAAADwAAAGRycy9kb3ducmV2LnhtbESPT2vCQBTE70K/w/KE3nQTC1Kjq9hCxWOS/jk/ss8k&#10;mn0bdlcTv71bKPQ4zMxvmM1uNJ24kfOtZQXpPAFBXFndcq3g6/Nj9grCB2SNnWVScCcPu+3TZIOZ&#10;tgMXdCtDLSKEfYYKmhD6TEpfNWTQz21PHL2TdQZDlK6W2uEQ4aaTiyRZSoMtx4UGe3pvqLqUV6PA&#10;FYe3l0v4zu1q1aUtnn7OuTZKPU/H/RpEoDH8h//aR61gkcL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Fpc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AF39F2E" w14:textId="77777777" w:rsidR="005F6DD8" w:rsidRDefault="005F6DD8" w:rsidP="006C03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</w:txbxContent>
                  </v:textbox>
                </v:roundrect>
                <v:roundrect id="圆角矩形 22" o:spid="_x0000_s1050" style="position:absolute;left:18083;top:11189;width:9087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EK8EA&#10;AADbAAAADwAAAGRycy9kb3ducmV2LnhtbESPQYvCMBSE7wv+h/AEb2tqhcVWo6igeFR39fxonm21&#10;eSlJ1PrvNwsLHoeZ+YaZLTrTiAc5X1tWMBomIIgLq2suFfx8bz4nIHxA1thYJgUv8rCY9z5mmGv7&#10;5AM9jqEUEcI+RwVVCG0upS8qMuiHtiWO3sU6gyFKV0rt8BnhppFpknxJgzXHhQpbWldU3I53o8Ad&#10;tqvxLZz2NsuaUY2X83WvjVKDfrecggjUhXf4v73TCtIU/r7E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OxCv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13FC491E" w14:textId="77777777" w:rsidR="005F6DD8" w:rsidRDefault="005F6DD8" w:rsidP="006C0302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技术中心</w:t>
                        </w:r>
                      </w:p>
                    </w:txbxContent>
                  </v:textbox>
                </v:roundrect>
                <v:shape id="直接箭头连接符 23" o:spid="_x0000_s1051" type="#_x0000_t32" style="position:absolute;left:22547;top:5549;width:3;height:5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文本框 13" o:spid="_x0000_s1052" type="#_x0000_t202" style="position:absolute;left:23849;top:7069;width:7258;height:3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14:paraId="51FC82DD" w14:textId="77777777" w:rsidR="005F6DD8" w:rsidRDefault="005F6DD8" w:rsidP="006C0302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Times New Roman" w:hint="eastAsia"/>
                            <w:sz w:val="20"/>
                            <w:szCs w:val="20"/>
                          </w:rPr>
                          <w:t>邮件申请</w:t>
                        </w:r>
                      </w:p>
                    </w:txbxContent>
                  </v:textbox>
                </v:shape>
                <v:shape id="文本框 13" o:spid="_x0000_s1053" type="#_x0000_t202" style="position:absolute;left:35994;top:23517;width:7252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14:paraId="154CB8C2" w14:textId="77777777" w:rsidR="005F6DD8" w:rsidRDefault="005F6DD8" w:rsidP="006C0302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Times New Roman" w:cs="Times New Roman"/>
                            <w:sz w:val="20"/>
                            <w:szCs w:val="20"/>
                          </w:rPr>
                          <w:t>邮件</w:t>
                        </w:r>
                        <w:r>
                          <w:rPr>
                            <w:rFonts w:ascii="Arial" w:hAnsi="Times New Roman" w:cs="Times New Roman" w:hint="eastAsia"/>
                            <w:sz w:val="20"/>
                            <w:szCs w:val="20"/>
                          </w:rPr>
                          <w:t>回复</w:t>
                        </w:r>
                      </w:p>
                    </w:txbxContent>
                  </v:textbox>
                </v:shape>
                <v:shape id="流程图: 决策 36" o:spid="_x0000_s1054" type="#_x0000_t110" style="position:absolute;left:14590;top:19307;width:16040;height:6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jWsQA&#10;AADbAAAADwAAAGRycy9kb3ducmV2LnhtbESPQWsCMRSE74L/IbxCb5qtBSmrUUSRLe2hVAU9PjZv&#10;d4Obl2WTuml/fVMoeBxm5htmuY62FTfqvXGs4GmagSAunTZcKzgd95MXED4ga2wdk4Jv8rBejUdL&#10;zLUb+JNuh1CLBGGfo4ImhC6X0pcNWfRT1xEnr3K9xZBkX0vd45DgtpWzLJtLi4bTQoMdbRsqr4cv&#10;q+DdxO5cVPEDTXUsCrndvQ2XH6UeH+JmASJQDPfwf/tVK3iew9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o1r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5D21306D" w14:textId="1CFAC3E1" w:rsidR="005F6DD8" w:rsidRDefault="005F6DD8" w:rsidP="009D4598">
                        <w:pPr>
                          <w:pStyle w:val="af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Times New Roman" w:hint="eastAsia"/>
                            <w:sz w:val="20"/>
                            <w:szCs w:val="20"/>
                          </w:rPr>
                          <w:t xml:space="preserve">  </w:t>
                        </w:r>
                        <w:r w:rsidR="00C80160">
                          <w:rPr>
                            <w:rFonts w:ascii="Arial" w:cs="Times New Roman" w:hint="eastAsia"/>
                            <w:sz w:val="20"/>
                            <w:szCs w:val="20"/>
                          </w:rPr>
                          <w:t>验收</w:t>
                        </w:r>
                      </w:p>
                    </w:txbxContent>
                  </v:textbox>
                </v:shape>
                <v:shape id="直接箭头连接符 37" o:spid="_x0000_s1055" type="#_x0000_t32" style="position:absolute;left:22610;top:15044;width:17;height:4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文本框 13" o:spid="_x0000_s1056" type="#_x0000_t202" style="position:absolute;left:19195;top:26654;width:4654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14:paraId="49FD3AC0" w14:textId="77777777" w:rsidR="005F6DD8" w:rsidRDefault="005F6DD8" w:rsidP="009D4598">
                        <w:pPr>
                          <w:pStyle w:val="af7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Times New Roman"/>
                            <w:sz w:val="20"/>
                            <w:szCs w:val="20"/>
                          </w:rPr>
                          <w:t>Yess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1" o:spid="_x0000_s1057" type="#_x0000_t35" style="position:absolute;left:13936;top:12294;width:21907;height:456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TXMAAAADbAAAADwAAAGRycy9kb3ducmV2LnhtbERP32vCMBB+H/g/hBP2NlM3HLMaiwxm&#10;9+JAne9HcrbF5lKS1Hb//SIM9nYf389bF6NtxY18aBwrmM8yEMTamYYrBd+nj6c3ECEiG2wdk4If&#10;ClBsJg9rzI0b+EC3Y6xECuGQo4I6xi6XMuiaLIaZ64gTd3HeYkzQV9J4HFK4beVzlr1Kiw2nhho7&#10;eq9JX4+9VXAOXO7Y7faLfvmlZbt/8fpUKvU4HbcrEJHG+C/+c3+aNH8O91/S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mU1zAAAAA2wAAAA8AAAAAAAAAAAAAAAAA&#10;oQIAAGRycy9kb3ducmV2LnhtbFBLBQYAAAAABAAEAPkAAACOAwAAAAA=&#10;" adj="-5917,59176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43B06EF2" w14:textId="77777777" w:rsidR="00D42FC4" w:rsidRPr="00BB621E" w:rsidRDefault="00D42FC4" w:rsidP="00BB621E">
      <w:pPr>
        <w:rPr>
          <w:lang w:eastAsia="zh-CN"/>
        </w:rPr>
      </w:pPr>
    </w:p>
    <w:p w14:paraId="50EF34F8" w14:textId="4B72DCB7" w:rsidR="003009BC" w:rsidRDefault="00E93643" w:rsidP="003009BC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7ACAA6ED">
          <v:shape id="_x0000_i1031" type="#_x0000_t75" style="width:6in;height:7.2pt" o:hrpct="0" o:hralign="center" o:hr="t">
            <v:imagedata r:id="rId8" o:title="BD10290_"/>
          </v:shape>
        </w:pict>
      </w:r>
    </w:p>
    <w:p w14:paraId="25A51421" w14:textId="77777777" w:rsidR="00154533" w:rsidRDefault="00154533" w:rsidP="003009BC">
      <w:pPr>
        <w:rPr>
          <w:lang w:eastAsia="zh-CN"/>
        </w:rPr>
      </w:pPr>
    </w:p>
    <w:sectPr w:rsidR="00154533" w:rsidSect="003A1956">
      <w:headerReference w:type="default" r:id="rId17"/>
      <w:footerReference w:type="default" r:id="rId18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938FD" w14:textId="77777777" w:rsidR="007D4508" w:rsidRDefault="007D4508">
      <w:r>
        <w:separator/>
      </w:r>
    </w:p>
  </w:endnote>
  <w:endnote w:type="continuationSeparator" w:id="0">
    <w:p w14:paraId="3F0218B7" w14:textId="77777777" w:rsidR="007D4508" w:rsidRDefault="007D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75503" w14:textId="77777777" w:rsidR="005F6DD8" w:rsidRDefault="005F6DD8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A3CF6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93643">
      <w:rPr>
        <w:noProof/>
        <w:sz w:val="18"/>
        <w:szCs w:val="18"/>
      </w:rPr>
      <w:t>7/6/2016</w:t>
    </w:r>
    <w:r w:rsidRPr="006E5963">
      <w:rPr>
        <w:sz w:val="18"/>
        <w:szCs w:val="18"/>
      </w:rPr>
      <w:fldChar w:fldCharType="end"/>
    </w:r>
  </w:p>
  <w:p w14:paraId="49615836" w14:textId="65F0CDF1" w:rsidR="005F6DD8" w:rsidRPr="006E5963" w:rsidRDefault="005F6DD8" w:rsidP="001F7191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50245" w14:textId="77777777" w:rsidR="007D4508" w:rsidRDefault="007D4508">
      <w:r>
        <w:separator/>
      </w:r>
    </w:p>
  </w:footnote>
  <w:footnote w:type="continuationSeparator" w:id="0">
    <w:p w14:paraId="7523D0DB" w14:textId="77777777" w:rsidR="007D4508" w:rsidRDefault="007D4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18F5E" w14:textId="42902B9B" w:rsidR="005F6DD8" w:rsidRPr="00230DE8" w:rsidRDefault="005F6DD8" w:rsidP="00230DE8">
    <w:pPr>
      <w:pStyle w:val="a8"/>
      <w:jc w:val="center"/>
      <w:rPr>
        <w:lang w:eastAsia="zh-CN"/>
      </w:rPr>
    </w:pPr>
    <w:r>
      <w:rPr>
        <w:rFonts w:hint="eastAsia"/>
        <w:lang w:eastAsia="zh-CN"/>
      </w:rPr>
      <w:t>公用</w:t>
    </w:r>
    <w:r>
      <w:rPr>
        <w:rFonts w:hint="eastAsia"/>
        <w:lang w:eastAsia="zh-CN"/>
      </w:rPr>
      <w:t>Mac</w:t>
    </w:r>
    <w:r>
      <w:rPr>
        <w:rFonts w:hint="eastAsia"/>
        <w:lang w:eastAsia="zh-CN"/>
      </w:rPr>
      <w:t>机器使用规范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245"/>
    <w:multiLevelType w:val="hybridMultilevel"/>
    <w:tmpl w:val="0B4C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292290"/>
    <w:multiLevelType w:val="hybridMultilevel"/>
    <w:tmpl w:val="738C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44326D"/>
    <w:multiLevelType w:val="hybridMultilevel"/>
    <w:tmpl w:val="643CD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15012B"/>
    <w:multiLevelType w:val="hybridMultilevel"/>
    <w:tmpl w:val="F4F4F9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DF4DF5"/>
    <w:multiLevelType w:val="hybridMultilevel"/>
    <w:tmpl w:val="CA049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25638D"/>
    <w:multiLevelType w:val="hybridMultilevel"/>
    <w:tmpl w:val="D2DCF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AE7205"/>
    <w:multiLevelType w:val="hybridMultilevel"/>
    <w:tmpl w:val="FFD4F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BE7D13"/>
    <w:multiLevelType w:val="hybridMultilevel"/>
    <w:tmpl w:val="1FAA06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63F89"/>
    <w:multiLevelType w:val="hybridMultilevel"/>
    <w:tmpl w:val="6112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FB4FC9"/>
    <w:multiLevelType w:val="hybridMultilevel"/>
    <w:tmpl w:val="43627A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D20B97"/>
    <w:multiLevelType w:val="hybridMultilevel"/>
    <w:tmpl w:val="9A1ED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9C7CAE"/>
    <w:multiLevelType w:val="hybridMultilevel"/>
    <w:tmpl w:val="D4D21D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1BB024F"/>
    <w:multiLevelType w:val="hybridMultilevel"/>
    <w:tmpl w:val="7AEE8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B33557"/>
    <w:multiLevelType w:val="hybridMultilevel"/>
    <w:tmpl w:val="05DE5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4BF45D7"/>
    <w:multiLevelType w:val="hybridMultilevel"/>
    <w:tmpl w:val="15BE5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2960F4E"/>
    <w:multiLevelType w:val="hybridMultilevel"/>
    <w:tmpl w:val="AF862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39B345A"/>
    <w:multiLevelType w:val="hybridMultilevel"/>
    <w:tmpl w:val="6212D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5B43487"/>
    <w:multiLevelType w:val="multilevel"/>
    <w:tmpl w:val="3604AC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61C43D7"/>
    <w:multiLevelType w:val="hybridMultilevel"/>
    <w:tmpl w:val="8710F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F24666"/>
    <w:multiLevelType w:val="hybridMultilevel"/>
    <w:tmpl w:val="0268C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D6911"/>
    <w:multiLevelType w:val="hybridMultilevel"/>
    <w:tmpl w:val="0DF48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78959FE"/>
    <w:multiLevelType w:val="hybridMultilevel"/>
    <w:tmpl w:val="63D66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D0B3241"/>
    <w:multiLevelType w:val="hybridMultilevel"/>
    <w:tmpl w:val="43047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F563E28"/>
    <w:multiLevelType w:val="hybridMultilevel"/>
    <w:tmpl w:val="75688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3E4663A"/>
    <w:multiLevelType w:val="hybridMultilevel"/>
    <w:tmpl w:val="1B283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40B4911"/>
    <w:multiLevelType w:val="hybridMultilevel"/>
    <w:tmpl w:val="CAFE0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88752F8"/>
    <w:multiLevelType w:val="hybridMultilevel"/>
    <w:tmpl w:val="77FC6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452731"/>
    <w:multiLevelType w:val="hybridMultilevel"/>
    <w:tmpl w:val="8B547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ED1122F"/>
    <w:multiLevelType w:val="hybridMultilevel"/>
    <w:tmpl w:val="B3F8D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6"/>
  </w:num>
  <w:num w:numId="5">
    <w:abstractNumId w:val="4"/>
  </w:num>
  <w:num w:numId="6">
    <w:abstractNumId w:val="2"/>
  </w:num>
  <w:num w:numId="7">
    <w:abstractNumId w:val="28"/>
  </w:num>
  <w:num w:numId="8">
    <w:abstractNumId w:val="12"/>
  </w:num>
  <w:num w:numId="9">
    <w:abstractNumId w:val="15"/>
  </w:num>
  <w:num w:numId="10">
    <w:abstractNumId w:val="6"/>
  </w:num>
  <w:num w:numId="11">
    <w:abstractNumId w:val="21"/>
  </w:num>
  <w:num w:numId="12">
    <w:abstractNumId w:val="0"/>
  </w:num>
  <w:num w:numId="13">
    <w:abstractNumId w:val="14"/>
  </w:num>
  <w:num w:numId="14">
    <w:abstractNumId w:val="19"/>
  </w:num>
  <w:num w:numId="15">
    <w:abstractNumId w:val="22"/>
  </w:num>
  <w:num w:numId="16">
    <w:abstractNumId w:val="27"/>
  </w:num>
  <w:num w:numId="17">
    <w:abstractNumId w:val="13"/>
  </w:num>
  <w:num w:numId="18">
    <w:abstractNumId w:val="7"/>
  </w:num>
  <w:num w:numId="19">
    <w:abstractNumId w:val="9"/>
  </w:num>
  <w:num w:numId="20">
    <w:abstractNumId w:val="26"/>
  </w:num>
  <w:num w:numId="21">
    <w:abstractNumId w:val="8"/>
  </w:num>
  <w:num w:numId="22">
    <w:abstractNumId w:val="10"/>
  </w:num>
  <w:num w:numId="23">
    <w:abstractNumId w:val="25"/>
  </w:num>
  <w:num w:numId="24">
    <w:abstractNumId w:val="3"/>
  </w:num>
  <w:num w:numId="25">
    <w:abstractNumId w:val="23"/>
  </w:num>
  <w:num w:numId="26">
    <w:abstractNumId w:val="5"/>
  </w:num>
  <w:num w:numId="27">
    <w:abstractNumId w:val="29"/>
  </w:num>
  <w:num w:numId="28">
    <w:abstractNumId w:val="17"/>
  </w:num>
  <w:num w:numId="29">
    <w:abstractNumId w:val="24"/>
  </w:num>
  <w:num w:numId="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4EE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2D2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0C6"/>
    <w:rsid w:val="00070344"/>
    <w:rsid w:val="0007071A"/>
    <w:rsid w:val="00071E38"/>
    <w:rsid w:val="00071F8A"/>
    <w:rsid w:val="000722CE"/>
    <w:rsid w:val="00072C76"/>
    <w:rsid w:val="00072C79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06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5CC1"/>
    <w:rsid w:val="0012605D"/>
    <w:rsid w:val="001261B9"/>
    <w:rsid w:val="00126656"/>
    <w:rsid w:val="00131338"/>
    <w:rsid w:val="00131550"/>
    <w:rsid w:val="00131816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533"/>
    <w:rsid w:val="001546DA"/>
    <w:rsid w:val="001547E9"/>
    <w:rsid w:val="00155B90"/>
    <w:rsid w:val="00155F51"/>
    <w:rsid w:val="001564E9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5C9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3E1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1FAA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3CF6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BA4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5F7"/>
    <w:rsid w:val="00204B04"/>
    <w:rsid w:val="0020544A"/>
    <w:rsid w:val="00205DC8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6FD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67F07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0F81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6B3"/>
    <w:rsid w:val="00310B5F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2D3F"/>
    <w:rsid w:val="003834C3"/>
    <w:rsid w:val="00383A1B"/>
    <w:rsid w:val="00383CC5"/>
    <w:rsid w:val="00383E33"/>
    <w:rsid w:val="00384A52"/>
    <w:rsid w:val="00384D6B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7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1E01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CFB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3E5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4FD6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AA1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895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DD8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835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3630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646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0302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3EF4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3D7C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0AC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508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39B1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37B1D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3D46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25B7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2BAE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0A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3B70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0E97"/>
    <w:rsid w:val="009D10F1"/>
    <w:rsid w:val="009D13CB"/>
    <w:rsid w:val="009D1973"/>
    <w:rsid w:val="009D1E56"/>
    <w:rsid w:val="009D2DDC"/>
    <w:rsid w:val="009D4598"/>
    <w:rsid w:val="009D5334"/>
    <w:rsid w:val="009D6064"/>
    <w:rsid w:val="009D615D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0E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92B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1DE8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ED5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A58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0BE8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B06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BF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284B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9C8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160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2E6B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2FC4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C7B21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0AB5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3AC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643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01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4D6D"/>
    <w:rsid w:val="00EF4E5C"/>
    <w:rsid w:val="00EF512B"/>
    <w:rsid w:val="00EF59EC"/>
    <w:rsid w:val="00EF634A"/>
    <w:rsid w:val="00EF6C44"/>
    <w:rsid w:val="00EF6FA7"/>
    <w:rsid w:val="00EF7F4E"/>
    <w:rsid w:val="00F00701"/>
    <w:rsid w:val="00F011AA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2BA7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10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D76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334CB"/>
  <w15:docId w15:val="{3ED40BEE-6557-425E-9DB8-F17F8E2D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0030F1"/>
    <w:pPr>
      <w:tabs>
        <w:tab w:val="left" w:pos="405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ad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e">
    <w:name w:val="annotation reference"/>
    <w:basedOn w:val="a0"/>
    <w:semiHidden/>
    <w:rsid w:val="001A0845"/>
    <w:rPr>
      <w:sz w:val="16"/>
      <w:szCs w:val="16"/>
    </w:rPr>
  </w:style>
  <w:style w:type="paragraph" w:styleId="af">
    <w:name w:val="annotation text"/>
    <w:basedOn w:val="a"/>
    <w:semiHidden/>
    <w:rsid w:val="001A0845"/>
  </w:style>
  <w:style w:type="paragraph" w:styleId="af0">
    <w:name w:val="annotation subject"/>
    <w:basedOn w:val="af"/>
    <w:next w:val="af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1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2">
    <w:name w:val="Table Theme"/>
    <w:basedOn w:val="a1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3">
    <w:name w:val="Document Map"/>
    <w:basedOn w:val="a"/>
    <w:link w:val="Char"/>
    <w:rsid w:val="001D38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3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Char0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No Spacing"/>
    <w:uiPriority w:val="1"/>
    <w:qFormat/>
    <w:rsid w:val="00876457"/>
    <w:rPr>
      <w:rFonts w:ascii="Arial" w:hAnsi="Arial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C5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C539C8"/>
    <w:rPr>
      <w:rFonts w:ascii="宋体" w:eastAsia="宋体" w:hAnsi="宋体" w:cs="宋体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384D6B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2Char">
    <w:name w:val="标题 2 Char"/>
    <w:basedOn w:val="a0"/>
    <w:link w:val="2"/>
    <w:rsid w:val="00DC7B21"/>
    <w:rPr>
      <w:rFonts w:ascii="Arial" w:hAnsi="Arial" w:cs="Arial"/>
      <w:b/>
      <w:bCs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&#37038;&#20214;&#21457;&#36865;&#32473;chenming@shinezone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ihuihao@shinezon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daihuihao@shinezon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enming@shinezo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henming@shinezone.com" TargetMode="External"/><Relationship Id="rId10" Type="http://schemas.openxmlformats.org/officeDocument/2006/relationships/hyperlink" Target="mailto:&#25220;&#36865;%20daihuihao@shinezon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37038;&#20214;&#21457;&#36865;&#32473;chenming@shinezone.com" TargetMode="External"/><Relationship Id="rId14" Type="http://schemas.openxmlformats.org/officeDocument/2006/relationships/hyperlink" Target="mailto:&#25220;&#36865;%20daihuihao@shinezon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21806-B89E-41A8-A1E2-518F2A47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TotalTime>295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Dai</dc:creator>
  <cp:lastModifiedBy>Administrator</cp:lastModifiedBy>
  <cp:revision>24</cp:revision>
  <cp:lastPrinted>2011-01-25T12:26:00Z</cp:lastPrinted>
  <dcterms:created xsi:type="dcterms:W3CDTF">2016-06-28T11:28:00Z</dcterms:created>
  <dcterms:modified xsi:type="dcterms:W3CDTF">2016-07-06T06:57:00Z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