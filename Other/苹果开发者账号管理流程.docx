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ascii="宋体" w:hAnsi="宋体" w:eastAsia="宋体" w:cs="宋体"/>
          <w:b/>
          <w:sz w:val="40"/>
          <w:szCs w:val="40"/>
          <w:lang w:eastAsia="zh-CN"/>
        </w:rPr>
      </w:pPr>
      <w:bookmarkStart w:id="0" w:name="_Toc26590"/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苹果开发者账号管理流程</w:t>
      </w:r>
      <w:bookmarkEnd w:id="0"/>
    </w:p>
    <w:p>
      <w:pPr>
        <w:spacing w:before="120" w:after="120"/>
        <w:jc w:val="center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ascii="宋体" w:hAnsi="宋体" w:eastAsia="宋体" w:cs="宋体"/>
          <w:b/>
          <w:sz w:val="22"/>
          <w:szCs w:val="22"/>
        </w:rPr>
      </w:pPr>
      <w:bookmarkStart w:id="1" w:name="_Toc28064"/>
      <w:bookmarkStart w:id="2" w:name="_Toc9546"/>
      <w:bookmarkStart w:id="3" w:name="_Toc283645766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2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/>
                <w:sz w:val="20"/>
              </w:rPr>
            </w:pPr>
            <w:bookmarkStart w:id="4" w:name="_Toc500746142"/>
            <w:bookmarkStart w:id="5" w:name="_Toc500731307"/>
            <w:bookmarkStart w:id="6" w:name="_Toc500746078"/>
            <w:bookmarkStart w:id="7" w:name="_Toc500743056"/>
            <w:bookmarkStart w:id="8" w:name="_Toc500745755"/>
            <w:bookmarkStart w:id="9" w:name="_Toc500731349"/>
            <w:bookmarkStart w:id="10" w:name="_Toc500731407"/>
            <w:bookmarkStart w:id="11" w:name="_Toc500741301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/>
                <w:sz w:val="20"/>
              </w:rPr>
            </w:pPr>
            <w:bookmarkStart w:id="12" w:name="_Toc500745756"/>
            <w:bookmarkStart w:id="13" w:name="_Toc500731350"/>
            <w:bookmarkStart w:id="14" w:name="_Toc500731308"/>
            <w:bookmarkStart w:id="15" w:name="_Toc500746079"/>
            <w:bookmarkStart w:id="16" w:name="_Toc500746143"/>
            <w:bookmarkStart w:id="17" w:name="_Toc500731408"/>
            <w:bookmarkStart w:id="18" w:name="_Toc500741302"/>
            <w:bookmarkStart w:id="19" w:name="_Toc500743057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07/11/2016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ind w:left="0"/>
              <w:rPr>
                <w:rFonts w:ascii="宋体" w:hAnsi="宋体" w:eastAsia="宋体" w:cs="宋体"/>
                <w:sz w:val="20"/>
                <w:lang w:eastAsia="zh-CN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9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</w:p>
        </w:tc>
      </w:tr>
    </w:tbl>
    <w:p>
      <w:pPr>
        <w:rPr>
          <w:rFonts w:ascii="宋体" w:hAnsi="宋体" w:eastAsia="宋体" w:cs="宋体"/>
          <w:lang w:eastAsia="zh-CN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</w:rPr>
      </w:pPr>
    </w:p>
    <w:p>
      <w:pPr>
        <w:pStyle w:val="25"/>
        <w:tabs>
          <w:tab w:val="right" w:leader="dot" w:pos="8640"/>
        </w:tabs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fldChar w:fldCharType="begin"/>
      </w:r>
      <w:r>
        <w:instrText xml:space="preserve"> HYPERLINK \l "_Toc26590" </w:instrText>
      </w:r>
      <w:r>
        <w:fldChar w:fldCharType="separate"/>
      </w:r>
      <w:r>
        <w:rPr>
          <w:rFonts w:hint="eastAsia" w:ascii="宋体" w:hAnsi="宋体" w:eastAsia="宋体" w:cs="宋体"/>
          <w:szCs w:val="44"/>
        </w:rPr>
        <w:t>苹果</w:t>
      </w:r>
      <w:r>
        <w:rPr>
          <w:rFonts w:hint="eastAsia" w:ascii="宋体" w:hAnsi="宋体" w:eastAsia="宋体" w:cs="宋体"/>
          <w:szCs w:val="44"/>
          <w:lang w:eastAsia="zh-CN"/>
        </w:rPr>
        <w:t>开发者</w:t>
      </w:r>
      <w:r>
        <w:rPr>
          <w:rFonts w:hint="eastAsia" w:ascii="宋体" w:hAnsi="宋体" w:eastAsia="宋体" w:cs="宋体"/>
          <w:szCs w:val="44"/>
        </w:rPr>
        <w:t>账号管理流程</w:t>
      </w:r>
      <w:r>
        <w:tab/>
      </w:r>
      <w:r>
        <w:fldChar w:fldCharType="begin"/>
      </w:r>
      <w:r>
        <w:instrText xml:space="preserve"> PAGEREF _Toc26590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"_Toc28064" </w:instrText>
      </w:r>
      <w:r>
        <w:fldChar w:fldCharType="separate"/>
      </w:r>
      <w:r>
        <w:rPr>
          <w:rFonts w:hint="eastAsia" w:ascii="宋体" w:hAnsi="宋体" w:eastAsia="宋体" w:cs="宋体"/>
          <w:szCs w:val="22"/>
        </w:rPr>
        <w:t>Version Control</w:t>
      </w:r>
      <w:r>
        <w:tab/>
      </w:r>
      <w:r>
        <w:fldChar w:fldCharType="begin"/>
      </w:r>
      <w:r>
        <w:instrText xml:space="preserve"> PAGEREF _Toc28064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"_Toc20020" </w:instrText>
      </w:r>
      <w:r>
        <w:fldChar w:fldCharType="separate"/>
      </w:r>
      <w:r>
        <w:t>1</w:t>
      </w:r>
      <w:r>
        <w:rPr>
          <w:rFonts w:ascii="宋体" w:hAnsi="宋体" w:eastAsia="宋体" w:cs="宋体"/>
          <w:bCs/>
          <w:kern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名词解释</w:t>
      </w:r>
      <w:r>
        <w:tab/>
      </w:r>
      <w:r>
        <w:fldChar w:fldCharType="begin"/>
      </w:r>
      <w:r>
        <w:instrText xml:space="preserve"> PAGEREF _Toc20020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"_Toc8733" </w:instrText>
      </w:r>
      <w:r>
        <w:fldChar w:fldCharType="separate"/>
      </w:r>
      <w:r>
        <w:t>2</w:t>
      </w:r>
      <w:r>
        <w:rPr>
          <w:rFonts w:ascii="宋体" w:hAnsi="宋体" w:eastAsia="宋体" w:cs="宋体"/>
          <w:bCs/>
          <w:kern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现状</w:t>
      </w:r>
      <w:r>
        <w:tab/>
      </w:r>
      <w:r>
        <w:fldChar w:fldCharType="begin"/>
      </w:r>
      <w:r>
        <w:instrText xml:space="preserve"> PAGEREF _Toc8733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"_Toc9188" </w:instrText>
      </w:r>
      <w:r>
        <w:fldChar w:fldCharType="separate"/>
      </w:r>
      <w:r>
        <w:t>3</w:t>
      </w:r>
      <w:r>
        <w:rPr>
          <w:rFonts w:ascii="宋体" w:hAnsi="宋体" w:eastAsia="宋体" w:cs="宋体"/>
          <w:bCs/>
          <w:kern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目的</w:t>
      </w:r>
      <w:r>
        <w:tab/>
      </w:r>
      <w:r>
        <w:fldChar w:fldCharType="begin"/>
      </w:r>
      <w:r>
        <w:instrText xml:space="preserve"> PAGEREF _Toc9188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"_Toc19130" </w:instrText>
      </w:r>
      <w:r>
        <w:fldChar w:fldCharType="separate"/>
      </w:r>
      <w:r>
        <w:t>4</w:t>
      </w:r>
      <w:r>
        <w:rPr>
          <w:rFonts w:ascii="宋体" w:hAnsi="宋体" w:eastAsia="宋体" w:cs="宋体"/>
          <w:bCs/>
          <w:kern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账号的管理</w:t>
      </w:r>
      <w:r>
        <w:tab/>
      </w:r>
      <w:r>
        <w:fldChar w:fldCharType="begin"/>
      </w:r>
      <w:r>
        <w:instrText xml:space="preserve"> PAGEREF _Toc19130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"_Toc9125" </w:instrText>
      </w:r>
      <w:r>
        <w:fldChar w:fldCharType="separate"/>
      </w:r>
      <w:r>
        <w:t>5</w:t>
      </w:r>
      <w:r>
        <w:rPr>
          <w:rFonts w:ascii="宋体" w:hAnsi="宋体" w:eastAsia="宋体" w:cs="宋体"/>
          <w:bCs/>
          <w:kern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账号的申请</w:t>
      </w:r>
      <w:r>
        <w:tab/>
      </w:r>
      <w:r>
        <w:fldChar w:fldCharType="begin"/>
      </w:r>
      <w:r>
        <w:instrText xml:space="preserve"> PAGEREF _Toc9125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"_Toc31438" </w:instrText>
      </w:r>
      <w:r>
        <w:fldChar w:fldCharType="separate"/>
      </w:r>
      <w:r>
        <w:t>5</w:t>
      </w:r>
      <w:r>
        <w:rPr>
          <w:rFonts w:ascii="宋体" w:hAnsi="宋体" w:eastAsia="宋体" w:cs="宋体"/>
          <w:bCs/>
          <w:iCs/>
          <w:lang w:eastAsia="zh-CN"/>
        </w:rPr>
        <w:t xml:space="preserve">.1 </w:t>
      </w:r>
      <w:r>
        <w:rPr>
          <w:rFonts w:hint="eastAsia" w:ascii="宋体" w:hAnsi="宋体" w:eastAsia="宋体" w:cs="宋体"/>
          <w:lang w:eastAsia="zh-CN"/>
        </w:rPr>
        <w:t>申请时机</w:t>
      </w:r>
      <w:r>
        <w:tab/>
      </w:r>
      <w:r>
        <w:fldChar w:fldCharType="begin"/>
      </w:r>
      <w:r>
        <w:instrText xml:space="preserve"> PAGEREF _Toc31438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"_Toc12550" </w:instrText>
      </w:r>
      <w:r>
        <w:fldChar w:fldCharType="separate"/>
      </w:r>
      <w:r>
        <w:t>5</w:t>
      </w:r>
      <w:r>
        <w:rPr>
          <w:rFonts w:ascii="宋体" w:hAnsi="宋体" w:eastAsia="宋体" w:cs="宋体"/>
          <w:bCs/>
          <w:iCs/>
          <w:lang w:eastAsia="zh-CN"/>
        </w:rPr>
        <w:t xml:space="preserve">.2 </w:t>
      </w:r>
      <w:r>
        <w:rPr>
          <w:rFonts w:hint="eastAsia" w:ascii="宋体" w:hAnsi="宋体" w:eastAsia="宋体" w:cs="宋体"/>
          <w:lang w:eastAsia="zh-CN"/>
        </w:rPr>
        <w:t>申请审批时间</w:t>
      </w:r>
      <w:r>
        <w:tab/>
      </w:r>
      <w:r>
        <w:fldChar w:fldCharType="begin"/>
      </w:r>
      <w:r>
        <w:instrText xml:space="preserve"> PAGEREF _Toc12550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"_Toc30453" </w:instrText>
      </w:r>
      <w:r>
        <w:fldChar w:fldCharType="separate"/>
      </w:r>
      <w:r>
        <w:t>5</w:t>
      </w:r>
      <w:r>
        <w:rPr>
          <w:rFonts w:ascii="宋体" w:hAnsi="宋体" w:eastAsia="宋体" w:cs="宋体"/>
          <w:bCs/>
          <w:iCs/>
          <w:lang w:eastAsia="zh-CN"/>
        </w:rPr>
        <w:t xml:space="preserve">.3 </w:t>
      </w:r>
      <w:r>
        <w:rPr>
          <w:rFonts w:hint="eastAsia" w:ascii="宋体" w:hAnsi="宋体" w:eastAsia="宋体" w:cs="宋体"/>
          <w:lang w:eastAsia="zh-CN"/>
        </w:rPr>
        <w:t>申请方式</w:t>
      </w:r>
      <w:r>
        <w:tab/>
      </w:r>
      <w:r>
        <w:fldChar w:fldCharType="begin"/>
      </w:r>
      <w:r>
        <w:instrText xml:space="preserve"> PAGEREF _Toc30453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"_Toc22613" </w:instrText>
      </w:r>
      <w:r>
        <w:fldChar w:fldCharType="separate"/>
      </w:r>
      <w:r>
        <w:t>5</w:t>
      </w:r>
      <w:r>
        <w:rPr>
          <w:rFonts w:ascii="宋体" w:hAnsi="宋体" w:eastAsia="宋体" w:cs="宋体"/>
          <w:bCs/>
          <w:iCs/>
          <w:lang w:eastAsia="zh-CN"/>
        </w:rPr>
        <w:t xml:space="preserve">.4 </w:t>
      </w:r>
      <w:r>
        <w:rPr>
          <w:rFonts w:hint="eastAsia" w:ascii="宋体" w:hAnsi="宋体" w:eastAsia="宋体" w:cs="宋体"/>
          <w:lang w:eastAsia="zh-CN"/>
        </w:rPr>
        <w:t>申请邮件回复</w:t>
      </w:r>
      <w:r>
        <w:tab/>
      </w:r>
      <w:r>
        <w:fldChar w:fldCharType="begin"/>
      </w:r>
      <w:r>
        <w:instrText xml:space="preserve"> PAGEREF _Toc22613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"_Toc5088" </w:instrText>
      </w:r>
      <w:r>
        <w:fldChar w:fldCharType="separate"/>
      </w:r>
      <w:r>
        <w:t>5</w:t>
      </w:r>
      <w:r>
        <w:rPr>
          <w:rFonts w:ascii="宋体" w:hAnsi="宋体" w:eastAsia="宋体" w:cs="宋体"/>
          <w:bCs/>
          <w:iCs/>
          <w:lang w:eastAsia="zh-CN"/>
        </w:rPr>
        <w:t xml:space="preserve">.5 </w:t>
      </w:r>
      <w:r>
        <w:rPr>
          <w:rFonts w:hint="eastAsia" w:ascii="宋体" w:hAnsi="宋体" w:eastAsia="宋体" w:cs="宋体"/>
          <w:lang w:eastAsia="zh-CN"/>
        </w:rPr>
        <w:t>申请流程</w:t>
      </w:r>
      <w:r>
        <w:tab/>
      </w:r>
      <w:r>
        <w:fldChar w:fldCharType="begin"/>
      </w:r>
      <w:r>
        <w:instrText xml:space="preserve"> PAGEREF _Toc5088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"_Toc5808" </w:instrText>
      </w:r>
      <w:r>
        <w:fldChar w:fldCharType="separate"/>
      </w:r>
      <w:r>
        <w:t>6</w:t>
      </w:r>
      <w:r>
        <w:rPr>
          <w:rFonts w:ascii="宋体" w:hAnsi="宋体" w:eastAsia="宋体" w:cs="宋体"/>
          <w:bCs/>
          <w:kern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账号的使用</w:t>
      </w:r>
      <w:r>
        <w:tab/>
      </w:r>
      <w:r>
        <w:fldChar w:fldCharType="begin"/>
      </w:r>
      <w:r>
        <w:instrText xml:space="preserve"> PAGEREF _Toc5808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"_Toc12445" </w:instrText>
      </w:r>
      <w:r>
        <w:fldChar w:fldCharType="separate"/>
      </w:r>
      <w:r>
        <w:t>6</w:t>
      </w:r>
      <w:r>
        <w:rPr>
          <w:rFonts w:ascii="宋体" w:hAnsi="宋体" w:eastAsia="宋体" w:cs="宋体"/>
          <w:bCs/>
          <w:iCs/>
          <w:lang w:eastAsia="zh-CN"/>
        </w:rPr>
        <w:t xml:space="preserve">.1 </w:t>
      </w:r>
      <w:r>
        <w:rPr>
          <w:rFonts w:hint="eastAsia" w:ascii="宋体" w:hAnsi="宋体" w:eastAsia="宋体" w:cs="宋体"/>
          <w:lang w:eastAsia="zh-CN"/>
        </w:rPr>
        <w:t>账号的绑定</w:t>
      </w:r>
      <w:r>
        <w:tab/>
      </w:r>
      <w:r>
        <w:fldChar w:fldCharType="begin"/>
      </w:r>
      <w:r>
        <w:instrText xml:space="preserve"> PAGEREF _Toc12445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"_Toc29614" </w:instrText>
      </w:r>
      <w:r>
        <w:fldChar w:fldCharType="separate"/>
      </w:r>
      <w:r>
        <w:t>6</w:t>
      </w:r>
      <w:r>
        <w:rPr>
          <w:rFonts w:ascii="宋体" w:hAnsi="宋体" w:eastAsia="宋体" w:cs="宋体"/>
          <w:bCs/>
          <w:iCs/>
          <w:lang w:eastAsia="zh-CN"/>
        </w:rPr>
        <w:t xml:space="preserve">.2 </w:t>
      </w:r>
      <w:r>
        <w:rPr>
          <w:rFonts w:hint="eastAsia" w:ascii="宋体" w:hAnsi="宋体" w:eastAsia="宋体" w:cs="宋体"/>
          <w:lang w:eastAsia="zh-CN"/>
        </w:rPr>
        <w:t>账号的登入</w:t>
      </w:r>
      <w:r>
        <w:tab/>
      </w:r>
      <w:r>
        <w:fldChar w:fldCharType="begin"/>
      </w:r>
      <w:r>
        <w:instrText xml:space="preserve"> PAGEREF _Toc29614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"_Toc20512" </w:instrText>
      </w:r>
      <w:r>
        <w:fldChar w:fldCharType="separate"/>
      </w:r>
      <w:r>
        <w:t>6</w:t>
      </w:r>
      <w:r>
        <w:rPr>
          <w:rFonts w:ascii="宋体" w:hAnsi="宋体" w:eastAsia="宋体" w:cs="宋体"/>
          <w:bCs/>
          <w:iCs/>
          <w:lang w:eastAsia="zh-CN"/>
        </w:rPr>
        <w:t xml:space="preserve">.3 </w:t>
      </w:r>
      <w:r>
        <w:rPr>
          <w:rFonts w:hint="eastAsia" w:ascii="宋体" w:hAnsi="宋体" w:eastAsia="宋体" w:cs="宋体"/>
          <w:lang w:eastAsia="zh-CN"/>
        </w:rPr>
        <w:t>账号的使用</w:t>
      </w:r>
      <w:r>
        <w:tab/>
      </w:r>
      <w:r>
        <w:fldChar w:fldCharType="begin"/>
      </w:r>
      <w:r>
        <w:instrText xml:space="preserve"> PAGEREF _Toc20512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"_Toc325" </w:instrText>
      </w:r>
      <w:r>
        <w:fldChar w:fldCharType="separate"/>
      </w:r>
      <w:r>
        <w:t>6</w:t>
      </w:r>
      <w:r>
        <w:rPr>
          <w:rFonts w:ascii="宋体" w:hAnsi="宋体" w:eastAsia="宋体" w:cs="宋体"/>
          <w:bCs/>
          <w:iCs/>
          <w:lang w:eastAsia="zh-CN"/>
        </w:rPr>
        <w:t xml:space="preserve">.4 </w:t>
      </w:r>
      <w:r>
        <w:rPr>
          <w:rFonts w:hint="eastAsia" w:ascii="宋体" w:hAnsi="宋体" w:eastAsia="宋体" w:cs="宋体"/>
          <w:lang w:eastAsia="zh-CN"/>
        </w:rPr>
        <w:t>使用流程</w:t>
      </w:r>
      <w:r>
        <w:tab/>
      </w:r>
      <w:r>
        <w:fldChar w:fldCharType="begin"/>
      </w:r>
      <w:r>
        <w:instrText xml:space="preserve"> PAGEREF _Toc325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</w:pPr>
      <w:r>
        <w:fldChar w:fldCharType="begin"/>
      </w:r>
      <w:r>
        <w:instrText xml:space="preserve"> HYPERLINK \l "_Toc13336" </w:instrText>
      </w:r>
      <w:r>
        <w:fldChar w:fldCharType="separate"/>
      </w:r>
      <w:r>
        <w:t>7</w:t>
      </w:r>
      <w:r>
        <w:rPr>
          <w:rFonts w:ascii="宋体" w:hAnsi="宋体" w:eastAsia="宋体" w:cs="宋体"/>
          <w:bCs/>
          <w:kern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账号的注销</w:t>
      </w:r>
      <w:r>
        <w:tab/>
      </w:r>
      <w:r>
        <w:fldChar w:fldCharType="begin"/>
      </w:r>
      <w:r>
        <w:instrText xml:space="preserve"> PAGEREF _Toc13336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"_Toc15310" </w:instrText>
      </w:r>
      <w:r>
        <w:fldChar w:fldCharType="separate"/>
      </w:r>
      <w:r>
        <w:t>7</w:t>
      </w:r>
      <w:r>
        <w:rPr>
          <w:rFonts w:ascii="宋体" w:hAnsi="宋体" w:eastAsia="宋体" w:cs="宋体"/>
          <w:bCs/>
          <w:iCs/>
          <w:lang w:eastAsia="zh-CN"/>
        </w:rPr>
        <w:t xml:space="preserve">.1 </w:t>
      </w:r>
      <w:r>
        <w:rPr>
          <w:rFonts w:hint="eastAsia"/>
          <w:lang w:eastAsia="zh-CN"/>
        </w:rPr>
        <w:t>注销时机</w:t>
      </w:r>
      <w:r>
        <w:tab/>
      </w:r>
      <w:r>
        <w:fldChar w:fldCharType="begin"/>
      </w:r>
      <w:r>
        <w:instrText xml:space="preserve"> PAGEREF _Toc15310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"_Toc11084" </w:instrText>
      </w:r>
      <w:r>
        <w:fldChar w:fldCharType="separate"/>
      </w:r>
      <w:r>
        <w:t>7</w:t>
      </w:r>
      <w:r>
        <w:rPr>
          <w:rFonts w:ascii="宋体" w:hAnsi="宋体" w:eastAsia="宋体" w:cs="宋体"/>
          <w:bCs/>
          <w:iCs/>
          <w:lang w:eastAsia="zh-CN"/>
        </w:rPr>
        <w:t xml:space="preserve">.2 </w:t>
      </w:r>
      <w:r>
        <w:rPr>
          <w:rFonts w:hint="eastAsia"/>
          <w:lang w:eastAsia="zh-CN"/>
        </w:rPr>
        <w:t>通知的方式</w:t>
      </w:r>
      <w:r>
        <w:tab/>
      </w:r>
      <w:r>
        <w:fldChar w:fldCharType="begin"/>
      </w:r>
      <w:r>
        <w:instrText xml:space="preserve"> PAGEREF _Toc11084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"_Toc21347" </w:instrText>
      </w:r>
      <w:r>
        <w:fldChar w:fldCharType="separate"/>
      </w:r>
      <w:r>
        <w:t>7</w:t>
      </w:r>
      <w:r>
        <w:rPr>
          <w:rFonts w:ascii="宋体" w:hAnsi="宋体" w:eastAsia="宋体" w:cs="宋体"/>
          <w:bCs/>
          <w:iCs/>
          <w:lang w:eastAsia="zh-CN"/>
        </w:rPr>
        <w:t xml:space="preserve">.3 </w:t>
      </w:r>
      <w:r>
        <w:rPr>
          <w:rFonts w:hint="eastAsia" w:ascii="宋体" w:hAnsi="宋体" w:eastAsia="宋体" w:cs="宋体"/>
          <w:lang w:eastAsia="zh-CN"/>
        </w:rPr>
        <w:t>邮件回复</w:t>
      </w:r>
      <w:r>
        <w:tab/>
      </w:r>
      <w:r>
        <w:fldChar w:fldCharType="begin"/>
      </w:r>
      <w:r>
        <w:instrText xml:space="preserve"> PAGEREF _Toc21347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40"/>
        </w:tabs>
        <w:ind w:left="400"/>
      </w:pPr>
      <w:r>
        <w:fldChar w:fldCharType="begin"/>
      </w:r>
      <w:r>
        <w:instrText xml:space="preserve"> HYPERLINK \l "_Toc6172" </w:instrText>
      </w:r>
      <w:r>
        <w:fldChar w:fldCharType="separate"/>
      </w:r>
      <w:r>
        <w:t>7</w:t>
      </w:r>
      <w:r>
        <w:rPr>
          <w:rFonts w:ascii="宋体" w:hAnsi="宋体" w:eastAsia="宋体" w:cs="宋体"/>
          <w:bCs/>
          <w:iCs/>
          <w:lang w:eastAsia="zh-CN"/>
        </w:rPr>
        <w:t xml:space="preserve">.4 </w:t>
      </w:r>
      <w:r>
        <w:rPr>
          <w:rFonts w:hint="eastAsia"/>
          <w:lang w:eastAsia="zh-CN"/>
        </w:rPr>
        <w:t>注销流程</w:t>
      </w:r>
      <w:r>
        <w:tab/>
      </w:r>
      <w:r>
        <w:fldChar w:fldCharType="begin"/>
      </w:r>
      <w:r>
        <w:instrText xml:space="preserve"> PAGEREF _Toc6172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40"/>
        </w:tabs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fldChar w:fldCharType="end"/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1" w:name="_Toc26894"/>
      <w:bookmarkStart w:id="22" w:name="_Toc20020"/>
      <w:r>
        <w:rPr>
          <w:rFonts w:hint="eastAsia" w:ascii="宋体" w:hAnsi="宋体" w:eastAsia="宋体" w:cs="宋体"/>
          <w:lang w:eastAsia="zh-CN"/>
        </w:rPr>
        <w:t>名词解释</w:t>
      </w:r>
      <w:bookmarkEnd w:id="21"/>
      <w:bookmarkEnd w:id="22"/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UDID（IOS设备的唯一标识）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Bundle Identifier (应用的唯一标识)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3" w:name="_Toc8733"/>
      <w:r>
        <w:rPr>
          <w:rFonts w:hint="eastAsia" w:ascii="宋体" w:hAnsi="宋体" w:eastAsia="宋体" w:cs="宋体"/>
          <w:lang w:eastAsia="zh-CN"/>
        </w:rPr>
        <w:t>现状</w:t>
      </w:r>
      <w:bookmarkEnd w:id="23"/>
    </w:p>
    <w:p>
      <w:pPr>
        <w:numPr>
          <w:ilvl w:val="0"/>
          <w:numId w:val="4"/>
        </w:numPr>
        <w:ind w:left="840"/>
        <w:rPr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目前公司的苹果开发者账号，在</w:t>
      </w:r>
      <w:r>
        <w:rPr>
          <w:rFonts w:hint="eastAsia" w:ascii="宋体" w:hAnsi="宋体" w:eastAsia="宋体" w:cs="宋体"/>
          <w:lang w:eastAsia="zh-CN"/>
        </w:rPr>
        <w:t>多个项目组共用一个苹果设备会导致一些冲突，不恰当的操作也会导致一些问题，</w:t>
      </w:r>
      <w:r>
        <w:rPr>
          <w:rFonts w:hint="eastAsia" w:ascii="宋体" w:hAnsi="宋体" w:eastAsia="宋体" w:cs="宋体"/>
          <w:lang w:val="en-US" w:eastAsia="zh-CN"/>
        </w:rPr>
        <w:t>影响到其他项目的开发和发布。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4" w:name="_Toc9188"/>
      <w:r>
        <w:rPr>
          <w:rFonts w:hint="eastAsia" w:ascii="宋体" w:hAnsi="宋体" w:eastAsia="宋体" w:cs="宋体"/>
          <w:lang w:eastAsia="zh-CN"/>
        </w:rPr>
        <w:t>目的</w:t>
      </w:r>
      <w:bookmarkEnd w:id="24"/>
    </w:p>
    <w:p>
      <w:pPr>
        <w:ind w:left="400" w:leftChars="20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开发者账号公共管理及维护，使得项目组在使用时，</w:t>
      </w:r>
      <w:r>
        <w:rPr>
          <w:rFonts w:hint="eastAsia" w:ascii="宋体" w:hAnsi="宋体" w:eastAsia="宋体" w:cs="宋体"/>
          <w:lang w:val="en-US" w:eastAsia="zh-CN"/>
        </w:rPr>
        <w:t>不用关心是否会影响到其他项目组的开发和发布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使得项目组</w:t>
      </w:r>
      <w:r>
        <w:rPr>
          <w:rFonts w:hint="eastAsia" w:ascii="宋体" w:hAnsi="宋体" w:eastAsia="宋体" w:cs="宋体"/>
          <w:lang w:eastAsia="zh-CN"/>
        </w:rPr>
        <w:t>更加方便，</w:t>
      </w:r>
      <w:r>
        <w:rPr>
          <w:rFonts w:hint="eastAsia" w:ascii="宋体" w:hAnsi="宋体" w:eastAsia="宋体" w:cs="宋体"/>
          <w:lang w:val="en-US" w:eastAsia="zh-CN"/>
        </w:rPr>
        <w:t>安全的开发和发布版本</w:t>
      </w:r>
      <w:bookmarkStart w:id="43" w:name="_GoBack"/>
      <w:bookmarkEnd w:id="43"/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5" w:name="_Toc19130"/>
      <w:r>
        <w:rPr>
          <w:rFonts w:hint="eastAsia" w:ascii="宋体" w:hAnsi="宋体" w:eastAsia="宋体" w:cs="宋体"/>
          <w:lang w:eastAsia="zh-CN"/>
        </w:rPr>
        <w:t>账号的管理</w:t>
      </w:r>
      <w:bookmarkEnd w:id="25"/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公司个人账号和密码，由技术中心专人统一人来管理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不给其他项目组开发者账号和密码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项目组通过申请机制，方可以使用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6" w:name="_Toc9125"/>
      <w:r>
        <w:rPr>
          <w:rFonts w:hint="eastAsia" w:ascii="宋体" w:hAnsi="宋体" w:eastAsia="宋体" w:cs="宋体"/>
          <w:lang w:eastAsia="zh-CN"/>
        </w:rPr>
        <w:t>账号的申请</w:t>
      </w:r>
      <w:bookmarkEnd w:id="26"/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7" w:name="_Toc31438"/>
      <w:r>
        <w:rPr>
          <w:rFonts w:hint="eastAsia" w:ascii="宋体" w:hAnsi="宋体" w:eastAsia="宋体" w:cs="宋体"/>
          <w:lang w:eastAsia="zh-CN"/>
        </w:rPr>
        <w:t>申请时机</w:t>
      </w:r>
      <w:bookmarkEnd w:id="27"/>
    </w:p>
    <w:p>
      <w:pPr>
        <w:ind w:left="800" w:leftChars="400"/>
        <w:rPr>
          <w:lang w:eastAsia="zh-CN"/>
        </w:rPr>
      </w:pPr>
      <w:r>
        <w:rPr>
          <w:rFonts w:hint="eastAsia"/>
          <w:lang w:eastAsia="zh-CN"/>
        </w:rPr>
        <w:t>项目组需要开发和调试Ios版本的时候</w:t>
      </w:r>
      <w:r>
        <w:rPr>
          <w:lang w:eastAsia="zh-CN"/>
        </w:rPr>
        <w:t>，项目组</w:t>
      </w:r>
      <w:r>
        <w:rPr>
          <w:rFonts w:hint="eastAsia"/>
          <w:lang w:eastAsia="zh-CN"/>
        </w:rPr>
        <w:t>可以提出</w:t>
      </w:r>
      <w:r>
        <w:rPr>
          <w:lang w:eastAsia="zh-CN"/>
        </w:rPr>
        <w:t>申请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color w:val="auto"/>
          <w:lang w:eastAsia="zh-CN"/>
        </w:rPr>
      </w:pPr>
      <w:bookmarkStart w:id="28" w:name="_Toc12550"/>
      <w:r>
        <w:rPr>
          <w:rFonts w:hint="eastAsia" w:ascii="宋体" w:hAnsi="宋体" w:eastAsia="宋体" w:cs="宋体"/>
          <w:color w:val="auto"/>
          <w:lang w:eastAsia="zh-CN"/>
        </w:rPr>
        <w:t>申请</w:t>
      </w:r>
      <w:bookmarkEnd w:id="28"/>
      <w:r>
        <w:rPr>
          <w:rFonts w:hint="eastAsia" w:ascii="宋体" w:hAnsi="宋体" w:eastAsia="宋体" w:cs="宋体"/>
          <w:color w:val="auto"/>
          <w:lang w:eastAsia="zh-CN"/>
        </w:rPr>
        <w:t>准备</w:t>
      </w:r>
      <w:r>
        <w:rPr>
          <w:rFonts w:hint="eastAsia" w:ascii="宋体" w:hAnsi="宋体" w:eastAsia="宋体" w:cs="宋体"/>
          <w:color w:val="auto"/>
          <w:lang w:val="en-US" w:eastAsia="zh-CN"/>
        </w:rPr>
        <w:t>工作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项目组在申请之前，提前先准备好如下的内容：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普通的苹果开发者账号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同道苹果官网申请，</w:t>
      </w:r>
      <w:r>
        <w:rPr>
          <w:rFonts w:hint="eastAsia" w:ascii="宋体" w:hAnsi="宋体" w:eastAsia="宋体" w:cs="宋体"/>
          <w:lang w:eastAsia="zh-CN"/>
        </w:rPr>
        <w:t>建议主程去申请。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项目的中英文名称</w:t>
      </w:r>
    </w:p>
    <w:p>
      <w:pPr>
        <w:numPr>
          <w:ilvl w:val="0"/>
          <w:numId w:val="5"/>
        </w:numPr>
        <w:ind w:left="126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苹果的bundle Identifier：com.shinezone.xx，建议根据项目的英文名称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申请审批时间</w:t>
      </w:r>
    </w:p>
    <w:p>
      <w:pPr>
        <w:ind w:left="800" w:leftChars="400"/>
        <w:rPr>
          <w:lang w:eastAsia="zh-CN"/>
        </w:rPr>
      </w:pPr>
      <w:r>
        <w:rPr>
          <w:lang w:eastAsia="zh-CN"/>
        </w:rPr>
        <w:t>项目组提出申请，研发中心会</w:t>
      </w:r>
      <w:r>
        <w:rPr>
          <w:rFonts w:hint="eastAsia"/>
          <w:lang w:eastAsia="zh-CN"/>
        </w:rPr>
        <w:t>立即</w:t>
      </w:r>
      <w:r>
        <w:rPr>
          <w:lang w:eastAsia="zh-CN"/>
        </w:rPr>
        <w:t>处理，一般情况一个工作日就会审批通过</w:t>
      </w:r>
      <w:r>
        <w:rPr>
          <w:rFonts w:hint="eastAsia"/>
          <w:lang w:eastAsia="zh-CN"/>
        </w:rPr>
        <w:t>，</w:t>
      </w:r>
      <w:r>
        <w:rPr>
          <w:lang w:eastAsia="zh-CN"/>
        </w:rPr>
        <w:t>向项目组提供</w:t>
      </w:r>
      <w:r>
        <w:rPr>
          <w:rFonts w:hint="eastAsia"/>
          <w:lang w:eastAsia="zh-CN"/>
        </w:rPr>
        <w:t>苹果开发者的授权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9" w:name="_Toc30453"/>
      <w:r>
        <w:rPr>
          <w:rFonts w:hint="eastAsia" w:ascii="宋体" w:hAnsi="宋体" w:eastAsia="宋体" w:cs="宋体"/>
          <w:lang w:eastAsia="zh-CN"/>
        </w:rPr>
        <w:t>申请方式</w:t>
      </w:r>
      <w:bookmarkEnd w:id="29"/>
    </w:p>
    <w:p>
      <w:pPr>
        <w:ind w:left="800" w:leftChars="400"/>
        <w:rPr>
          <w:lang w:eastAsia="zh-CN"/>
        </w:rPr>
      </w:pPr>
      <w:r>
        <w:rPr>
          <w:lang w:eastAsia="zh-CN"/>
        </w:rPr>
        <w:t>项目组</w:t>
      </w:r>
      <w:r>
        <w:rPr>
          <w:rFonts w:hint="eastAsia"/>
          <w:lang w:eastAsia="zh-CN"/>
        </w:rPr>
        <w:t>由PM发送邮件到研发中心，邮件内容如下：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fldChar w:fldCharType="begin"/>
      </w:r>
      <w:r>
        <w:instrText xml:space="preserve"> HYPERLINK "mailto:发送邮件到dengsw@shinezone.com" </w:instrText>
      </w:r>
      <w:r>
        <w:fldChar w:fldCharType="separate"/>
      </w:r>
      <w:r>
        <w:rPr>
          <w:rFonts w:hint="eastAsia"/>
          <w:lang w:eastAsia="zh-CN"/>
        </w:rPr>
        <w:t>发送邮件到</w:t>
      </w:r>
      <w:r>
        <w:rPr>
          <w:rFonts w:hint="eastAsia"/>
          <w:color w:val="0000FF"/>
          <w:lang w:eastAsia="zh-CN"/>
        </w:rPr>
        <w:t>dengsw@shinezone.com</w:t>
      </w:r>
      <w:r>
        <w:rPr>
          <w:rFonts w:hint="eastAsia"/>
          <w:color w:val="0000FF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fldChar w:fldCharType="begin"/>
      </w:r>
      <w:r>
        <w:instrText xml:space="preserve"> HYPERLINK "mailto:抄送给chenming@shinezone.com" </w:instrText>
      </w:r>
      <w:r>
        <w:fldChar w:fldCharType="separate"/>
      </w:r>
      <w:r>
        <w:rPr>
          <w:rFonts w:hint="eastAsia"/>
          <w:lang w:eastAsia="zh-CN"/>
        </w:rPr>
        <w:t>抄送给</w:t>
      </w:r>
      <w:r>
        <w:rPr>
          <w:rFonts w:hint="eastAsia"/>
          <w:color w:val="0000FF"/>
          <w:lang w:eastAsia="zh-CN"/>
        </w:rPr>
        <w:t>chenming@shinezone.com</w:t>
      </w:r>
      <w:r>
        <w:rPr>
          <w:rFonts w:hint="eastAsia"/>
          <w:color w:val="0000FF"/>
          <w:lang w:eastAsia="zh-CN"/>
        </w:rPr>
        <w:fldChar w:fldCharType="end"/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邮件标题：x</w:t>
      </w:r>
      <w:r>
        <w:rPr>
          <w:rFonts w:ascii="宋体" w:hAnsi="宋体" w:eastAsia="宋体" w:cs="宋体"/>
          <w:lang w:eastAsia="zh-CN"/>
        </w:rPr>
        <w:t>xx</w:t>
      </w:r>
      <w:r>
        <w:rPr>
          <w:rFonts w:hint="eastAsia" w:ascii="宋体" w:hAnsi="宋体" w:eastAsia="宋体" w:cs="宋体"/>
          <w:lang w:eastAsia="zh-CN"/>
        </w:rPr>
        <w:t>项目</w:t>
      </w:r>
      <w:r>
        <w:rPr>
          <w:rFonts w:ascii="宋体" w:hAnsi="宋体" w:eastAsia="宋体" w:cs="宋体"/>
          <w:lang w:eastAsia="zh-CN"/>
        </w:rPr>
        <w:t>组</w:t>
      </w:r>
      <w:r>
        <w:rPr>
          <w:rFonts w:hint="eastAsia" w:ascii="宋体" w:hAnsi="宋体" w:eastAsia="宋体" w:cs="宋体"/>
          <w:lang w:eastAsia="zh-CN"/>
        </w:rPr>
        <w:t>苹果开发者账号授权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邮件内容格式如下：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苹果账号：xx （普通的苹果开发者账号）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项目：xx （提供中英文）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申请人：xx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App名字: xx （开发阶段）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Identifier: com.shinezone.xx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调试设备UDID：xx，yy （最大上限10台）</w:t>
      </w:r>
    </w:p>
    <w:p>
      <w:pPr>
        <w:tabs>
          <w:tab w:val="left" w:pos="420"/>
          <w:tab w:val="left" w:pos="1271"/>
        </w:tabs>
        <w:spacing w:before="120" w:beforeLines="50" w:after="120" w:afterLines="50"/>
        <w:ind w:left="1200" w:leftChars="60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注意点：</w:t>
      </w:r>
    </w:p>
    <w:p>
      <w:pPr>
        <w:numPr>
          <w:ilvl w:val="0"/>
          <w:numId w:val="6"/>
        </w:numPr>
        <w:tabs>
          <w:tab w:val="left" w:pos="1271"/>
        </w:tabs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由于App名字要保证唯一，尽早确定APP的名字，防止别抢掉，建议项目组多起几个名字</w:t>
      </w:r>
    </w:p>
    <w:p>
      <w:pPr>
        <w:numPr>
          <w:ilvl w:val="0"/>
          <w:numId w:val="6"/>
        </w:numPr>
        <w:tabs>
          <w:tab w:val="left" w:pos="1271"/>
        </w:tabs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可以开发阶段可以使用临时替代的名字，后面发布前可以修改</w:t>
      </w:r>
    </w:p>
    <w:p>
      <w:pPr>
        <w:numPr>
          <w:ilvl w:val="0"/>
          <w:numId w:val="6"/>
        </w:numPr>
        <w:tabs>
          <w:tab w:val="left" w:pos="1271"/>
        </w:tabs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 就是项目的Bundle Identifier</w:t>
      </w:r>
    </w:p>
    <w:p>
      <w:pPr>
        <w:numPr>
          <w:ilvl w:val="0"/>
          <w:numId w:val="6"/>
        </w:numPr>
        <w:tabs>
          <w:tab w:val="left" w:pos="1271"/>
        </w:tabs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普通的苹果开发者账号，可以到苹果官网申请，建议主程去申请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0" w:name="_Toc22613"/>
      <w:r>
        <w:rPr>
          <w:rFonts w:hint="eastAsia" w:ascii="宋体" w:hAnsi="宋体" w:eastAsia="宋体" w:cs="宋体"/>
          <w:lang w:eastAsia="zh-CN"/>
        </w:rPr>
        <w:t>申请邮件回复</w:t>
      </w:r>
      <w:bookmarkEnd w:id="30"/>
    </w:p>
    <w:p>
      <w:pPr>
        <w:spacing w:before="120" w:beforeLines="50" w:after="120" w:afterLines="50"/>
        <w:ind w:left="600" w:leftChars="300"/>
        <w:rPr>
          <w:lang w:eastAsia="zh-CN"/>
        </w:rPr>
      </w:pPr>
      <w:r>
        <w:rPr>
          <w:rFonts w:hint="eastAsia"/>
          <w:lang w:eastAsia="zh-CN"/>
        </w:rPr>
        <w:t>申请审核通过后，会回复邮件，具体内容如下：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邮件标题：苹果开发者账号授权</w:t>
      </w:r>
    </w:p>
    <w:p>
      <w:pPr>
        <w:numPr>
          <w:ilvl w:val="0"/>
          <w:numId w:val="5"/>
        </w:numPr>
        <w:spacing w:before="48" w:beforeLines="20" w:after="48" w:afterLines="20"/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邮件内容格式如下：</w:t>
      </w:r>
    </w:p>
    <w:p>
      <w:pPr>
        <w:numPr>
          <w:ilvl w:val="1"/>
          <w:numId w:val="5"/>
        </w:numPr>
        <w:spacing w:before="24" w:beforeLines="10" w:after="24" w:afterLines="10"/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Apple ID</w:t>
      </w:r>
    </w:p>
    <w:p>
      <w:pPr>
        <w:numPr>
          <w:ilvl w:val="1"/>
          <w:numId w:val="5"/>
        </w:numPr>
        <w:spacing w:before="24" w:beforeLines="10" w:after="24" w:afterLines="10"/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App名字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Identifier:  com.shinezone.xxx</w:t>
      </w:r>
    </w:p>
    <w:p>
      <w:pPr>
        <w:numPr>
          <w:ilvl w:val="1"/>
          <w:numId w:val="5"/>
        </w:numPr>
        <w:spacing w:before="24" w:beforeLines="10" w:after="24" w:afterLines="10"/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成功绑定的设备UDID：xx，yy</w:t>
      </w:r>
    </w:p>
    <w:p>
      <w:pPr>
        <w:numPr>
          <w:ilvl w:val="1"/>
          <w:numId w:val="5"/>
        </w:numPr>
        <w:spacing w:before="24" w:beforeLines="10" w:after="24" w:afterLines="10"/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普通的苹果开发者账号，会收到授权认证邮件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1" w:name="_Toc5088"/>
      <w:r>
        <w:rPr>
          <w:rFonts w:hint="eastAsia" w:ascii="宋体" w:hAnsi="宋体" w:eastAsia="宋体" w:cs="宋体"/>
          <w:lang w:eastAsia="zh-CN"/>
        </w:rPr>
        <w:t>申请流程</w:t>
      </w:r>
      <w:bookmarkEnd w:id="31"/>
    </w:p>
    <w:p>
      <w:pPr>
        <w:spacing w:before="24" w:beforeLines="10" w:after="24" w:afterLines="10"/>
        <w:ind w:left="800" w:leftChars="400"/>
        <w:rPr>
          <w:rFonts w:ascii="宋体" w:hAnsi="宋体" w:eastAsia="宋体" w:cs="宋体"/>
          <w:lang w:eastAsia="zh-CN"/>
        </w:rPr>
      </w:pPr>
      <w:r>
        <w:rPr>
          <w:lang w:eastAsia="zh-CN"/>
        </w:rPr>
        <mc:AlternateContent>
          <mc:Choice Requires="wpc">
            <w:drawing>
              <wp:inline distT="0" distB="0" distL="0" distR="0">
                <wp:extent cx="4586605" cy="4095750"/>
                <wp:effectExtent l="4445" t="4445" r="19050" b="1460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c:whole>
                      <wps:wsp>
                        <wps:cNvPr id="9" name="圆角矩形 4"/>
                        <wps:cNvSpPr/>
                        <wps:spPr>
                          <a:xfrm>
                            <a:off x="1807949" y="169138"/>
                            <a:ext cx="909114" cy="385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5"/>
                        <wps:cNvSpPr/>
                        <wps:spPr>
                          <a:xfrm>
                            <a:off x="1808378" y="1118983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研发中心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6"/>
                        <wps:cNvCnPr/>
                        <wps:spPr>
                          <a:xfrm>
                            <a:off x="2264323" y="554983"/>
                            <a:ext cx="215" cy="56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图: 决策 2"/>
                        <wps:cNvSpPr/>
                        <wps:spPr>
                          <a:xfrm>
                            <a:off x="1466489" y="1899221"/>
                            <a:ext cx="1604513" cy="8121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审核是否符合要求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接箭头连接符 3"/>
                        <wps:cNvCnPr/>
                        <wps:spPr>
                          <a:xfrm>
                            <a:off x="2262721" y="1504428"/>
                            <a:ext cx="6025" cy="3947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3071002" y="2083551"/>
                            <a:ext cx="465455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Arial" w:hAnsi="Arial" w:cs="Times New Roman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3"/>
                        <wps:cNvSpPr txBox="1"/>
                        <wps:spPr>
                          <a:xfrm>
                            <a:off x="2384984" y="706928"/>
                            <a:ext cx="725773" cy="316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Arial" w:hAnsi="Arial" w:cs="Times New Roman"/>
                                  <w:sz w:val="20"/>
                                  <w:szCs w:val="20"/>
                                </w:rPr>
                                <w:t>邮件申请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圆角矩形 33"/>
                        <wps:cNvSpPr/>
                        <wps:spPr>
                          <a:xfrm>
                            <a:off x="1808775" y="3561375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Times New Roman"/>
                                  <w:sz w:val="20"/>
                                  <w:szCs w:val="20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肘形连接符 25"/>
                        <wps:cNvCnPr/>
                        <wps:spPr>
                          <a:xfrm flipH="1">
                            <a:off x="2717460" y="2305300"/>
                            <a:ext cx="353542" cy="1448798"/>
                          </a:xfrm>
                          <a:prstGeom prst="bentConnector3">
                            <a:avLst>
                              <a:gd name="adj1" fmla="val -6466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6"/>
                        <wps:cNvCnPr/>
                        <wps:spPr>
                          <a:xfrm flipH="1">
                            <a:off x="2263118" y="2711378"/>
                            <a:ext cx="5628" cy="8499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13"/>
                        <wps:cNvSpPr txBox="1"/>
                        <wps:spPr>
                          <a:xfrm>
                            <a:off x="1295400" y="3009265"/>
                            <a:ext cx="1089660" cy="535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</w:t>
                              </w:r>
                              <w:r>
                                <w:rPr>
                                  <w:rFonts w:hint="eastAsia" w:ascii="Arial" w:hAnsi="Times New Roman" w:cs="Times New Roman"/>
                                  <w:sz w:val="20"/>
                                  <w:szCs w:val="20"/>
                                </w:rPr>
                                <w:t>通知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授权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13"/>
                        <wps:cNvSpPr txBox="1"/>
                        <wps:spPr>
                          <a:xfrm>
                            <a:off x="2808900" y="2913040"/>
                            <a:ext cx="1253260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邮件通知</w:t>
                              </w:r>
                              <w:r>
                                <w:rPr>
                                  <w:rFonts w:hint="eastAsia" w:ascii="Arial" w:hAnsi="Times New Roman" w:cs="Times New Roman"/>
                                  <w:sz w:val="20"/>
                                  <w:szCs w:val="20"/>
                                </w:rPr>
                                <w:t>PM不通过的具体原因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22.5pt;width:361.15pt;" coordsize="4586605,4095750" editas="canvas" o:gfxdata="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">
                <o:lock v:ext="edit" aspectratio="f"/>
                <v:shape id="_x0000_s1026" o:spid="_x0000_s1026" style="position:absolute;left:0;top:0;height:4095750;width:4586605;" filled="f" stroked="t" coordsize="21600,21600" o:gfxdata="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QavprNkA&#10;AAAFAQAADwAAAAAAAAABACAAAAAiAAAAZHJzL2Rvd25yZXYueG1sUEsBAhQAFAAAAAgAh07iQNJz&#10;DYXLBgAAwyoAAA4AAAAAAAAAAQAgAAAAKAEAAGRycy9lMm9Eb2MueG1sUEsFBgAAAAAGAAYAWQEA&#10;AGUKAAAAAA==&#10;">
                  <v:fill on="f" focussize="0,0"/>
                  <v:stroke color="#000000 [3213]" opacity="64880f" joinstyle="round"/>
                  <v:imagedata o:title=""/>
                  <o:lock v:ext="edit" aspectratio="t"/>
                </v:shape>
                <v:roundrect id="圆角矩形 4" o:spid="_x0000_s1026" o:spt="2" style="position:absolute;left:1807949;top:169138;height:385845;width:909114;v-text-anchor:middle;" fillcolor="#BCBCBC [3216]" filled="t" stroked="t" coordsize="21600,21600" arcsize="0.166666666666667" o:gfxdata="UEsDBAoAAAAAAIdO4kAAAAAAAAAAAAAAAAAEAAAAZHJzL1BLAwQUAAAACACHTuJAPxXQqd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PxXQqdcAAAAFAQAADwAA&#10;AAAAAAABACAAAAAiAAAAZHJzL2Rvd25yZXYueG1sUEsBAhQAFAAAAAgAh07iQOWepa00AwAA+QYA&#10;AA4AAAAAAAAAAQAgAAAAJgEAAGRycy9lMm9Eb2MueG1sUEsFBgAAAAAGAAYAWQEAAMw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</w:txbxContent>
                  </v:textbox>
                </v:roundrect>
                <v:roundrect id="圆角矩形 5" o:spid="_x0000_s1026" o:spt="2" style="position:absolute;left:1808378;top:1118983;height:385445;width:908685;v-text-anchor:middle;" fillcolor="#BCBCBC [3216]" filled="t" stroked="t" coordsize="21600,21600" arcsize="0.166666666666667" o:gfxdata="UEsDBAoAAAAAAIdO4kAAAAAAAAAAAAAAAAAEAAAAZHJzL1BLAwQUAAAACACHTuJAPxXQqd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xXQqdcAAAAFAQAADwAAAAAAAAABACAAAAAiAAAA&#10;ZHJzL2Rvd25yZXYueG1sUEsBAhQAFAAAAAgAh07iQKKitMUlAwAAywYAAA4AAAAAAAAAAQAgAAAA&#10;JgEAAGRycy9lMm9Eb2MueG1sUEsFBgAAAAAGAAYAWQEAAL0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研发中心</w:t>
                        </w:r>
                      </w:p>
                    </w:txbxContent>
                  </v:textbox>
                </v:roundrect>
                <v:shape id="直接箭头连接符 6" o:spid="_x0000_s1026" o:spt="32" type="#_x0000_t32" style="position:absolute;left:2264323;top:554983;height:564000;width:215;" filled="f" stroked="t" coordsize="21600,21600" o:gfxdata="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BkBHHWAAAABQEAAA8AAAAAAAAAAQAgAAAAIgAAAGRy&#10;cy9kb3ducmV2LnhtbFBLAQIUABQAAAAIAIdO4kDpfze1BwIAAL8DAAAOAAAAAAAAAAEAIAAAACUB&#10;AABkcnMvZTJvRG9jLnhtbFBLBQYAAAAABgAGAFkBAACe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决策 2" o:spid="_x0000_s1026" o:spt="110" type="#_x0000_t110" style="position:absolute;left:1466489;top:1899221;height:812157;width:1604513;v-text-anchor:middle;" fillcolor="#BCBCBC [3216]" filled="t" stroked="t" coordsize="21600,21600" o:gfxdata="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FulZEdYAAAAFAQAADwAAAAAAAAABACAAAAAiAAAAZHJzL2Rvd25yZXYueG1sUEsBAhQAFAAAAAgA&#10;h07iQGtSLcBEAwAACQcAAA4AAAAAAAAAAQAgAAAAJQEAAGRycy9lMm9Eb2MueG1sUEsFBgAAAAAG&#10;AAYAWQEAANs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审核是否符合要求</w:t>
                        </w:r>
                      </w:p>
                    </w:txbxContent>
                  </v:textbox>
                </v:shape>
                <v:shape id="直接箭头连接符 3" o:spid="_x0000_s1026" o:spt="32" type="#_x0000_t32" style="position:absolute;left:2262721;top:1504428;height:394793;width:6025;" filled="f" stroked="t" coordsize="21600,21600" o:gfxdata="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GQEcdYAAAAFAQAADwAAAAAAAAABACAAAAAi&#10;AAAAZHJzL2Rvd25yZXYueG1sUEsBAhQAFAAAAAgAh07iQGq2vUAMAgAAwQMAAA4AAAAAAAAAAQAg&#10;AAAAJQ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3" o:spid="_x0000_s1026" o:spt="202" type="#_x0000_t202" style="position:absolute;left:3071002;top:2083551;height:224155;width:465455;" fillcolor="#FFFFFF [3201]" filled="t" stroked="f" coordsize="21600,21600" o:gfxdata="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yWQjdIAAAAFAQAADwAAAAAAAAABACAAAAAiAAAAZHJzL2Rvd25yZXYueG1sUEsB&#10;AhQAFAAAAAgAh07iQJBuh8s0AgAALAQAAA4AAAAAAAAAAQAgAAAAIQEAAGRycy9lMm9Eb2MueG1s&#10;UEsFBgAAAAAGAAYAWQEAAMc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ascii="Arial" w:hAnsi="Arial" w:cs="Times New Roman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384984;top:706928;height:316643;width:725773;" filled="f" stroked="f" coordsize="21600,21600" o:gfxdata="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EzNI&#10;1wAAAAUBAAAPAAAAAAAAAAEAIAAAACIAAABkcnMvZG93bnJldi54bWxQSwECFAAUAAAACACHTuJA&#10;2EtSZCICAAACBAAADgAAAAAAAAABACAAAAAm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ascii="Arial" w:hAnsi="Arial" w:cs="Times New Roman"/>
                            <w:sz w:val="20"/>
                            <w:szCs w:val="20"/>
                          </w:rPr>
                          <w:t>邮件申请</w:t>
                        </w:r>
                      </w:p>
                    </w:txbxContent>
                  </v:textbox>
                </v:shape>
                <v:roundrect id="圆角矩形 33" o:spid="_x0000_s1026" o:spt="2" style="position:absolute;left:1808775;top:3561375;height:385445;width:908685;v-text-anchor:middle;" fillcolor="#BCBCBC [3216]" filled="t" stroked="t" coordsize="21600,21600" arcsize="0.166666666666667" o:gfxdata="UEsDBAoAAAAAAIdO4kAAAAAAAAAAAAAAAAAEAAAAZHJzL1BLAwQUAAAACACHTuJAPxXQqd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D8V0KnXAAAABQEAAA8AAAAAAAAAAQAgAAAAIgAAAGRy&#10;cy9kb3ducmV2LnhtbFBLAQIUABQAAAAIAIdO4kClFX3VIwMAAMwGAAAOAAAAAAAAAAEAIAAAACYB&#10;AABkcnMvZTJvRG9jLnhtbFBLBQYAAAAABgAGAFkBAAC7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Times New Roman"/>
                            <w:sz w:val="20"/>
                            <w:szCs w:val="20"/>
                          </w:rPr>
                          <w:t>PM</w:t>
                        </w:r>
                      </w:p>
                    </w:txbxContent>
                  </v:textbox>
                </v:roundrect>
                <v:shape id="肘形连接符 25" o:spid="_x0000_s1026" o:spt="34" type="#_x0000_t34" style="position:absolute;left:2717460;top:2305300;flip:x;height:1448798;width:353542;" filled="f" stroked="t" coordsize="21600,21600" o:gfxdata="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QWXW1wAAAAUBAAAPAAAAAAAAAAEAIAAAACIAAABkcnMvZG93bnJldi54bWxQSwECFAAUAAAA&#10;CACHTuJArtBAcSgCAADzAwAADgAAAAAAAAABACAAAAAmAQAAZHJzL2Uyb0RvYy54bWxQSwUGAAAA&#10;AAYABgBZAQAAwAUAAAAA&#10;" adj="-13967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26" o:spid="_x0000_s1026" o:spt="32" type="#_x0000_t32" style="position:absolute;left:2263118;top:2711378;flip:x;height:849997;width:5628;" filled="f" stroked="t" coordsize="21600,21600" o:gfxdata="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Yx6unXAAAABQEAAA8AAAAAAAAA&#10;AQAgAAAAIgAAAGRycy9kb3ducmV2LnhtbFBLAQIUABQAAAAIAIdO4kBoxCOqEgIAAMwDAAAOAAAA&#10;AAAAAAEAIAAAACYBAABkcnMvZTJvRG9jLnhtbFBLBQYAAAAABgAGAFkBAACq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3" o:spid="_x0000_s1026" o:spt="202" type="#_x0000_t202" style="position:absolute;left:1295400;top:3009265;height:535940;width:1089660;" filled="f" stroked="f" coordsize="21600,21600" o:gfxdata="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YTM0jX&#10;AAAABQEAAA8AAAAAAAAAAQAgAAAAIgAAAGRycy9kb3ducmV2LnhtbFBLAQIUABQAAAAIAIdO4kDP&#10;oJUYIQIAAAQEAAAOAAAAAAAAAAEAIAAAACYBAABkcnMvZTJvRG9jLnhtbFBLBQYAAAAABgAGAFkB&#10;AAC5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</w:t>
                        </w:r>
                        <w:r>
                          <w:rPr>
                            <w:rFonts w:hint="eastAsia" w:ascii="Arial" w:hAnsi="Times New Roman" w:cs="Times New Roman"/>
                            <w:sz w:val="20"/>
                            <w:szCs w:val="20"/>
                          </w:rPr>
                          <w:t>通知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授权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808900;top:2913040;height:400685;width:1253260;" filled="f" stroked="f" coordsize="21600,21600" o:gfxdata="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YTM0jXAAAA&#10;BQEAAA8AAAAAAAAAAQAgAAAAIgAAAGRycy9kb3ducmV2LnhtbFBLAQIUABQAAAAIAIdO4kCNTqMb&#10;HgIAAAQEAAAOAAAAAAAAAAEAIAAAACYBAABkcnMvZTJvRG9jLnhtbFBLBQYAAAAABgAGAFkBAAC2&#10;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邮件通知</w:t>
                        </w:r>
                        <w:r>
                          <w:rPr>
                            <w:rFonts w:hint="eastAsia" w:ascii="Arial" w:hAnsi="Times New Roman" w:cs="Times New Roman"/>
                            <w:sz w:val="20"/>
                            <w:szCs w:val="20"/>
                          </w:rPr>
                          <w:t>PM不通过的具体原因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32" w:name="_Toc5808"/>
      <w:bookmarkStart w:id="33" w:name="_IOS设备绑定步骤"/>
      <w:r>
        <w:rPr>
          <w:rFonts w:hint="eastAsia" w:ascii="宋体" w:hAnsi="宋体" w:eastAsia="宋体" w:cs="宋体"/>
          <w:lang w:eastAsia="zh-CN"/>
        </w:rPr>
        <w:t>账号的使用</w:t>
      </w:r>
      <w:bookmarkEnd w:id="32"/>
    </w:p>
    <w:p>
      <w:pPr>
        <w:ind w:left="400" w:leftChars="200"/>
        <w:rPr>
          <w:lang w:eastAsia="zh-CN"/>
        </w:rPr>
      </w:pPr>
      <w:r>
        <w:rPr>
          <w:rFonts w:hint="eastAsia"/>
          <w:lang w:eastAsia="zh-CN"/>
        </w:rPr>
        <w:t>项目组收到授权邮件后，通过如下步骤流程完成后，即可使用，具体流程如下：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4" w:name="_Toc12445"/>
      <w:r>
        <w:rPr>
          <w:rFonts w:hint="eastAsia" w:ascii="宋体" w:hAnsi="宋体" w:eastAsia="宋体" w:cs="宋体"/>
          <w:lang w:eastAsia="zh-CN"/>
        </w:rPr>
        <w:t>账号的绑定</w:t>
      </w:r>
      <w:bookmarkEnd w:id="34"/>
    </w:p>
    <w:p>
      <w:pPr>
        <w:ind w:left="800" w:leftChars="400"/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登入普通的苹果开发者账号，里面会收到授权认证，需要项目组进行认证。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5" w:name="_Toc29614"/>
      <w:r>
        <w:rPr>
          <w:rFonts w:hint="eastAsia" w:ascii="宋体" w:hAnsi="宋体" w:eastAsia="宋体" w:cs="宋体"/>
          <w:lang w:eastAsia="zh-CN"/>
        </w:rPr>
        <w:t>账号的登入</w:t>
      </w:r>
      <w:bookmarkEnd w:id="35"/>
    </w:p>
    <w:bookmarkEnd w:id="20"/>
    <w:bookmarkEnd w:id="33"/>
    <w:p>
      <w:pPr>
        <w:spacing w:before="48" w:beforeLines="20" w:after="48" w:afterLines="20"/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授权成功后，进行mac电脑登入，具体步骤如下：</w:t>
      </w:r>
    </w:p>
    <w:p>
      <w:pPr>
        <w:numPr>
          <w:ilvl w:val="0"/>
          <w:numId w:val="5"/>
        </w:numPr>
        <w:spacing w:before="24" w:beforeLines="10" w:after="24" w:afterLines="10"/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打开Xcode</w:t>
      </w:r>
    </w:p>
    <w:p>
      <w:pPr>
        <w:numPr>
          <w:ilvl w:val="0"/>
          <w:numId w:val="5"/>
        </w:numPr>
        <w:spacing w:before="24" w:beforeLines="10" w:after="24" w:afterLines="10"/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选择Preferences 点击+进入添加Apple ID</w:t>
      </w:r>
    </w:p>
    <w:p>
      <w:pPr>
        <w:numPr>
          <w:ilvl w:val="0"/>
          <w:numId w:val="5"/>
        </w:numPr>
        <w:spacing w:before="24" w:beforeLines="10" w:after="24" w:afterLines="10"/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选择View Details 进入</w:t>
      </w:r>
    </w:p>
    <w:p>
      <w:pPr>
        <w:numPr>
          <w:ilvl w:val="0"/>
          <w:numId w:val="5"/>
        </w:numPr>
        <w:spacing w:before="24" w:beforeLines="10" w:after="24" w:afterLines="10"/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 xml:space="preserve">选择Ios Development 点击Create 创建自己的用户 </w:t>
      </w:r>
    </w:p>
    <w:p>
      <w:pPr>
        <w:numPr>
          <w:ilvl w:val="0"/>
          <w:numId w:val="5"/>
        </w:numPr>
        <w:spacing w:before="24" w:beforeLines="10" w:after="24" w:afterLines="10"/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根据bundleIdentifier下载app对应的profile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6" w:name="_Toc20512"/>
      <w:r>
        <w:rPr>
          <w:rFonts w:hint="eastAsia" w:ascii="宋体" w:hAnsi="宋体" w:eastAsia="宋体" w:cs="宋体"/>
          <w:lang w:eastAsia="zh-CN"/>
        </w:rPr>
        <w:t>账号的使用</w:t>
      </w:r>
      <w:bookmarkEnd w:id="36"/>
    </w:p>
    <w:p>
      <w:pPr>
        <w:spacing w:before="24" w:beforeLines="10" w:after="24" w:afterLines="10"/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完成以上步骤之后，项目组可以正常的使用自己的普通苹果开发者账号进行开发及调试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7" w:name="_Toc325"/>
      <w:r>
        <w:rPr>
          <w:rFonts w:hint="eastAsia" w:ascii="宋体" w:hAnsi="宋体" w:eastAsia="宋体" w:cs="宋体"/>
          <w:lang w:eastAsia="zh-CN"/>
        </w:rPr>
        <w:t>使用流程</w:t>
      </w:r>
      <w:bookmarkEnd w:id="37"/>
    </w:p>
    <w:p>
      <w:pPr>
        <w:ind w:left="800" w:leftChars="400"/>
        <w:rPr>
          <w:lang w:eastAsia="zh-CN"/>
        </w:rPr>
      </w:pPr>
      <w:r>
        <w:rPr>
          <w:lang w:eastAsia="zh-CN"/>
        </w:rPr>
        <mc:AlternateContent>
          <mc:Choice Requires="wpc">
            <w:drawing>
              <wp:inline distT="0" distB="0" distL="0" distR="0">
                <wp:extent cx="4586605" cy="2874010"/>
                <wp:effectExtent l="4445" t="4445" r="19050" b="17145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c:whole>
                      <wps:wsp>
                        <wps:cNvPr id="44" name="圆角矩形 4"/>
                        <wps:cNvSpPr/>
                        <wps:spPr>
                          <a:xfrm>
                            <a:off x="1807949" y="169138"/>
                            <a:ext cx="909114" cy="385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研发中心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圆角矩形 5"/>
                        <wps:cNvSpPr/>
                        <wps:spPr>
                          <a:xfrm>
                            <a:off x="1808378" y="1118983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箭头连接符 6"/>
                        <wps:cNvCnPr/>
                        <wps:spPr>
                          <a:xfrm>
                            <a:off x="2264323" y="554983"/>
                            <a:ext cx="215" cy="56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决策 2"/>
                        <wps:cNvSpPr/>
                        <wps:spPr>
                          <a:xfrm>
                            <a:off x="1426210" y="1892300"/>
                            <a:ext cx="1644650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接收授权及相关绑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直接箭头连接符 3"/>
                        <wps:cNvCnPr/>
                        <wps:spPr>
                          <a:xfrm>
                            <a:off x="2262721" y="1504428"/>
                            <a:ext cx="6025" cy="3947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13"/>
                        <wps:cNvSpPr txBox="1"/>
                        <wps:spPr>
                          <a:xfrm>
                            <a:off x="1511935" y="706755"/>
                            <a:ext cx="72580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Arial" w:hAnsi="Arial" w:cs="Times New Roman"/>
                                  <w:sz w:val="20"/>
                                  <w:szCs w:val="20"/>
                                </w:rPr>
                                <w:t>邮件发送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圆角矩形 5"/>
                        <wps:cNvSpPr/>
                        <wps:spPr>
                          <a:xfrm>
                            <a:off x="3529330" y="1163955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项目组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肘形连接符 54"/>
                        <wps:cNvCnPr>
                          <a:stCxn id="47" idx="3"/>
                          <a:endCxn id="52" idx="1"/>
                        </wps:cNvCnPr>
                        <wps:spPr>
                          <a:xfrm flipV="1">
                            <a:off x="3070860" y="1356995"/>
                            <a:ext cx="458470" cy="9448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13"/>
                        <wps:cNvSpPr txBox="1"/>
                        <wps:spPr>
                          <a:xfrm>
                            <a:off x="3307080" y="1894205"/>
                            <a:ext cx="725805" cy="475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项目组使用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.3pt;width:361.15pt;" coordsize="4586605,2874010" editas="canvas" o:gfxdata="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N9M+2HZAAAABQEAAA8AAAAAAAAAAQAgAAAAIgAAAGRycy9kb3ducmV2&#10;LnhtbFBLAQIUABQAAAAIAIdO4kBiTejRbwYAAAQkAAAOAAAAAAAAAAEAIAAAACgBAABkcnMvZTJv&#10;RG9jLnhtbFBLBQYAAAAABgAGAFkBAAAJCgAAAAA=&#10;">
                <o:lock v:ext="edit" aspectratio="f"/>
                <v:shape id="_x0000_s1026" o:spid="_x0000_s1026" style="position:absolute;left:0;top:0;height:2874010;width:4586605;" filled="f" stroked="t" coordsize="21600,21600" o:gfxdata="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">
                  <v:fill on="f" focussize="0,0"/>
                  <v:stroke color="#000000 [3213]" opacity="64880f" joinstyle="round"/>
                  <v:imagedata o:title=""/>
                  <o:lock v:ext="edit" aspectratio="t"/>
                </v:shape>
                <v:roundrect id="圆角矩形 4" o:spid="_x0000_s1026" o:spt="2" style="position:absolute;left:1807949;top:169138;height:385845;width:909114;v-text-anchor:middle;" fillcolor="#BCBCBC [3216]" filled="t" stroked="t" coordsize="21600,21600" arcsize="0.166666666666667" o:gfxdata="UEsDBAoAAAAAAIdO4kAAAAAAAAAAAAAAAAAEAAAAZHJzL1BLAwQUAAAACACHTuJAofLCZN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ofLCZNcAAAAFAQAADwAA&#10;AAAAAAABACAAAAAiAAAAZHJzL2Rvd25yZXYueG1sUEsBAhQAFAAAAAgAh07iQGeQly80AwAA+gYA&#10;AA4AAAAAAAAAAQAgAAAAJgEAAGRycy9lMm9Eb2MueG1sUEsFBgAAAAAGAAYAWQEAAMw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研发中心</w:t>
                        </w:r>
                      </w:p>
                    </w:txbxContent>
                  </v:textbox>
                </v:roundrect>
                <v:roundrect id="圆角矩形 5" o:spid="_x0000_s1026" o:spt="2" style="position:absolute;left:1808378;top:1118983;height:385445;width:908685;v-text-anchor:middle;" fillcolor="#BCBCBC [3216]" filled="t" stroked="t" coordsize="21600,21600" arcsize="0.166666666666667" o:gfxdata="UEsDBAoAAAAAAIdO4kAAAAAAAAAAAAAAAAAEAAAAZHJzL1BLAwQUAAAACACHTuJAofLCZN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HywmTXAAAABQEAAA8AAAAAAAAAAQAgAAAAIgAAAGRy&#10;cy9kb3ducmV2LnhtbFBLAQIUABQAAAAIAIdO4kBI5s3dIwMAAMsGAAAOAAAAAAAAAAEAIAAAACYB&#10;AABkcnMvZTJvRG9jLnhtbFBLBQYAAAAABgAGAFkBAAC7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PM</w:t>
                        </w:r>
                      </w:p>
                    </w:txbxContent>
                  </v:textbox>
                </v:roundrect>
                <v:shape id="直接箭头连接符 6" o:spid="_x0000_s1026" o:spt="32" type="#_x0000_t32" style="position:absolute;left:2264323;top:554983;height:564000;width:215;" filled="f" stroked="t" coordsize="21600,21600" o:gfxdata="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gxa81gAAAAUBAAAPAAAAAAAAAAEAIAAAACIAAABk&#10;cnMvZG93bnJldi54bWxQSwECFAAUAAAACACHTuJARoA3jggCAAC/AwAADgAAAAAAAAABACAAAAAl&#10;AQAAZHJzL2Uyb0RvYy54bWxQSwUGAAAAAAYABgBZAQAAn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决策 2" o:spid="_x0000_s1026" o:spt="110" type="#_x0000_t110" style="position:absolute;left:1426210;top:1892300;height:819150;width:1644650;v-text-anchor:middle;" fillcolor="#BCBCBC [3216]" filled="t" stroked="t" coordsize="21600,21600" o:gfxdata="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iA5L3NYA&#10;AAAFAQAADwAAAAAAAAABACAAAAAiAAAAZHJzL2Rvd25yZXYueG1sUEsBAhQAFAAAAAgAh07iQDhf&#10;J0k+AwAACQcAAA4AAAAAAAAAAQAgAAAAJQEAAGRycy9lMm9Eb2MueG1sUEsFBgAAAAAGAAYAWQEA&#10;ANU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接收授权及相关绑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定</w:t>
                        </w:r>
                      </w:p>
                    </w:txbxContent>
                  </v:textbox>
                </v:shape>
                <v:shape id="直接箭头连接符 3" o:spid="_x0000_s1026" o:spt="32" type="#_x0000_t32" style="position:absolute;left:2262721;top:1504428;height:394793;width:6025;" filled="f" stroked="t" coordsize="21600,21600" o:gfxdata="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oMWvNYAAAAFAQAADwAAAAAAAAABACAAAAAi&#10;AAAAZHJzL2Rvd25yZXYueG1sUEsBAhQAFAAAAAgAh07iQDziKV0MAgAAwQMAAA4AAAAAAAAAAQAg&#10;AAAAJQ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3" o:spid="_x0000_s1026" o:spt="202" type="#_x0000_t202" style="position:absolute;left:1511935;top:706755;height:316865;width:725805;" filled="f" stroked="f" coordsize="21600,21600" o:gfxdata="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PQhhdcA&#10;AAAFAQAADwAAAAAAAAABACAAAAAiAAAAZHJzL2Rvd25yZXYueG1sUEsBAhQAFAAAAAgAh07iQCc8&#10;5BsgAgAAAgQAAA4AAAAAAAAAAQAgAAAAJg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ascii="Arial" w:hAnsi="Arial" w:cs="Times New Roman"/>
                            <w:sz w:val="20"/>
                            <w:szCs w:val="20"/>
                          </w:rPr>
                          <w:t>邮件发送</w:t>
                        </w:r>
                      </w:p>
                    </w:txbxContent>
                  </v:textbox>
                </v:shape>
                <v:roundrect id="圆角矩形 5" o:spid="_x0000_s1026" o:spt="2" style="position:absolute;left:3529330;top:1163955;height:385445;width:908685;v-text-anchor:middle;" fillcolor="#BCBCBC [3216]" filled="t" stroked="t" coordsize="21600,21600" arcsize="0.166666666666667" o:gfxdata="UEsDBAoAAAAAAIdO4kAAAAAAAAAAAAAAAAAEAAAAZHJzL1BLAwQUAAAACACHTuJAofLCZN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ofLCZNcAAAAFAQAADwAAAAAAAAABACAAAAAi&#10;AAAAZHJzL2Rvd25yZXYueG1sUEsBAhQAFAAAAAgAh07iQAomj8goAwAAywYAAA4AAAAAAAAAAQAg&#10;AAAAJgEAAGRycy9lMm9Eb2MueG1sUEsFBgAAAAAGAAYAWQEAAMA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项目组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3070860;top:1356995;flip:y;height:944880;width:458470;" filled="f" stroked="t" coordsize="21600,21600" o:gfxdata="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S7nC3WAAAABQEAAA8AAAAAAAAAAQAgAAAAIgAAAGRy&#10;cy9kb3ducmV2LnhtbFBLAQIUABQAAAAIAIdO4kDxfxcLQAIAADMEAAAOAAAAAAAAAAEAIAAAACUB&#10;AABkcnMvZTJvRG9jLnhtbFBLBQYAAAAABgAGAFkBAADXBQAAAAA=&#10;" adj="108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3" o:spid="_x0000_s1026" o:spt="202" type="#_x0000_t202" style="position:absolute;left:3307080;top:1894205;height:475615;width:725805;" filled="f" stroked="f" coordsize="21600,21600" o:gfxdata="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j0IYXX&#10;AAAABQEAAA8AAAAAAAAAAQAgAAAAIgAAAGRycy9kb3ducmV2LnhtbFBLAQIUABQAAAAIAIdO4kAx&#10;ML86IQIAAAMEAAAOAAAAAAAAAAEAIAAAACYBAABkcnMvZTJvRG9jLnhtbFBLBQYAAAAABgAGAFkB&#10;AAC5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项目组使用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24" w:beforeLines="10" w:after="24" w:afterLines="10"/>
        <w:ind w:left="840"/>
        <w:rPr>
          <w:rFonts w:ascii="宋体" w:hAnsi="宋体" w:eastAsia="宋体" w:cs="宋体"/>
          <w:lang w:eastAsia="zh-CN"/>
        </w:rPr>
      </w:pPr>
    </w:p>
    <w:p>
      <w:pPr>
        <w:pStyle w:val="2"/>
        <w:numPr>
          <w:ilvl w:val="0"/>
          <w:numId w:val="2"/>
        </w:numPr>
        <w:spacing w:before="240" w:beforeLines="100" w:after="160"/>
        <w:rPr>
          <w:lang w:eastAsia="zh-CN"/>
        </w:rPr>
      </w:pPr>
      <w:bookmarkStart w:id="38" w:name="_Toc13336"/>
      <w:bookmarkStart w:id="39" w:name="_Toc15310"/>
      <w:r>
        <w:rPr>
          <w:rFonts w:hint="eastAsia" w:ascii="宋体" w:hAnsi="宋体" w:eastAsia="宋体" w:cs="宋体"/>
          <w:lang w:eastAsia="zh-CN"/>
        </w:rPr>
        <w:t>账</w:t>
      </w:r>
      <w:r>
        <w:rPr>
          <w:rFonts w:hint="eastAsia" w:ascii="宋体" w:hAnsi="宋体" w:eastAsia="宋体" w:cs="宋体"/>
          <w:color w:val="auto"/>
          <w:lang w:eastAsia="zh-CN"/>
        </w:rPr>
        <w:t>号的</w:t>
      </w:r>
      <w:bookmarkEnd w:id="38"/>
      <w:r>
        <w:rPr>
          <w:rFonts w:hint="eastAsia" w:ascii="宋体" w:hAnsi="宋体" w:eastAsia="宋体" w:cs="宋体"/>
          <w:color w:val="auto"/>
          <w:lang w:eastAsia="zh-CN"/>
        </w:rPr>
        <w:t>变更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r>
        <w:rPr>
          <w:rFonts w:hint="eastAsia"/>
          <w:lang w:val="en-US" w:eastAsia="zh-CN"/>
        </w:rPr>
        <w:t>变更</w:t>
      </w:r>
      <w:r>
        <w:rPr>
          <w:rFonts w:hint="eastAsia"/>
          <w:lang w:eastAsia="zh-CN"/>
        </w:rPr>
        <w:t>时机</w:t>
      </w:r>
    </w:p>
    <w:p>
      <w:pPr>
        <w:ind w:left="800" w:leftChars="40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组在</w:t>
      </w:r>
      <w:r>
        <w:rPr>
          <w:rFonts w:hint="eastAsia"/>
          <w:lang w:val="en-US" w:eastAsia="zh-CN"/>
        </w:rPr>
        <w:t>绑定的授权苹果账号拥有者离职或者调岗的时候，项目组主动通知研发中心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r>
        <w:rPr>
          <w:rFonts w:hint="eastAsia"/>
          <w:lang w:eastAsia="zh-CN"/>
        </w:rPr>
        <w:t>通知的方式</w:t>
      </w:r>
    </w:p>
    <w:p>
      <w:pPr>
        <w:ind w:left="800" w:leftChars="400"/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lang w:eastAsia="zh-CN"/>
        </w:rPr>
        <w:t>项目组PM</w:t>
      </w:r>
      <w:r>
        <w:rPr>
          <w:rFonts w:hint="eastAsia"/>
          <w:lang w:eastAsia="zh-CN"/>
        </w:rPr>
        <w:t>发起</w:t>
      </w:r>
      <w:r>
        <w:rPr>
          <w:lang w:eastAsia="zh-CN"/>
        </w:rPr>
        <w:t>，通过邮件方式</w:t>
      </w:r>
      <w:r>
        <w:rPr>
          <w:rFonts w:hint="eastAsia"/>
          <w:lang w:eastAsia="zh-CN"/>
        </w:rPr>
        <w:t>向</w:t>
      </w:r>
      <w:r>
        <w:rPr>
          <w:lang w:eastAsia="zh-CN"/>
        </w:rPr>
        <w:t>研发中心提出</w:t>
      </w:r>
      <w:r>
        <w:rPr>
          <w:rFonts w:hint="eastAsia"/>
          <w:lang w:eastAsia="zh-CN"/>
        </w:rPr>
        <w:t>授权注销</w:t>
      </w:r>
      <w:r>
        <w:rPr>
          <w:lang w:eastAsia="zh-CN"/>
        </w:rPr>
        <w:t>。</w:t>
      </w:r>
      <w:r>
        <w:rPr>
          <w:rFonts w:hint="eastAsia"/>
          <w:lang w:eastAsia="zh-CN"/>
        </w:rPr>
        <w:t>邮件内容如下：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fldChar w:fldCharType="begin"/>
      </w:r>
      <w:r>
        <w:instrText xml:space="preserve"> HYPERLINK "mailto:发送邮件到dengsw@shinezone.com" </w:instrText>
      </w:r>
      <w:r>
        <w:fldChar w:fldCharType="separate"/>
      </w:r>
      <w:r>
        <w:rPr>
          <w:rFonts w:hint="eastAsia"/>
          <w:lang w:eastAsia="zh-CN"/>
        </w:rPr>
        <w:t>发送邮件到</w:t>
      </w:r>
      <w:r>
        <w:rPr>
          <w:rFonts w:hint="eastAsia"/>
          <w:color w:val="0000FF"/>
          <w:lang w:eastAsia="zh-CN"/>
        </w:rPr>
        <w:t>dengsw@shinezone.com</w:t>
      </w:r>
      <w:r>
        <w:rPr>
          <w:rFonts w:hint="eastAsia"/>
          <w:color w:val="0000FF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fldChar w:fldCharType="begin"/>
      </w:r>
      <w:r>
        <w:instrText xml:space="preserve"> HYPERLINK "mailto:抄送给chenming@shinezone.com" </w:instrText>
      </w:r>
      <w:r>
        <w:fldChar w:fldCharType="separate"/>
      </w:r>
      <w:r>
        <w:rPr>
          <w:rFonts w:hint="eastAsia"/>
          <w:lang w:eastAsia="zh-CN"/>
        </w:rPr>
        <w:t>抄送给</w:t>
      </w:r>
      <w:r>
        <w:rPr>
          <w:rFonts w:hint="eastAsia"/>
          <w:color w:val="0000FF"/>
          <w:lang w:eastAsia="zh-CN"/>
        </w:rPr>
        <w:t>chenming@shinezone.com</w:t>
      </w:r>
      <w:r>
        <w:rPr>
          <w:rFonts w:hint="eastAsia"/>
          <w:color w:val="0000FF"/>
          <w:lang w:eastAsia="zh-CN"/>
        </w:rPr>
        <w:fldChar w:fldCharType="end"/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邮件标题：</w:t>
      </w:r>
      <w:r>
        <w:rPr>
          <w:rFonts w:hint="eastAsia" w:ascii="宋体" w:hAnsi="宋体" w:eastAsia="宋体" w:cs="宋体"/>
          <w:lang w:val="en-US" w:eastAsia="zh-CN"/>
        </w:rPr>
        <w:t>变更</w:t>
      </w:r>
      <w:r>
        <w:rPr>
          <w:rFonts w:hint="eastAsia" w:ascii="宋体" w:hAnsi="宋体" w:eastAsia="宋体" w:cs="宋体"/>
          <w:lang w:eastAsia="zh-CN"/>
        </w:rPr>
        <w:t>苹果开发者账号授权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邮件内容格式如下：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苹果账号：xx （普通的苹果开发者账号）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新的</w:t>
      </w:r>
      <w:r>
        <w:rPr>
          <w:rFonts w:hint="eastAsia" w:ascii="宋体" w:hAnsi="宋体" w:eastAsia="宋体" w:cs="宋体"/>
          <w:lang w:eastAsia="zh-CN"/>
        </w:rPr>
        <w:t>苹果账号：xx （普通的苹果开发者账号）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项目：xx （提供中英文）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申请人：xx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邮件回复</w:t>
      </w:r>
    </w:p>
    <w:p>
      <w:pPr>
        <w:spacing w:before="120" w:beforeLines="50" w:after="120" w:afterLines="50"/>
        <w:ind w:left="600" w:leftChars="300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研发中心收到邮件后，会</w:t>
      </w:r>
      <w:r>
        <w:rPr>
          <w:rFonts w:hint="eastAsia"/>
          <w:lang w:val="en-US" w:eastAsia="zh-CN"/>
        </w:rPr>
        <w:t>更改</w:t>
      </w:r>
      <w:r>
        <w:rPr>
          <w:rFonts w:hint="eastAsia"/>
          <w:lang w:eastAsia="zh-CN"/>
        </w:rPr>
        <w:t>普通的苹果开发者账号的授权及其相关的绑定，完成后，会回复邮件，具体内容如下：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邮件标题：</w:t>
      </w:r>
      <w:r>
        <w:rPr>
          <w:rFonts w:hint="eastAsia" w:ascii="宋体" w:hAnsi="宋体" w:eastAsia="宋体" w:cs="宋体"/>
          <w:lang w:val="en-US" w:eastAsia="zh-CN"/>
        </w:rPr>
        <w:t>变更</w:t>
      </w:r>
      <w:r>
        <w:rPr>
          <w:rFonts w:hint="eastAsia" w:ascii="宋体" w:hAnsi="宋体" w:eastAsia="宋体" w:cs="宋体"/>
          <w:lang w:eastAsia="zh-CN"/>
        </w:rPr>
        <w:t>苹果开发者账号授权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邮件内容格式如下：</w:t>
      </w:r>
      <w:r>
        <w:rPr>
          <w:rFonts w:hint="eastAsia" w:ascii="宋体" w:hAnsi="宋体" w:eastAsia="宋体" w:cs="宋体"/>
          <w:lang w:val="en-US" w:eastAsia="zh-CN"/>
        </w:rPr>
        <w:t>成功变更</w:t>
      </w:r>
      <w:r>
        <w:rPr>
          <w:rFonts w:hint="eastAsia" w:ascii="宋体" w:hAnsi="宋体" w:eastAsia="宋体" w:cs="宋体"/>
          <w:lang w:eastAsia="zh-CN"/>
        </w:rPr>
        <w:t>普通的苹果开发者账号，</w:t>
      </w:r>
      <w:r>
        <w:rPr>
          <w:rFonts w:hint="eastAsia" w:ascii="宋体" w:hAnsi="宋体" w:eastAsia="宋体" w:cs="宋体"/>
          <w:lang w:val="en-US" w:eastAsia="zh-CN"/>
        </w:rPr>
        <w:t>新</w:t>
      </w:r>
      <w:r>
        <w:rPr>
          <w:rFonts w:hint="eastAsia" w:ascii="宋体" w:hAnsi="宋体" w:eastAsia="宋体" w:cs="宋体"/>
          <w:lang w:eastAsia="zh-CN"/>
        </w:rPr>
        <w:t>账号:xx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注销流程</w:t>
      </w:r>
    </w:p>
    <w:p>
      <w:pPr>
        <w:numPr>
          <w:numId w:val="0"/>
        </w:numPr>
        <w:ind w:left="840" w:leftChars="0"/>
        <w:rPr>
          <w:rFonts w:ascii="宋体" w:hAnsi="宋体" w:eastAsia="宋体" w:cs="宋体"/>
        </w:rPr>
      </w:pPr>
      <w:r>
        <w:rPr>
          <w:lang w:eastAsia="zh-CN"/>
        </w:rPr>
        <mc:AlternateContent>
          <mc:Choice Requires="wpc">
            <w:drawing>
              <wp:inline distT="0" distB="0" distL="0" distR="0">
                <wp:extent cx="4586605" cy="2874010"/>
                <wp:effectExtent l="4445" t="4445" r="19050" b="1714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c:whole>
                      <wps:wsp>
                        <wps:cNvPr id="25" name="圆角矩形 4"/>
                        <wps:cNvSpPr/>
                        <wps:spPr>
                          <a:xfrm>
                            <a:off x="1807949" y="169138"/>
                            <a:ext cx="909114" cy="385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5"/>
                        <wps:cNvSpPr/>
                        <wps:spPr>
                          <a:xfrm>
                            <a:off x="1808378" y="1118983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研发中心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6"/>
                        <wps:cNvCnPr/>
                        <wps:spPr>
                          <a:xfrm>
                            <a:off x="2264323" y="554983"/>
                            <a:ext cx="215" cy="56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决策 2"/>
                        <wps:cNvSpPr/>
                        <wps:spPr>
                          <a:xfrm>
                            <a:off x="1466489" y="1899221"/>
                            <a:ext cx="1604513" cy="8121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变革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授权及绑定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"/>
                        <wps:cNvCnPr/>
                        <wps:spPr>
                          <a:xfrm>
                            <a:off x="2262721" y="1504428"/>
                            <a:ext cx="6025" cy="3947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13"/>
                        <wps:cNvSpPr txBox="1"/>
                        <wps:spPr>
                          <a:xfrm>
                            <a:off x="1511935" y="706755"/>
                            <a:ext cx="72580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Arial" w:hAnsi="Arial" w:cs="Times New Roman"/>
                                  <w:sz w:val="20"/>
                                  <w:szCs w:val="20"/>
                                </w:rPr>
                                <w:t>邮件申请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13"/>
                        <wps:cNvSpPr txBox="1"/>
                        <wps:spPr>
                          <a:xfrm>
                            <a:off x="3333115" y="1134110"/>
                            <a:ext cx="1253490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邮件通知</w:t>
                              </w:r>
                              <w:r>
                                <w:rPr>
                                  <w:rFonts w:hint="eastAsia" w:ascii="Arial" w:hAnsi="Times New Roman" w:cs="Times New Roman"/>
                                  <w:sz w:val="20"/>
                                  <w:szCs w:val="20"/>
                                </w:rPr>
                                <w:t>PM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肘形连接符 42"/>
                        <wps:cNvCnPr>
                          <a:stCxn id="29" idx="3"/>
                          <a:endCxn id="24" idx="3"/>
                        </wps:cNvCnPr>
                        <wps:spPr>
                          <a:xfrm flipH="1" flipV="1">
                            <a:off x="2717165" y="361950"/>
                            <a:ext cx="353695" cy="1943735"/>
                          </a:xfrm>
                          <a:prstGeom prst="bentConnector3">
                            <a:avLst>
                              <a:gd name="adj1" fmla="val -6732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.3pt;width:361.15pt;" coordsize="4586605,2874010" editas="canvas" o:gfxdata="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30z7YdkAAAAFAQAADwAAAAAAAAAB&#10;ACAAAAAiAAAAZHJzL2Rvd25yZXYueG1sUEsBAhQAFAAAAAgAh07iQC+M8o5KBgAA0x4AAA4AAAAA&#10;AAAAAQAgAAAAKAEAAGRycy9lMm9Eb2MueG1sUEsFBgAAAAAGAAYAWQEAAOQJAAAAAA==&#10;">
                <o:lock v:ext="edit" aspectratio="f"/>
                <v:shape id="_x0000_s1026" o:spid="_x0000_s1026" style="position:absolute;left:0;top:0;height:2874010;width:4586605;" filled="f" stroked="t" coordsize="21600,21600" o:gfxdata="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30z7YdkAAAAFAQAADwAA&#10;AAAAAAABACAAAAAiAAAAZHJzL2Rvd25yZXYueG1sUEsBAhQAFAAAAAgAh07iQGFLYqsXBgAAhx4A&#10;AA4AAAAAAAAAAQAgAAAAKAEAAGRycy9lMm9Eb2MueG1sUEsFBgAAAAAGAAYAWQEAALEJAAAAAA==&#10;">
                  <v:fill on="f" focussize="0,0"/>
                  <v:stroke color="#000000 [3213]" opacity="64880f" joinstyle="round"/>
                  <v:imagedata o:title=""/>
                  <o:lock v:ext="edit" aspectratio="t"/>
                </v:shape>
                <v:roundrect id="圆角矩形 4" o:spid="_x0000_s1026" o:spt="2" style="position:absolute;left:1807949;top:169138;height:385845;width:909114;v-text-anchor:middle;" fillcolor="#BCBCBC [3216]" filled="t" stroked="t" coordsize="21600,21600" arcsize="0.166666666666667" o:gfxdata="UEsDBAoAAAAAAIdO4kAAAAAAAAAAAAAAAAAEAAAAZHJzL1BLAwQUAAAACACHTuJAofLCZN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ofLCZNcAAAAFAQAADwAA&#10;AAAAAAABACAAAAAiAAAAZHJzL2Rvd25yZXYueG1sUEsBAhQAFAAAAAgAh07iQMsc8as0AwAA+gYA&#10;AA4AAAAAAAAAAQAgAAAAJgEAAGRycy9lMm9Eb2MueG1sUEsFBgAAAAAGAAYAWQEAAMw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</w:txbxContent>
                  </v:textbox>
                </v:roundrect>
                <v:roundrect id="圆角矩形 5" o:spid="_x0000_s1026" o:spt="2" style="position:absolute;left:1808378;top:1118983;height:385445;width:908685;v-text-anchor:middle;" fillcolor="#BCBCBC [3216]" filled="t" stroked="t" coordsize="21600,21600" arcsize="0.166666666666667" o:gfxdata="UEsDBAoAAAAAAIdO4kAAAAAAAAAAAAAAAAAEAAAAZHJzL1BLAwQUAAAACACHTuJAofLCZN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KHywmTXAAAABQEAAA8AAAAAAAAAAQAgAAAAIgAA&#10;AGRycy9kb3ducmV2LnhtbFBLAQIUABQAAAAIAIdO4kDvkBLiJgMAAMsGAAAOAAAAAAAAAAEAIAAA&#10;ACYBAABkcnMvZTJvRG9jLnhtbFBLBQYAAAAABgAGAFkBAAC+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研发中心</w:t>
                        </w:r>
                      </w:p>
                    </w:txbxContent>
                  </v:textbox>
                </v:roundrect>
                <v:shape id="直接箭头连接符 6" o:spid="_x0000_s1026" o:spt="32" type="#_x0000_t32" style="position:absolute;left:2264323;top:554983;height:564000;width:215;" filled="f" stroked="t" coordsize="21600,21600" o:gfxdata="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gxa81gAAAAUBAAAPAAAAAAAAAAEAIAAAACIAAABk&#10;cnMvZG93bnJldi54bWxQSwECFAAUAAAACACHTuJA0L2xpAgCAAC/AwAADgAAAAAAAAABACAAAAAl&#10;AQAAZHJzL2Uyb0RvYy54bWxQSwUGAAAAAAYABgBZAQAAn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决策 2" o:spid="_x0000_s1026" o:spt="110" type="#_x0000_t110" style="position:absolute;left:1466489;top:1899221;height:812157;width:1604513;v-text-anchor:middle;" fillcolor="#BCBCBC [3216]" filled="t" stroked="t" coordsize="21600,21600" o:gfxdata="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gOS9zWAAAABQEAAA8AAAAAAAAAAQAgAAAAIgAAAGRycy9kb3ducmV2LnhtbFBLAQIUABQAAAAI&#10;AIdO4kBUQmobRQMAAAkHAAAOAAAAAAAAAAEAIAAAACUBAABkcnMvZTJvRG9jLnhtbFBLBQYAAAAA&#10;BgAGAFkBAADc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变革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授权及绑定</w:t>
                        </w:r>
                      </w:p>
                    </w:txbxContent>
                  </v:textbox>
                </v:shape>
                <v:shape id="直接箭头连接符 3" o:spid="_x0000_s1026" o:spt="32" type="#_x0000_t32" style="position:absolute;left:2262721;top:1504428;height:394793;width:6025;" filled="f" stroked="t" coordsize="21600,21600" o:gfxdata="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oMWvNYAAAAFAQAADwAAAAAAAAABACAAAAAi&#10;AAAAZHJzL2Rvd25yZXYueG1sUEsBAhQAFAAAAAgAh07iQPGd5fUMAgAAwQMAAA4AAAAAAAAAAQAg&#10;AAAAJQ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3" o:spid="_x0000_s1026" o:spt="202" type="#_x0000_t202" style="position:absolute;left:1511935;top:706755;height:316865;width:725805;" filled="f" stroked="f" coordsize="21600,21600" o:gfxdata="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9CGF1wAA&#10;AAUBAAAPAAAAAAAAAAEAIAAAACIAAABkcnMvZG93bnJldi54bWxQSwECFAAUAAAACACHTuJAtEAi&#10;yR8CAAACBAAADgAAAAAAAAABACAAAAAmAQAAZHJzL2Uyb0RvYy54bWxQSwUGAAAAAAYABgBZAQAA&#10;t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ascii="Arial" w:hAnsi="Arial" w:cs="Times New Roman"/>
                            <w:sz w:val="20"/>
                            <w:szCs w:val="20"/>
                          </w:rPr>
                          <w:t>邮件申请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333115;top:1134110;height:400685;width:1253490;" filled="f" stroked="f" coordsize="21600,21600" o:gfxdata="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9CGF1wAA&#10;AAUBAAAPAAAAAAAAAAEAIAAAACIAAABkcnMvZG93bnJldi54bWxQSwECFAAUAAAACACHTuJAoO8P&#10;Nh8CAAAEBAAADgAAAAAAAAABACAAAAAmAQAAZHJzL2Uyb0RvYy54bWxQSwUGAAAAAAYABgBZAQAA&#10;t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邮件通知</w:t>
                        </w:r>
                        <w:r>
                          <w:rPr>
                            <w:rFonts w:hint="eastAsia" w:ascii="Arial" w:hAnsi="Times New Roman" w:cs="Times New Roman"/>
                            <w:sz w:val="20"/>
                            <w:szCs w:val="20"/>
                          </w:rPr>
                          <w:t>PM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肘形连接符 42" o:spid="_x0000_s1026" o:spt="34" type="#_x0000_t34" style="position:absolute;left:2717165;top:361950;flip:x y;height:1943735;width:353695;" filled="f" stroked="t" coordsize="21600,21600" o:gfxdata="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RvrbnVAAAABQEAAA8AAAAAAAAAAQAgAAAAIgAAAGRy&#10;cy9kb3ducmV2LnhtbFBLAQIUABQAAAAIAIdO4kB1G6E4QQIAAD4EAAAOAAAAAAAAAAEAIAAAACQB&#10;AABkcnMvZTJvRG9jLnhtbFBLBQYAAAAABgAGAFkBAADXBQAAAAA=&#10;" adj="-14542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numPr>
          <w:ilvl w:val="0"/>
          <w:numId w:val="2"/>
        </w:numPr>
        <w:spacing w:before="240" w:beforeLines="100" w:after="160"/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账号的注销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r>
        <w:rPr>
          <w:rFonts w:hint="eastAsia"/>
          <w:lang w:eastAsia="zh-CN"/>
        </w:rPr>
        <w:t>注销时机</w:t>
      </w:r>
      <w:bookmarkEnd w:id="39"/>
    </w:p>
    <w:p>
      <w:pPr>
        <w:ind w:left="800" w:leftChars="40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组在该项目不</w:t>
      </w:r>
      <w:r>
        <w:rPr>
          <w:rFonts w:hint="eastAsia"/>
          <w:lang w:eastAsia="zh-CN"/>
        </w:rPr>
        <w:t>再更新</w:t>
      </w:r>
      <w:r>
        <w:rPr>
          <w:lang w:eastAsia="zh-CN"/>
        </w:rPr>
        <w:t>维护</w:t>
      </w:r>
      <w:r>
        <w:rPr>
          <w:rFonts w:hint="eastAsia"/>
          <w:lang w:eastAsia="zh-CN"/>
        </w:rPr>
        <w:t>、</w:t>
      </w:r>
      <w:r>
        <w:rPr>
          <w:lang w:eastAsia="zh-CN"/>
        </w:rPr>
        <w:t>项目中止开发</w:t>
      </w:r>
      <w:r>
        <w:rPr>
          <w:rFonts w:hint="eastAsia"/>
          <w:lang w:eastAsia="zh-CN"/>
        </w:rPr>
        <w:t>、</w:t>
      </w:r>
      <w:r>
        <w:rPr>
          <w:lang w:eastAsia="zh-CN"/>
        </w:rPr>
        <w:t>项目组认为不再需要时应该主动</w:t>
      </w:r>
      <w:r>
        <w:rPr>
          <w:rFonts w:hint="eastAsia"/>
          <w:lang w:eastAsia="zh-CN"/>
        </w:rPr>
        <w:t>通知</w:t>
      </w:r>
      <w:r>
        <w:rPr>
          <w:lang w:eastAsia="zh-CN"/>
        </w:rPr>
        <w:t>研发中心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40" w:name="_Toc11084"/>
      <w:r>
        <w:rPr>
          <w:rFonts w:hint="eastAsia"/>
          <w:lang w:eastAsia="zh-CN"/>
        </w:rPr>
        <w:t>通知的方式</w:t>
      </w:r>
      <w:bookmarkEnd w:id="40"/>
    </w:p>
    <w:p>
      <w:pPr>
        <w:ind w:left="800" w:leftChars="400"/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lang w:eastAsia="zh-CN"/>
        </w:rPr>
        <w:t>项目组PM</w:t>
      </w:r>
      <w:r>
        <w:rPr>
          <w:rFonts w:hint="eastAsia"/>
          <w:lang w:eastAsia="zh-CN"/>
        </w:rPr>
        <w:t>发起</w:t>
      </w:r>
      <w:r>
        <w:rPr>
          <w:lang w:eastAsia="zh-CN"/>
        </w:rPr>
        <w:t>，通过邮件方式</w:t>
      </w:r>
      <w:r>
        <w:rPr>
          <w:rFonts w:hint="eastAsia"/>
          <w:lang w:eastAsia="zh-CN"/>
        </w:rPr>
        <w:t>向</w:t>
      </w:r>
      <w:r>
        <w:rPr>
          <w:lang w:eastAsia="zh-CN"/>
        </w:rPr>
        <w:t>研发中心提出</w:t>
      </w:r>
      <w:r>
        <w:rPr>
          <w:rFonts w:hint="eastAsia"/>
          <w:lang w:eastAsia="zh-CN"/>
        </w:rPr>
        <w:t>授权注销</w:t>
      </w:r>
      <w:r>
        <w:rPr>
          <w:lang w:eastAsia="zh-CN"/>
        </w:rPr>
        <w:t>。</w:t>
      </w:r>
      <w:r>
        <w:rPr>
          <w:rFonts w:hint="eastAsia"/>
          <w:lang w:eastAsia="zh-CN"/>
        </w:rPr>
        <w:t>邮件内容如下：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fldChar w:fldCharType="begin"/>
      </w:r>
      <w:r>
        <w:instrText xml:space="preserve"> HYPERLINK "mailto:发送邮件到dengsw@shinezone.com" </w:instrText>
      </w:r>
      <w:r>
        <w:fldChar w:fldCharType="separate"/>
      </w:r>
      <w:r>
        <w:rPr>
          <w:rFonts w:hint="eastAsia"/>
          <w:lang w:eastAsia="zh-CN"/>
        </w:rPr>
        <w:t>发送邮件到</w:t>
      </w:r>
      <w:r>
        <w:rPr>
          <w:rFonts w:hint="eastAsia"/>
          <w:color w:val="0000FF"/>
          <w:lang w:eastAsia="zh-CN"/>
        </w:rPr>
        <w:t>dengsw@shinezone.com</w:t>
      </w:r>
      <w:r>
        <w:rPr>
          <w:rFonts w:hint="eastAsia"/>
          <w:color w:val="0000FF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fldChar w:fldCharType="begin"/>
      </w:r>
      <w:r>
        <w:instrText xml:space="preserve"> HYPERLINK "mailto:抄送给chenming@shinezone.com" </w:instrText>
      </w:r>
      <w:r>
        <w:fldChar w:fldCharType="separate"/>
      </w:r>
      <w:r>
        <w:rPr>
          <w:rFonts w:hint="eastAsia"/>
          <w:lang w:eastAsia="zh-CN"/>
        </w:rPr>
        <w:t>抄送给</w:t>
      </w:r>
      <w:r>
        <w:rPr>
          <w:rFonts w:hint="eastAsia"/>
          <w:color w:val="0000FF"/>
          <w:lang w:eastAsia="zh-CN"/>
        </w:rPr>
        <w:t>chenming@shinezone.com</w:t>
      </w:r>
      <w:r>
        <w:rPr>
          <w:rFonts w:hint="eastAsia"/>
          <w:color w:val="0000FF"/>
          <w:lang w:eastAsia="zh-CN"/>
        </w:rPr>
        <w:fldChar w:fldCharType="end"/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邮件标题：注销苹果开发者账号授权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邮件内容格式如下：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苹果账号：xx （普通的苹果开发者账号）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项目：xx （提供中英文）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申请人：xx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App名字: xx （开发阶段）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Identifier: com.shinezone.xx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41" w:name="_Toc21347"/>
      <w:r>
        <w:rPr>
          <w:rFonts w:hint="eastAsia" w:ascii="宋体" w:hAnsi="宋体" w:eastAsia="宋体" w:cs="宋体"/>
          <w:lang w:eastAsia="zh-CN"/>
        </w:rPr>
        <w:t>邮件回复</w:t>
      </w:r>
      <w:bookmarkEnd w:id="41"/>
    </w:p>
    <w:p>
      <w:pPr>
        <w:spacing w:before="120" w:beforeLines="50" w:after="120" w:afterLines="50"/>
        <w:ind w:left="600" w:leftChars="300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研发中心收到邮件后，会删除普通的苹果开发者账号的授权及其相关的绑定，完成后，会回复邮件，具体内容如下：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邮件标题：注销苹果开发者账号授权</w:t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邮件内容格式如下：成功注销普通的苹果开发者账号，账号:xx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rFonts w:ascii="宋体" w:hAnsi="宋体" w:eastAsia="宋体" w:cs="宋体"/>
          <w:lang w:eastAsia="zh-CN"/>
        </w:rPr>
      </w:pPr>
      <w:bookmarkStart w:id="42" w:name="_Toc6172"/>
      <w:r>
        <w:rPr>
          <w:rFonts w:hint="eastAsia"/>
          <w:lang w:eastAsia="zh-CN"/>
        </w:rPr>
        <w:t>注销流程</w:t>
      </w:r>
      <w:bookmarkEnd w:id="42"/>
    </w:p>
    <w:p>
      <w:pPr>
        <w:spacing w:before="24" w:beforeLines="10" w:after="24" w:afterLines="10"/>
        <w:ind w:left="840"/>
        <w:rPr>
          <w:rFonts w:ascii="宋体" w:hAnsi="宋体" w:eastAsia="宋体" w:cs="宋体"/>
          <w:lang w:eastAsia="zh-CN"/>
        </w:rPr>
      </w:pPr>
      <w:r>
        <w:rPr>
          <w:lang w:eastAsia="zh-CN"/>
        </w:rPr>
        <mc:AlternateContent>
          <mc:Choice Requires="wpc">
            <w:drawing>
              <wp:inline distT="0" distB="0" distL="0" distR="0">
                <wp:extent cx="4586605" cy="2874010"/>
                <wp:effectExtent l="4445" t="4445" r="19050" b="17145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c:whole>
                      <wps:wsp>
                        <wps:cNvPr id="24" name="圆角矩形 4"/>
                        <wps:cNvSpPr/>
                        <wps:spPr>
                          <a:xfrm>
                            <a:off x="1807949" y="169138"/>
                            <a:ext cx="909114" cy="385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5"/>
                        <wps:cNvSpPr/>
                        <wps:spPr>
                          <a:xfrm>
                            <a:off x="1808378" y="1118983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研发中心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箭头连接符 6"/>
                        <wps:cNvCnPr/>
                        <wps:spPr>
                          <a:xfrm>
                            <a:off x="2264323" y="554983"/>
                            <a:ext cx="215" cy="56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决策 2"/>
                        <wps:cNvSpPr/>
                        <wps:spPr>
                          <a:xfrm>
                            <a:off x="1466489" y="1899221"/>
                            <a:ext cx="1604513" cy="8121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注销授权及绑定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箭头连接符 3"/>
                        <wps:cNvCnPr/>
                        <wps:spPr>
                          <a:xfrm>
                            <a:off x="2262721" y="1504428"/>
                            <a:ext cx="6025" cy="3947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13"/>
                        <wps:cNvSpPr txBox="1"/>
                        <wps:spPr>
                          <a:xfrm>
                            <a:off x="1511935" y="706755"/>
                            <a:ext cx="72580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Arial" w:hAnsi="Arial" w:cs="Times New Roman"/>
                                  <w:sz w:val="20"/>
                                  <w:szCs w:val="20"/>
                                </w:rPr>
                                <w:t>邮件申请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13"/>
                        <wps:cNvSpPr txBox="1"/>
                        <wps:spPr>
                          <a:xfrm>
                            <a:off x="3333115" y="1134110"/>
                            <a:ext cx="1253490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邮件通知</w:t>
                              </w:r>
                              <w:r>
                                <w:rPr>
                                  <w:rFonts w:hint="eastAsia" w:ascii="Arial" w:hAnsi="Times New Roman" w:cs="Times New Roman"/>
                                  <w:sz w:val="20"/>
                                  <w:szCs w:val="20"/>
                                </w:rPr>
                                <w:t>PM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肘形连接符 42"/>
                        <wps:cNvCnPr>
                          <a:stCxn id="29" idx="3"/>
                          <a:endCxn id="24" idx="3"/>
                        </wps:cNvCnPr>
                        <wps:spPr>
                          <a:xfrm flipH="1" flipV="1">
                            <a:off x="2717165" y="361950"/>
                            <a:ext cx="353695" cy="1943735"/>
                          </a:xfrm>
                          <a:prstGeom prst="bentConnector3">
                            <a:avLst>
                              <a:gd name="adj1" fmla="val -6732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.3pt;width:361.15pt;" coordsize="4586605,2874010" editas="canvas" o:gfxdata="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DfTPth2QAAAAUBAAAPAAAAAAAA&#10;AAEAIAAAACIAAABkcnMvZG93bnJldi54bWxQSwECFAAUAAAACACHTuJAf+CSx0wGAADVHgAADgAA&#10;AAAAAAABACAAAAAoAQAAZHJzL2Uyb0RvYy54bWxQSwUGAAAAAAYABgBZAQAA5gkAAAAA&#10;">
                <o:lock v:ext="edit" aspectratio="f"/>
                <v:shape id="_x0000_s1026" o:spid="_x0000_s1026" style="position:absolute;left:0;top:0;height:2874010;width:4586605;" filled="f" stroked="t" coordsize="21600,21600" o:gfxdata="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30z7YdkAAAAFAQAADwAA&#10;AAAAAAABACAAAAAiAAAAZHJzL2Rvd25yZXYueG1sUEsBAhQAFAAAAAgAh07iQHLPDIMXBgAAhx4A&#10;AA4AAAAAAAAAAQAgAAAAKAEAAGRycy9lMm9Eb2MueG1sUEsFBgAAAAAGAAYAWQEAALEJAAAAAA==&#10;">
                  <v:fill on="f" focussize="0,0"/>
                  <v:stroke color="#000000 [3213]" opacity="64880f" joinstyle="round"/>
                  <v:imagedata o:title=""/>
                  <o:lock v:ext="edit" aspectratio="t"/>
                </v:shape>
                <v:roundrect id="圆角矩形 4" o:spid="_x0000_s1026" o:spt="2" style="position:absolute;left:1807949;top:169138;height:385845;width:909114;v-text-anchor:middle;" fillcolor="#BCBCBC [3216]" filled="t" stroked="t" coordsize="21600,21600" arcsize="0.166666666666667" o:gfxdata="UEsDBAoAAAAAAIdO4kAAAAAAAAAAAAAAAAAEAAAAZHJzL1BLAwQUAAAACACHTuJAofLCZN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KHywmTXAAAABQEAAA8A&#10;AAAAAAAAAQAgAAAAIgAAAGRycy9kb3ducmV2LnhtbFBLAQIUABQAAAAIAIdO4kC9cfcNNQMAAPoG&#10;AAAOAAAAAAAAAAEAIAAAACYBAABkcnMvZTJvRG9jLnhtbFBLBQYAAAAABgAGAFkBAADN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</w:txbxContent>
                  </v:textbox>
                </v:roundrect>
                <v:roundrect id="圆角矩形 5" o:spid="_x0000_s1026" o:spt="2" style="position:absolute;left:1808378;top:1118983;height:385445;width:908685;v-text-anchor:middle;" fillcolor="#BCBCBC [3216]" filled="t" stroked="t" coordsize="21600,21600" arcsize="0.166666666666667" o:gfxdata="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h8sJk1wAAAAUBAAAPAAAAAAAAAAEAIAAAACIA&#10;AABkcnMvZG93bnJldi54bWxQSwECFAAUAAAACACHTuJA2PWR6ycDAADLBgAADgAAAAAAAAABACAA&#10;AAAmAQAAZHJzL2Uyb0RvYy54bWxQSwUGAAAAAAYABgBZAQAAvw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研发中心</w:t>
                        </w:r>
                      </w:p>
                    </w:txbxContent>
                  </v:textbox>
                </v:roundrect>
                <v:shape id="直接箭头连接符 6" o:spid="_x0000_s1026" o:spt="32" type="#_x0000_t32" style="position:absolute;left:2264323;top:554983;height:564000;width:215;" filled="f" stroked="t" coordsize="21600,21600" o:gfxdata="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6DFrzWAAAABQEAAA8AAAAAAAAAAQAgAAAAIgAAAGRy&#10;cy9kb3ducmV2LnhtbFBLAQIUABQAAAAIAIdO4kCO8yCdBwIAAL8DAAAOAAAAAAAAAAEAIAAAACUB&#10;AABkcnMvZTJvRG9jLnhtbFBLBQYAAAAABgAGAFkBAACe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决策 2" o:spid="_x0000_s1026" o:spt="110" type="#_x0000_t110" style="position:absolute;left:1466489;top:1899221;height:812157;width:1604513;v-text-anchor:middle;" fillcolor="#BCBCBC [3216]" filled="t" stroked="t" coordsize="21600,21600" o:gfxdata="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gOS9zWAAAABQEAAA8AAAAAAAAAAQAgAAAAIgAAAGRycy9kb3ducmV2LnhtbFBLAQIUABQAAAAI&#10;AIdO4kDU1citRQMAAAkHAAAOAAAAAAAAAAEAIAAAACUBAABkcnMvZTJvRG9jLnhtbFBLBQYAAAAA&#10;BgAGAFkBAADc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注销授权及绑定</w:t>
                        </w:r>
                      </w:p>
                    </w:txbxContent>
                  </v:textbox>
                </v:shape>
                <v:shape id="直接箭头连接符 3" o:spid="_x0000_s1026" o:spt="32" type="#_x0000_t32" style="position:absolute;left:2262721;top:1504428;height:394793;width:6025;" filled="f" stroked="t" coordsize="21600,21600" o:gfxdata="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oMWvNYAAAAFAQAADwAAAAAAAAABACAAAAAi&#10;AAAAZHJzL2Rvd25yZXYueG1sUEsBAhQAFAAAAAgAh07iQGWAzUsMAgAAwQMAAA4AAAAAAAAAAQAg&#10;AAAAJQ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3" o:spid="_x0000_s1026" o:spt="202" type="#_x0000_t202" style="position:absolute;left:1511935;top:706755;height:316865;width:725805;" filled="f" stroked="f" coordsize="21600,21600" o:gfxdata="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PQhhdcA&#10;AAAFAQAADwAAAAAAAAABACAAAAAiAAAAZHJzL2Rvd25yZXYueG1sUEsBAhQAFAAAAAgAh07iQInd&#10;l78gAgAAAgQAAA4AAAAAAAAAAQAgAAAAJg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ascii="Arial" w:hAnsi="Arial" w:cs="Times New Roman"/>
                            <w:sz w:val="20"/>
                            <w:szCs w:val="20"/>
                          </w:rPr>
                          <w:t>邮件申请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333115;top:1134110;height:400685;width:1253490;" filled="f" stroked="f" coordsize="21600,21600" o:gfxdata="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9CGF1wAA&#10;AAUBAAAPAAAAAAAAAAEAIAAAACIAAABkcnMvZG93bnJldi54bWxQSwECFAAUAAAACACHTuJABUrT&#10;JR8CAAAEBAAADgAAAAAAAAABACAAAAAmAQAAZHJzL2Uyb0RvYy54bWxQSwUGAAAAAAYABgBZAQAA&#10;t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邮件通知</w:t>
                        </w:r>
                        <w:r>
                          <w:rPr>
                            <w:rFonts w:hint="eastAsia" w:ascii="Arial" w:hAnsi="Times New Roman" w:cs="Times New Roman"/>
                            <w:sz w:val="20"/>
                            <w:szCs w:val="20"/>
                          </w:rPr>
                          <w:t>PM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2717165;top:361950;flip:x y;height:1943735;width:353695;" filled="f" stroked="t" coordsize="21600,21600" o:gfxdata="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RvrbnVAAAABQEAAA8AAAAAAAAAAQAgAAAAIgAAAGRy&#10;cy9kb3ducmV2LnhtbFBLAQIUABQAAAAIAIdO4kDZCZIiQQIAAD4EAAAOAAAAAAAAAAEAIAAAACQB&#10;AABkcnMvZTJvRG9jLnhtbFBLBQYAAAAABgAGAFkBAADXBQAAAAA=&#10;" adj="-14542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sectPr>
      <w:headerReference r:id="rId3" w:type="default"/>
      <w:footerReference r:id="rId4" w:type="default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7/11/2016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rFonts w:hint="eastAsia"/>
      </w:rPr>
      <w:t>苹果账号管理流程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9C2"/>
    <w:multiLevelType w:val="multilevel"/>
    <w:tmpl w:val="2FC549C2"/>
    <w:lvl w:ilvl="0" w:tentative="0">
      <w:start w:val="1"/>
      <w:numFmt w:val="bullet"/>
      <w:pStyle w:val="68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">
    <w:nsid w:val="55B43487"/>
    <w:multiLevelType w:val="multilevel"/>
    <w:tmpl w:val="55B4348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2327B9"/>
    <w:multiLevelType w:val="multilevel"/>
    <w:tmpl w:val="572327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729CDAB"/>
    <w:multiLevelType w:val="multilevel"/>
    <w:tmpl w:val="5729CDA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0" w:firstLine="851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748216C"/>
    <w:multiLevelType w:val="multilevel"/>
    <w:tmpl w:val="574821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71"/>
        </w:tabs>
        <w:ind w:left="127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74BE158"/>
    <w:multiLevelType w:val="singleLevel"/>
    <w:tmpl w:val="574BE15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31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5A14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AC3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4382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3A4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7B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1D5F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CE0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0A14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35B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2B23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13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CE9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05D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2C1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1E532C"/>
    <w:rsid w:val="012E1D7E"/>
    <w:rsid w:val="013A3612"/>
    <w:rsid w:val="014E4831"/>
    <w:rsid w:val="017C407C"/>
    <w:rsid w:val="01DF631E"/>
    <w:rsid w:val="01F817F5"/>
    <w:rsid w:val="021C5766"/>
    <w:rsid w:val="02295499"/>
    <w:rsid w:val="022D3E9F"/>
    <w:rsid w:val="02434562"/>
    <w:rsid w:val="02450C39"/>
    <w:rsid w:val="025154E2"/>
    <w:rsid w:val="02541B61"/>
    <w:rsid w:val="026033F5"/>
    <w:rsid w:val="026929FF"/>
    <w:rsid w:val="02805EA8"/>
    <w:rsid w:val="028448AE"/>
    <w:rsid w:val="02AD34F4"/>
    <w:rsid w:val="02BB761E"/>
    <w:rsid w:val="030B3BC1"/>
    <w:rsid w:val="03205317"/>
    <w:rsid w:val="033049C7"/>
    <w:rsid w:val="0337474F"/>
    <w:rsid w:val="03377BD5"/>
    <w:rsid w:val="0351077F"/>
    <w:rsid w:val="036366D1"/>
    <w:rsid w:val="038B5736"/>
    <w:rsid w:val="03926FEA"/>
    <w:rsid w:val="03934A6B"/>
    <w:rsid w:val="039B78F9"/>
    <w:rsid w:val="03AB2AD2"/>
    <w:rsid w:val="03AD5615"/>
    <w:rsid w:val="03B0401B"/>
    <w:rsid w:val="03C020B7"/>
    <w:rsid w:val="03D7095C"/>
    <w:rsid w:val="03DA2C61"/>
    <w:rsid w:val="03E04B6A"/>
    <w:rsid w:val="040C0EB2"/>
    <w:rsid w:val="04230AD7"/>
    <w:rsid w:val="04287DC8"/>
    <w:rsid w:val="045412A6"/>
    <w:rsid w:val="048E0186"/>
    <w:rsid w:val="04986FA3"/>
    <w:rsid w:val="04A57DAB"/>
    <w:rsid w:val="04C01C5A"/>
    <w:rsid w:val="04DE120A"/>
    <w:rsid w:val="04E50B95"/>
    <w:rsid w:val="04EB66F0"/>
    <w:rsid w:val="04FA42D5"/>
    <w:rsid w:val="05305791"/>
    <w:rsid w:val="056C7B74"/>
    <w:rsid w:val="05A54DD2"/>
    <w:rsid w:val="05B75E89"/>
    <w:rsid w:val="05B866A8"/>
    <w:rsid w:val="05C32781"/>
    <w:rsid w:val="05DC2677"/>
    <w:rsid w:val="06134424"/>
    <w:rsid w:val="06187C8D"/>
    <w:rsid w:val="061E541A"/>
    <w:rsid w:val="06247323"/>
    <w:rsid w:val="063D2C5B"/>
    <w:rsid w:val="068602C1"/>
    <w:rsid w:val="068837C4"/>
    <w:rsid w:val="06922132"/>
    <w:rsid w:val="06C45BA7"/>
    <w:rsid w:val="06DD6C22"/>
    <w:rsid w:val="06F527C5"/>
    <w:rsid w:val="0714654A"/>
    <w:rsid w:val="07175632"/>
    <w:rsid w:val="071E314C"/>
    <w:rsid w:val="073237E6"/>
    <w:rsid w:val="073B0DBE"/>
    <w:rsid w:val="076A708D"/>
    <w:rsid w:val="077559CB"/>
    <w:rsid w:val="07871169"/>
    <w:rsid w:val="079C7D1A"/>
    <w:rsid w:val="07D45E73"/>
    <w:rsid w:val="07EC730E"/>
    <w:rsid w:val="080229D5"/>
    <w:rsid w:val="080829BC"/>
    <w:rsid w:val="083E3E46"/>
    <w:rsid w:val="083F67B7"/>
    <w:rsid w:val="086F3665"/>
    <w:rsid w:val="087C59E6"/>
    <w:rsid w:val="087F1701"/>
    <w:rsid w:val="08816E02"/>
    <w:rsid w:val="0894259F"/>
    <w:rsid w:val="08A3063C"/>
    <w:rsid w:val="08A84AC3"/>
    <w:rsid w:val="08B73A59"/>
    <w:rsid w:val="08C17BEC"/>
    <w:rsid w:val="08C607F0"/>
    <w:rsid w:val="08D25907"/>
    <w:rsid w:val="08EC735A"/>
    <w:rsid w:val="08F360BD"/>
    <w:rsid w:val="08FF7DD5"/>
    <w:rsid w:val="090F49DC"/>
    <w:rsid w:val="09153DF2"/>
    <w:rsid w:val="09300ED4"/>
    <w:rsid w:val="0942143F"/>
    <w:rsid w:val="09B43CFC"/>
    <w:rsid w:val="09B77E62"/>
    <w:rsid w:val="09D11FA7"/>
    <w:rsid w:val="09D232AC"/>
    <w:rsid w:val="09E364BD"/>
    <w:rsid w:val="0A1E20A6"/>
    <w:rsid w:val="0A3906D2"/>
    <w:rsid w:val="0A8617D9"/>
    <w:rsid w:val="0A873B53"/>
    <w:rsid w:val="0AC515BB"/>
    <w:rsid w:val="0AC637B9"/>
    <w:rsid w:val="0B33243C"/>
    <w:rsid w:val="0B4A49A3"/>
    <w:rsid w:val="0BB04A3B"/>
    <w:rsid w:val="0BCA33E7"/>
    <w:rsid w:val="0BF05825"/>
    <w:rsid w:val="0C171EFA"/>
    <w:rsid w:val="0C1E506F"/>
    <w:rsid w:val="0C340C08"/>
    <w:rsid w:val="0C552FCB"/>
    <w:rsid w:val="0C6415CE"/>
    <w:rsid w:val="0CBD5E72"/>
    <w:rsid w:val="0CE515B5"/>
    <w:rsid w:val="0CF0658C"/>
    <w:rsid w:val="0D3A6AC1"/>
    <w:rsid w:val="0D745620"/>
    <w:rsid w:val="0D8B77C4"/>
    <w:rsid w:val="0D9F4266"/>
    <w:rsid w:val="0DBF259D"/>
    <w:rsid w:val="0DC62497"/>
    <w:rsid w:val="0DE037C8"/>
    <w:rsid w:val="0DE537CB"/>
    <w:rsid w:val="0E2F1382"/>
    <w:rsid w:val="0E394465"/>
    <w:rsid w:val="0E4A68FE"/>
    <w:rsid w:val="0E596F18"/>
    <w:rsid w:val="0E7367F9"/>
    <w:rsid w:val="0E7F66BB"/>
    <w:rsid w:val="0EBA5CB8"/>
    <w:rsid w:val="0EC07BC1"/>
    <w:rsid w:val="0EC17841"/>
    <w:rsid w:val="0ED92CE9"/>
    <w:rsid w:val="0EF35EA3"/>
    <w:rsid w:val="0EF91020"/>
    <w:rsid w:val="0F1605D0"/>
    <w:rsid w:val="0F1C013C"/>
    <w:rsid w:val="0F386586"/>
    <w:rsid w:val="0F403993"/>
    <w:rsid w:val="0F932E5A"/>
    <w:rsid w:val="0FDA030E"/>
    <w:rsid w:val="0FFB35E5"/>
    <w:rsid w:val="0FFE504A"/>
    <w:rsid w:val="10033F29"/>
    <w:rsid w:val="10067ED8"/>
    <w:rsid w:val="10211D87"/>
    <w:rsid w:val="103572FF"/>
    <w:rsid w:val="103E0032"/>
    <w:rsid w:val="105F4515"/>
    <w:rsid w:val="1063173B"/>
    <w:rsid w:val="10832D25"/>
    <w:rsid w:val="1093553E"/>
    <w:rsid w:val="109E7152"/>
    <w:rsid w:val="10EB7251"/>
    <w:rsid w:val="11003973"/>
    <w:rsid w:val="11454DB8"/>
    <w:rsid w:val="114640E8"/>
    <w:rsid w:val="11501174"/>
    <w:rsid w:val="11822C48"/>
    <w:rsid w:val="11884B51"/>
    <w:rsid w:val="1194143D"/>
    <w:rsid w:val="11BD4281"/>
    <w:rsid w:val="11BE722A"/>
    <w:rsid w:val="11C23A31"/>
    <w:rsid w:val="11C323AE"/>
    <w:rsid w:val="11D32EEE"/>
    <w:rsid w:val="12081C0D"/>
    <w:rsid w:val="121C2E46"/>
    <w:rsid w:val="122206FA"/>
    <w:rsid w:val="12941C6E"/>
    <w:rsid w:val="129467C1"/>
    <w:rsid w:val="12AB39AF"/>
    <w:rsid w:val="12AB5BAD"/>
    <w:rsid w:val="12E817BA"/>
    <w:rsid w:val="12F36CE3"/>
    <w:rsid w:val="131C5643"/>
    <w:rsid w:val="131D046B"/>
    <w:rsid w:val="13204573"/>
    <w:rsid w:val="132B7780"/>
    <w:rsid w:val="13355B11"/>
    <w:rsid w:val="134D3955"/>
    <w:rsid w:val="13704F01"/>
    <w:rsid w:val="138C2C9D"/>
    <w:rsid w:val="138E1A23"/>
    <w:rsid w:val="138E4BA5"/>
    <w:rsid w:val="13AE7D5A"/>
    <w:rsid w:val="13B902E9"/>
    <w:rsid w:val="13BB37EC"/>
    <w:rsid w:val="13DF74E6"/>
    <w:rsid w:val="13E13A2C"/>
    <w:rsid w:val="13EE5540"/>
    <w:rsid w:val="13F8080C"/>
    <w:rsid w:val="140C3E17"/>
    <w:rsid w:val="1457366A"/>
    <w:rsid w:val="149B00E6"/>
    <w:rsid w:val="14BD6892"/>
    <w:rsid w:val="14DE5ECD"/>
    <w:rsid w:val="15445871"/>
    <w:rsid w:val="1573146A"/>
    <w:rsid w:val="15992D7D"/>
    <w:rsid w:val="15A62D19"/>
    <w:rsid w:val="15AC1D9E"/>
    <w:rsid w:val="15B04051"/>
    <w:rsid w:val="15C14176"/>
    <w:rsid w:val="15C75E4B"/>
    <w:rsid w:val="15CC6A4F"/>
    <w:rsid w:val="15D81112"/>
    <w:rsid w:val="15ED0D44"/>
    <w:rsid w:val="164734B7"/>
    <w:rsid w:val="164B0622"/>
    <w:rsid w:val="164B4D9F"/>
    <w:rsid w:val="1696779D"/>
    <w:rsid w:val="169F00AC"/>
    <w:rsid w:val="16AD73C2"/>
    <w:rsid w:val="16C14FE1"/>
    <w:rsid w:val="16CD05B8"/>
    <w:rsid w:val="17006E4C"/>
    <w:rsid w:val="170D41B5"/>
    <w:rsid w:val="171844F3"/>
    <w:rsid w:val="17223191"/>
    <w:rsid w:val="17320869"/>
    <w:rsid w:val="174E114A"/>
    <w:rsid w:val="17802C1E"/>
    <w:rsid w:val="179363BB"/>
    <w:rsid w:val="17CF079E"/>
    <w:rsid w:val="17D52438"/>
    <w:rsid w:val="17D921F2"/>
    <w:rsid w:val="17FD4880"/>
    <w:rsid w:val="180169EF"/>
    <w:rsid w:val="18163111"/>
    <w:rsid w:val="18166994"/>
    <w:rsid w:val="182A5631"/>
    <w:rsid w:val="18435A83"/>
    <w:rsid w:val="18816044"/>
    <w:rsid w:val="189E7B72"/>
    <w:rsid w:val="18A93985"/>
    <w:rsid w:val="18E018E0"/>
    <w:rsid w:val="18E23ED6"/>
    <w:rsid w:val="18E36FE2"/>
    <w:rsid w:val="18EA696C"/>
    <w:rsid w:val="190D7E26"/>
    <w:rsid w:val="196056B2"/>
    <w:rsid w:val="19782CB5"/>
    <w:rsid w:val="199060A1"/>
    <w:rsid w:val="19915E81"/>
    <w:rsid w:val="199811AA"/>
    <w:rsid w:val="199F5196"/>
    <w:rsid w:val="19E16F05"/>
    <w:rsid w:val="1A034EBB"/>
    <w:rsid w:val="1A2E3B12"/>
    <w:rsid w:val="1A3966C8"/>
    <w:rsid w:val="1A3A4F33"/>
    <w:rsid w:val="1A7032F0"/>
    <w:rsid w:val="1A807D07"/>
    <w:rsid w:val="1AB04F2B"/>
    <w:rsid w:val="1AB47064"/>
    <w:rsid w:val="1AB958E3"/>
    <w:rsid w:val="1AD0269E"/>
    <w:rsid w:val="1ADB711C"/>
    <w:rsid w:val="1AE31FAA"/>
    <w:rsid w:val="1AF70C4B"/>
    <w:rsid w:val="1B0B205E"/>
    <w:rsid w:val="1B294C9D"/>
    <w:rsid w:val="1B8D6085"/>
    <w:rsid w:val="1BD0092E"/>
    <w:rsid w:val="1BE475CF"/>
    <w:rsid w:val="1BED5CE0"/>
    <w:rsid w:val="1C124C1B"/>
    <w:rsid w:val="1C1D0A2D"/>
    <w:rsid w:val="1C294840"/>
    <w:rsid w:val="1C530F07"/>
    <w:rsid w:val="1C60279C"/>
    <w:rsid w:val="1C7A7861"/>
    <w:rsid w:val="1C8629DB"/>
    <w:rsid w:val="1C895B5E"/>
    <w:rsid w:val="1C8C2366"/>
    <w:rsid w:val="1C8E1FE6"/>
    <w:rsid w:val="1C931CF1"/>
    <w:rsid w:val="1CA4418A"/>
    <w:rsid w:val="1CAA6093"/>
    <w:rsid w:val="1CD81161"/>
    <w:rsid w:val="1D17007B"/>
    <w:rsid w:val="1D1D50AE"/>
    <w:rsid w:val="1D4B149F"/>
    <w:rsid w:val="1D68259B"/>
    <w:rsid w:val="1D6951CC"/>
    <w:rsid w:val="1D726AE7"/>
    <w:rsid w:val="1D742FED"/>
    <w:rsid w:val="1D7A0BCE"/>
    <w:rsid w:val="1D7B41ED"/>
    <w:rsid w:val="1D7C0B44"/>
    <w:rsid w:val="1D985E42"/>
    <w:rsid w:val="1DAD6555"/>
    <w:rsid w:val="1DB765D0"/>
    <w:rsid w:val="1DBB4E38"/>
    <w:rsid w:val="1DD71FC3"/>
    <w:rsid w:val="1DF56393"/>
    <w:rsid w:val="1E2D620F"/>
    <w:rsid w:val="1E4922BC"/>
    <w:rsid w:val="1E5D6D5E"/>
    <w:rsid w:val="1E716277"/>
    <w:rsid w:val="1E79088D"/>
    <w:rsid w:val="1E913D35"/>
    <w:rsid w:val="1E993340"/>
    <w:rsid w:val="1EEB0C86"/>
    <w:rsid w:val="1EEC7265"/>
    <w:rsid w:val="1F096E77"/>
    <w:rsid w:val="1F4315DA"/>
    <w:rsid w:val="1F4C6666"/>
    <w:rsid w:val="1F643FFF"/>
    <w:rsid w:val="1F667210"/>
    <w:rsid w:val="1F6A5C17"/>
    <w:rsid w:val="1F9211B7"/>
    <w:rsid w:val="1F981001"/>
    <w:rsid w:val="1FD318BA"/>
    <w:rsid w:val="1FE63999"/>
    <w:rsid w:val="1FED3820"/>
    <w:rsid w:val="20415621"/>
    <w:rsid w:val="20525F14"/>
    <w:rsid w:val="206416B2"/>
    <w:rsid w:val="206B48C0"/>
    <w:rsid w:val="208C3EA9"/>
    <w:rsid w:val="209A6308"/>
    <w:rsid w:val="20FB50A8"/>
    <w:rsid w:val="21166F57"/>
    <w:rsid w:val="211D68E2"/>
    <w:rsid w:val="212A738D"/>
    <w:rsid w:val="213164FD"/>
    <w:rsid w:val="213215E1"/>
    <w:rsid w:val="21436B21"/>
    <w:rsid w:val="21437CDE"/>
    <w:rsid w:val="214D4EB3"/>
    <w:rsid w:val="215779C0"/>
    <w:rsid w:val="216060D1"/>
    <w:rsid w:val="216C2594"/>
    <w:rsid w:val="21C612F9"/>
    <w:rsid w:val="21D06385"/>
    <w:rsid w:val="21E32E28"/>
    <w:rsid w:val="21EA27B2"/>
    <w:rsid w:val="21F430C2"/>
    <w:rsid w:val="226A1E07"/>
    <w:rsid w:val="227B323E"/>
    <w:rsid w:val="22911E26"/>
    <w:rsid w:val="229D5AD9"/>
    <w:rsid w:val="229F5759"/>
    <w:rsid w:val="22A45464"/>
    <w:rsid w:val="22AB59DB"/>
    <w:rsid w:val="22AF59F3"/>
    <w:rsid w:val="22C24A14"/>
    <w:rsid w:val="22F464E8"/>
    <w:rsid w:val="231A50A3"/>
    <w:rsid w:val="232D04CC"/>
    <w:rsid w:val="235578BD"/>
    <w:rsid w:val="23A11E84"/>
    <w:rsid w:val="23AE1199"/>
    <w:rsid w:val="23BE1434"/>
    <w:rsid w:val="23CC2948"/>
    <w:rsid w:val="23CD61CB"/>
    <w:rsid w:val="242E2F73"/>
    <w:rsid w:val="24400708"/>
    <w:rsid w:val="245C6A91"/>
    <w:rsid w:val="24694F18"/>
    <w:rsid w:val="24696049"/>
    <w:rsid w:val="24703456"/>
    <w:rsid w:val="24832476"/>
    <w:rsid w:val="24924C8F"/>
    <w:rsid w:val="249F0722"/>
    <w:rsid w:val="24A37128"/>
    <w:rsid w:val="24ED1E53"/>
    <w:rsid w:val="24EE417F"/>
    <w:rsid w:val="252A4DC0"/>
    <w:rsid w:val="252C126F"/>
    <w:rsid w:val="25392E9F"/>
    <w:rsid w:val="254E4F77"/>
    <w:rsid w:val="256C4307"/>
    <w:rsid w:val="256C6B71"/>
    <w:rsid w:val="25816B16"/>
    <w:rsid w:val="258C4EA7"/>
    <w:rsid w:val="259E7F75"/>
    <w:rsid w:val="25A03B48"/>
    <w:rsid w:val="25A2704B"/>
    <w:rsid w:val="25A92259"/>
    <w:rsid w:val="25BE5BEB"/>
    <w:rsid w:val="25C84D0C"/>
    <w:rsid w:val="25CA020F"/>
    <w:rsid w:val="25E5683B"/>
    <w:rsid w:val="25EC098E"/>
    <w:rsid w:val="26407E4E"/>
    <w:rsid w:val="265F5BF2"/>
    <w:rsid w:val="26656132"/>
    <w:rsid w:val="266C1F97"/>
    <w:rsid w:val="26794427"/>
    <w:rsid w:val="267E5734"/>
    <w:rsid w:val="26E87362"/>
    <w:rsid w:val="27436777"/>
    <w:rsid w:val="27447A7C"/>
    <w:rsid w:val="27451C7A"/>
    <w:rsid w:val="27492C42"/>
    <w:rsid w:val="275B5178"/>
    <w:rsid w:val="2777374E"/>
    <w:rsid w:val="27866E37"/>
    <w:rsid w:val="279C38D5"/>
    <w:rsid w:val="27E476F6"/>
    <w:rsid w:val="27E61803"/>
    <w:rsid w:val="280B1A43"/>
    <w:rsid w:val="280E29C8"/>
    <w:rsid w:val="28124BA5"/>
    <w:rsid w:val="28467370"/>
    <w:rsid w:val="286C74DE"/>
    <w:rsid w:val="2880617F"/>
    <w:rsid w:val="289367E9"/>
    <w:rsid w:val="289528A1"/>
    <w:rsid w:val="28A42EBB"/>
    <w:rsid w:val="28AE6D4E"/>
    <w:rsid w:val="28AF344A"/>
    <w:rsid w:val="28FB772F"/>
    <w:rsid w:val="2938592D"/>
    <w:rsid w:val="2956295F"/>
    <w:rsid w:val="295916E5"/>
    <w:rsid w:val="29757990"/>
    <w:rsid w:val="29B30336"/>
    <w:rsid w:val="29B61A7F"/>
    <w:rsid w:val="29DE193E"/>
    <w:rsid w:val="29ED5511"/>
    <w:rsid w:val="29F66FE5"/>
    <w:rsid w:val="2A0A03C2"/>
    <w:rsid w:val="2A19795A"/>
    <w:rsid w:val="2A1A5F20"/>
    <w:rsid w:val="2A2E4BC0"/>
    <w:rsid w:val="2A347401"/>
    <w:rsid w:val="2A3930C7"/>
    <w:rsid w:val="2A3B1CD8"/>
    <w:rsid w:val="2A5C2BA1"/>
    <w:rsid w:val="2A6A6FA4"/>
    <w:rsid w:val="2A8E045D"/>
    <w:rsid w:val="2A9071E3"/>
    <w:rsid w:val="2AAF4215"/>
    <w:rsid w:val="2AC563B9"/>
    <w:rsid w:val="2AC75C38"/>
    <w:rsid w:val="2AE17EE7"/>
    <w:rsid w:val="2AE975F7"/>
    <w:rsid w:val="2B116FE8"/>
    <w:rsid w:val="2B2D3FAB"/>
    <w:rsid w:val="2B341EF0"/>
    <w:rsid w:val="2B3758C2"/>
    <w:rsid w:val="2B505F9D"/>
    <w:rsid w:val="2B642A3F"/>
    <w:rsid w:val="2B6E11BC"/>
    <w:rsid w:val="2B9563F1"/>
    <w:rsid w:val="2B9C061A"/>
    <w:rsid w:val="2BA313F5"/>
    <w:rsid w:val="2BB172BB"/>
    <w:rsid w:val="2BB74A47"/>
    <w:rsid w:val="2BC7145E"/>
    <w:rsid w:val="2BCA5C06"/>
    <w:rsid w:val="2BD155F1"/>
    <w:rsid w:val="2BF71A55"/>
    <w:rsid w:val="2C0B66D0"/>
    <w:rsid w:val="2C185EA3"/>
    <w:rsid w:val="2C26057E"/>
    <w:rsid w:val="2C2F7B89"/>
    <w:rsid w:val="2C320B0E"/>
    <w:rsid w:val="2C3F6500"/>
    <w:rsid w:val="2C493FB6"/>
    <w:rsid w:val="2C542347"/>
    <w:rsid w:val="2C673566"/>
    <w:rsid w:val="2C6B1F6C"/>
    <w:rsid w:val="2C6B2475"/>
    <w:rsid w:val="2C992D9C"/>
    <w:rsid w:val="2CA433CB"/>
    <w:rsid w:val="2CAE342E"/>
    <w:rsid w:val="2CBB2FF0"/>
    <w:rsid w:val="2CDD482A"/>
    <w:rsid w:val="2CEF4CA6"/>
    <w:rsid w:val="2CF831B6"/>
    <w:rsid w:val="2D18338A"/>
    <w:rsid w:val="2D356E75"/>
    <w:rsid w:val="2D817536"/>
    <w:rsid w:val="2D9A265E"/>
    <w:rsid w:val="2DCF1834"/>
    <w:rsid w:val="2DCF50B7"/>
    <w:rsid w:val="2DD87F45"/>
    <w:rsid w:val="2DE262D6"/>
    <w:rsid w:val="2E2C79CF"/>
    <w:rsid w:val="2E492088"/>
    <w:rsid w:val="2EB30BAD"/>
    <w:rsid w:val="2ED63B38"/>
    <w:rsid w:val="2ED87AE7"/>
    <w:rsid w:val="2ED9429D"/>
    <w:rsid w:val="2EE4137C"/>
    <w:rsid w:val="2F0860B8"/>
    <w:rsid w:val="2F110F46"/>
    <w:rsid w:val="2F172B7F"/>
    <w:rsid w:val="2F1F5CDD"/>
    <w:rsid w:val="2F5B00C1"/>
    <w:rsid w:val="2F5B36C6"/>
    <w:rsid w:val="2F681955"/>
    <w:rsid w:val="2F735768"/>
    <w:rsid w:val="2F987F26"/>
    <w:rsid w:val="2FB005DB"/>
    <w:rsid w:val="2FB51A54"/>
    <w:rsid w:val="2FD64187"/>
    <w:rsid w:val="2FE125FA"/>
    <w:rsid w:val="2FE2381D"/>
    <w:rsid w:val="30086AF6"/>
    <w:rsid w:val="30334857"/>
    <w:rsid w:val="303B772F"/>
    <w:rsid w:val="306153F0"/>
    <w:rsid w:val="306D1203"/>
    <w:rsid w:val="307B5F9A"/>
    <w:rsid w:val="307F1408"/>
    <w:rsid w:val="3086432B"/>
    <w:rsid w:val="3087619E"/>
    <w:rsid w:val="30A503BF"/>
    <w:rsid w:val="30D60FA6"/>
    <w:rsid w:val="30F85563"/>
    <w:rsid w:val="30FB1D6B"/>
    <w:rsid w:val="31175E18"/>
    <w:rsid w:val="312076DF"/>
    <w:rsid w:val="314827F5"/>
    <w:rsid w:val="316A732E"/>
    <w:rsid w:val="316F42A9"/>
    <w:rsid w:val="31763C33"/>
    <w:rsid w:val="319331E3"/>
    <w:rsid w:val="31982EEE"/>
    <w:rsid w:val="319D3AF3"/>
    <w:rsid w:val="31A50EFF"/>
    <w:rsid w:val="31AA0C0A"/>
    <w:rsid w:val="31B54A1D"/>
    <w:rsid w:val="31CC0DBF"/>
    <w:rsid w:val="31CE42C2"/>
    <w:rsid w:val="321E78C0"/>
    <w:rsid w:val="32223D4C"/>
    <w:rsid w:val="32300C5C"/>
    <w:rsid w:val="323F10FE"/>
    <w:rsid w:val="326D0948"/>
    <w:rsid w:val="327C3DC2"/>
    <w:rsid w:val="32AE71B3"/>
    <w:rsid w:val="32DA3CDB"/>
    <w:rsid w:val="32DB47FF"/>
    <w:rsid w:val="32E72810"/>
    <w:rsid w:val="32FB66E8"/>
    <w:rsid w:val="332326AF"/>
    <w:rsid w:val="3334290F"/>
    <w:rsid w:val="33356193"/>
    <w:rsid w:val="333E6AA2"/>
    <w:rsid w:val="335069BC"/>
    <w:rsid w:val="33664A66"/>
    <w:rsid w:val="336D31E7"/>
    <w:rsid w:val="33745B1A"/>
    <w:rsid w:val="338A140D"/>
    <w:rsid w:val="338D6821"/>
    <w:rsid w:val="33A13DAE"/>
    <w:rsid w:val="33A36082"/>
    <w:rsid w:val="33B679E6"/>
    <w:rsid w:val="33B77665"/>
    <w:rsid w:val="343A43BC"/>
    <w:rsid w:val="3474793D"/>
    <w:rsid w:val="34756B1F"/>
    <w:rsid w:val="34777AA4"/>
    <w:rsid w:val="347B0416"/>
    <w:rsid w:val="34CB3CAA"/>
    <w:rsid w:val="34F87E09"/>
    <w:rsid w:val="352E5F4D"/>
    <w:rsid w:val="353436DA"/>
    <w:rsid w:val="35455B73"/>
    <w:rsid w:val="35522C8A"/>
    <w:rsid w:val="3572793B"/>
    <w:rsid w:val="358A104B"/>
    <w:rsid w:val="359314F5"/>
    <w:rsid w:val="35A036DD"/>
    <w:rsid w:val="35C267C1"/>
    <w:rsid w:val="35D10B4F"/>
    <w:rsid w:val="35D71F68"/>
    <w:rsid w:val="360F0A14"/>
    <w:rsid w:val="361A6687"/>
    <w:rsid w:val="36374201"/>
    <w:rsid w:val="365B0F3E"/>
    <w:rsid w:val="36775A1D"/>
    <w:rsid w:val="36BF7E6A"/>
    <w:rsid w:val="36D24400"/>
    <w:rsid w:val="36D606C1"/>
    <w:rsid w:val="36EB4A1F"/>
    <w:rsid w:val="36EB4FAA"/>
    <w:rsid w:val="36EC2A2B"/>
    <w:rsid w:val="370116CC"/>
    <w:rsid w:val="371D31FA"/>
    <w:rsid w:val="37306998"/>
    <w:rsid w:val="375201D1"/>
    <w:rsid w:val="376C67FD"/>
    <w:rsid w:val="376E7D95"/>
    <w:rsid w:val="37AE7266"/>
    <w:rsid w:val="37CA6B96"/>
    <w:rsid w:val="37F741E2"/>
    <w:rsid w:val="37FB7365"/>
    <w:rsid w:val="3812280E"/>
    <w:rsid w:val="381E5556"/>
    <w:rsid w:val="382B5936"/>
    <w:rsid w:val="385F708A"/>
    <w:rsid w:val="386B2E9C"/>
    <w:rsid w:val="389659B9"/>
    <w:rsid w:val="38B1027D"/>
    <w:rsid w:val="38C5321B"/>
    <w:rsid w:val="38D834D0"/>
    <w:rsid w:val="390855C2"/>
    <w:rsid w:val="393206E7"/>
    <w:rsid w:val="394C53DF"/>
    <w:rsid w:val="39AE0030"/>
    <w:rsid w:val="39B905C0"/>
    <w:rsid w:val="3A005F12"/>
    <w:rsid w:val="3A087445"/>
    <w:rsid w:val="3A0A18CB"/>
    <w:rsid w:val="3A127D55"/>
    <w:rsid w:val="3A1C60E6"/>
    <w:rsid w:val="3A40759F"/>
    <w:rsid w:val="3A460FDE"/>
    <w:rsid w:val="3A595F4B"/>
    <w:rsid w:val="3A6442DC"/>
    <w:rsid w:val="3A653F5C"/>
    <w:rsid w:val="3ABB6401"/>
    <w:rsid w:val="3AD0360B"/>
    <w:rsid w:val="3AED5139"/>
    <w:rsid w:val="3B227B92"/>
    <w:rsid w:val="3B2D3A40"/>
    <w:rsid w:val="3B3C073C"/>
    <w:rsid w:val="3B667382"/>
    <w:rsid w:val="3B9A4359"/>
    <w:rsid w:val="3B9E4F5D"/>
    <w:rsid w:val="3BA7449F"/>
    <w:rsid w:val="3BC06219"/>
    <w:rsid w:val="3BCA70A6"/>
    <w:rsid w:val="3BF32469"/>
    <w:rsid w:val="3C532DFD"/>
    <w:rsid w:val="3C6A5E53"/>
    <w:rsid w:val="3C8A191E"/>
    <w:rsid w:val="3C972F77"/>
    <w:rsid w:val="3CDE6C9F"/>
    <w:rsid w:val="3CEC4BFF"/>
    <w:rsid w:val="3CEE7A1E"/>
    <w:rsid w:val="3D2F52EB"/>
    <w:rsid w:val="3D4902E8"/>
    <w:rsid w:val="3D54332A"/>
    <w:rsid w:val="3D550DAB"/>
    <w:rsid w:val="3D8F7336"/>
    <w:rsid w:val="3D9F7F26"/>
    <w:rsid w:val="3DB05C42"/>
    <w:rsid w:val="3DCC5572"/>
    <w:rsid w:val="3DD56A5A"/>
    <w:rsid w:val="3DDA4888"/>
    <w:rsid w:val="3DE554B0"/>
    <w:rsid w:val="3DFD3B43"/>
    <w:rsid w:val="3E6469EA"/>
    <w:rsid w:val="3E667B8B"/>
    <w:rsid w:val="3E924036"/>
    <w:rsid w:val="3E9D7E49"/>
    <w:rsid w:val="3EDA7CAE"/>
    <w:rsid w:val="3F17428F"/>
    <w:rsid w:val="3F186148"/>
    <w:rsid w:val="3F1E169C"/>
    <w:rsid w:val="3F407652"/>
    <w:rsid w:val="3F7542D3"/>
    <w:rsid w:val="3F7C1A35"/>
    <w:rsid w:val="3F99017E"/>
    <w:rsid w:val="3FA5067B"/>
    <w:rsid w:val="401D5D3B"/>
    <w:rsid w:val="40286750"/>
    <w:rsid w:val="40637613"/>
    <w:rsid w:val="40B52A37"/>
    <w:rsid w:val="40CC12D1"/>
    <w:rsid w:val="40CF058E"/>
    <w:rsid w:val="40DA73F3"/>
    <w:rsid w:val="40E81F8C"/>
    <w:rsid w:val="40F94425"/>
    <w:rsid w:val="41072B98"/>
    <w:rsid w:val="412F2700"/>
    <w:rsid w:val="41404B99"/>
    <w:rsid w:val="415F544E"/>
    <w:rsid w:val="417F5983"/>
    <w:rsid w:val="41991DB0"/>
    <w:rsid w:val="41A213BA"/>
    <w:rsid w:val="41A67DC1"/>
    <w:rsid w:val="41B35450"/>
    <w:rsid w:val="41D42E8E"/>
    <w:rsid w:val="42045BDC"/>
    <w:rsid w:val="42236491"/>
    <w:rsid w:val="422F22A3"/>
    <w:rsid w:val="43054D74"/>
    <w:rsid w:val="436D51AE"/>
    <w:rsid w:val="436D772C"/>
    <w:rsid w:val="43747457"/>
    <w:rsid w:val="438D4057"/>
    <w:rsid w:val="4390558D"/>
    <w:rsid w:val="43FC5F43"/>
    <w:rsid w:val="44333C72"/>
    <w:rsid w:val="444D5A61"/>
    <w:rsid w:val="44871C69"/>
    <w:rsid w:val="44B454C5"/>
    <w:rsid w:val="44E8249C"/>
    <w:rsid w:val="44E914F3"/>
    <w:rsid w:val="44EE0B22"/>
    <w:rsid w:val="44FC113D"/>
    <w:rsid w:val="4501149F"/>
    <w:rsid w:val="4505000A"/>
    <w:rsid w:val="45242E1E"/>
    <w:rsid w:val="45287A02"/>
    <w:rsid w:val="452A0987"/>
    <w:rsid w:val="45316114"/>
    <w:rsid w:val="4535259B"/>
    <w:rsid w:val="454937BA"/>
    <w:rsid w:val="45B7361B"/>
    <w:rsid w:val="45C2437E"/>
    <w:rsid w:val="45C35682"/>
    <w:rsid w:val="45CB4C8D"/>
    <w:rsid w:val="45CC270F"/>
    <w:rsid w:val="45D97826"/>
    <w:rsid w:val="45DF172F"/>
    <w:rsid w:val="45E14C32"/>
    <w:rsid w:val="45F02CCE"/>
    <w:rsid w:val="45F73DD0"/>
    <w:rsid w:val="461D4FB4"/>
    <w:rsid w:val="4621444E"/>
    <w:rsid w:val="46277A61"/>
    <w:rsid w:val="466B6D95"/>
    <w:rsid w:val="46722ECE"/>
    <w:rsid w:val="46935F2C"/>
    <w:rsid w:val="46A9467B"/>
    <w:rsid w:val="46B4048E"/>
    <w:rsid w:val="46C042A0"/>
    <w:rsid w:val="46C44AA8"/>
    <w:rsid w:val="46E61D7A"/>
    <w:rsid w:val="46F337F6"/>
    <w:rsid w:val="47053D49"/>
    <w:rsid w:val="47105324"/>
    <w:rsid w:val="471D6BB8"/>
    <w:rsid w:val="472E0158"/>
    <w:rsid w:val="474A06D4"/>
    <w:rsid w:val="474B6403"/>
    <w:rsid w:val="47565A99"/>
    <w:rsid w:val="476A6CB8"/>
    <w:rsid w:val="477D0AF6"/>
    <w:rsid w:val="47831F0F"/>
    <w:rsid w:val="479B7487"/>
    <w:rsid w:val="479E5E8D"/>
    <w:rsid w:val="47AB5B72"/>
    <w:rsid w:val="47BD14D5"/>
    <w:rsid w:val="47C737CE"/>
    <w:rsid w:val="47C84AD3"/>
    <w:rsid w:val="47D63DE9"/>
    <w:rsid w:val="47FB5554"/>
    <w:rsid w:val="48202D03"/>
    <w:rsid w:val="48274AEC"/>
    <w:rsid w:val="48365107"/>
    <w:rsid w:val="484A3DA7"/>
    <w:rsid w:val="488A7A17"/>
    <w:rsid w:val="48BF5025"/>
    <w:rsid w:val="48CA33FC"/>
    <w:rsid w:val="48CB0E7D"/>
    <w:rsid w:val="48E63D21"/>
    <w:rsid w:val="492517FA"/>
    <w:rsid w:val="49294B34"/>
    <w:rsid w:val="495906E1"/>
    <w:rsid w:val="495C70E7"/>
    <w:rsid w:val="49615CAC"/>
    <w:rsid w:val="4968677D"/>
    <w:rsid w:val="497070E7"/>
    <w:rsid w:val="499C4AFF"/>
    <w:rsid w:val="49AB70F5"/>
    <w:rsid w:val="49CB1CD9"/>
    <w:rsid w:val="49E95DD2"/>
    <w:rsid w:val="4A0D148A"/>
    <w:rsid w:val="4A136408"/>
    <w:rsid w:val="4A192D1E"/>
    <w:rsid w:val="4A1F04AA"/>
    <w:rsid w:val="4A686320"/>
    <w:rsid w:val="4A6A1823"/>
    <w:rsid w:val="4A6F152E"/>
    <w:rsid w:val="4A7A605F"/>
    <w:rsid w:val="4ABA6052"/>
    <w:rsid w:val="4ADE75E4"/>
    <w:rsid w:val="4AF30483"/>
    <w:rsid w:val="4AFA7E0D"/>
    <w:rsid w:val="4AFC3310"/>
    <w:rsid w:val="4B0C48AB"/>
    <w:rsid w:val="4B0C6E2E"/>
    <w:rsid w:val="4B1A6094"/>
    <w:rsid w:val="4B473790"/>
    <w:rsid w:val="4B477F0D"/>
    <w:rsid w:val="4B4E7897"/>
    <w:rsid w:val="4B5240C1"/>
    <w:rsid w:val="4B610AB6"/>
    <w:rsid w:val="4B817A8D"/>
    <w:rsid w:val="4B8563AA"/>
    <w:rsid w:val="4BA7122B"/>
    <w:rsid w:val="4BC83CB9"/>
    <w:rsid w:val="4BDA35AA"/>
    <w:rsid w:val="4BDC3C83"/>
    <w:rsid w:val="4C0E0C36"/>
    <w:rsid w:val="4C1208DA"/>
    <w:rsid w:val="4C1C4A6D"/>
    <w:rsid w:val="4C4C77BA"/>
    <w:rsid w:val="4C4E3537"/>
    <w:rsid w:val="4C5216C4"/>
    <w:rsid w:val="4C700C74"/>
    <w:rsid w:val="4C7044F7"/>
    <w:rsid w:val="4C776080"/>
    <w:rsid w:val="4C87411C"/>
    <w:rsid w:val="4C8E6838"/>
    <w:rsid w:val="4CAF1A5D"/>
    <w:rsid w:val="4CBF4276"/>
    <w:rsid w:val="4CDE4B2B"/>
    <w:rsid w:val="4CE950BA"/>
    <w:rsid w:val="4CF259CA"/>
    <w:rsid w:val="4D08596F"/>
    <w:rsid w:val="4D0A0E72"/>
    <w:rsid w:val="4D1C7D5F"/>
    <w:rsid w:val="4D5E08FC"/>
    <w:rsid w:val="4D8E1794"/>
    <w:rsid w:val="4D973F59"/>
    <w:rsid w:val="4DA37D6C"/>
    <w:rsid w:val="4DC0511E"/>
    <w:rsid w:val="4DE31731"/>
    <w:rsid w:val="4DE41E5A"/>
    <w:rsid w:val="4DF8745B"/>
    <w:rsid w:val="4E1857AC"/>
    <w:rsid w:val="4E1D1468"/>
    <w:rsid w:val="4E205721"/>
    <w:rsid w:val="4E416971"/>
    <w:rsid w:val="4E422CE5"/>
    <w:rsid w:val="4E4C0585"/>
    <w:rsid w:val="4E594017"/>
    <w:rsid w:val="4E6537EB"/>
    <w:rsid w:val="4E781049"/>
    <w:rsid w:val="4E942BFC"/>
    <w:rsid w:val="4E9B3A56"/>
    <w:rsid w:val="4EDB6B6F"/>
    <w:rsid w:val="4F1D6D9A"/>
    <w:rsid w:val="4F2C1DF1"/>
    <w:rsid w:val="4F4F10AC"/>
    <w:rsid w:val="4F886FDB"/>
    <w:rsid w:val="4F8D6993"/>
    <w:rsid w:val="4F95048C"/>
    <w:rsid w:val="4F9B7EA7"/>
    <w:rsid w:val="4F9E485E"/>
    <w:rsid w:val="4FB13D1C"/>
    <w:rsid w:val="4FB724EC"/>
    <w:rsid w:val="4FB819D5"/>
    <w:rsid w:val="4FCB3A1B"/>
    <w:rsid w:val="4FE72FE9"/>
    <w:rsid w:val="503D41A7"/>
    <w:rsid w:val="5074168B"/>
    <w:rsid w:val="509748C6"/>
    <w:rsid w:val="50D63146"/>
    <w:rsid w:val="50DA6781"/>
    <w:rsid w:val="51483261"/>
    <w:rsid w:val="514D7D70"/>
    <w:rsid w:val="518357C9"/>
    <w:rsid w:val="518A5153"/>
    <w:rsid w:val="51B4181B"/>
    <w:rsid w:val="51B95CA3"/>
    <w:rsid w:val="51CB70DC"/>
    <w:rsid w:val="51D058C8"/>
    <w:rsid w:val="51DE0461"/>
    <w:rsid w:val="51EE06FB"/>
    <w:rsid w:val="51FB4F87"/>
    <w:rsid w:val="520B3C43"/>
    <w:rsid w:val="520E792B"/>
    <w:rsid w:val="529B7E46"/>
    <w:rsid w:val="52C703DE"/>
    <w:rsid w:val="52C9005E"/>
    <w:rsid w:val="52EA3E16"/>
    <w:rsid w:val="52F07F1E"/>
    <w:rsid w:val="52F11223"/>
    <w:rsid w:val="52F55D3A"/>
    <w:rsid w:val="530214BD"/>
    <w:rsid w:val="5307601F"/>
    <w:rsid w:val="53202234"/>
    <w:rsid w:val="532C43AB"/>
    <w:rsid w:val="535321C1"/>
    <w:rsid w:val="535C4924"/>
    <w:rsid w:val="535F3A38"/>
    <w:rsid w:val="536611E1"/>
    <w:rsid w:val="5376727D"/>
    <w:rsid w:val="537E224C"/>
    <w:rsid w:val="53A17D41"/>
    <w:rsid w:val="53A620C1"/>
    <w:rsid w:val="53B552A2"/>
    <w:rsid w:val="53C04D73"/>
    <w:rsid w:val="53FF395E"/>
    <w:rsid w:val="54055868"/>
    <w:rsid w:val="541B7A0B"/>
    <w:rsid w:val="54221594"/>
    <w:rsid w:val="54227396"/>
    <w:rsid w:val="5423254B"/>
    <w:rsid w:val="543F0EC5"/>
    <w:rsid w:val="544D14DF"/>
    <w:rsid w:val="545A213F"/>
    <w:rsid w:val="545B29F3"/>
    <w:rsid w:val="54670415"/>
    <w:rsid w:val="546B0A8F"/>
    <w:rsid w:val="547409FC"/>
    <w:rsid w:val="548D6A45"/>
    <w:rsid w:val="54B57A14"/>
    <w:rsid w:val="54CD1A2D"/>
    <w:rsid w:val="551940AB"/>
    <w:rsid w:val="554064E9"/>
    <w:rsid w:val="556D6CC2"/>
    <w:rsid w:val="557A53C9"/>
    <w:rsid w:val="557D1BD1"/>
    <w:rsid w:val="558408B8"/>
    <w:rsid w:val="558511DC"/>
    <w:rsid w:val="558746DF"/>
    <w:rsid w:val="559D62F3"/>
    <w:rsid w:val="55A72A15"/>
    <w:rsid w:val="55C21041"/>
    <w:rsid w:val="55D347F3"/>
    <w:rsid w:val="55D8526E"/>
    <w:rsid w:val="55FD59A2"/>
    <w:rsid w:val="55FD7BA1"/>
    <w:rsid w:val="561B4F52"/>
    <w:rsid w:val="56225CA1"/>
    <w:rsid w:val="566A2753"/>
    <w:rsid w:val="566B01D5"/>
    <w:rsid w:val="56727B5F"/>
    <w:rsid w:val="567C7FB4"/>
    <w:rsid w:val="56B14BFF"/>
    <w:rsid w:val="56D0597B"/>
    <w:rsid w:val="56D51E02"/>
    <w:rsid w:val="56E968A5"/>
    <w:rsid w:val="57065C81"/>
    <w:rsid w:val="57185CBE"/>
    <w:rsid w:val="571A28F7"/>
    <w:rsid w:val="571F34FB"/>
    <w:rsid w:val="572B4D8F"/>
    <w:rsid w:val="572E3B80"/>
    <w:rsid w:val="573B0D25"/>
    <w:rsid w:val="576014E5"/>
    <w:rsid w:val="576E2F12"/>
    <w:rsid w:val="57975744"/>
    <w:rsid w:val="57B96FD4"/>
    <w:rsid w:val="57EC056D"/>
    <w:rsid w:val="58060381"/>
    <w:rsid w:val="5811760C"/>
    <w:rsid w:val="581A249A"/>
    <w:rsid w:val="581A7A55"/>
    <w:rsid w:val="582B01B6"/>
    <w:rsid w:val="58367161"/>
    <w:rsid w:val="584A0A6A"/>
    <w:rsid w:val="58B36B55"/>
    <w:rsid w:val="58D802CE"/>
    <w:rsid w:val="58F2540A"/>
    <w:rsid w:val="590B181D"/>
    <w:rsid w:val="59803066"/>
    <w:rsid w:val="59A627B9"/>
    <w:rsid w:val="59B060D6"/>
    <w:rsid w:val="59D217EB"/>
    <w:rsid w:val="59E97212"/>
    <w:rsid w:val="5A337EBB"/>
    <w:rsid w:val="5A3C09FB"/>
    <w:rsid w:val="5A5C174F"/>
    <w:rsid w:val="5A615BD7"/>
    <w:rsid w:val="5A675D0D"/>
    <w:rsid w:val="5AD2138E"/>
    <w:rsid w:val="5AFF0F58"/>
    <w:rsid w:val="5B0E3771"/>
    <w:rsid w:val="5B3E64BE"/>
    <w:rsid w:val="5B6466FE"/>
    <w:rsid w:val="5B8A693E"/>
    <w:rsid w:val="5B8E5344"/>
    <w:rsid w:val="5B9217CC"/>
    <w:rsid w:val="5B946F9E"/>
    <w:rsid w:val="5BF32AEA"/>
    <w:rsid w:val="5BFF437E"/>
    <w:rsid w:val="5C094C8E"/>
    <w:rsid w:val="5C121D1A"/>
    <w:rsid w:val="5C622D9E"/>
    <w:rsid w:val="5C6A0EDE"/>
    <w:rsid w:val="5C755DF6"/>
    <w:rsid w:val="5C7F48CC"/>
    <w:rsid w:val="5C8102B4"/>
    <w:rsid w:val="5C864257"/>
    <w:rsid w:val="5CA81314"/>
    <w:rsid w:val="5CAA1567"/>
    <w:rsid w:val="5CCC3290"/>
    <w:rsid w:val="5CF3268D"/>
    <w:rsid w:val="5D0D27EA"/>
    <w:rsid w:val="5D1715C8"/>
    <w:rsid w:val="5D2014D8"/>
    <w:rsid w:val="5D3024F2"/>
    <w:rsid w:val="5D346638"/>
    <w:rsid w:val="5D501C5F"/>
    <w:rsid w:val="5D87004D"/>
    <w:rsid w:val="5D980012"/>
    <w:rsid w:val="5D9E23CD"/>
    <w:rsid w:val="5D9F27A5"/>
    <w:rsid w:val="5DCC4046"/>
    <w:rsid w:val="5DD640FA"/>
    <w:rsid w:val="5DFB2EBF"/>
    <w:rsid w:val="5DFF3AC4"/>
    <w:rsid w:val="5E0324CA"/>
    <w:rsid w:val="5E40232F"/>
    <w:rsid w:val="5E5025C9"/>
    <w:rsid w:val="5E5925D4"/>
    <w:rsid w:val="5E5C1C5F"/>
    <w:rsid w:val="5E5E5162"/>
    <w:rsid w:val="5E83629B"/>
    <w:rsid w:val="5E8F5931"/>
    <w:rsid w:val="5EAD0764"/>
    <w:rsid w:val="5EB55B71"/>
    <w:rsid w:val="5EC85650"/>
    <w:rsid w:val="5ED3379D"/>
    <w:rsid w:val="5ED75D25"/>
    <w:rsid w:val="5EDC0C1F"/>
    <w:rsid w:val="5F1D68F9"/>
    <w:rsid w:val="5F5159EF"/>
    <w:rsid w:val="5F5F0B6D"/>
    <w:rsid w:val="5F715DDB"/>
    <w:rsid w:val="5F7239A5"/>
    <w:rsid w:val="5F746EA8"/>
    <w:rsid w:val="5F7B1A18"/>
    <w:rsid w:val="5FAC7002"/>
    <w:rsid w:val="5FB81A85"/>
    <w:rsid w:val="5FDD1306"/>
    <w:rsid w:val="60063774"/>
    <w:rsid w:val="60091028"/>
    <w:rsid w:val="600B289F"/>
    <w:rsid w:val="60322136"/>
    <w:rsid w:val="604524BF"/>
    <w:rsid w:val="60867FEA"/>
    <w:rsid w:val="608834ED"/>
    <w:rsid w:val="60A10C43"/>
    <w:rsid w:val="60A66321"/>
    <w:rsid w:val="60B35636"/>
    <w:rsid w:val="60DA7A74"/>
    <w:rsid w:val="60DC2F78"/>
    <w:rsid w:val="60F13393"/>
    <w:rsid w:val="60F8385E"/>
    <w:rsid w:val="61204966"/>
    <w:rsid w:val="612107E4"/>
    <w:rsid w:val="6129323A"/>
    <w:rsid w:val="613C0F0C"/>
    <w:rsid w:val="613C2FB8"/>
    <w:rsid w:val="614062D5"/>
    <w:rsid w:val="614800A8"/>
    <w:rsid w:val="61814161"/>
    <w:rsid w:val="6184248C"/>
    <w:rsid w:val="61B828F7"/>
    <w:rsid w:val="61CC1C83"/>
    <w:rsid w:val="61CC2880"/>
    <w:rsid w:val="61E0602D"/>
    <w:rsid w:val="61ED599F"/>
    <w:rsid w:val="61EF75BD"/>
    <w:rsid w:val="61FC0E51"/>
    <w:rsid w:val="620671E2"/>
    <w:rsid w:val="626332B1"/>
    <w:rsid w:val="627E48A2"/>
    <w:rsid w:val="62B21879"/>
    <w:rsid w:val="62E55538"/>
    <w:rsid w:val="62EC6927"/>
    <w:rsid w:val="62FD4074"/>
    <w:rsid w:val="62FE3EF7"/>
    <w:rsid w:val="63057105"/>
    <w:rsid w:val="632456F9"/>
    <w:rsid w:val="633D145D"/>
    <w:rsid w:val="636A3B7E"/>
    <w:rsid w:val="63791642"/>
    <w:rsid w:val="63A12A8A"/>
    <w:rsid w:val="63A64273"/>
    <w:rsid w:val="63B65160"/>
    <w:rsid w:val="63B968C2"/>
    <w:rsid w:val="63C73EDB"/>
    <w:rsid w:val="63EC02FC"/>
    <w:rsid w:val="640424FE"/>
    <w:rsid w:val="64053424"/>
    <w:rsid w:val="64112ABA"/>
    <w:rsid w:val="644354C7"/>
    <w:rsid w:val="64775CE1"/>
    <w:rsid w:val="649A10B3"/>
    <w:rsid w:val="649D39A3"/>
    <w:rsid w:val="64A50DAF"/>
    <w:rsid w:val="64C14E5C"/>
    <w:rsid w:val="64CE08EF"/>
    <w:rsid w:val="64D16B44"/>
    <w:rsid w:val="64D22B78"/>
    <w:rsid w:val="64E84378"/>
    <w:rsid w:val="651C4271"/>
    <w:rsid w:val="652335DF"/>
    <w:rsid w:val="655E275C"/>
    <w:rsid w:val="656D07F8"/>
    <w:rsid w:val="65767E03"/>
    <w:rsid w:val="657E5177"/>
    <w:rsid w:val="65813C15"/>
    <w:rsid w:val="659E3545"/>
    <w:rsid w:val="65C37F02"/>
    <w:rsid w:val="65D2271B"/>
    <w:rsid w:val="65D84624"/>
    <w:rsid w:val="65E76E3D"/>
    <w:rsid w:val="65FE029D"/>
    <w:rsid w:val="660543CA"/>
    <w:rsid w:val="66115A83"/>
    <w:rsid w:val="661F22AC"/>
    <w:rsid w:val="663414BA"/>
    <w:rsid w:val="663E784C"/>
    <w:rsid w:val="664107D0"/>
    <w:rsid w:val="6650119C"/>
    <w:rsid w:val="66557471"/>
    <w:rsid w:val="66563262"/>
    <w:rsid w:val="665E0D36"/>
    <w:rsid w:val="669C7BE5"/>
    <w:rsid w:val="66A25372"/>
    <w:rsid w:val="66B37D4B"/>
    <w:rsid w:val="66B64012"/>
    <w:rsid w:val="66B97195"/>
    <w:rsid w:val="66BF6EA0"/>
    <w:rsid w:val="66F21577"/>
    <w:rsid w:val="6700318D"/>
    <w:rsid w:val="671E37F9"/>
    <w:rsid w:val="67267B49"/>
    <w:rsid w:val="6729654F"/>
    <w:rsid w:val="673448E0"/>
    <w:rsid w:val="67433876"/>
    <w:rsid w:val="675F31A6"/>
    <w:rsid w:val="676705B3"/>
    <w:rsid w:val="67716D2F"/>
    <w:rsid w:val="678A60C6"/>
    <w:rsid w:val="6794237B"/>
    <w:rsid w:val="67BE0FC1"/>
    <w:rsid w:val="67C71FB6"/>
    <w:rsid w:val="67EF3A67"/>
    <w:rsid w:val="6849298F"/>
    <w:rsid w:val="68586A11"/>
    <w:rsid w:val="685F2D49"/>
    <w:rsid w:val="68696EDC"/>
    <w:rsid w:val="687E2C32"/>
    <w:rsid w:val="68AE7A48"/>
    <w:rsid w:val="68BC0EE4"/>
    <w:rsid w:val="68DE6E9B"/>
    <w:rsid w:val="68E778C2"/>
    <w:rsid w:val="69033857"/>
    <w:rsid w:val="690603EC"/>
    <w:rsid w:val="690E546B"/>
    <w:rsid w:val="6910096E"/>
    <w:rsid w:val="691163F0"/>
    <w:rsid w:val="69395238"/>
    <w:rsid w:val="693D6EB4"/>
    <w:rsid w:val="696370F4"/>
    <w:rsid w:val="69900D83"/>
    <w:rsid w:val="69962DC6"/>
    <w:rsid w:val="69A84974"/>
    <w:rsid w:val="69BD438A"/>
    <w:rsid w:val="69D77564"/>
    <w:rsid w:val="69F20F61"/>
    <w:rsid w:val="69F4038A"/>
    <w:rsid w:val="6A1D218E"/>
    <w:rsid w:val="6A414563"/>
    <w:rsid w:val="6A5C1878"/>
    <w:rsid w:val="6AB31827"/>
    <w:rsid w:val="6AD67657"/>
    <w:rsid w:val="6B3A3476"/>
    <w:rsid w:val="6B426304"/>
    <w:rsid w:val="6B6B74C9"/>
    <w:rsid w:val="6B75585A"/>
    <w:rsid w:val="6BBF0DAE"/>
    <w:rsid w:val="6BC15AAC"/>
    <w:rsid w:val="6BD6638F"/>
    <w:rsid w:val="6BE66E12"/>
    <w:rsid w:val="6C0C1250"/>
    <w:rsid w:val="6C3679DA"/>
    <w:rsid w:val="6C375918"/>
    <w:rsid w:val="6C4C58BD"/>
    <w:rsid w:val="6C5661CD"/>
    <w:rsid w:val="6C5C4853"/>
    <w:rsid w:val="6C670665"/>
    <w:rsid w:val="6C6A15EA"/>
    <w:rsid w:val="6C75797B"/>
    <w:rsid w:val="6C8D44EA"/>
    <w:rsid w:val="6CAF42DD"/>
    <w:rsid w:val="6CC56480"/>
    <w:rsid w:val="6CD31019"/>
    <w:rsid w:val="6CED1BC3"/>
    <w:rsid w:val="6CED3989"/>
    <w:rsid w:val="6D2E6949"/>
    <w:rsid w:val="6D3D626B"/>
    <w:rsid w:val="6D480FD8"/>
    <w:rsid w:val="6D5F173D"/>
    <w:rsid w:val="6D694D90"/>
    <w:rsid w:val="6D735594"/>
    <w:rsid w:val="6DA170E8"/>
    <w:rsid w:val="6DB52E23"/>
    <w:rsid w:val="6DCF4734"/>
    <w:rsid w:val="6DDA0547"/>
    <w:rsid w:val="6DE17ED2"/>
    <w:rsid w:val="6E01383D"/>
    <w:rsid w:val="6E123F24"/>
    <w:rsid w:val="6E2241BE"/>
    <w:rsid w:val="6EB034E9"/>
    <w:rsid w:val="6EB45CAC"/>
    <w:rsid w:val="6EC5724B"/>
    <w:rsid w:val="6EFD2C28"/>
    <w:rsid w:val="6F082A18"/>
    <w:rsid w:val="6F131548"/>
    <w:rsid w:val="6F45301C"/>
    <w:rsid w:val="6F5375E4"/>
    <w:rsid w:val="6F7E447B"/>
    <w:rsid w:val="6F992AA6"/>
    <w:rsid w:val="6FAD1747"/>
    <w:rsid w:val="6FD00A02"/>
    <w:rsid w:val="6FED06AD"/>
    <w:rsid w:val="6FF30BB6"/>
    <w:rsid w:val="6FF91D56"/>
    <w:rsid w:val="6FFC4D49"/>
    <w:rsid w:val="700E4C63"/>
    <w:rsid w:val="701166B6"/>
    <w:rsid w:val="701D527E"/>
    <w:rsid w:val="702A07FD"/>
    <w:rsid w:val="70540401"/>
    <w:rsid w:val="70582079"/>
    <w:rsid w:val="70670B75"/>
    <w:rsid w:val="70807521"/>
    <w:rsid w:val="70AF2802"/>
    <w:rsid w:val="70C2715B"/>
    <w:rsid w:val="70D3320D"/>
    <w:rsid w:val="70D859B1"/>
    <w:rsid w:val="70F83CE8"/>
    <w:rsid w:val="7112100E"/>
    <w:rsid w:val="71204803"/>
    <w:rsid w:val="714860F6"/>
    <w:rsid w:val="71602412"/>
    <w:rsid w:val="717026AC"/>
    <w:rsid w:val="717D06BD"/>
    <w:rsid w:val="719402E3"/>
    <w:rsid w:val="71981FCB"/>
    <w:rsid w:val="71AB4B4E"/>
    <w:rsid w:val="71DE2889"/>
    <w:rsid w:val="71E835F0"/>
    <w:rsid w:val="723B77F7"/>
    <w:rsid w:val="723E077B"/>
    <w:rsid w:val="724C4CEE"/>
    <w:rsid w:val="724E2AC5"/>
    <w:rsid w:val="7274018E"/>
    <w:rsid w:val="728F7281"/>
    <w:rsid w:val="72A02D9E"/>
    <w:rsid w:val="72A619E3"/>
    <w:rsid w:val="72AB2A6D"/>
    <w:rsid w:val="72BA7F00"/>
    <w:rsid w:val="72D17CEA"/>
    <w:rsid w:val="72D24F5B"/>
    <w:rsid w:val="72E06592"/>
    <w:rsid w:val="73003C42"/>
    <w:rsid w:val="7311412C"/>
    <w:rsid w:val="735E4456"/>
    <w:rsid w:val="737071B0"/>
    <w:rsid w:val="737407F8"/>
    <w:rsid w:val="73854316"/>
    <w:rsid w:val="738F225E"/>
    <w:rsid w:val="73C2417B"/>
    <w:rsid w:val="73D00F12"/>
    <w:rsid w:val="73D7089D"/>
    <w:rsid w:val="73DD27A6"/>
    <w:rsid w:val="73DD7A67"/>
    <w:rsid w:val="73E26C2E"/>
    <w:rsid w:val="73F46B48"/>
    <w:rsid w:val="73FF61DE"/>
    <w:rsid w:val="74033F7F"/>
    <w:rsid w:val="7405247A"/>
    <w:rsid w:val="74152900"/>
    <w:rsid w:val="742A28A5"/>
    <w:rsid w:val="743069AD"/>
    <w:rsid w:val="74315B3C"/>
    <w:rsid w:val="74674908"/>
    <w:rsid w:val="746E4293"/>
    <w:rsid w:val="747616A0"/>
    <w:rsid w:val="74792624"/>
    <w:rsid w:val="7482679F"/>
    <w:rsid w:val="748D65E5"/>
    <w:rsid w:val="749D7361"/>
    <w:rsid w:val="74BB4393"/>
    <w:rsid w:val="75000502"/>
    <w:rsid w:val="75070F8F"/>
    <w:rsid w:val="755169E8"/>
    <w:rsid w:val="756957B0"/>
    <w:rsid w:val="756F6413"/>
    <w:rsid w:val="7571063E"/>
    <w:rsid w:val="758977FB"/>
    <w:rsid w:val="75956274"/>
    <w:rsid w:val="75C6084D"/>
    <w:rsid w:val="75DA47EA"/>
    <w:rsid w:val="75E8027D"/>
    <w:rsid w:val="75F65415"/>
    <w:rsid w:val="76321FEA"/>
    <w:rsid w:val="763674F4"/>
    <w:rsid w:val="76581835"/>
    <w:rsid w:val="76726C6A"/>
    <w:rsid w:val="768502F9"/>
    <w:rsid w:val="768C680C"/>
    <w:rsid w:val="76912C94"/>
    <w:rsid w:val="7695169A"/>
    <w:rsid w:val="7696299F"/>
    <w:rsid w:val="76AC6537"/>
    <w:rsid w:val="76AD6D41"/>
    <w:rsid w:val="76C27A7A"/>
    <w:rsid w:val="76EE55AC"/>
    <w:rsid w:val="771244E7"/>
    <w:rsid w:val="771357EC"/>
    <w:rsid w:val="772D6395"/>
    <w:rsid w:val="773C4953"/>
    <w:rsid w:val="774E68CA"/>
    <w:rsid w:val="77602068"/>
    <w:rsid w:val="77640A6E"/>
    <w:rsid w:val="776E4C01"/>
    <w:rsid w:val="77795190"/>
    <w:rsid w:val="777E5094"/>
    <w:rsid w:val="779B3146"/>
    <w:rsid w:val="77B0512A"/>
    <w:rsid w:val="77D323A7"/>
    <w:rsid w:val="77FD5769"/>
    <w:rsid w:val="78607A0C"/>
    <w:rsid w:val="786D193F"/>
    <w:rsid w:val="78E44AC8"/>
    <w:rsid w:val="78E940ED"/>
    <w:rsid w:val="79144F31"/>
    <w:rsid w:val="792C25D8"/>
    <w:rsid w:val="792F355C"/>
    <w:rsid w:val="795200E3"/>
    <w:rsid w:val="79695CC0"/>
    <w:rsid w:val="79722634"/>
    <w:rsid w:val="79781EAE"/>
    <w:rsid w:val="797926D7"/>
    <w:rsid w:val="79802062"/>
    <w:rsid w:val="79B934C1"/>
    <w:rsid w:val="79C54D55"/>
    <w:rsid w:val="79E15EA2"/>
    <w:rsid w:val="79E167D8"/>
    <w:rsid w:val="79F26B1E"/>
    <w:rsid w:val="79F27285"/>
    <w:rsid w:val="79FF3476"/>
    <w:rsid w:val="7A0D5AA9"/>
    <w:rsid w:val="7A1636E6"/>
    <w:rsid w:val="7A20416A"/>
    <w:rsid w:val="7A277378"/>
    <w:rsid w:val="7A566842"/>
    <w:rsid w:val="7A5F4F53"/>
    <w:rsid w:val="7A6029D5"/>
    <w:rsid w:val="7A64515F"/>
    <w:rsid w:val="7A7206F1"/>
    <w:rsid w:val="7A7B1000"/>
    <w:rsid w:val="7A95542D"/>
    <w:rsid w:val="7A9750AD"/>
    <w:rsid w:val="7AA30EC0"/>
    <w:rsid w:val="7AA443C3"/>
    <w:rsid w:val="7AC10E37"/>
    <w:rsid w:val="7AC27D33"/>
    <w:rsid w:val="7ACD1D04"/>
    <w:rsid w:val="7ACD5587"/>
    <w:rsid w:val="7AF2080A"/>
    <w:rsid w:val="7AF379C5"/>
    <w:rsid w:val="7AFC60D6"/>
    <w:rsid w:val="7B222A93"/>
    <w:rsid w:val="7B2420C1"/>
    <w:rsid w:val="7B2F6525"/>
    <w:rsid w:val="7B4A03D4"/>
    <w:rsid w:val="7B5C60F0"/>
    <w:rsid w:val="7B6334FC"/>
    <w:rsid w:val="7B667D04"/>
    <w:rsid w:val="7B777F9E"/>
    <w:rsid w:val="7B985F55"/>
    <w:rsid w:val="7BCE642F"/>
    <w:rsid w:val="7BDF66C9"/>
    <w:rsid w:val="7BF31AE6"/>
    <w:rsid w:val="7C0E67ED"/>
    <w:rsid w:val="7C137E1D"/>
    <w:rsid w:val="7C1F288E"/>
    <w:rsid w:val="7C214BB4"/>
    <w:rsid w:val="7C272341"/>
    <w:rsid w:val="7C8810E0"/>
    <w:rsid w:val="7C99137B"/>
    <w:rsid w:val="7C9C5938"/>
    <w:rsid w:val="7CA302CF"/>
    <w:rsid w:val="7CA526C4"/>
    <w:rsid w:val="7CB018E8"/>
    <w:rsid w:val="7CCD4CCD"/>
    <w:rsid w:val="7CEA65E0"/>
    <w:rsid w:val="7CFF0D1F"/>
    <w:rsid w:val="7D0067A0"/>
    <w:rsid w:val="7D0C3F49"/>
    <w:rsid w:val="7D1E37D2"/>
    <w:rsid w:val="7D2D08B0"/>
    <w:rsid w:val="7D306F70"/>
    <w:rsid w:val="7D512D27"/>
    <w:rsid w:val="7D5B3637"/>
    <w:rsid w:val="7D7B196D"/>
    <w:rsid w:val="7D875780"/>
    <w:rsid w:val="7D8C16EE"/>
    <w:rsid w:val="7D9A699F"/>
    <w:rsid w:val="7DB85F4F"/>
    <w:rsid w:val="7DDA520A"/>
    <w:rsid w:val="7DE80C9C"/>
    <w:rsid w:val="7DF228B1"/>
    <w:rsid w:val="7E0A576C"/>
    <w:rsid w:val="7E120D03"/>
    <w:rsid w:val="7E227B7D"/>
    <w:rsid w:val="7E2A2CFD"/>
    <w:rsid w:val="7E3409E4"/>
    <w:rsid w:val="7E48583E"/>
    <w:rsid w:val="7E4A0D41"/>
    <w:rsid w:val="7E4F51C9"/>
    <w:rsid w:val="7E562D1B"/>
    <w:rsid w:val="7E633E69"/>
    <w:rsid w:val="7E890826"/>
    <w:rsid w:val="7E8B7F81"/>
    <w:rsid w:val="7E994343"/>
    <w:rsid w:val="7ECA128F"/>
    <w:rsid w:val="7EDF4AAA"/>
    <w:rsid w:val="7EED1907"/>
    <w:rsid w:val="7EF60E5A"/>
    <w:rsid w:val="7F1D3298"/>
    <w:rsid w:val="7F5C6600"/>
    <w:rsid w:val="7F6B469C"/>
    <w:rsid w:val="7FB42512"/>
    <w:rsid w:val="7FC6022D"/>
    <w:rsid w:val="7FC96C34"/>
    <w:rsid w:val="7FD05629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qFormat="1" w:unhideWhenUsed="0" w:uiPriority="0" w:semiHidden="0" w:name="Table List 7"/>
    <w:lsdException w:uiPriority="0" w:name="Table List 8"/>
    <w:lsdException w:uiPriority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4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3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5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paragraph" w:styleId="33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5">
    <w:name w:val="Strong"/>
    <w:basedOn w:val="34"/>
    <w:qFormat/>
    <w:uiPriority w:val="0"/>
    <w:rPr>
      <w:b/>
    </w:rPr>
  </w:style>
  <w:style w:type="character" w:styleId="36">
    <w:name w:val="FollowedHyperlink"/>
    <w:basedOn w:val="34"/>
    <w:qFormat/>
    <w:uiPriority w:val="0"/>
    <w:rPr>
      <w:color w:val="800080"/>
      <w:u w:val="single"/>
    </w:rPr>
  </w:style>
  <w:style w:type="character" w:styleId="37">
    <w:name w:val="Emphasis"/>
    <w:basedOn w:val="34"/>
    <w:qFormat/>
    <w:uiPriority w:val="0"/>
    <w:rPr>
      <w:i/>
      <w:iCs/>
    </w:rPr>
  </w:style>
  <w:style w:type="character" w:styleId="38">
    <w:name w:val="Hyperlink"/>
    <w:basedOn w:val="34"/>
    <w:qFormat/>
    <w:uiPriority w:val="0"/>
    <w:rPr>
      <w:color w:val="0000FF"/>
      <w:u w:val="single"/>
    </w:rPr>
  </w:style>
  <w:style w:type="character" w:styleId="39">
    <w:name w:val="annotation reference"/>
    <w:basedOn w:val="34"/>
    <w:semiHidden/>
    <w:qFormat/>
    <w:uiPriority w:val="0"/>
    <w:rPr>
      <w:sz w:val="16"/>
      <w:szCs w:val="16"/>
    </w:rPr>
  </w:style>
  <w:style w:type="table" w:styleId="41">
    <w:name w:val="Table Grid"/>
    <w:basedOn w:val="4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Table Theme"/>
    <w:basedOn w:val="4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3">
    <w:name w:val="Table Simple 1"/>
    <w:basedOn w:val="40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4">
    <w:name w:val="Table 3D effects 2"/>
    <w:basedOn w:val="40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3D effects 3"/>
    <w:basedOn w:val="40"/>
    <w:qFormat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6">
    <w:name w:val="Table List 7"/>
    <w:basedOn w:val="40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7">
    <w:name w:val="Table Web 1"/>
    <w:basedOn w:val="40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8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9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50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1">
    <w:name w:val="Heading 3 Char Char"/>
    <w:basedOn w:val="34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2">
    <w:name w:val="Table Entry"/>
    <w:basedOn w:val="1"/>
    <w:qFormat/>
    <w:uiPriority w:val="0"/>
    <w:rPr>
      <w:sz w:val="18"/>
    </w:rPr>
  </w:style>
  <w:style w:type="paragraph" w:customStyle="1" w:styleId="53">
    <w:name w:val="Bracketed Template Instructions"/>
    <w:basedOn w:val="1"/>
    <w:qFormat/>
    <w:uiPriority w:val="0"/>
    <w:rPr>
      <w:sz w:val="16"/>
    </w:rPr>
  </w:style>
  <w:style w:type="paragraph" w:customStyle="1" w:styleId="54">
    <w:name w:val="Style Heading 3 + Italic"/>
    <w:basedOn w:val="4"/>
    <w:qFormat/>
    <w:uiPriority w:val="0"/>
    <w:rPr>
      <w:i/>
      <w:iCs/>
    </w:rPr>
  </w:style>
  <w:style w:type="character" w:customStyle="1" w:styleId="55">
    <w:name w:val="Style Heading 3 + Italic Char"/>
    <w:basedOn w:val="51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6">
    <w:name w:val="Style Table Header + 10 pt"/>
    <w:basedOn w:val="50"/>
    <w:qFormat/>
    <w:uiPriority w:val="0"/>
    <w:rPr>
      <w:bCs/>
      <w:sz w:val="20"/>
    </w:rPr>
  </w:style>
  <w:style w:type="paragraph" w:customStyle="1" w:styleId="57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8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9">
    <w:name w:val="FieldText"/>
    <w:basedOn w:val="1"/>
    <w:qFormat/>
    <w:uiPriority w:val="0"/>
    <w:pPr>
      <w:widowControl w:val="0"/>
    </w:pPr>
  </w:style>
  <w:style w:type="paragraph" w:customStyle="1" w:styleId="60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1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2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3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4">
    <w:name w:val="Custom Table 1"/>
    <w:basedOn w:val="40"/>
    <w:qFormat/>
    <w:uiPriority w:val="0"/>
    <w:tblPr>
      <w:tblLayout w:type="fixed"/>
    </w:tblPr>
    <w:tcPr>
      <w:shd w:val="clear" w:color="auto" w:fill="FFFFCC"/>
    </w:tcPr>
  </w:style>
  <w:style w:type="paragraph" w:customStyle="1" w:styleId="65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6">
    <w:name w:val="Style Heading 2 + Before:  0 pt After:  6 pt"/>
    <w:basedOn w:val="3"/>
    <w:qFormat/>
    <w:uiPriority w:val="0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7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8">
    <w:name w:val="SectionedBullet"/>
    <w:basedOn w:val="1"/>
    <w:qFormat/>
    <w:uiPriority w:val="0"/>
    <w:pPr>
      <w:numPr>
        <w:ilvl w:val="0"/>
        <w:numId w:val="3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9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70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1">
    <w:name w:val="Table Style1"/>
    <w:basedOn w:val="40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2">
    <w:name w:val="ProjectStatusReport"/>
    <w:basedOn w:val="40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3">
    <w:name w:val="文档结构图 Char"/>
    <w:basedOn w:val="34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4">
    <w:name w:val="列出段落1"/>
    <w:basedOn w:val="1"/>
    <w:qFormat/>
    <w:uiPriority w:val="34"/>
    <w:pPr>
      <w:ind w:firstLine="420" w:firstLineChars="200"/>
    </w:pPr>
  </w:style>
  <w:style w:type="character" w:customStyle="1" w:styleId="75">
    <w:name w:val="副标题 Char"/>
    <w:basedOn w:val="34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6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paragraph" w:customStyle="1" w:styleId="77">
    <w:name w:val="无间隔1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29E7A0-C546-40BC-9332-A3352643C8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Company>PopCap Games APAC</Company>
  <Pages>5</Pages>
  <Words>468</Words>
  <Characters>2670</Characters>
  <Lines>22</Lines>
  <Paragraphs>6</Paragraphs>
  <TotalTime>0</TotalTime>
  <ScaleCrop>false</ScaleCrop>
  <LinksUpToDate>false</LinksUpToDate>
  <CharactersWithSpaces>3132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2016-05-30T05:49:00Z</dcterms:created>
  <dc:creator>Jonathan Dai</dc:creator>
  <cp:lastModifiedBy>dsw</cp:lastModifiedBy>
  <cp:lastPrinted>2011-01-25T12:26:00Z</cp:lastPrinted>
  <dcterms:modified xsi:type="dcterms:W3CDTF">2016-07-11T12:39:20Z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2052-10.1.0.5740</vt:lpwstr>
  </property>
</Properties>
</file>