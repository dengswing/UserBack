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outlineLvl w:val="0"/>
        <w:rPr>
          <w:rFonts w:hint="eastAsia" w:ascii="宋体" w:hAnsi="宋体" w:eastAsia="宋体" w:cs="宋体"/>
          <w:b/>
          <w:sz w:val="40"/>
          <w:szCs w:val="40"/>
          <w:lang w:eastAsia="zh-CN"/>
        </w:rPr>
      </w:pPr>
      <w:bookmarkStart w:id="0" w:name="_Toc7957"/>
      <w:r>
        <w:rPr>
          <w:rFonts w:hint="eastAsia" w:ascii="宋体" w:hAnsi="宋体" w:eastAsia="宋体" w:cs="宋体"/>
          <w:b/>
          <w:sz w:val="44"/>
          <w:szCs w:val="44"/>
        </w:rPr>
        <w:t>苹果设备注册流程</w:t>
      </w:r>
      <w:bookmarkEnd w:id="0"/>
    </w:p>
    <w:p>
      <w:pPr>
        <w:spacing w:before="120" w:after="120"/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pict>
          <v:shape id="_x0000_i1025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tabs>
          <w:tab w:val="left" w:pos="6120"/>
        </w:tabs>
        <w:spacing w:before="240" w:after="120"/>
        <w:outlineLvl w:val="0"/>
        <w:rPr>
          <w:rFonts w:hint="eastAsia" w:ascii="宋体" w:hAnsi="宋体" w:eastAsia="宋体" w:cs="宋体"/>
          <w:b/>
          <w:sz w:val="22"/>
          <w:szCs w:val="22"/>
        </w:rPr>
      </w:pPr>
      <w:bookmarkStart w:id="1" w:name="_Toc283645766"/>
      <w:bookmarkStart w:id="2" w:name="_Toc9546"/>
      <w:bookmarkStart w:id="3" w:name="_Toc23539"/>
      <w:r>
        <w:rPr>
          <w:rFonts w:hint="eastAsia" w:ascii="宋体" w:hAnsi="宋体" w:eastAsia="宋体" w:cs="宋体"/>
          <w:b/>
          <w:sz w:val="22"/>
          <w:szCs w:val="22"/>
        </w:rPr>
        <w:t>Version Control</w:t>
      </w:r>
      <w:bookmarkEnd w:id="1"/>
      <w:bookmarkEnd w:id="2"/>
      <w:bookmarkEnd w:id="3"/>
    </w:p>
    <w:tbl>
      <w:tblPr>
        <w:tblStyle w:val="71"/>
        <w:tblW w:w="8640" w:type="dxa"/>
        <w:tblInd w:w="1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418"/>
        <w:gridCol w:w="1701"/>
        <w:gridCol w:w="4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</w:trPr>
        <w:tc>
          <w:tcPr>
            <w:tcW w:w="1134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Version</w:t>
            </w:r>
          </w:p>
        </w:tc>
        <w:tc>
          <w:tcPr>
            <w:tcW w:w="1418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4" w:name="_Toc500745755"/>
            <w:bookmarkStart w:id="5" w:name="_Toc500731349"/>
            <w:bookmarkStart w:id="6" w:name="_Toc500746142"/>
            <w:bookmarkStart w:id="7" w:name="_Toc500731307"/>
            <w:bookmarkStart w:id="8" w:name="_Toc500731407"/>
            <w:bookmarkStart w:id="9" w:name="_Toc500741301"/>
            <w:bookmarkStart w:id="10" w:name="_Toc500743056"/>
            <w:bookmarkStart w:id="11" w:name="_Toc500746078"/>
            <w:r>
              <w:rPr>
                <w:rFonts w:hint="eastAsia" w:ascii="宋体" w:hAnsi="宋体" w:eastAsia="宋体" w:cs="宋体"/>
                <w:b/>
                <w:sz w:val="20"/>
              </w:rPr>
              <w:t>Date</w:t>
            </w:r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</w:p>
        </w:tc>
        <w:tc>
          <w:tcPr>
            <w:tcW w:w="1701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r>
              <w:rPr>
                <w:rFonts w:hint="eastAsia" w:ascii="宋体" w:hAnsi="宋体" w:eastAsia="宋体" w:cs="宋体"/>
                <w:b/>
                <w:sz w:val="20"/>
              </w:rPr>
              <w:t>Author</w:t>
            </w:r>
          </w:p>
        </w:tc>
        <w:tc>
          <w:tcPr>
            <w:tcW w:w="4387" w:type="dxa"/>
            <w:shd w:val="clear" w:color="auto" w:fill="D9D9D9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tabs>
                <w:tab w:val="left" w:pos="6120"/>
              </w:tabs>
              <w:rPr>
                <w:rFonts w:hint="eastAsia" w:ascii="宋体" w:hAnsi="宋体" w:eastAsia="宋体" w:cs="宋体"/>
                <w:b/>
                <w:sz w:val="20"/>
              </w:rPr>
            </w:pPr>
            <w:bookmarkStart w:id="12" w:name="_Toc500731308"/>
            <w:bookmarkStart w:id="13" w:name="_Toc500745756"/>
            <w:bookmarkStart w:id="14" w:name="_Toc500731408"/>
            <w:bookmarkStart w:id="15" w:name="_Toc500743057"/>
            <w:bookmarkStart w:id="16" w:name="_Toc500746143"/>
            <w:bookmarkStart w:id="17" w:name="_Toc500731350"/>
            <w:bookmarkStart w:id="18" w:name="_Toc500746079"/>
            <w:bookmarkStart w:id="19" w:name="_Toc500741302"/>
            <w:r>
              <w:rPr>
                <w:rFonts w:hint="eastAsia" w:ascii="宋体" w:hAnsi="宋体" w:eastAsia="宋体" w:cs="宋体"/>
                <w:b/>
                <w:sz w:val="20"/>
              </w:rPr>
              <w:t>Change Description</w:t>
            </w:r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</w:rPr>
            </w:pPr>
            <w:r>
              <w:rPr>
                <w:rFonts w:hint="eastAsia" w:ascii="宋体" w:hAnsi="宋体" w:eastAsia="宋体" w:cs="宋体"/>
                <w:sz w:val="20"/>
              </w:rPr>
              <w:t>1.0</w:t>
            </w: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05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06</w:t>
            </w:r>
            <w:r>
              <w:rPr>
                <w:rFonts w:hint="eastAsia" w:ascii="宋体" w:hAnsi="宋体" w:eastAsia="宋体" w:cs="宋体"/>
                <w:sz w:val="20"/>
                <w:lang w:eastAsia="zh-CN"/>
              </w:rPr>
              <w:t>/201</w:t>
            </w: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6</w:t>
            </w: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邓世伟</w:t>
            </w: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vAlign w:val="bottom"/>
          </w:tcPr>
          <w:p>
            <w:pPr>
              <w:pStyle w:val="48"/>
              <w:spacing w:before="20" w:after="60"/>
              <w:rPr>
                <w:rFonts w:hint="eastAsia" w:ascii="宋体" w:hAnsi="宋体" w:eastAsia="宋体" w:cs="宋体"/>
                <w:sz w:val="20"/>
                <w:lang w:eastAsia="zh-CN"/>
              </w:rPr>
            </w:pPr>
            <w:r>
              <w:rPr>
                <w:rFonts w:hint="eastAsia" w:ascii="宋体" w:hAnsi="宋体" w:eastAsia="宋体" w:cs="宋体"/>
                <w:sz w:val="20"/>
                <w:lang w:val="en-US" w:eastAsia="zh-CN"/>
              </w:rPr>
              <w:t>初稿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134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</w:rPr>
            </w:pPr>
          </w:p>
        </w:tc>
        <w:tc>
          <w:tcPr>
            <w:tcW w:w="1418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1701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  <w:tc>
          <w:tcPr>
            <w:tcW w:w="4387" w:type="dxa"/>
            <w:tcMar>
              <w:top w:w="43" w:type="dxa"/>
              <w:left w:w="115" w:type="dxa"/>
              <w:bottom w:w="43" w:type="dxa"/>
              <w:right w:w="115" w:type="dxa"/>
            </w:tcMar>
            <w:textDirection w:val="lrTb"/>
            <w:vAlign w:val="bottom"/>
          </w:tcPr>
          <w:p>
            <w:pPr>
              <w:pStyle w:val="48"/>
              <w:spacing w:before="20" w:after="60"/>
              <w:ind w:left="14" w:leftChars="0"/>
              <w:rPr>
                <w:rFonts w:hint="eastAsia" w:ascii="宋体" w:hAnsi="宋体" w:eastAsia="宋体" w:cs="宋体"/>
                <w:sz w:val="20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6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rPr>
          <w:rFonts w:hint="eastAsia" w:ascii="宋体" w:hAnsi="宋体" w:eastAsia="宋体" w:cs="宋体"/>
        </w:rPr>
      </w:pP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bookmarkStart w:id="20" w:name="_Toc1899706"/>
      <w:r>
        <w:rPr>
          <w:rFonts w:hint="eastAsia" w:ascii="宋体" w:hAnsi="宋体" w:eastAsia="宋体" w:cs="宋体"/>
          <w:lang w:eastAsia="zh-CN"/>
        </w:rPr>
        <w:fldChar w:fldCharType="begin"/>
      </w:r>
      <w:r>
        <w:rPr>
          <w:rFonts w:hint="eastAsia" w:ascii="宋体" w:hAnsi="宋体" w:eastAsia="宋体" w:cs="宋体"/>
          <w:lang w:eastAsia="zh-CN"/>
        </w:rPr>
        <w:instrText xml:space="preserve">TOC \o "1-4" \h \u </w:instrText>
      </w:r>
      <w:r>
        <w:rPr>
          <w:rFonts w:hint="eastAsia" w:ascii="宋体" w:hAnsi="宋体" w:eastAsia="宋体" w:cs="宋体"/>
          <w:lang w:eastAsia="zh-CN"/>
        </w:rPr>
        <w:fldChar w:fldCharType="separate"/>
      </w: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_Toc7957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44"/>
          <w:lang w:val="en-US" w:eastAsia="en-US" w:bidi="ar-SA"/>
        </w:rPr>
        <w:t>苹果设备注册流程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_Toc7957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_Toc23539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hint="eastAsia" w:ascii="宋体" w:hAnsi="宋体" w:eastAsia="宋体" w:cs="宋体"/>
          <w:szCs w:val="22"/>
          <w:lang w:val="en-US" w:eastAsia="en-US" w:bidi="ar-SA"/>
        </w:rPr>
        <w:t>Version Control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_Toc23539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_Toc7381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名词解释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_Toc7381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_Toc26859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目的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_Toc26859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1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_Toc14561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IOS设备申请流程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_Toc14561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_Toc19208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提供资料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_Toc19208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_Toc29293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审核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_Toc29293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_Toc30440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_Toc30440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_Toc31976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IOS设备绑定步骤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_Toc31976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_Toc26177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登入开发者账号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_Toc26177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_Toc22294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进入绑定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_Toc22294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2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_Toc24874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宋体" w:hAnsi="宋体" w:eastAsia="宋体" w:cs="宋体"/>
          <w:lang w:val="en-US" w:eastAsia="zh-CN" w:bidi="ar-SA"/>
        </w:rPr>
        <w:t>添加新设备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_Toc24874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_Toc17317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.4 </w:t>
      </w:r>
      <w:r>
        <w:rPr>
          <w:rFonts w:hint="eastAsia" w:ascii="宋体" w:hAnsi="宋体" w:eastAsia="宋体" w:cs="宋体"/>
          <w:lang w:val="en-US" w:eastAsia="zh-CN" w:bidi="ar-SA"/>
        </w:rPr>
        <w:t>新设备取名称及绑定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_Toc17317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_Toc5821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宋体" w:hAnsi="宋体" w:eastAsia="宋体" w:cs="宋体"/>
          <w:lang w:val="en-US" w:eastAsia="zh-CN" w:bidi="ar-SA"/>
        </w:rPr>
        <w:t>获取UDID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_Toc5821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_Toc30664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设备数量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_Toc30664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3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_Toc10207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宋体" w:hAnsi="宋体" w:eastAsia="宋体" w:cs="宋体"/>
          <w:lang w:val="en-US" w:eastAsia="zh-CN" w:bidi="ar-SA"/>
        </w:rPr>
        <w:t>设备绑定情况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_Toc10207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_Toc14179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6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设备绑定数量限制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_Toc14179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_Toc7468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t xml:space="preserve"> </w:t>
      </w:r>
      <w:r>
        <w:rPr>
          <w:rFonts w:hint="eastAsia" w:ascii="Arial" w:hAnsi="Arial" w:cs="Times New Roman" w:eastAsiaTheme="minorEastAsia"/>
          <w:lang w:val="en-US" w:eastAsia="zh-CN" w:bidi="ar-SA"/>
        </w:rPr>
        <w:t>IOS设备名称规范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_Toc7468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kern w:val="32"/>
          <w:szCs w:val="32"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_Toc5059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.1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设备名称规范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_Toc5059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_Toc18776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.2 </w:t>
      </w:r>
      <w:r>
        <w:rPr>
          <w:rFonts w:hint="eastAsia" w:ascii="宋体" w:hAnsi="宋体" w:eastAsia="宋体" w:cs="宋体"/>
          <w:lang w:val="en-US" w:eastAsia="zh-CN" w:bidi="ar-SA"/>
        </w:rPr>
        <w:t>目前现状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_Toc18776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4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9"/>
        <w:tabs>
          <w:tab w:val="right" w:leader="dot" w:pos="8640"/>
        </w:tabs>
        <w:rPr>
          <w:rFonts w:ascii="Arial" w:hAnsi="Arial" w:cs="Times New Roman" w:eastAsiaTheme="minorEastAsia"/>
          <w:lang w:val="en-US" w:eastAsia="en-US" w:bidi="ar-SA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lang w:val="en-US" w:eastAsia="zh-CN" w:bidi="ar-SA"/>
        </w:rPr>
        <w:instrText xml:space="preserve"> HYPERLINK \l _Toc26879 </w:instrText>
      </w:r>
      <w:r>
        <w:rPr>
          <w:rFonts w:hint="eastAsia" w:ascii="宋体" w:hAnsi="宋体" w:eastAsia="宋体" w:cs="宋体"/>
          <w:lang w:val="en-US" w:eastAsia="zh-CN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7</w:t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t xml:space="preserve">.3 </w:t>
      </w:r>
      <w:r>
        <w:rPr>
          <w:rFonts w:hint="eastAsia" w:ascii="Arial" w:hAnsi="Arial" w:cs="Times New Roman" w:eastAsiaTheme="minorEastAsia"/>
          <w:lang w:val="en-US" w:eastAsia="zh-CN" w:bidi="ar-SA"/>
        </w:rPr>
        <w:t>设备名称纠正</w:t>
      </w:r>
      <w:r>
        <w:rPr>
          <w:rFonts w:ascii="Arial" w:hAnsi="Arial" w:cs="Times New Roman" w:eastAsiaTheme="minorEastAsia"/>
          <w:lang w:val="en-US" w:eastAsia="en-US" w:bidi="ar-SA"/>
        </w:rPr>
        <w:tab/>
      </w:r>
      <w:r>
        <w:rPr>
          <w:rFonts w:ascii="Arial" w:hAnsi="Arial" w:cs="Times New Roman" w:eastAsiaTheme="minorEastAsia"/>
          <w:lang w:val="en-US" w:eastAsia="en-US" w:bidi="ar-SA"/>
        </w:rPr>
        <w:fldChar w:fldCharType="begin"/>
      </w:r>
      <w:r>
        <w:rPr>
          <w:rFonts w:ascii="Arial" w:hAnsi="Arial" w:cs="Times New Roman" w:eastAsiaTheme="minorEastAsia"/>
          <w:lang w:val="en-US" w:eastAsia="en-US" w:bidi="ar-SA"/>
        </w:rPr>
        <w:instrText xml:space="preserve"> PAGEREF _Toc26879 </w:instrText>
      </w:r>
      <w:r>
        <w:rPr>
          <w:rFonts w:ascii="Arial" w:hAnsi="Arial" w:cs="Times New Roman" w:eastAsiaTheme="minorEastAsia"/>
          <w:lang w:val="en-US" w:eastAsia="en-US" w:bidi="ar-SA"/>
        </w:rPr>
        <w:fldChar w:fldCharType="separate"/>
      </w:r>
      <w:r>
        <w:rPr>
          <w:rFonts w:ascii="Arial" w:hAnsi="Arial" w:cs="Times New Roman" w:eastAsiaTheme="minorEastAsia"/>
          <w:lang w:val="en-US" w:eastAsia="en-US" w:bidi="ar-SA"/>
        </w:rPr>
        <w:t>5</w:t>
      </w:r>
      <w:r>
        <w:rPr>
          <w:rFonts w:ascii="Arial" w:hAnsi="Arial" w:cs="Times New Roman" w:eastAsiaTheme="minorEastAsia"/>
          <w:lang w:val="en-US" w:eastAsia="en-US" w:bidi="ar-SA"/>
        </w:rPr>
        <w:fldChar w:fldCharType="end"/>
      </w:r>
      <w:r>
        <w:rPr>
          <w:rFonts w:hint="default" w:ascii="宋体" w:hAnsi="宋体" w:eastAsia="宋体" w:cs="宋体"/>
          <w:bCs/>
          <w:iCs/>
          <w:lang w:val="en-US" w:eastAsia="zh-CN" w:bidi="ar-SA"/>
        </w:rPr>
        <w:fldChar w:fldCharType="end"/>
      </w:r>
    </w:p>
    <w:p>
      <w:pPr>
        <w:pStyle w:val="25"/>
        <w:tabs>
          <w:tab w:val="right" w:leader="dot" w:pos="8640"/>
        </w:tabs>
        <w:rPr>
          <w:rFonts w:hint="eastAsia"/>
          <w:lang w:eastAsia="zh-CN"/>
        </w:rPr>
      </w:pPr>
      <w:r>
        <w:rPr>
          <w:rFonts w:hint="eastAsia" w:ascii="宋体" w:hAnsi="宋体" w:eastAsia="宋体" w:cs="宋体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7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1" w:name="_Toc26894"/>
      <w:bookmarkStart w:id="22" w:name="_Toc7381"/>
      <w:r>
        <w:rPr>
          <w:rFonts w:hint="eastAsia" w:ascii="宋体" w:hAnsi="宋体" w:eastAsia="宋体" w:cs="宋体"/>
          <w:lang w:val="en-US" w:eastAsia="zh-CN"/>
        </w:rPr>
        <w:t>名词解释</w:t>
      </w:r>
      <w:bookmarkEnd w:id="21"/>
      <w:bookmarkEnd w:id="22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</w:t>
      </w:r>
      <w:r>
        <w:rPr>
          <w:rFonts w:hint="eastAsia" w:ascii="宋体" w:hAnsi="宋体" w:eastAsia="宋体" w:cs="宋体"/>
        </w:rPr>
        <w:t>OS设备</w:t>
      </w:r>
      <w:r>
        <w:rPr>
          <w:rFonts w:hint="eastAsia" w:ascii="宋体" w:hAnsi="宋体" w:eastAsia="宋体" w:cs="宋体"/>
          <w:lang w:val="en-US" w:eastAsia="zh-CN"/>
        </w:rPr>
        <w:t>（苹果公司出产的</w:t>
      </w:r>
      <w:r>
        <w:rPr>
          <w:rFonts w:hint="eastAsia" w:ascii="宋体" w:hAnsi="宋体" w:eastAsia="宋体" w:cs="宋体"/>
        </w:rPr>
        <w:t>iphone/ipad</w:t>
      </w:r>
      <w:r>
        <w:rPr>
          <w:rFonts w:hint="eastAsia" w:ascii="宋体" w:hAnsi="宋体" w:eastAsia="宋体" w:cs="宋体"/>
          <w:lang w:val="en-US" w:eastAsia="zh-CN"/>
        </w:rPr>
        <w:t>）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UDID（IOS设备的唯一标识）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ITunes (苹果公司IOS设备的管理工具)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</w:rPr>
      </w:pPr>
      <w:bookmarkStart w:id="23" w:name="_Toc26859"/>
      <w:r>
        <w:rPr>
          <w:rFonts w:hint="eastAsia" w:ascii="宋体" w:hAnsi="宋体" w:eastAsia="宋体" w:cs="宋体"/>
          <w:lang w:val="en-US" w:eastAsia="zh-CN"/>
        </w:rPr>
        <w:t>目的</w:t>
      </w:r>
      <w:bookmarkEnd w:id="23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0" w:leftChars="2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目前公司的苹果个人开发者账号,里面绑定的IOS设备名称很乱，根本不知道是哪个项目组的，后面需要绑定IOS设备的，都需要通过申请流程才给绑定，这样使后期更好的维护管理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4" w:name="_Toc14561"/>
      <w:r>
        <w:rPr>
          <w:rFonts w:hint="eastAsia" w:ascii="宋体" w:hAnsi="宋体" w:eastAsia="宋体" w:cs="宋体"/>
          <w:lang w:val="en-US" w:eastAsia="zh-CN"/>
        </w:rPr>
        <w:t>IOS设备申请流程</w:t>
      </w:r>
      <w:bookmarkEnd w:id="24"/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5" w:name="_Toc19208"/>
      <w:r>
        <w:rPr>
          <w:rFonts w:hint="eastAsia" w:ascii="宋体" w:hAnsi="宋体" w:eastAsia="宋体" w:cs="宋体"/>
          <w:lang w:val="en-US" w:eastAsia="zh-CN"/>
        </w:rPr>
        <w:t>提供资料</w:t>
      </w:r>
      <w:bookmarkEnd w:id="25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项目名称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IOS设备的UDID，如何获得UDID请看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"_获取UDID"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获取UDID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绑定的设备数量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6" w:name="_Toc29293"/>
      <w:r>
        <w:rPr>
          <w:rFonts w:hint="eastAsia" w:ascii="宋体" w:hAnsi="宋体" w:eastAsia="宋体" w:cs="宋体"/>
          <w:lang w:val="en-US" w:eastAsia="zh-CN"/>
        </w:rPr>
        <w:t>审核</w:t>
      </w:r>
      <w:bookmarkEnd w:id="26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检查该项目已经绑定的IOS设备数量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检查提供的IOS设备UDID数量是否正确</w:t>
      </w:r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检查是该项目否到达绑定设备上限，</w:t>
      </w:r>
      <w:r>
        <w:rPr>
          <w:rFonts w:hint="eastAsia" w:ascii="宋体" w:hAnsi="宋体" w:eastAsia="宋体" w:cs="宋体"/>
          <w:color w:val="auto"/>
          <w:lang w:val="en-US" w:eastAsia="zh-CN"/>
        </w:rPr>
        <w:fldChar w:fldCharType="begin"/>
      </w:r>
      <w:r>
        <w:rPr>
          <w:rFonts w:hint="eastAsia" w:ascii="宋体" w:hAnsi="宋体" w:eastAsia="宋体" w:cs="宋体"/>
          <w:color w:val="auto"/>
          <w:lang w:val="en-US" w:eastAsia="zh-CN"/>
        </w:rPr>
        <w:instrText xml:space="preserve"> HYPERLINK \l "_设备绑定数量限制" </w:instrText>
      </w:r>
      <w:r>
        <w:rPr>
          <w:rFonts w:hint="eastAsia" w:ascii="宋体" w:hAnsi="宋体" w:eastAsia="宋体" w:cs="宋体"/>
          <w:color w:val="auto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项目限额查看</w:t>
      </w:r>
      <w:r>
        <w:rPr>
          <w:rFonts w:hint="eastAsia" w:ascii="宋体" w:hAnsi="宋体" w:eastAsia="宋体" w:cs="宋体"/>
          <w:color w:val="auto"/>
          <w:lang w:val="en-US" w:eastAsia="zh-CN"/>
        </w:rPr>
        <w:fldChar w:fldCharType="end"/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</w:rPr>
      </w:pPr>
      <w:bookmarkStart w:id="27" w:name="_Toc30440"/>
      <w:r>
        <w:rPr>
          <w:rFonts w:hint="eastAsia" w:ascii="宋体" w:hAnsi="宋体" w:eastAsia="宋体" w:cs="宋体"/>
          <w:lang w:val="en-US" w:eastAsia="zh-CN"/>
        </w:rPr>
        <w:t>绑定</w:t>
      </w:r>
      <w:bookmarkEnd w:id="27"/>
    </w:p>
    <w:p>
      <w:pPr>
        <w:numPr>
          <w:ilvl w:val="0"/>
          <w:numId w:val="4"/>
        </w:numPr>
        <w:tabs>
          <w:tab w:val="left" w:pos="420"/>
        </w:tabs>
        <w:ind w:left="840" w:leftChars="0" w:hanging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审核通过，进行设备的绑定，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"_IOS设备绑定步骤"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绑定步骤查看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  <w:rPr>
          <w:rFonts w:hint="eastAsia" w:ascii="宋体" w:hAnsi="宋体" w:eastAsia="宋体" w:cs="宋体"/>
          <w:lang w:val="en-US" w:eastAsia="zh-CN"/>
        </w:rPr>
      </w:pPr>
      <w:bookmarkStart w:id="28" w:name="_Toc31976"/>
      <w:bookmarkStart w:id="29" w:name="_IOS设备绑定步骤"/>
      <w:r>
        <w:rPr>
          <w:rFonts w:hint="eastAsia" w:ascii="宋体" w:hAnsi="宋体" w:eastAsia="宋体" w:cs="宋体"/>
          <w:lang w:val="en-US" w:eastAsia="zh-CN"/>
        </w:rPr>
        <w:t>IOS设备绑定步骤</w:t>
      </w:r>
      <w:bookmarkEnd w:id="28"/>
    </w:p>
    <w:bookmarkEnd w:id="29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0" w:name="_Toc26177"/>
      <w:r>
        <w:rPr>
          <w:rFonts w:hint="eastAsia" w:ascii="宋体" w:hAnsi="宋体" w:eastAsia="宋体" w:cs="宋体"/>
          <w:lang w:val="en-US" w:eastAsia="zh-CN"/>
        </w:rPr>
        <w:t>登入开发者账号</w:t>
      </w:r>
      <w:bookmarkEnd w:id="30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打开苹果网站进行登入，网站地址：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"https://developer.apple.com"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7"/>
          <w:rFonts w:hint="eastAsia" w:ascii="宋体" w:hAnsi="宋体" w:eastAsia="宋体" w:cs="宋体"/>
          <w:lang w:val="en-US" w:eastAsia="zh-CN"/>
        </w:rPr>
        <w:t>https://developer.apple.com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ind w:leftChars="400"/>
      </w:pPr>
      <w:r>
        <w:drawing>
          <wp:inline distT="0" distB="0" distL="114300" distR="114300">
            <wp:extent cx="2599690" cy="1579245"/>
            <wp:effectExtent l="0" t="0" r="1016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157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1" w:name="_Toc22294"/>
      <w:r>
        <w:rPr>
          <w:rFonts w:hint="eastAsia" w:ascii="宋体" w:hAnsi="宋体" w:eastAsia="宋体" w:cs="宋体"/>
          <w:lang w:val="en-US" w:eastAsia="zh-CN"/>
        </w:rPr>
        <w:t>进入绑定</w:t>
      </w:r>
      <w:bookmarkEnd w:id="31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选择Certificates, Identifiers &amp; Profiles 点击进入绑定页面，如下图：</w:t>
      </w:r>
    </w:p>
    <w:p>
      <w:pPr>
        <w:ind w:leftChars="400"/>
      </w:pPr>
      <w:r>
        <w:drawing>
          <wp:inline distT="0" distB="0" distL="114300" distR="114300">
            <wp:extent cx="2515235" cy="1967865"/>
            <wp:effectExtent l="0" t="0" r="1841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23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 w:ascii="宋体" w:hAnsi="宋体" w:eastAsia="宋体" w:cs="宋体"/>
          <w:lang w:val="en-US" w:eastAsia="zh-CN"/>
        </w:rPr>
      </w:pPr>
      <w:bookmarkStart w:id="32" w:name="_Toc24874"/>
      <w:r>
        <w:rPr>
          <w:rFonts w:hint="eastAsia" w:ascii="宋体" w:hAnsi="宋体" w:eastAsia="宋体" w:cs="宋体"/>
          <w:lang w:val="en-US" w:eastAsia="zh-CN"/>
        </w:rPr>
        <w:t>添加新设备</w:t>
      </w:r>
      <w:bookmarkEnd w:id="32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选择Devices-All 进行IOS设备的绑定，如下图：</w:t>
      </w:r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</w:pPr>
      <w:r>
        <w:drawing>
          <wp:inline distT="0" distB="0" distL="114300" distR="114300">
            <wp:extent cx="2038350" cy="1802765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0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33" w:name="_Toc17317"/>
      <w:r>
        <w:rPr>
          <w:rFonts w:hint="eastAsia" w:ascii="宋体" w:hAnsi="宋体" w:eastAsia="宋体" w:cs="宋体"/>
          <w:lang w:val="en-US" w:eastAsia="zh-CN"/>
        </w:rPr>
        <w:t>新设备取名称及绑定</w:t>
      </w:r>
      <w:bookmarkEnd w:id="33"/>
    </w:p>
    <w:p>
      <w:pPr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ind w:left="840" w:leftChars="400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点击+符号，添加IOS设备，输入Name和UDID, Name参考</w:t>
      </w:r>
      <w:r>
        <w:rPr>
          <w:rFonts w:hint="eastAsia"/>
          <w:color w:val="auto"/>
          <w:lang w:val="en-US" w:eastAsia="zh-CN"/>
        </w:rPr>
        <w:fldChar w:fldCharType="begin"/>
      </w:r>
      <w:r>
        <w:rPr>
          <w:rFonts w:hint="eastAsia"/>
          <w:color w:val="auto"/>
          <w:lang w:val="en-US" w:eastAsia="zh-CN"/>
        </w:rPr>
        <w:instrText xml:space="preserve"> HYPERLINK \l "_设备名称规范" </w:instrText>
      </w:r>
      <w:r>
        <w:rPr>
          <w:rFonts w:hint="eastAsia"/>
          <w:color w:val="auto"/>
          <w:lang w:val="en-US" w:eastAsia="zh-CN"/>
        </w:rPr>
        <w:fldChar w:fldCharType="separate"/>
      </w:r>
      <w:r>
        <w:rPr>
          <w:rStyle w:val="35"/>
          <w:rFonts w:hint="eastAsia"/>
          <w:lang w:val="en-US" w:eastAsia="zh-CN"/>
        </w:rPr>
        <w:t xml:space="preserve"> IOS设备名称规范</w:t>
      </w:r>
      <w:r>
        <w:rPr>
          <w:rFonts w:hint="eastAsia"/>
          <w:color w:val="auto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，之后点击Continue进入注册即可，如下图：</w:t>
      </w:r>
      <w:bookmarkEnd w:id="20"/>
    </w:p>
    <w:p>
      <w:pPr>
        <w:ind w:leftChars="400"/>
      </w:pPr>
      <w:r>
        <w:drawing>
          <wp:inline distT="0" distB="0" distL="114300" distR="114300">
            <wp:extent cx="4504690" cy="147002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47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4" w:name="_Toc5821"/>
      <w:bookmarkStart w:id="35" w:name="_获取UDID"/>
      <w:r>
        <w:rPr>
          <w:rFonts w:hint="eastAsia" w:ascii="宋体" w:hAnsi="宋体" w:eastAsia="宋体" w:cs="宋体"/>
          <w:lang w:val="en-US" w:eastAsia="zh-CN"/>
        </w:rPr>
        <w:t>获取UDID</w:t>
      </w:r>
      <w:bookmarkEnd w:id="34"/>
    </w:p>
    <w:bookmarkEnd w:id="35"/>
    <w:p>
      <w:pPr>
        <w:ind w:leftChars="2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把IOS设备连接到电脑上，打开ITunes，选择摘要,点击一下切换就可以看到UDID，如下图：</w:t>
      </w:r>
    </w:p>
    <w:p>
      <w:p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483860" cy="14820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36" w:name="_Toc30664"/>
      <w:bookmarkStart w:id="37" w:name="_项目绑定数量"/>
      <w:r>
        <w:rPr>
          <w:rFonts w:hint="eastAsia"/>
          <w:lang w:val="en-US" w:eastAsia="zh-CN"/>
        </w:rPr>
        <w:t>设备数量</w:t>
      </w:r>
      <w:bookmarkEnd w:id="36"/>
    </w:p>
    <w:bookmarkEnd w:id="37"/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line="240" w:lineRule="auto"/>
        <w:ind w:left="42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目前公司的个人开发者账号，数量限额是100台。已经绑定了47台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</w:pPr>
      <w:bookmarkStart w:id="38" w:name="_Toc10207"/>
      <w:r>
        <w:rPr>
          <w:rFonts w:hint="eastAsia" w:ascii="宋体" w:hAnsi="宋体" w:eastAsia="宋体" w:cs="宋体"/>
          <w:lang w:val="en-US" w:eastAsia="zh-CN"/>
        </w:rPr>
        <w:t>设备绑定情况</w:t>
      </w:r>
      <w:bookmarkEnd w:id="38"/>
    </w:p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目前个人开发者账号，绑定详细情况如下：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已经绑定设备数量：47台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ProjectN项目组：12台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Dol项目组：4台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Marvelisian</w:t>
      </w:r>
      <w:r>
        <w:rPr>
          <w:rFonts w:hint="eastAsia" w:ascii="宋体" w:hAnsi="宋体" w:eastAsia="宋体" w:cs="宋体"/>
          <w:lang w:val="en-US" w:eastAsia="zh-CN"/>
        </w:rPr>
        <w:t>项目组：2台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SDK组：2台</w:t>
      </w:r>
      <w:bookmarkStart w:id="47" w:name="_GoBack"/>
      <w:bookmarkEnd w:id="47"/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未找到相关绑定人：27台</w:t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</w:pPr>
      <w:bookmarkStart w:id="39" w:name="_Toc14179"/>
      <w:bookmarkStart w:id="40" w:name="_设备绑定数量限制"/>
      <w:r>
        <w:rPr>
          <w:rFonts w:hint="eastAsia" w:ascii="宋体" w:hAnsi="宋体" w:eastAsia="宋体" w:cs="宋体"/>
          <w:lang w:val="en-US" w:eastAsia="zh-CN"/>
        </w:rPr>
        <w:t>设备绑定数量限制</w:t>
      </w:r>
      <w:bookmarkEnd w:id="39"/>
    </w:p>
    <w:bookmarkEnd w:id="40"/>
    <w:p>
      <w:pPr>
        <w:ind w:left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考虑到账号的设备绑定数额限制，目前规划如下：</w:t>
      </w:r>
    </w:p>
    <w:p>
      <w:pPr>
        <w:keepNext w:val="0"/>
        <w:keepLines w:val="0"/>
        <w:pageBreakBefore w:val="0"/>
        <w:widowControl/>
        <w:numPr>
          <w:ilvl w:val="0"/>
          <w:numId w:val="6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CN"/>
        </w:rPr>
      </w:pPr>
      <w:r>
        <w:rPr>
          <w:rFonts w:hint="eastAsia"/>
          <w:lang w:val="en-US" w:eastAsia="zh-CN"/>
        </w:rPr>
        <w:t>每个项目组，5台设备名额</w:t>
      </w:r>
    </w:p>
    <w:p>
      <w:pPr>
        <w:pStyle w:val="2"/>
        <w:keepNext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160" w:line="240" w:lineRule="auto"/>
        <w:ind w:left="425" w:leftChars="0" w:right="0" w:rightChars="0" w:hanging="425" w:firstLineChars="0"/>
        <w:jc w:val="left"/>
        <w:textAlignment w:val="auto"/>
        <w:outlineLvl w:val="0"/>
      </w:pPr>
      <w:bookmarkStart w:id="41" w:name="_Toc7468"/>
      <w:bookmarkStart w:id="42" w:name="_IOS设备名称规范"/>
      <w:r>
        <w:rPr>
          <w:rFonts w:hint="eastAsia"/>
          <w:lang w:val="en-US" w:eastAsia="zh-CN"/>
        </w:rPr>
        <w:t>IOS设备名称规范</w:t>
      </w:r>
      <w:bookmarkEnd w:id="41"/>
    </w:p>
    <w:bookmarkEnd w:id="42"/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3" w:name="_Toc5059"/>
      <w:bookmarkStart w:id="44" w:name="_设备名称规范"/>
      <w:r>
        <w:rPr>
          <w:rFonts w:hint="eastAsia"/>
          <w:lang w:val="en-US" w:eastAsia="zh-CN"/>
        </w:rPr>
        <w:t>设备名称规范</w:t>
      </w:r>
      <w:bookmarkEnd w:id="43"/>
    </w:p>
    <w:bookmarkEnd w:id="44"/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361" w:afterLines="100" w:line="240" w:lineRule="auto"/>
        <w:ind w:left="840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项目名称+系列号（如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ProjectN_1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，ProjectN为项目名称，1为设备代号，后续继续递增添加）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400" w:right="0" w:rightChars="0"/>
        <w:jc w:val="left"/>
        <w:textAlignment w:val="auto"/>
        <w:outlineLvl w:val="9"/>
      </w:pPr>
      <w:r>
        <w:drawing>
          <wp:inline distT="0" distB="0" distL="114300" distR="114300">
            <wp:extent cx="4930140" cy="1423670"/>
            <wp:effectExtent l="0" t="0" r="381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1423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5" w:name="_Toc18776"/>
      <w:r>
        <w:rPr>
          <w:rFonts w:hint="eastAsia" w:ascii="宋体" w:hAnsi="宋体" w:eastAsia="宋体" w:cs="宋体"/>
          <w:lang w:val="en-US" w:eastAsia="zh-CN"/>
        </w:rPr>
        <w:t>目前现状</w:t>
      </w:r>
      <w:bookmarkEnd w:id="45"/>
    </w:p>
    <w:p>
      <w:pPr>
        <w:ind w:leftChars="40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目前设备的名称很乱，分不清到底是谁的设备，如下图：</w:t>
      </w:r>
    </w:p>
    <w:p>
      <w:pPr>
        <w:ind w:leftChars="400"/>
      </w:pPr>
      <w:r>
        <w:drawing>
          <wp:inline distT="0" distB="0" distL="114300" distR="114300">
            <wp:extent cx="4983480" cy="204025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2040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600" w:right="0" w:rightChars="0"/>
        <w:jc w:val="left"/>
        <w:textAlignment w:val="auto"/>
        <w:outlineLvl w:val="9"/>
        <w:rPr>
          <w:rFonts w:hint="eastAsia"/>
        </w:rPr>
      </w:pPr>
    </w:p>
    <w:p>
      <w:pPr>
        <w:pStyle w:val="3"/>
        <w:numPr>
          <w:ilvl w:val="1"/>
          <w:numId w:val="2"/>
        </w:numPr>
        <w:tabs>
          <w:tab w:val="left" w:pos="850"/>
        </w:tabs>
        <w:ind w:left="992" w:leftChars="0" w:hanging="567" w:firstLineChars="0"/>
        <w:rPr>
          <w:rFonts w:hint="eastAsia"/>
          <w:lang w:val="en-US" w:eastAsia="zh-CN"/>
        </w:rPr>
      </w:pPr>
      <w:bookmarkStart w:id="46" w:name="_Toc26879"/>
      <w:r>
        <w:rPr>
          <w:rFonts w:hint="eastAsia"/>
          <w:lang w:val="en-US" w:eastAsia="zh-CN"/>
        </w:rPr>
        <w:t>设备名称纠正</w:t>
      </w:r>
      <w:bookmarkEnd w:id="46"/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3"/>
          <w:tab w:val="clear" w:pos="420"/>
          <w:tab w:val="clear" w:pos="43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考虑到后期的维护，把现有不规范的名称修改，具体操作如下：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81" w:beforeLines="50" w:line="240" w:lineRule="auto"/>
        <w:ind w:left="1260" w:leftChars="0" w:right="0" w:rightChars="0" w:hanging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/>
          <w:lang w:val="en-US" w:eastAsia="zh-CN"/>
        </w:rPr>
        <w:t>原有追查不到具体是谁的设备，先改名为unknown，暂时先不禁用。（怕把重要人物的给禁用了）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hanging="420" w:firstLineChars="0"/>
        <w:jc w:val="left"/>
        <w:textAlignment w:val="auto"/>
        <w:outlineLvl w:val="9"/>
      </w:pPr>
      <w:r>
        <w:rPr>
          <w:rFonts w:hint="eastAsia" w:ascii="宋体" w:hAnsi="宋体" w:eastAsia="宋体" w:cs="宋体"/>
          <w:lang w:val="en-US" w:eastAsia="zh-CN"/>
        </w:rPr>
        <w:t>已知项目的统一按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"_设备名称规范"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35"/>
          <w:rFonts w:hint="eastAsia" w:ascii="宋体" w:hAnsi="宋体" w:eastAsia="宋体" w:cs="宋体"/>
          <w:lang w:val="en-US" w:eastAsia="zh-CN"/>
        </w:rPr>
        <w:t>名称规范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  <w:r>
        <w:rPr>
          <w:rFonts w:hint="eastAsia" w:ascii="宋体" w:hAnsi="宋体" w:eastAsia="宋体" w:cs="宋体"/>
          <w:lang w:val="en-US" w:eastAsia="zh-CN"/>
        </w:rPr>
        <w:t>修改</w:t>
      </w:r>
    </w:p>
    <w:p>
      <w:pPr>
        <w:ind w:leftChars="400"/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pict>
          <v:shape id="_x0000_i1028" o:spt="75" type="#_x0000_t75" style="height:7.2pt;width:432pt;" filled="f" o:preferrelative="t" stroked="f" coordsize="21600,21600" o:hr="t" o:hrpct="0" o:hralign="center">
            <v:path/>
            <v:fill on="f" focussize="0,0"/>
            <v:stroke on="f" joinstyle="miter"/>
            <v:imagedata r:id="rId10" o:title="BD10290_"/>
            <o:lock v:ext="edit" aspectratio="t"/>
            <w10:wrap type="none"/>
            <w10:anchorlock/>
          </v:shape>
        </w:pic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2240" w:h="15840"/>
      <w:pgMar w:top="1440" w:right="1800" w:bottom="1440" w:left="1800" w:header="1440" w:footer="1440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50"/>
    <w:family w:val="auto"/>
    <w:pitch w:val="default"/>
    <w:sig w:usb0="80000287" w:usb1="28C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宋体 (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  <w:pBdr>
        <w:top w:val="single" w:color="auto" w:sz="8" w:space="1"/>
      </w:pBdr>
      <w:rPr>
        <w:sz w:val="18"/>
        <w:szCs w:val="18"/>
        <w:lang w:eastAsia="zh-CN"/>
      </w:rPr>
    </w:pPr>
    <w:r>
      <w:rPr>
        <w:sz w:val="18"/>
        <w:szCs w:val="18"/>
      </w:rPr>
      <w:t>Confidential</w:t>
    </w:r>
    <w:r>
      <w:rPr>
        <w:sz w:val="18"/>
        <w:szCs w:val="18"/>
      </w:rPr>
      <w:tab/>
    </w:r>
    <w:r>
      <w:rPr>
        <w:sz w:val="18"/>
        <w:szCs w:val="18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2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5/6/2016</w:t>
    </w:r>
    <w:r>
      <w:rPr>
        <w:sz w:val="18"/>
        <w:szCs w:val="18"/>
      </w:rPr>
      <w:fldChar w:fldCharType="end"/>
    </w:r>
  </w:p>
  <w:p>
    <w:pPr>
      <w:pStyle w:val="23"/>
      <w:pBdr>
        <w:top w:val="single" w:color="auto" w:sz="8" w:space="1"/>
      </w:pBdr>
      <w:jc w:val="center"/>
      <w:rPr>
        <w:sz w:val="18"/>
        <w:szCs w:val="18"/>
        <w:lang w:eastAsia="zh-CN"/>
      </w:rPr>
    </w:pPr>
    <w:r>
      <w:rPr>
        <w:rFonts w:hint="eastAsia"/>
        <w:sz w:val="18"/>
        <w:szCs w:val="18"/>
        <w:lang w:eastAsia="zh-CN"/>
      </w:rPr>
      <w:t>Shinezone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  <w:jc w:val="center"/>
      <w:rPr>
        <w:rFonts w:hint="eastAsia"/>
      </w:rPr>
    </w:pPr>
    <w:r>
      <w:rPr>
        <w:rFonts w:hint="eastAsia"/>
      </w:rPr>
      <w:t>苹果设备注册流程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21721">
    <w:nsid w:val="572327B9"/>
    <w:multiLevelType w:val="multilevel"/>
    <w:tmpl w:val="572327B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37873287">
    <w:nsid w:val="55B43487"/>
    <w:multiLevelType w:val="multilevel"/>
    <w:tmpl w:val="55B43487"/>
    <w:lvl w:ilvl="0" w:tentative="1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1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 w:ascii="Arial" w:hAnsi="Arial"/>
        <w:b/>
        <w:i/>
        <w:sz w:val="20"/>
        <w:szCs w:val="20"/>
      </w:rPr>
    </w:lvl>
    <w:lvl w:ilvl="4" w:tentative="1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1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462357419">
    <w:nsid w:val="5729CDAB"/>
    <w:multiLevelType w:val="multilevel"/>
    <w:tmpl w:val="5729CDAB"/>
    <w:lvl w:ilvl="0" w:tentative="1">
      <w:start w:val="1"/>
      <w:numFmt w:val="decimal"/>
      <w:lvlText w:val="%1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1">
      <w:start w:val="1"/>
      <w:numFmt w:val="decimal"/>
      <w:lvlText w:val="%1.%2"/>
      <w:lvlJc w:val="left"/>
      <w:pPr>
        <w:ind w:left="992" w:hanging="567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"/>
      <w:lvlJc w:val="left"/>
      <w:pPr>
        <w:ind w:left="0" w:leftChars="0" w:firstLine="851" w:firstLineChars="0"/>
      </w:pPr>
      <w:rPr>
        <w:rFonts w:hint="default" w:ascii="宋体" w:hAnsi="宋体" w:eastAsia="宋体" w:cs="宋体"/>
      </w:rPr>
    </w:lvl>
    <w:lvl w:ilvl="3" w:tentative="1">
      <w:start w:val="1"/>
      <w:numFmt w:val="decimal"/>
      <w:lvlText w:val="%1.%2.%3.%4"/>
      <w:lvlJc w:val="left"/>
      <w:pPr>
        <w:ind w:left="1984" w:hanging="708"/>
      </w:pPr>
      <w:rPr>
        <w:rFonts w:hint="default" w:ascii="宋体" w:hAnsi="宋体" w:eastAsia="宋体" w:cs="宋体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01458626">
    <w:nsid w:val="2FC549C2"/>
    <w:multiLevelType w:val="multilevel"/>
    <w:tmpl w:val="2FC549C2"/>
    <w:lvl w:ilvl="0" w:tentative="1">
      <w:start w:val="1"/>
      <w:numFmt w:val="bullet"/>
      <w:pStyle w:val="67"/>
      <w:lvlText w:val=""/>
      <w:lvlJc w:val="left"/>
      <w:pPr>
        <w:tabs>
          <w:tab w:val="left" w:pos="363"/>
        </w:tabs>
        <w:ind w:left="363" w:hanging="360"/>
      </w:pPr>
      <w:rPr>
        <w:rFonts w:hint="default" w:ascii="Symbol" w:hAnsi="Symbol" w:cs="Symbol"/>
      </w:rPr>
    </w:lvl>
    <w:lvl w:ilvl="1" w:tentative="1">
      <w:start w:val="1"/>
      <w:numFmt w:val="bullet"/>
      <w:lvlText w:val="o"/>
      <w:lvlJc w:val="left"/>
      <w:pPr>
        <w:tabs>
          <w:tab w:val="left" w:pos="1083"/>
        </w:tabs>
        <w:ind w:left="1083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tabs>
          <w:tab w:val="left" w:pos="1803"/>
        </w:tabs>
        <w:ind w:left="1803" w:hanging="360"/>
      </w:pPr>
      <w:rPr>
        <w:rFonts w:hint="default" w:ascii="Wingdings" w:hAnsi="Wingdings" w:cs="Wingdings"/>
      </w:rPr>
    </w:lvl>
    <w:lvl w:ilvl="3" w:tentative="1">
      <w:start w:val="1"/>
      <w:numFmt w:val="bullet"/>
      <w:lvlText w:val=""/>
      <w:lvlJc w:val="left"/>
      <w:pPr>
        <w:tabs>
          <w:tab w:val="left" w:pos="2523"/>
        </w:tabs>
        <w:ind w:left="2523" w:hanging="360"/>
      </w:pPr>
      <w:rPr>
        <w:rFonts w:hint="default" w:ascii="Symbol" w:hAnsi="Symbol" w:cs="Symbol"/>
      </w:rPr>
    </w:lvl>
    <w:lvl w:ilvl="4" w:tentative="1">
      <w:start w:val="1"/>
      <w:numFmt w:val="bullet"/>
      <w:lvlText w:val="o"/>
      <w:lvlJc w:val="left"/>
      <w:pPr>
        <w:tabs>
          <w:tab w:val="left" w:pos="3243"/>
        </w:tabs>
        <w:ind w:left="3243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tabs>
          <w:tab w:val="left" w:pos="3963"/>
        </w:tabs>
        <w:ind w:left="3963" w:hanging="360"/>
      </w:pPr>
      <w:rPr>
        <w:rFonts w:hint="default" w:ascii="Wingdings" w:hAnsi="Wingdings" w:cs="Wingdings"/>
      </w:rPr>
    </w:lvl>
    <w:lvl w:ilvl="6" w:tentative="1">
      <w:start w:val="1"/>
      <w:numFmt w:val="bullet"/>
      <w:lvlText w:val=""/>
      <w:lvlJc w:val="left"/>
      <w:pPr>
        <w:tabs>
          <w:tab w:val="left" w:pos="4683"/>
        </w:tabs>
        <w:ind w:left="4683" w:hanging="360"/>
      </w:pPr>
      <w:rPr>
        <w:rFonts w:hint="default" w:ascii="Symbol" w:hAnsi="Symbol" w:cs="Symbol"/>
      </w:rPr>
    </w:lvl>
    <w:lvl w:ilvl="7" w:tentative="1">
      <w:start w:val="1"/>
      <w:numFmt w:val="bullet"/>
      <w:lvlText w:val="o"/>
      <w:lvlJc w:val="left"/>
      <w:pPr>
        <w:tabs>
          <w:tab w:val="left" w:pos="5403"/>
        </w:tabs>
        <w:ind w:left="5403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tabs>
          <w:tab w:val="left" w:pos="6123"/>
        </w:tabs>
        <w:ind w:left="6123" w:hanging="360"/>
      </w:pPr>
      <w:rPr>
        <w:rFonts w:hint="default" w:ascii="Wingdings" w:hAnsi="Wingdings" w:cs="Wingdings"/>
      </w:rPr>
    </w:lvl>
  </w:abstractNum>
  <w:abstractNum w:abstractNumId="1462501220">
    <w:nsid w:val="572BFF64"/>
    <w:multiLevelType w:val="singleLevel"/>
    <w:tmpl w:val="572BFF6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2436000">
    <w:nsid w:val="572B00A0"/>
    <w:multiLevelType w:val="multilevel"/>
    <w:tmpl w:val="572B00A0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37873287"/>
  </w:num>
  <w:num w:numId="2">
    <w:abstractNumId w:val="1462357419"/>
  </w:num>
  <w:num w:numId="3">
    <w:abstractNumId w:val="801458626"/>
  </w:num>
  <w:num w:numId="4">
    <w:abstractNumId w:val="1461921721"/>
  </w:num>
  <w:num w:numId="5">
    <w:abstractNumId w:val="1462501220"/>
  </w:num>
  <w:num w:numId="6">
    <w:abstractNumId w:val="146243600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doNotShadeFormData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912CD"/>
    <w:rsid w:val="000014F6"/>
    <w:rsid w:val="0000162C"/>
    <w:rsid w:val="00001AFA"/>
    <w:rsid w:val="000026A0"/>
    <w:rsid w:val="00002A2C"/>
    <w:rsid w:val="00002DD4"/>
    <w:rsid w:val="000030F1"/>
    <w:rsid w:val="000033DF"/>
    <w:rsid w:val="00004124"/>
    <w:rsid w:val="0000457E"/>
    <w:rsid w:val="00005980"/>
    <w:rsid w:val="00010BC8"/>
    <w:rsid w:val="0001114B"/>
    <w:rsid w:val="0001131F"/>
    <w:rsid w:val="0001145D"/>
    <w:rsid w:val="000126E0"/>
    <w:rsid w:val="00013AE4"/>
    <w:rsid w:val="00014AE2"/>
    <w:rsid w:val="0001637D"/>
    <w:rsid w:val="000177CB"/>
    <w:rsid w:val="00017C64"/>
    <w:rsid w:val="00017FE0"/>
    <w:rsid w:val="0002036A"/>
    <w:rsid w:val="0002096F"/>
    <w:rsid w:val="00020C10"/>
    <w:rsid w:val="00021D14"/>
    <w:rsid w:val="00021E21"/>
    <w:rsid w:val="00023CB3"/>
    <w:rsid w:val="00024539"/>
    <w:rsid w:val="0002471B"/>
    <w:rsid w:val="00024B18"/>
    <w:rsid w:val="00025326"/>
    <w:rsid w:val="00025D84"/>
    <w:rsid w:val="000260B0"/>
    <w:rsid w:val="00027DDD"/>
    <w:rsid w:val="00030BA3"/>
    <w:rsid w:val="00030EC4"/>
    <w:rsid w:val="0003155D"/>
    <w:rsid w:val="00032167"/>
    <w:rsid w:val="00032748"/>
    <w:rsid w:val="00032ADF"/>
    <w:rsid w:val="000335BF"/>
    <w:rsid w:val="00033CF3"/>
    <w:rsid w:val="00033DBD"/>
    <w:rsid w:val="00033F4B"/>
    <w:rsid w:val="00033F94"/>
    <w:rsid w:val="0003576A"/>
    <w:rsid w:val="00035B80"/>
    <w:rsid w:val="00037337"/>
    <w:rsid w:val="00040139"/>
    <w:rsid w:val="00042784"/>
    <w:rsid w:val="00042C4B"/>
    <w:rsid w:val="000440B5"/>
    <w:rsid w:val="0004414E"/>
    <w:rsid w:val="0004461F"/>
    <w:rsid w:val="000459CC"/>
    <w:rsid w:val="00045F2C"/>
    <w:rsid w:val="000460F5"/>
    <w:rsid w:val="0004688A"/>
    <w:rsid w:val="00046D93"/>
    <w:rsid w:val="000472CA"/>
    <w:rsid w:val="00047F0B"/>
    <w:rsid w:val="000508DA"/>
    <w:rsid w:val="00051932"/>
    <w:rsid w:val="00051959"/>
    <w:rsid w:val="00051DD1"/>
    <w:rsid w:val="00053499"/>
    <w:rsid w:val="000544D9"/>
    <w:rsid w:val="00054E75"/>
    <w:rsid w:val="0005547B"/>
    <w:rsid w:val="00055ECB"/>
    <w:rsid w:val="00056330"/>
    <w:rsid w:val="00056CB9"/>
    <w:rsid w:val="00057F41"/>
    <w:rsid w:val="000605FB"/>
    <w:rsid w:val="00060A82"/>
    <w:rsid w:val="00061025"/>
    <w:rsid w:val="00061204"/>
    <w:rsid w:val="00061883"/>
    <w:rsid w:val="0006219F"/>
    <w:rsid w:val="0006222D"/>
    <w:rsid w:val="000622B1"/>
    <w:rsid w:val="000629B1"/>
    <w:rsid w:val="000636A5"/>
    <w:rsid w:val="00063EE7"/>
    <w:rsid w:val="000646CE"/>
    <w:rsid w:val="00064A08"/>
    <w:rsid w:val="00064FC6"/>
    <w:rsid w:val="0006602F"/>
    <w:rsid w:val="00066306"/>
    <w:rsid w:val="00066865"/>
    <w:rsid w:val="00066B81"/>
    <w:rsid w:val="0006739B"/>
    <w:rsid w:val="00067B7E"/>
    <w:rsid w:val="00070344"/>
    <w:rsid w:val="0007071A"/>
    <w:rsid w:val="00071E38"/>
    <w:rsid w:val="00071F8A"/>
    <w:rsid w:val="000722CE"/>
    <w:rsid w:val="00072C76"/>
    <w:rsid w:val="00073CAD"/>
    <w:rsid w:val="000747F6"/>
    <w:rsid w:val="0007543C"/>
    <w:rsid w:val="00075C58"/>
    <w:rsid w:val="000760CC"/>
    <w:rsid w:val="00076502"/>
    <w:rsid w:val="000772FF"/>
    <w:rsid w:val="00077623"/>
    <w:rsid w:val="000776DB"/>
    <w:rsid w:val="0008074D"/>
    <w:rsid w:val="0008075A"/>
    <w:rsid w:val="00080913"/>
    <w:rsid w:val="00080D2B"/>
    <w:rsid w:val="000812CC"/>
    <w:rsid w:val="000824BD"/>
    <w:rsid w:val="000836DC"/>
    <w:rsid w:val="00090542"/>
    <w:rsid w:val="000905CE"/>
    <w:rsid w:val="000905FA"/>
    <w:rsid w:val="000911A4"/>
    <w:rsid w:val="0009226B"/>
    <w:rsid w:val="000923AC"/>
    <w:rsid w:val="000932AC"/>
    <w:rsid w:val="0009361C"/>
    <w:rsid w:val="00093D4F"/>
    <w:rsid w:val="00093E8C"/>
    <w:rsid w:val="000946B9"/>
    <w:rsid w:val="0009635A"/>
    <w:rsid w:val="0009639F"/>
    <w:rsid w:val="000963E3"/>
    <w:rsid w:val="00096414"/>
    <w:rsid w:val="00096517"/>
    <w:rsid w:val="00097D1D"/>
    <w:rsid w:val="000A0954"/>
    <w:rsid w:val="000A14EF"/>
    <w:rsid w:val="000A161F"/>
    <w:rsid w:val="000A31E3"/>
    <w:rsid w:val="000A3252"/>
    <w:rsid w:val="000A34FE"/>
    <w:rsid w:val="000A351C"/>
    <w:rsid w:val="000A3989"/>
    <w:rsid w:val="000A4256"/>
    <w:rsid w:val="000A5895"/>
    <w:rsid w:val="000A59AF"/>
    <w:rsid w:val="000A6AED"/>
    <w:rsid w:val="000A6D73"/>
    <w:rsid w:val="000A7D65"/>
    <w:rsid w:val="000B0805"/>
    <w:rsid w:val="000B1121"/>
    <w:rsid w:val="000B2219"/>
    <w:rsid w:val="000B287F"/>
    <w:rsid w:val="000B2894"/>
    <w:rsid w:val="000B2A3C"/>
    <w:rsid w:val="000B3C4E"/>
    <w:rsid w:val="000B4D9A"/>
    <w:rsid w:val="000B566D"/>
    <w:rsid w:val="000B6259"/>
    <w:rsid w:val="000B675E"/>
    <w:rsid w:val="000B6E22"/>
    <w:rsid w:val="000B7403"/>
    <w:rsid w:val="000B76DA"/>
    <w:rsid w:val="000C0412"/>
    <w:rsid w:val="000C1209"/>
    <w:rsid w:val="000C1586"/>
    <w:rsid w:val="000C30CC"/>
    <w:rsid w:val="000C3342"/>
    <w:rsid w:val="000C497B"/>
    <w:rsid w:val="000C4F39"/>
    <w:rsid w:val="000C5A68"/>
    <w:rsid w:val="000C639A"/>
    <w:rsid w:val="000C65BC"/>
    <w:rsid w:val="000D0001"/>
    <w:rsid w:val="000D0242"/>
    <w:rsid w:val="000D1083"/>
    <w:rsid w:val="000D2377"/>
    <w:rsid w:val="000D2711"/>
    <w:rsid w:val="000D2C05"/>
    <w:rsid w:val="000D33F7"/>
    <w:rsid w:val="000D3577"/>
    <w:rsid w:val="000D3B0B"/>
    <w:rsid w:val="000D40A2"/>
    <w:rsid w:val="000D5E4D"/>
    <w:rsid w:val="000D6AE3"/>
    <w:rsid w:val="000D7577"/>
    <w:rsid w:val="000D7607"/>
    <w:rsid w:val="000E184B"/>
    <w:rsid w:val="000E18D3"/>
    <w:rsid w:val="000E1DA4"/>
    <w:rsid w:val="000E26B3"/>
    <w:rsid w:val="000E291D"/>
    <w:rsid w:val="000E2EEF"/>
    <w:rsid w:val="000E3046"/>
    <w:rsid w:val="000E416D"/>
    <w:rsid w:val="000E4408"/>
    <w:rsid w:val="000E484F"/>
    <w:rsid w:val="000E6B12"/>
    <w:rsid w:val="000E7790"/>
    <w:rsid w:val="000E7F03"/>
    <w:rsid w:val="000E7F0B"/>
    <w:rsid w:val="000F0D8F"/>
    <w:rsid w:val="000F13D6"/>
    <w:rsid w:val="000F15E3"/>
    <w:rsid w:val="000F1BEC"/>
    <w:rsid w:val="000F2765"/>
    <w:rsid w:val="000F29DB"/>
    <w:rsid w:val="000F2ABE"/>
    <w:rsid w:val="000F352D"/>
    <w:rsid w:val="000F3DDA"/>
    <w:rsid w:val="000F472B"/>
    <w:rsid w:val="000F47EA"/>
    <w:rsid w:val="000F482D"/>
    <w:rsid w:val="000F503D"/>
    <w:rsid w:val="000F5306"/>
    <w:rsid w:val="000F59D0"/>
    <w:rsid w:val="000F5B46"/>
    <w:rsid w:val="000F5C13"/>
    <w:rsid w:val="000F5F96"/>
    <w:rsid w:val="000F72BF"/>
    <w:rsid w:val="000F749A"/>
    <w:rsid w:val="000F7509"/>
    <w:rsid w:val="00100287"/>
    <w:rsid w:val="001009CD"/>
    <w:rsid w:val="00100CE3"/>
    <w:rsid w:val="00100D9E"/>
    <w:rsid w:val="00101A3D"/>
    <w:rsid w:val="001023C5"/>
    <w:rsid w:val="001025B6"/>
    <w:rsid w:val="00104493"/>
    <w:rsid w:val="001059FF"/>
    <w:rsid w:val="00105F76"/>
    <w:rsid w:val="0010616F"/>
    <w:rsid w:val="00106402"/>
    <w:rsid w:val="001065A0"/>
    <w:rsid w:val="00107AC2"/>
    <w:rsid w:val="00110B1C"/>
    <w:rsid w:val="0011123F"/>
    <w:rsid w:val="00111FC6"/>
    <w:rsid w:val="00112379"/>
    <w:rsid w:val="00112912"/>
    <w:rsid w:val="00113B05"/>
    <w:rsid w:val="001149C0"/>
    <w:rsid w:val="00114B21"/>
    <w:rsid w:val="00114DFF"/>
    <w:rsid w:val="00116A7A"/>
    <w:rsid w:val="00116F0A"/>
    <w:rsid w:val="00117016"/>
    <w:rsid w:val="001170C5"/>
    <w:rsid w:val="00117315"/>
    <w:rsid w:val="001206D4"/>
    <w:rsid w:val="00121678"/>
    <w:rsid w:val="00121C44"/>
    <w:rsid w:val="0012361D"/>
    <w:rsid w:val="00124090"/>
    <w:rsid w:val="00124AA8"/>
    <w:rsid w:val="00124C8C"/>
    <w:rsid w:val="001252A7"/>
    <w:rsid w:val="0012605D"/>
    <w:rsid w:val="001261B9"/>
    <w:rsid w:val="00126656"/>
    <w:rsid w:val="00131338"/>
    <w:rsid w:val="00131550"/>
    <w:rsid w:val="00132605"/>
    <w:rsid w:val="001328A3"/>
    <w:rsid w:val="001337ED"/>
    <w:rsid w:val="00133C2B"/>
    <w:rsid w:val="00133E3D"/>
    <w:rsid w:val="00134BAD"/>
    <w:rsid w:val="00134C5D"/>
    <w:rsid w:val="00135CC1"/>
    <w:rsid w:val="0013642E"/>
    <w:rsid w:val="001375C2"/>
    <w:rsid w:val="00137688"/>
    <w:rsid w:val="001412C9"/>
    <w:rsid w:val="00142777"/>
    <w:rsid w:val="00142966"/>
    <w:rsid w:val="001437FF"/>
    <w:rsid w:val="00143DC1"/>
    <w:rsid w:val="00143FAB"/>
    <w:rsid w:val="00144052"/>
    <w:rsid w:val="00144472"/>
    <w:rsid w:val="001458C5"/>
    <w:rsid w:val="00145A6D"/>
    <w:rsid w:val="00145CF6"/>
    <w:rsid w:val="00145FCB"/>
    <w:rsid w:val="0014703D"/>
    <w:rsid w:val="001474A7"/>
    <w:rsid w:val="00147631"/>
    <w:rsid w:val="001505E3"/>
    <w:rsid w:val="001524FA"/>
    <w:rsid w:val="001527DB"/>
    <w:rsid w:val="0015289A"/>
    <w:rsid w:val="00152BF1"/>
    <w:rsid w:val="00152F02"/>
    <w:rsid w:val="0015328B"/>
    <w:rsid w:val="001546DA"/>
    <w:rsid w:val="001547E9"/>
    <w:rsid w:val="00155B90"/>
    <w:rsid w:val="00155F51"/>
    <w:rsid w:val="00156853"/>
    <w:rsid w:val="001569E8"/>
    <w:rsid w:val="00156CE0"/>
    <w:rsid w:val="001578B3"/>
    <w:rsid w:val="001606DB"/>
    <w:rsid w:val="00160B81"/>
    <w:rsid w:val="0016132D"/>
    <w:rsid w:val="00161451"/>
    <w:rsid w:val="00161CC3"/>
    <w:rsid w:val="00162DE4"/>
    <w:rsid w:val="0016324E"/>
    <w:rsid w:val="00163481"/>
    <w:rsid w:val="0016356D"/>
    <w:rsid w:val="001648FE"/>
    <w:rsid w:val="00165C2A"/>
    <w:rsid w:val="00165C78"/>
    <w:rsid w:val="00166079"/>
    <w:rsid w:val="00166A71"/>
    <w:rsid w:val="00166AFF"/>
    <w:rsid w:val="0017020B"/>
    <w:rsid w:val="00170361"/>
    <w:rsid w:val="001709FB"/>
    <w:rsid w:val="00171A4C"/>
    <w:rsid w:val="00171AE4"/>
    <w:rsid w:val="00171B53"/>
    <w:rsid w:val="00171C12"/>
    <w:rsid w:val="00171E89"/>
    <w:rsid w:val="00172B4A"/>
    <w:rsid w:val="00172E7A"/>
    <w:rsid w:val="00173F6E"/>
    <w:rsid w:val="00174B08"/>
    <w:rsid w:val="00175047"/>
    <w:rsid w:val="00175439"/>
    <w:rsid w:val="00175469"/>
    <w:rsid w:val="00175FDC"/>
    <w:rsid w:val="00176146"/>
    <w:rsid w:val="00176162"/>
    <w:rsid w:val="001764E3"/>
    <w:rsid w:val="00176CA5"/>
    <w:rsid w:val="00176FC3"/>
    <w:rsid w:val="00177038"/>
    <w:rsid w:val="00177912"/>
    <w:rsid w:val="0018006E"/>
    <w:rsid w:val="001803CA"/>
    <w:rsid w:val="001806FD"/>
    <w:rsid w:val="00180946"/>
    <w:rsid w:val="00180FC6"/>
    <w:rsid w:val="001815A6"/>
    <w:rsid w:val="00181699"/>
    <w:rsid w:val="001816D5"/>
    <w:rsid w:val="00181A17"/>
    <w:rsid w:val="001827CD"/>
    <w:rsid w:val="00183540"/>
    <w:rsid w:val="0018366F"/>
    <w:rsid w:val="00183889"/>
    <w:rsid w:val="0018421C"/>
    <w:rsid w:val="00184332"/>
    <w:rsid w:val="00184F3A"/>
    <w:rsid w:val="00185930"/>
    <w:rsid w:val="001859D6"/>
    <w:rsid w:val="0018681B"/>
    <w:rsid w:val="00187CE4"/>
    <w:rsid w:val="00190797"/>
    <w:rsid w:val="00190C81"/>
    <w:rsid w:val="001912CD"/>
    <w:rsid w:val="00191A3C"/>
    <w:rsid w:val="00193AA5"/>
    <w:rsid w:val="0019481B"/>
    <w:rsid w:val="00195FA4"/>
    <w:rsid w:val="0019640E"/>
    <w:rsid w:val="0019650F"/>
    <w:rsid w:val="00196DB0"/>
    <w:rsid w:val="00196E2E"/>
    <w:rsid w:val="001A0845"/>
    <w:rsid w:val="001A1A28"/>
    <w:rsid w:val="001A2268"/>
    <w:rsid w:val="001A26D1"/>
    <w:rsid w:val="001A2C08"/>
    <w:rsid w:val="001A310D"/>
    <w:rsid w:val="001A3BE2"/>
    <w:rsid w:val="001A45BB"/>
    <w:rsid w:val="001A5E8D"/>
    <w:rsid w:val="001A5F21"/>
    <w:rsid w:val="001A6287"/>
    <w:rsid w:val="001A663F"/>
    <w:rsid w:val="001A6764"/>
    <w:rsid w:val="001A6F51"/>
    <w:rsid w:val="001A7209"/>
    <w:rsid w:val="001B082E"/>
    <w:rsid w:val="001B2177"/>
    <w:rsid w:val="001B2886"/>
    <w:rsid w:val="001B2A5D"/>
    <w:rsid w:val="001B3226"/>
    <w:rsid w:val="001B4A2C"/>
    <w:rsid w:val="001B60BA"/>
    <w:rsid w:val="001B621A"/>
    <w:rsid w:val="001B6A24"/>
    <w:rsid w:val="001B77A1"/>
    <w:rsid w:val="001C0637"/>
    <w:rsid w:val="001C0A27"/>
    <w:rsid w:val="001C129C"/>
    <w:rsid w:val="001C1F89"/>
    <w:rsid w:val="001C2FB6"/>
    <w:rsid w:val="001C32D8"/>
    <w:rsid w:val="001C32F8"/>
    <w:rsid w:val="001C33EC"/>
    <w:rsid w:val="001C404A"/>
    <w:rsid w:val="001C43C3"/>
    <w:rsid w:val="001C492C"/>
    <w:rsid w:val="001C4CA5"/>
    <w:rsid w:val="001C4D72"/>
    <w:rsid w:val="001C643D"/>
    <w:rsid w:val="001C6B1D"/>
    <w:rsid w:val="001C75E8"/>
    <w:rsid w:val="001C7D68"/>
    <w:rsid w:val="001C7DD0"/>
    <w:rsid w:val="001D013E"/>
    <w:rsid w:val="001D0C30"/>
    <w:rsid w:val="001D1205"/>
    <w:rsid w:val="001D1D6C"/>
    <w:rsid w:val="001D2C96"/>
    <w:rsid w:val="001D3885"/>
    <w:rsid w:val="001D49EF"/>
    <w:rsid w:val="001D5353"/>
    <w:rsid w:val="001D557F"/>
    <w:rsid w:val="001D5979"/>
    <w:rsid w:val="001D7199"/>
    <w:rsid w:val="001D73D5"/>
    <w:rsid w:val="001E01E2"/>
    <w:rsid w:val="001E1DE3"/>
    <w:rsid w:val="001E27B0"/>
    <w:rsid w:val="001E29F4"/>
    <w:rsid w:val="001E2F69"/>
    <w:rsid w:val="001E4488"/>
    <w:rsid w:val="001E5223"/>
    <w:rsid w:val="001E61A2"/>
    <w:rsid w:val="001E640B"/>
    <w:rsid w:val="001E6979"/>
    <w:rsid w:val="001E699E"/>
    <w:rsid w:val="001E7012"/>
    <w:rsid w:val="001E73F1"/>
    <w:rsid w:val="001E744F"/>
    <w:rsid w:val="001F0CB2"/>
    <w:rsid w:val="001F2B68"/>
    <w:rsid w:val="001F4419"/>
    <w:rsid w:val="001F4F5D"/>
    <w:rsid w:val="001F5344"/>
    <w:rsid w:val="001F56E7"/>
    <w:rsid w:val="001F5D38"/>
    <w:rsid w:val="001F6178"/>
    <w:rsid w:val="001F6701"/>
    <w:rsid w:val="001F6A0C"/>
    <w:rsid w:val="001F6AFC"/>
    <w:rsid w:val="001F6D06"/>
    <w:rsid w:val="001F6EF8"/>
    <w:rsid w:val="001F7191"/>
    <w:rsid w:val="001F7C2E"/>
    <w:rsid w:val="001F7D28"/>
    <w:rsid w:val="002007E2"/>
    <w:rsid w:val="002012F8"/>
    <w:rsid w:val="00202AD1"/>
    <w:rsid w:val="00202F66"/>
    <w:rsid w:val="0020372C"/>
    <w:rsid w:val="0020387F"/>
    <w:rsid w:val="00203D0F"/>
    <w:rsid w:val="002045C5"/>
    <w:rsid w:val="00204B04"/>
    <w:rsid w:val="0020544A"/>
    <w:rsid w:val="002104D4"/>
    <w:rsid w:val="0021073F"/>
    <w:rsid w:val="00210D35"/>
    <w:rsid w:val="002126E5"/>
    <w:rsid w:val="00216E76"/>
    <w:rsid w:val="00217851"/>
    <w:rsid w:val="00220045"/>
    <w:rsid w:val="0022038C"/>
    <w:rsid w:val="00220912"/>
    <w:rsid w:val="00220CAB"/>
    <w:rsid w:val="0022198F"/>
    <w:rsid w:val="00222209"/>
    <w:rsid w:val="00222D8B"/>
    <w:rsid w:val="00222FC6"/>
    <w:rsid w:val="00223BC3"/>
    <w:rsid w:val="00225B06"/>
    <w:rsid w:val="00225C9F"/>
    <w:rsid w:val="00225F9E"/>
    <w:rsid w:val="00226BB6"/>
    <w:rsid w:val="00226DFD"/>
    <w:rsid w:val="002303DB"/>
    <w:rsid w:val="00230525"/>
    <w:rsid w:val="002305B2"/>
    <w:rsid w:val="00230A22"/>
    <w:rsid w:val="00230DE8"/>
    <w:rsid w:val="00231A4D"/>
    <w:rsid w:val="00231BBD"/>
    <w:rsid w:val="00232871"/>
    <w:rsid w:val="0023376A"/>
    <w:rsid w:val="002342FE"/>
    <w:rsid w:val="00234571"/>
    <w:rsid w:val="00234E5B"/>
    <w:rsid w:val="00240161"/>
    <w:rsid w:val="00240C7B"/>
    <w:rsid w:val="00242C2A"/>
    <w:rsid w:val="0024343D"/>
    <w:rsid w:val="00244592"/>
    <w:rsid w:val="0024710F"/>
    <w:rsid w:val="00251044"/>
    <w:rsid w:val="0025292D"/>
    <w:rsid w:val="00252AEB"/>
    <w:rsid w:val="00252CD0"/>
    <w:rsid w:val="00253692"/>
    <w:rsid w:val="002536EB"/>
    <w:rsid w:val="00253ACA"/>
    <w:rsid w:val="00253AE1"/>
    <w:rsid w:val="002545CB"/>
    <w:rsid w:val="002549DE"/>
    <w:rsid w:val="00255648"/>
    <w:rsid w:val="0025587B"/>
    <w:rsid w:val="00255AAF"/>
    <w:rsid w:val="00255B43"/>
    <w:rsid w:val="00256068"/>
    <w:rsid w:val="00256430"/>
    <w:rsid w:val="0025699F"/>
    <w:rsid w:val="002571A2"/>
    <w:rsid w:val="00260877"/>
    <w:rsid w:val="00261BE9"/>
    <w:rsid w:val="00261D6E"/>
    <w:rsid w:val="00262402"/>
    <w:rsid w:val="002626C1"/>
    <w:rsid w:val="00263417"/>
    <w:rsid w:val="00263ACE"/>
    <w:rsid w:val="00263F4C"/>
    <w:rsid w:val="0026441A"/>
    <w:rsid w:val="00264501"/>
    <w:rsid w:val="00264E34"/>
    <w:rsid w:val="002650FF"/>
    <w:rsid w:val="00265D51"/>
    <w:rsid w:val="00266C9B"/>
    <w:rsid w:val="00270B0B"/>
    <w:rsid w:val="002710B1"/>
    <w:rsid w:val="00271799"/>
    <w:rsid w:val="00271850"/>
    <w:rsid w:val="002722CC"/>
    <w:rsid w:val="00272A71"/>
    <w:rsid w:val="00273065"/>
    <w:rsid w:val="0027328E"/>
    <w:rsid w:val="0027359A"/>
    <w:rsid w:val="00273917"/>
    <w:rsid w:val="00273CA2"/>
    <w:rsid w:val="00274214"/>
    <w:rsid w:val="00274E4F"/>
    <w:rsid w:val="00274FD4"/>
    <w:rsid w:val="002753D4"/>
    <w:rsid w:val="002754B9"/>
    <w:rsid w:val="002755E4"/>
    <w:rsid w:val="0027642C"/>
    <w:rsid w:val="00276ACB"/>
    <w:rsid w:val="002772CF"/>
    <w:rsid w:val="002778DA"/>
    <w:rsid w:val="00277FB3"/>
    <w:rsid w:val="00280953"/>
    <w:rsid w:val="00281FFB"/>
    <w:rsid w:val="002823AC"/>
    <w:rsid w:val="0028315E"/>
    <w:rsid w:val="00283501"/>
    <w:rsid w:val="00285A04"/>
    <w:rsid w:val="00286288"/>
    <w:rsid w:val="00286AC8"/>
    <w:rsid w:val="00287032"/>
    <w:rsid w:val="002874FB"/>
    <w:rsid w:val="002875DE"/>
    <w:rsid w:val="00287B9B"/>
    <w:rsid w:val="002903B1"/>
    <w:rsid w:val="00291459"/>
    <w:rsid w:val="00291549"/>
    <w:rsid w:val="00291767"/>
    <w:rsid w:val="00291F3C"/>
    <w:rsid w:val="00292744"/>
    <w:rsid w:val="0029471D"/>
    <w:rsid w:val="00294ED8"/>
    <w:rsid w:val="0029501B"/>
    <w:rsid w:val="002956B1"/>
    <w:rsid w:val="002958CD"/>
    <w:rsid w:val="00297AD9"/>
    <w:rsid w:val="002A00DF"/>
    <w:rsid w:val="002A01AF"/>
    <w:rsid w:val="002A056A"/>
    <w:rsid w:val="002A22F4"/>
    <w:rsid w:val="002A24B9"/>
    <w:rsid w:val="002A2803"/>
    <w:rsid w:val="002A3263"/>
    <w:rsid w:val="002A33BC"/>
    <w:rsid w:val="002A385A"/>
    <w:rsid w:val="002A3D0C"/>
    <w:rsid w:val="002A3E1D"/>
    <w:rsid w:val="002A4C18"/>
    <w:rsid w:val="002A4D0C"/>
    <w:rsid w:val="002A5AD1"/>
    <w:rsid w:val="002A798F"/>
    <w:rsid w:val="002B106A"/>
    <w:rsid w:val="002B2100"/>
    <w:rsid w:val="002B2526"/>
    <w:rsid w:val="002B32BF"/>
    <w:rsid w:val="002B4DB7"/>
    <w:rsid w:val="002B50B2"/>
    <w:rsid w:val="002B5602"/>
    <w:rsid w:val="002B6BA1"/>
    <w:rsid w:val="002B7599"/>
    <w:rsid w:val="002B78C6"/>
    <w:rsid w:val="002C13D0"/>
    <w:rsid w:val="002C17E4"/>
    <w:rsid w:val="002C1C04"/>
    <w:rsid w:val="002C24AB"/>
    <w:rsid w:val="002C28D0"/>
    <w:rsid w:val="002C4306"/>
    <w:rsid w:val="002C4C63"/>
    <w:rsid w:val="002C5357"/>
    <w:rsid w:val="002C73B9"/>
    <w:rsid w:val="002C759C"/>
    <w:rsid w:val="002C7CC4"/>
    <w:rsid w:val="002D0711"/>
    <w:rsid w:val="002D103E"/>
    <w:rsid w:val="002D2CE8"/>
    <w:rsid w:val="002D2FA0"/>
    <w:rsid w:val="002D34E2"/>
    <w:rsid w:val="002D3D2D"/>
    <w:rsid w:val="002D5392"/>
    <w:rsid w:val="002E0644"/>
    <w:rsid w:val="002E0A99"/>
    <w:rsid w:val="002E1753"/>
    <w:rsid w:val="002E1AE9"/>
    <w:rsid w:val="002E36B4"/>
    <w:rsid w:val="002E409C"/>
    <w:rsid w:val="002E430C"/>
    <w:rsid w:val="002E63DC"/>
    <w:rsid w:val="002E7416"/>
    <w:rsid w:val="002E7D93"/>
    <w:rsid w:val="002E7E11"/>
    <w:rsid w:val="002F1329"/>
    <w:rsid w:val="002F1F7C"/>
    <w:rsid w:val="002F2488"/>
    <w:rsid w:val="002F2872"/>
    <w:rsid w:val="002F47EB"/>
    <w:rsid w:val="002F4D04"/>
    <w:rsid w:val="002F7A30"/>
    <w:rsid w:val="002F7C5D"/>
    <w:rsid w:val="002F7EEF"/>
    <w:rsid w:val="003009BC"/>
    <w:rsid w:val="00301914"/>
    <w:rsid w:val="0030395B"/>
    <w:rsid w:val="003039FF"/>
    <w:rsid w:val="00303E32"/>
    <w:rsid w:val="00304807"/>
    <w:rsid w:val="00304BFB"/>
    <w:rsid w:val="0030508A"/>
    <w:rsid w:val="00306A24"/>
    <w:rsid w:val="00306E75"/>
    <w:rsid w:val="00306F2D"/>
    <w:rsid w:val="003074DE"/>
    <w:rsid w:val="00307B41"/>
    <w:rsid w:val="00310019"/>
    <w:rsid w:val="003103E5"/>
    <w:rsid w:val="00310B9D"/>
    <w:rsid w:val="0031117E"/>
    <w:rsid w:val="0031124C"/>
    <w:rsid w:val="003116A3"/>
    <w:rsid w:val="00311E30"/>
    <w:rsid w:val="00312E59"/>
    <w:rsid w:val="003133A3"/>
    <w:rsid w:val="00313782"/>
    <w:rsid w:val="00313D15"/>
    <w:rsid w:val="00314612"/>
    <w:rsid w:val="00314665"/>
    <w:rsid w:val="0031528F"/>
    <w:rsid w:val="003157AF"/>
    <w:rsid w:val="003159F2"/>
    <w:rsid w:val="003162C7"/>
    <w:rsid w:val="00317A63"/>
    <w:rsid w:val="00320689"/>
    <w:rsid w:val="00320FD0"/>
    <w:rsid w:val="00321281"/>
    <w:rsid w:val="0032159A"/>
    <w:rsid w:val="00321612"/>
    <w:rsid w:val="0032257E"/>
    <w:rsid w:val="00322767"/>
    <w:rsid w:val="00323432"/>
    <w:rsid w:val="003234FE"/>
    <w:rsid w:val="00323582"/>
    <w:rsid w:val="0032393E"/>
    <w:rsid w:val="00323B42"/>
    <w:rsid w:val="00323B8E"/>
    <w:rsid w:val="00324599"/>
    <w:rsid w:val="00324638"/>
    <w:rsid w:val="0032495F"/>
    <w:rsid w:val="00325016"/>
    <w:rsid w:val="0032529F"/>
    <w:rsid w:val="00325AF6"/>
    <w:rsid w:val="00326007"/>
    <w:rsid w:val="00326411"/>
    <w:rsid w:val="003279FA"/>
    <w:rsid w:val="00330029"/>
    <w:rsid w:val="00330146"/>
    <w:rsid w:val="003316D2"/>
    <w:rsid w:val="00332B30"/>
    <w:rsid w:val="003332E0"/>
    <w:rsid w:val="00333965"/>
    <w:rsid w:val="003350BE"/>
    <w:rsid w:val="00335FA8"/>
    <w:rsid w:val="00336BCE"/>
    <w:rsid w:val="00337757"/>
    <w:rsid w:val="00337761"/>
    <w:rsid w:val="003379B5"/>
    <w:rsid w:val="003404EB"/>
    <w:rsid w:val="0034057D"/>
    <w:rsid w:val="00340A75"/>
    <w:rsid w:val="00340F7B"/>
    <w:rsid w:val="00341A61"/>
    <w:rsid w:val="00341C22"/>
    <w:rsid w:val="003424AE"/>
    <w:rsid w:val="0034270A"/>
    <w:rsid w:val="00343017"/>
    <w:rsid w:val="00344074"/>
    <w:rsid w:val="00346C62"/>
    <w:rsid w:val="00346D21"/>
    <w:rsid w:val="00346E4D"/>
    <w:rsid w:val="003509BD"/>
    <w:rsid w:val="00350BFD"/>
    <w:rsid w:val="00351957"/>
    <w:rsid w:val="0035330C"/>
    <w:rsid w:val="00354743"/>
    <w:rsid w:val="00355630"/>
    <w:rsid w:val="003557E0"/>
    <w:rsid w:val="003557E7"/>
    <w:rsid w:val="003560D4"/>
    <w:rsid w:val="00356B53"/>
    <w:rsid w:val="003570EF"/>
    <w:rsid w:val="00360DB4"/>
    <w:rsid w:val="00360E72"/>
    <w:rsid w:val="00362DAF"/>
    <w:rsid w:val="00362E1B"/>
    <w:rsid w:val="00362E4F"/>
    <w:rsid w:val="00362EE0"/>
    <w:rsid w:val="003630B1"/>
    <w:rsid w:val="00363309"/>
    <w:rsid w:val="0036350B"/>
    <w:rsid w:val="00365376"/>
    <w:rsid w:val="00365F08"/>
    <w:rsid w:val="00366DFE"/>
    <w:rsid w:val="0036778B"/>
    <w:rsid w:val="0037000C"/>
    <w:rsid w:val="00370104"/>
    <w:rsid w:val="00370439"/>
    <w:rsid w:val="003704D0"/>
    <w:rsid w:val="00371778"/>
    <w:rsid w:val="00371F54"/>
    <w:rsid w:val="00372050"/>
    <w:rsid w:val="00372CFD"/>
    <w:rsid w:val="00373479"/>
    <w:rsid w:val="0037491E"/>
    <w:rsid w:val="00374F9D"/>
    <w:rsid w:val="003751A9"/>
    <w:rsid w:val="0037637C"/>
    <w:rsid w:val="00376B09"/>
    <w:rsid w:val="00377214"/>
    <w:rsid w:val="00377684"/>
    <w:rsid w:val="00377A1C"/>
    <w:rsid w:val="00377D8B"/>
    <w:rsid w:val="003800BA"/>
    <w:rsid w:val="003811E7"/>
    <w:rsid w:val="0038145B"/>
    <w:rsid w:val="00382069"/>
    <w:rsid w:val="003834C3"/>
    <w:rsid w:val="00383A1B"/>
    <w:rsid w:val="00383CC5"/>
    <w:rsid w:val="00383E33"/>
    <w:rsid w:val="00384A52"/>
    <w:rsid w:val="003855BF"/>
    <w:rsid w:val="003863D4"/>
    <w:rsid w:val="00386837"/>
    <w:rsid w:val="00386995"/>
    <w:rsid w:val="00386A1F"/>
    <w:rsid w:val="00386C6C"/>
    <w:rsid w:val="00386C84"/>
    <w:rsid w:val="003878D6"/>
    <w:rsid w:val="00390004"/>
    <w:rsid w:val="00390952"/>
    <w:rsid w:val="003915FF"/>
    <w:rsid w:val="00391AC5"/>
    <w:rsid w:val="003939DD"/>
    <w:rsid w:val="00394E64"/>
    <w:rsid w:val="00397664"/>
    <w:rsid w:val="00397CEB"/>
    <w:rsid w:val="003A01C8"/>
    <w:rsid w:val="003A07F9"/>
    <w:rsid w:val="003A09A8"/>
    <w:rsid w:val="003A0A1A"/>
    <w:rsid w:val="003A0F0D"/>
    <w:rsid w:val="003A1498"/>
    <w:rsid w:val="003A1636"/>
    <w:rsid w:val="003A1956"/>
    <w:rsid w:val="003A1B10"/>
    <w:rsid w:val="003A203F"/>
    <w:rsid w:val="003A39EE"/>
    <w:rsid w:val="003A48DC"/>
    <w:rsid w:val="003A5B0E"/>
    <w:rsid w:val="003A5B22"/>
    <w:rsid w:val="003A62FB"/>
    <w:rsid w:val="003B05F6"/>
    <w:rsid w:val="003B16E8"/>
    <w:rsid w:val="003B17EE"/>
    <w:rsid w:val="003B27C1"/>
    <w:rsid w:val="003B2B23"/>
    <w:rsid w:val="003B2E9B"/>
    <w:rsid w:val="003B4E5A"/>
    <w:rsid w:val="003B655D"/>
    <w:rsid w:val="003B6BE7"/>
    <w:rsid w:val="003B6ED0"/>
    <w:rsid w:val="003B7F8D"/>
    <w:rsid w:val="003C15AD"/>
    <w:rsid w:val="003C30E9"/>
    <w:rsid w:val="003C5076"/>
    <w:rsid w:val="003C5590"/>
    <w:rsid w:val="003C55E7"/>
    <w:rsid w:val="003C5A93"/>
    <w:rsid w:val="003C6F05"/>
    <w:rsid w:val="003C6FE2"/>
    <w:rsid w:val="003C7892"/>
    <w:rsid w:val="003D0216"/>
    <w:rsid w:val="003D02A3"/>
    <w:rsid w:val="003D0467"/>
    <w:rsid w:val="003D0506"/>
    <w:rsid w:val="003D089E"/>
    <w:rsid w:val="003D0C60"/>
    <w:rsid w:val="003D12B5"/>
    <w:rsid w:val="003D14D3"/>
    <w:rsid w:val="003D1930"/>
    <w:rsid w:val="003D22F5"/>
    <w:rsid w:val="003D3556"/>
    <w:rsid w:val="003D35B7"/>
    <w:rsid w:val="003D3931"/>
    <w:rsid w:val="003D55B7"/>
    <w:rsid w:val="003D6753"/>
    <w:rsid w:val="003D6AB7"/>
    <w:rsid w:val="003D70D2"/>
    <w:rsid w:val="003D7B18"/>
    <w:rsid w:val="003D7C4B"/>
    <w:rsid w:val="003E04ED"/>
    <w:rsid w:val="003E064C"/>
    <w:rsid w:val="003E09FC"/>
    <w:rsid w:val="003E0E4C"/>
    <w:rsid w:val="003E1553"/>
    <w:rsid w:val="003E382C"/>
    <w:rsid w:val="003E4270"/>
    <w:rsid w:val="003E4B90"/>
    <w:rsid w:val="003E4D34"/>
    <w:rsid w:val="003E4FF2"/>
    <w:rsid w:val="003E53D8"/>
    <w:rsid w:val="003E6641"/>
    <w:rsid w:val="003E687A"/>
    <w:rsid w:val="003E68B6"/>
    <w:rsid w:val="003E70DF"/>
    <w:rsid w:val="003E71B7"/>
    <w:rsid w:val="003F0CF6"/>
    <w:rsid w:val="003F0F94"/>
    <w:rsid w:val="003F1326"/>
    <w:rsid w:val="003F168B"/>
    <w:rsid w:val="003F18B7"/>
    <w:rsid w:val="003F27A3"/>
    <w:rsid w:val="003F2DF0"/>
    <w:rsid w:val="003F33A0"/>
    <w:rsid w:val="003F36C2"/>
    <w:rsid w:val="003F36DE"/>
    <w:rsid w:val="003F3985"/>
    <w:rsid w:val="003F3E9D"/>
    <w:rsid w:val="003F4519"/>
    <w:rsid w:val="003F4AEE"/>
    <w:rsid w:val="003F4E38"/>
    <w:rsid w:val="003F4E43"/>
    <w:rsid w:val="003F6372"/>
    <w:rsid w:val="003F711F"/>
    <w:rsid w:val="003F7126"/>
    <w:rsid w:val="0040074F"/>
    <w:rsid w:val="004007DB"/>
    <w:rsid w:val="00400CB7"/>
    <w:rsid w:val="0040186D"/>
    <w:rsid w:val="0040435A"/>
    <w:rsid w:val="00404573"/>
    <w:rsid w:val="00405141"/>
    <w:rsid w:val="00405392"/>
    <w:rsid w:val="0040774A"/>
    <w:rsid w:val="00410398"/>
    <w:rsid w:val="00411468"/>
    <w:rsid w:val="0041186A"/>
    <w:rsid w:val="00411947"/>
    <w:rsid w:val="00412141"/>
    <w:rsid w:val="0041230D"/>
    <w:rsid w:val="004131FC"/>
    <w:rsid w:val="0041423A"/>
    <w:rsid w:val="00415D71"/>
    <w:rsid w:val="00416812"/>
    <w:rsid w:val="00417D44"/>
    <w:rsid w:val="00417E2E"/>
    <w:rsid w:val="00421EAD"/>
    <w:rsid w:val="004223A5"/>
    <w:rsid w:val="00423D88"/>
    <w:rsid w:val="00424139"/>
    <w:rsid w:val="00424C98"/>
    <w:rsid w:val="004255F9"/>
    <w:rsid w:val="0042667F"/>
    <w:rsid w:val="00426F77"/>
    <w:rsid w:val="00427549"/>
    <w:rsid w:val="004277E1"/>
    <w:rsid w:val="0043024B"/>
    <w:rsid w:val="0043036F"/>
    <w:rsid w:val="00430777"/>
    <w:rsid w:val="004310BA"/>
    <w:rsid w:val="00431822"/>
    <w:rsid w:val="00431A7E"/>
    <w:rsid w:val="004322F7"/>
    <w:rsid w:val="0043251C"/>
    <w:rsid w:val="00434DA7"/>
    <w:rsid w:val="00435B01"/>
    <w:rsid w:val="00435DBD"/>
    <w:rsid w:val="00437155"/>
    <w:rsid w:val="00437179"/>
    <w:rsid w:val="00437347"/>
    <w:rsid w:val="004374D1"/>
    <w:rsid w:val="00437D50"/>
    <w:rsid w:val="0044058B"/>
    <w:rsid w:val="004407B2"/>
    <w:rsid w:val="0044080C"/>
    <w:rsid w:val="00440A83"/>
    <w:rsid w:val="0044159E"/>
    <w:rsid w:val="00442106"/>
    <w:rsid w:val="00443B66"/>
    <w:rsid w:val="00445582"/>
    <w:rsid w:val="004458B7"/>
    <w:rsid w:val="004467CF"/>
    <w:rsid w:val="00446F2E"/>
    <w:rsid w:val="00447FDD"/>
    <w:rsid w:val="0045014D"/>
    <w:rsid w:val="00450523"/>
    <w:rsid w:val="004506B5"/>
    <w:rsid w:val="00450729"/>
    <w:rsid w:val="004508E2"/>
    <w:rsid w:val="00451112"/>
    <w:rsid w:val="00452D99"/>
    <w:rsid w:val="0045328B"/>
    <w:rsid w:val="004539FA"/>
    <w:rsid w:val="00453D9D"/>
    <w:rsid w:val="00453E31"/>
    <w:rsid w:val="00454B63"/>
    <w:rsid w:val="00455864"/>
    <w:rsid w:val="004564D6"/>
    <w:rsid w:val="00456B84"/>
    <w:rsid w:val="00456D83"/>
    <w:rsid w:val="00456DCC"/>
    <w:rsid w:val="00460395"/>
    <w:rsid w:val="004603F3"/>
    <w:rsid w:val="004610CD"/>
    <w:rsid w:val="00461730"/>
    <w:rsid w:val="0046182C"/>
    <w:rsid w:val="00462145"/>
    <w:rsid w:val="00462622"/>
    <w:rsid w:val="004628BD"/>
    <w:rsid w:val="0046293D"/>
    <w:rsid w:val="00463740"/>
    <w:rsid w:val="00464517"/>
    <w:rsid w:val="004656E5"/>
    <w:rsid w:val="00465DB3"/>
    <w:rsid w:val="00466E6C"/>
    <w:rsid w:val="00466FB5"/>
    <w:rsid w:val="0046722D"/>
    <w:rsid w:val="0046782E"/>
    <w:rsid w:val="00467F11"/>
    <w:rsid w:val="0047070B"/>
    <w:rsid w:val="00471CDC"/>
    <w:rsid w:val="00471E23"/>
    <w:rsid w:val="00472E43"/>
    <w:rsid w:val="00472EF0"/>
    <w:rsid w:val="004730F6"/>
    <w:rsid w:val="00473317"/>
    <w:rsid w:val="00473AE1"/>
    <w:rsid w:val="00473FE6"/>
    <w:rsid w:val="0047453B"/>
    <w:rsid w:val="00474D2F"/>
    <w:rsid w:val="00475867"/>
    <w:rsid w:val="00476057"/>
    <w:rsid w:val="004764EB"/>
    <w:rsid w:val="00476C8C"/>
    <w:rsid w:val="00476DEB"/>
    <w:rsid w:val="00476F6E"/>
    <w:rsid w:val="00477B5A"/>
    <w:rsid w:val="00477C55"/>
    <w:rsid w:val="00480019"/>
    <w:rsid w:val="00480802"/>
    <w:rsid w:val="00480CDD"/>
    <w:rsid w:val="00480FAF"/>
    <w:rsid w:val="00481868"/>
    <w:rsid w:val="00481F18"/>
    <w:rsid w:val="00483112"/>
    <w:rsid w:val="00483A5F"/>
    <w:rsid w:val="00484331"/>
    <w:rsid w:val="00484B54"/>
    <w:rsid w:val="00484BA4"/>
    <w:rsid w:val="00485D55"/>
    <w:rsid w:val="00485FB7"/>
    <w:rsid w:val="00486783"/>
    <w:rsid w:val="00486ACA"/>
    <w:rsid w:val="004871F7"/>
    <w:rsid w:val="00487315"/>
    <w:rsid w:val="004874A1"/>
    <w:rsid w:val="00487621"/>
    <w:rsid w:val="00490341"/>
    <w:rsid w:val="00490558"/>
    <w:rsid w:val="00490B89"/>
    <w:rsid w:val="004913F4"/>
    <w:rsid w:val="004923C7"/>
    <w:rsid w:val="00493A5B"/>
    <w:rsid w:val="004946AD"/>
    <w:rsid w:val="00494892"/>
    <w:rsid w:val="00494B51"/>
    <w:rsid w:val="00494E2E"/>
    <w:rsid w:val="00496D9D"/>
    <w:rsid w:val="00497D3B"/>
    <w:rsid w:val="004A074A"/>
    <w:rsid w:val="004A0ACF"/>
    <w:rsid w:val="004A0BAB"/>
    <w:rsid w:val="004A1A6F"/>
    <w:rsid w:val="004A1F92"/>
    <w:rsid w:val="004A22EB"/>
    <w:rsid w:val="004A23CA"/>
    <w:rsid w:val="004A2F8A"/>
    <w:rsid w:val="004A3233"/>
    <w:rsid w:val="004A3EB5"/>
    <w:rsid w:val="004A438B"/>
    <w:rsid w:val="004A4E95"/>
    <w:rsid w:val="004A5453"/>
    <w:rsid w:val="004A6953"/>
    <w:rsid w:val="004A72D4"/>
    <w:rsid w:val="004A7483"/>
    <w:rsid w:val="004A775D"/>
    <w:rsid w:val="004B15E4"/>
    <w:rsid w:val="004B206D"/>
    <w:rsid w:val="004B251C"/>
    <w:rsid w:val="004B2D6A"/>
    <w:rsid w:val="004B428F"/>
    <w:rsid w:val="004B4388"/>
    <w:rsid w:val="004B43F5"/>
    <w:rsid w:val="004B47AB"/>
    <w:rsid w:val="004B4B9C"/>
    <w:rsid w:val="004B564E"/>
    <w:rsid w:val="004B5706"/>
    <w:rsid w:val="004B6800"/>
    <w:rsid w:val="004B6CD1"/>
    <w:rsid w:val="004B7412"/>
    <w:rsid w:val="004C2641"/>
    <w:rsid w:val="004C2C17"/>
    <w:rsid w:val="004C3388"/>
    <w:rsid w:val="004C3708"/>
    <w:rsid w:val="004C3A0D"/>
    <w:rsid w:val="004C3EF8"/>
    <w:rsid w:val="004C4A05"/>
    <w:rsid w:val="004C565D"/>
    <w:rsid w:val="004C59EC"/>
    <w:rsid w:val="004C6D5E"/>
    <w:rsid w:val="004C7B2C"/>
    <w:rsid w:val="004C7D6D"/>
    <w:rsid w:val="004D150D"/>
    <w:rsid w:val="004D15A8"/>
    <w:rsid w:val="004D2769"/>
    <w:rsid w:val="004D2F78"/>
    <w:rsid w:val="004D314D"/>
    <w:rsid w:val="004D33B6"/>
    <w:rsid w:val="004D4B6F"/>
    <w:rsid w:val="004D4BF4"/>
    <w:rsid w:val="004D4D15"/>
    <w:rsid w:val="004D4D64"/>
    <w:rsid w:val="004D5F2D"/>
    <w:rsid w:val="004D64D6"/>
    <w:rsid w:val="004E069B"/>
    <w:rsid w:val="004E1DA2"/>
    <w:rsid w:val="004E2083"/>
    <w:rsid w:val="004E2096"/>
    <w:rsid w:val="004E2139"/>
    <w:rsid w:val="004E3CE7"/>
    <w:rsid w:val="004E4397"/>
    <w:rsid w:val="004E4C46"/>
    <w:rsid w:val="004E6552"/>
    <w:rsid w:val="004E659C"/>
    <w:rsid w:val="004E70D3"/>
    <w:rsid w:val="004E78F4"/>
    <w:rsid w:val="004E7C90"/>
    <w:rsid w:val="004F0116"/>
    <w:rsid w:val="004F01B6"/>
    <w:rsid w:val="004F078C"/>
    <w:rsid w:val="004F12C0"/>
    <w:rsid w:val="004F21A8"/>
    <w:rsid w:val="004F2B81"/>
    <w:rsid w:val="004F30B3"/>
    <w:rsid w:val="004F33FC"/>
    <w:rsid w:val="004F3927"/>
    <w:rsid w:val="004F407F"/>
    <w:rsid w:val="004F6761"/>
    <w:rsid w:val="004F6EEC"/>
    <w:rsid w:val="00500351"/>
    <w:rsid w:val="00500DAB"/>
    <w:rsid w:val="00500E9A"/>
    <w:rsid w:val="00500F97"/>
    <w:rsid w:val="00501055"/>
    <w:rsid w:val="00501719"/>
    <w:rsid w:val="00502552"/>
    <w:rsid w:val="00502CED"/>
    <w:rsid w:val="00503D8A"/>
    <w:rsid w:val="00504B3E"/>
    <w:rsid w:val="00504B56"/>
    <w:rsid w:val="00504DFC"/>
    <w:rsid w:val="00505588"/>
    <w:rsid w:val="005055B3"/>
    <w:rsid w:val="005060D5"/>
    <w:rsid w:val="00507205"/>
    <w:rsid w:val="00507C24"/>
    <w:rsid w:val="00510EF5"/>
    <w:rsid w:val="0051167C"/>
    <w:rsid w:val="00511EED"/>
    <w:rsid w:val="00511FBC"/>
    <w:rsid w:val="00512245"/>
    <w:rsid w:val="00512650"/>
    <w:rsid w:val="00512767"/>
    <w:rsid w:val="00512944"/>
    <w:rsid w:val="005136D3"/>
    <w:rsid w:val="00515D45"/>
    <w:rsid w:val="0051669B"/>
    <w:rsid w:val="00516952"/>
    <w:rsid w:val="00517879"/>
    <w:rsid w:val="0051799E"/>
    <w:rsid w:val="00517AE2"/>
    <w:rsid w:val="00517B81"/>
    <w:rsid w:val="00520EDB"/>
    <w:rsid w:val="00521501"/>
    <w:rsid w:val="00521E98"/>
    <w:rsid w:val="005220A4"/>
    <w:rsid w:val="0052224B"/>
    <w:rsid w:val="00523C8F"/>
    <w:rsid w:val="00523F4C"/>
    <w:rsid w:val="005241AB"/>
    <w:rsid w:val="00524929"/>
    <w:rsid w:val="00524BE7"/>
    <w:rsid w:val="0052514A"/>
    <w:rsid w:val="00525291"/>
    <w:rsid w:val="00525735"/>
    <w:rsid w:val="00526233"/>
    <w:rsid w:val="0052681E"/>
    <w:rsid w:val="005269F8"/>
    <w:rsid w:val="0052715F"/>
    <w:rsid w:val="005272F4"/>
    <w:rsid w:val="00530707"/>
    <w:rsid w:val="0053145C"/>
    <w:rsid w:val="005318C7"/>
    <w:rsid w:val="005322CD"/>
    <w:rsid w:val="0053311C"/>
    <w:rsid w:val="00533B22"/>
    <w:rsid w:val="0053483E"/>
    <w:rsid w:val="00534D52"/>
    <w:rsid w:val="00534E4D"/>
    <w:rsid w:val="00535109"/>
    <w:rsid w:val="00535F6A"/>
    <w:rsid w:val="005360AD"/>
    <w:rsid w:val="00536A24"/>
    <w:rsid w:val="005374AC"/>
    <w:rsid w:val="0053793C"/>
    <w:rsid w:val="00537A1B"/>
    <w:rsid w:val="00537DA2"/>
    <w:rsid w:val="00540D10"/>
    <w:rsid w:val="005417DB"/>
    <w:rsid w:val="005423E5"/>
    <w:rsid w:val="00542AA4"/>
    <w:rsid w:val="00543270"/>
    <w:rsid w:val="005440B8"/>
    <w:rsid w:val="00544518"/>
    <w:rsid w:val="0054536C"/>
    <w:rsid w:val="0054556D"/>
    <w:rsid w:val="00545D55"/>
    <w:rsid w:val="00546066"/>
    <w:rsid w:val="00546562"/>
    <w:rsid w:val="00546683"/>
    <w:rsid w:val="005470C0"/>
    <w:rsid w:val="00547E45"/>
    <w:rsid w:val="00550C27"/>
    <w:rsid w:val="00551FAD"/>
    <w:rsid w:val="00552485"/>
    <w:rsid w:val="00552ED3"/>
    <w:rsid w:val="005545B8"/>
    <w:rsid w:val="00555198"/>
    <w:rsid w:val="00555A1F"/>
    <w:rsid w:val="00555FF1"/>
    <w:rsid w:val="005579C4"/>
    <w:rsid w:val="005614F3"/>
    <w:rsid w:val="00561B2D"/>
    <w:rsid w:val="00561B67"/>
    <w:rsid w:val="00561F12"/>
    <w:rsid w:val="00562464"/>
    <w:rsid w:val="00562850"/>
    <w:rsid w:val="00563A62"/>
    <w:rsid w:val="00563EFB"/>
    <w:rsid w:val="0056558C"/>
    <w:rsid w:val="005656B0"/>
    <w:rsid w:val="00565A86"/>
    <w:rsid w:val="00565BEE"/>
    <w:rsid w:val="005674D2"/>
    <w:rsid w:val="00567E57"/>
    <w:rsid w:val="00571CC8"/>
    <w:rsid w:val="00571D2D"/>
    <w:rsid w:val="005728E1"/>
    <w:rsid w:val="00573191"/>
    <w:rsid w:val="005744ED"/>
    <w:rsid w:val="005749E8"/>
    <w:rsid w:val="00575EE7"/>
    <w:rsid w:val="005760EB"/>
    <w:rsid w:val="00577EFB"/>
    <w:rsid w:val="005805B5"/>
    <w:rsid w:val="005828BC"/>
    <w:rsid w:val="0058358B"/>
    <w:rsid w:val="00583726"/>
    <w:rsid w:val="005844A3"/>
    <w:rsid w:val="005844E1"/>
    <w:rsid w:val="00584745"/>
    <w:rsid w:val="005858B4"/>
    <w:rsid w:val="0058634E"/>
    <w:rsid w:val="00586A0F"/>
    <w:rsid w:val="00587278"/>
    <w:rsid w:val="0058773C"/>
    <w:rsid w:val="00591C72"/>
    <w:rsid w:val="00591DEC"/>
    <w:rsid w:val="00591E6C"/>
    <w:rsid w:val="00592015"/>
    <w:rsid w:val="0059276A"/>
    <w:rsid w:val="00592DCE"/>
    <w:rsid w:val="00592F5D"/>
    <w:rsid w:val="00593303"/>
    <w:rsid w:val="005941EF"/>
    <w:rsid w:val="00594522"/>
    <w:rsid w:val="005945B1"/>
    <w:rsid w:val="005958A0"/>
    <w:rsid w:val="00596164"/>
    <w:rsid w:val="0059626F"/>
    <w:rsid w:val="00596276"/>
    <w:rsid w:val="0059706F"/>
    <w:rsid w:val="005A15C3"/>
    <w:rsid w:val="005A334C"/>
    <w:rsid w:val="005A400A"/>
    <w:rsid w:val="005A6DC8"/>
    <w:rsid w:val="005A6F50"/>
    <w:rsid w:val="005B0862"/>
    <w:rsid w:val="005B0F4C"/>
    <w:rsid w:val="005B1620"/>
    <w:rsid w:val="005B1625"/>
    <w:rsid w:val="005B217A"/>
    <w:rsid w:val="005B2D5D"/>
    <w:rsid w:val="005B2D77"/>
    <w:rsid w:val="005B3339"/>
    <w:rsid w:val="005B36F1"/>
    <w:rsid w:val="005B3EA8"/>
    <w:rsid w:val="005B4417"/>
    <w:rsid w:val="005B5495"/>
    <w:rsid w:val="005B6934"/>
    <w:rsid w:val="005B6E53"/>
    <w:rsid w:val="005B770F"/>
    <w:rsid w:val="005C0426"/>
    <w:rsid w:val="005C0763"/>
    <w:rsid w:val="005C0C87"/>
    <w:rsid w:val="005C1267"/>
    <w:rsid w:val="005C1B07"/>
    <w:rsid w:val="005C1BD0"/>
    <w:rsid w:val="005C2637"/>
    <w:rsid w:val="005C358B"/>
    <w:rsid w:val="005C3F64"/>
    <w:rsid w:val="005C5481"/>
    <w:rsid w:val="005C6B99"/>
    <w:rsid w:val="005C6DC6"/>
    <w:rsid w:val="005C6F02"/>
    <w:rsid w:val="005C7DD5"/>
    <w:rsid w:val="005C7EC5"/>
    <w:rsid w:val="005D00AA"/>
    <w:rsid w:val="005D094B"/>
    <w:rsid w:val="005D0E08"/>
    <w:rsid w:val="005D1A15"/>
    <w:rsid w:val="005D2888"/>
    <w:rsid w:val="005D4531"/>
    <w:rsid w:val="005D4651"/>
    <w:rsid w:val="005D486E"/>
    <w:rsid w:val="005D537E"/>
    <w:rsid w:val="005D606D"/>
    <w:rsid w:val="005D6A8F"/>
    <w:rsid w:val="005D720F"/>
    <w:rsid w:val="005D7EAC"/>
    <w:rsid w:val="005E0DDE"/>
    <w:rsid w:val="005E106E"/>
    <w:rsid w:val="005E1B99"/>
    <w:rsid w:val="005E1DAB"/>
    <w:rsid w:val="005E1E30"/>
    <w:rsid w:val="005E210E"/>
    <w:rsid w:val="005E25F5"/>
    <w:rsid w:val="005E30F8"/>
    <w:rsid w:val="005E42BE"/>
    <w:rsid w:val="005E48B5"/>
    <w:rsid w:val="005E4D9C"/>
    <w:rsid w:val="005E4F88"/>
    <w:rsid w:val="005E51F7"/>
    <w:rsid w:val="005E594A"/>
    <w:rsid w:val="005E5F93"/>
    <w:rsid w:val="005E611E"/>
    <w:rsid w:val="005E7520"/>
    <w:rsid w:val="005F0026"/>
    <w:rsid w:val="005F0719"/>
    <w:rsid w:val="005F0F75"/>
    <w:rsid w:val="005F14DE"/>
    <w:rsid w:val="005F152F"/>
    <w:rsid w:val="005F220E"/>
    <w:rsid w:val="005F38A7"/>
    <w:rsid w:val="005F3A47"/>
    <w:rsid w:val="005F44A3"/>
    <w:rsid w:val="005F4600"/>
    <w:rsid w:val="005F5AA4"/>
    <w:rsid w:val="005F6F10"/>
    <w:rsid w:val="005F7092"/>
    <w:rsid w:val="005F7DD6"/>
    <w:rsid w:val="00600283"/>
    <w:rsid w:val="00600475"/>
    <w:rsid w:val="00600591"/>
    <w:rsid w:val="00600EE5"/>
    <w:rsid w:val="00601AF9"/>
    <w:rsid w:val="006029E7"/>
    <w:rsid w:val="00603016"/>
    <w:rsid w:val="00603342"/>
    <w:rsid w:val="00603A7E"/>
    <w:rsid w:val="0060420B"/>
    <w:rsid w:val="0060513C"/>
    <w:rsid w:val="0060580E"/>
    <w:rsid w:val="006060F6"/>
    <w:rsid w:val="00606BB0"/>
    <w:rsid w:val="00606E33"/>
    <w:rsid w:val="00607E17"/>
    <w:rsid w:val="00607E31"/>
    <w:rsid w:val="00607FA2"/>
    <w:rsid w:val="0061044B"/>
    <w:rsid w:val="00610C83"/>
    <w:rsid w:val="00610DE5"/>
    <w:rsid w:val="006114B2"/>
    <w:rsid w:val="00611EA1"/>
    <w:rsid w:val="00612BF3"/>
    <w:rsid w:val="00612C1D"/>
    <w:rsid w:val="00612F06"/>
    <w:rsid w:val="00613DD6"/>
    <w:rsid w:val="0061641A"/>
    <w:rsid w:val="00620C6C"/>
    <w:rsid w:val="00621976"/>
    <w:rsid w:val="00621C6B"/>
    <w:rsid w:val="00622154"/>
    <w:rsid w:val="00622ECF"/>
    <w:rsid w:val="00623DB8"/>
    <w:rsid w:val="00623ECE"/>
    <w:rsid w:val="0062400A"/>
    <w:rsid w:val="006240A1"/>
    <w:rsid w:val="00625013"/>
    <w:rsid w:val="006261B3"/>
    <w:rsid w:val="00626505"/>
    <w:rsid w:val="0062754F"/>
    <w:rsid w:val="00627591"/>
    <w:rsid w:val="006275EB"/>
    <w:rsid w:val="00630D64"/>
    <w:rsid w:val="006313C8"/>
    <w:rsid w:val="006319DA"/>
    <w:rsid w:val="00631F00"/>
    <w:rsid w:val="006320F5"/>
    <w:rsid w:val="00632562"/>
    <w:rsid w:val="006336CD"/>
    <w:rsid w:val="00633809"/>
    <w:rsid w:val="00633FFC"/>
    <w:rsid w:val="00635156"/>
    <w:rsid w:val="00635501"/>
    <w:rsid w:val="00635B4E"/>
    <w:rsid w:val="00637BE2"/>
    <w:rsid w:val="00640111"/>
    <w:rsid w:val="00640478"/>
    <w:rsid w:val="00640B49"/>
    <w:rsid w:val="00640CCE"/>
    <w:rsid w:val="0064123E"/>
    <w:rsid w:val="006420C4"/>
    <w:rsid w:val="00642612"/>
    <w:rsid w:val="00643C9D"/>
    <w:rsid w:val="00643E57"/>
    <w:rsid w:val="006444E0"/>
    <w:rsid w:val="0064682D"/>
    <w:rsid w:val="00646CAD"/>
    <w:rsid w:val="00647F76"/>
    <w:rsid w:val="0065173D"/>
    <w:rsid w:val="0065321B"/>
    <w:rsid w:val="006532D8"/>
    <w:rsid w:val="00654967"/>
    <w:rsid w:val="00655A74"/>
    <w:rsid w:val="00655F4B"/>
    <w:rsid w:val="00655FDE"/>
    <w:rsid w:val="00656109"/>
    <w:rsid w:val="00657571"/>
    <w:rsid w:val="00660333"/>
    <w:rsid w:val="0066051E"/>
    <w:rsid w:val="00660BE4"/>
    <w:rsid w:val="00661493"/>
    <w:rsid w:val="00661884"/>
    <w:rsid w:val="00661AED"/>
    <w:rsid w:val="00661C2C"/>
    <w:rsid w:val="00662197"/>
    <w:rsid w:val="00663317"/>
    <w:rsid w:val="00663699"/>
    <w:rsid w:val="00663A01"/>
    <w:rsid w:val="00663BC8"/>
    <w:rsid w:val="0066461D"/>
    <w:rsid w:val="00664FCA"/>
    <w:rsid w:val="0066542D"/>
    <w:rsid w:val="0066594D"/>
    <w:rsid w:val="00665FE6"/>
    <w:rsid w:val="00666076"/>
    <w:rsid w:val="00666BC0"/>
    <w:rsid w:val="006675F4"/>
    <w:rsid w:val="006678E4"/>
    <w:rsid w:val="006701AE"/>
    <w:rsid w:val="00674B09"/>
    <w:rsid w:val="00674B8F"/>
    <w:rsid w:val="00674CFB"/>
    <w:rsid w:val="006751DF"/>
    <w:rsid w:val="0067587A"/>
    <w:rsid w:val="006767A9"/>
    <w:rsid w:val="00676AF1"/>
    <w:rsid w:val="00676BA5"/>
    <w:rsid w:val="0067706F"/>
    <w:rsid w:val="00677359"/>
    <w:rsid w:val="006775D8"/>
    <w:rsid w:val="00677A1D"/>
    <w:rsid w:val="00680AA6"/>
    <w:rsid w:val="00680EED"/>
    <w:rsid w:val="006812B0"/>
    <w:rsid w:val="00681580"/>
    <w:rsid w:val="00681E0D"/>
    <w:rsid w:val="00681E7E"/>
    <w:rsid w:val="006828F3"/>
    <w:rsid w:val="00682A8F"/>
    <w:rsid w:val="00682EC4"/>
    <w:rsid w:val="00684F2C"/>
    <w:rsid w:val="0068527E"/>
    <w:rsid w:val="006870D5"/>
    <w:rsid w:val="006871F5"/>
    <w:rsid w:val="00687232"/>
    <w:rsid w:val="00687B99"/>
    <w:rsid w:val="0069049A"/>
    <w:rsid w:val="006908C6"/>
    <w:rsid w:val="006908E2"/>
    <w:rsid w:val="00690E39"/>
    <w:rsid w:val="00690E78"/>
    <w:rsid w:val="00691A3B"/>
    <w:rsid w:val="00693397"/>
    <w:rsid w:val="00693C98"/>
    <w:rsid w:val="00694554"/>
    <w:rsid w:val="00694C76"/>
    <w:rsid w:val="00694E2A"/>
    <w:rsid w:val="006953EB"/>
    <w:rsid w:val="00695452"/>
    <w:rsid w:val="00696A3D"/>
    <w:rsid w:val="00696ACD"/>
    <w:rsid w:val="006972DA"/>
    <w:rsid w:val="006A011C"/>
    <w:rsid w:val="006A10BD"/>
    <w:rsid w:val="006A3011"/>
    <w:rsid w:val="006A3971"/>
    <w:rsid w:val="006A3D02"/>
    <w:rsid w:val="006A449D"/>
    <w:rsid w:val="006A4B40"/>
    <w:rsid w:val="006A5E75"/>
    <w:rsid w:val="006A66FD"/>
    <w:rsid w:val="006A6AD3"/>
    <w:rsid w:val="006A6C78"/>
    <w:rsid w:val="006A7391"/>
    <w:rsid w:val="006A7413"/>
    <w:rsid w:val="006B050D"/>
    <w:rsid w:val="006B1074"/>
    <w:rsid w:val="006B11BD"/>
    <w:rsid w:val="006B12BB"/>
    <w:rsid w:val="006B1556"/>
    <w:rsid w:val="006B15E8"/>
    <w:rsid w:val="006B1604"/>
    <w:rsid w:val="006B1758"/>
    <w:rsid w:val="006B230E"/>
    <w:rsid w:val="006B29EA"/>
    <w:rsid w:val="006B4F1F"/>
    <w:rsid w:val="006B6AFF"/>
    <w:rsid w:val="006C1FD9"/>
    <w:rsid w:val="006C21DC"/>
    <w:rsid w:val="006C282F"/>
    <w:rsid w:val="006C2875"/>
    <w:rsid w:val="006C291E"/>
    <w:rsid w:val="006C3AA6"/>
    <w:rsid w:val="006C3FEB"/>
    <w:rsid w:val="006C40CD"/>
    <w:rsid w:val="006C4386"/>
    <w:rsid w:val="006C45F7"/>
    <w:rsid w:val="006C50C7"/>
    <w:rsid w:val="006C60A6"/>
    <w:rsid w:val="006C6647"/>
    <w:rsid w:val="006C6F6F"/>
    <w:rsid w:val="006D2F2D"/>
    <w:rsid w:val="006D5311"/>
    <w:rsid w:val="006D53EE"/>
    <w:rsid w:val="006D5D6C"/>
    <w:rsid w:val="006D5F8D"/>
    <w:rsid w:val="006D6A15"/>
    <w:rsid w:val="006E015C"/>
    <w:rsid w:val="006E0CEC"/>
    <w:rsid w:val="006E17F4"/>
    <w:rsid w:val="006E2B78"/>
    <w:rsid w:val="006E30D8"/>
    <w:rsid w:val="006E3AD6"/>
    <w:rsid w:val="006E3C78"/>
    <w:rsid w:val="006E3EE0"/>
    <w:rsid w:val="006E4368"/>
    <w:rsid w:val="006E4B62"/>
    <w:rsid w:val="006E555E"/>
    <w:rsid w:val="006E5590"/>
    <w:rsid w:val="006E5963"/>
    <w:rsid w:val="006E6197"/>
    <w:rsid w:val="006E61D4"/>
    <w:rsid w:val="006E6494"/>
    <w:rsid w:val="006E65E0"/>
    <w:rsid w:val="006E6774"/>
    <w:rsid w:val="006E6816"/>
    <w:rsid w:val="006E6BDB"/>
    <w:rsid w:val="006E7F5D"/>
    <w:rsid w:val="006F03CD"/>
    <w:rsid w:val="006F05EC"/>
    <w:rsid w:val="006F198D"/>
    <w:rsid w:val="006F1BCF"/>
    <w:rsid w:val="006F2AB5"/>
    <w:rsid w:val="006F30B6"/>
    <w:rsid w:val="006F3311"/>
    <w:rsid w:val="006F407B"/>
    <w:rsid w:val="006F410B"/>
    <w:rsid w:val="006F4264"/>
    <w:rsid w:val="006F42CC"/>
    <w:rsid w:val="006F4B5E"/>
    <w:rsid w:val="006F4D0F"/>
    <w:rsid w:val="006F4FFC"/>
    <w:rsid w:val="006F6AD9"/>
    <w:rsid w:val="006F6AEB"/>
    <w:rsid w:val="006F6E21"/>
    <w:rsid w:val="00701111"/>
    <w:rsid w:val="0070135B"/>
    <w:rsid w:val="007028A7"/>
    <w:rsid w:val="00702C7B"/>
    <w:rsid w:val="00702C93"/>
    <w:rsid w:val="007030CE"/>
    <w:rsid w:val="007040E7"/>
    <w:rsid w:val="00704470"/>
    <w:rsid w:val="00704EA5"/>
    <w:rsid w:val="007051D2"/>
    <w:rsid w:val="00706D10"/>
    <w:rsid w:val="00707F65"/>
    <w:rsid w:val="007106FD"/>
    <w:rsid w:val="00712B9B"/>
    <w:rsid w:val="007130CF"/>
    <w:rsid w:val="00713DDF"/>
    <w:rsid w:val="00713E49"/>
    <w:rsid w:val="00714185"/>
    <w:rsid w:val="007141DA"/>
    <w:rsid w:val="007142FB"/>
    <w:rsid w:val="00715142"/>
    <w:rsid w:val="007157BC"/>
    <w:rsid w:val="007158CC"/>
    <w:rsid w:val="00716A40"/>
    <w:rsid w:val="00720360"/>
    <w:rsid w:val="00721078"/>
    <w:rsid w:val="00721A26"/>
    <w:rsid w:val="0072268B"/>
    <w:rsid w:val="0072309F"/>
    <w:rsid w:val="00725356"/>
    <w:rsid w:val="007253CC"/>
    <w:rsid w:val="00725F8B"/>
    <w:rsid w:val="007268F0"/>
    <w:rsid w:val="0072694E"/>
    <w:rsid w:val="00726C2E"/>
    <w:rsid w:val="00727200"/>
    <w:rsid w:val="00727C09"/>
    <w:rsid w:val="00727F73"/>
    <w:rsid w:val="00730340"/>
    <w:rsid w:val="00730642"/>
    <w:rsid w:val="00730A6C"/>
    <w:rsid w:val="00731308"/>
    <w:rsid w:val="007316AF"/>
    <w:rsid w:val="00731CBA"/>
    <w:rsid w:val="00732583"/>
    <w:rsid w:val="00732877"/>
    <w:rsid w:val="0073351A"/>
    <w:rsid w:val="00733C37"/>
    <w:rsid w:val="007345B5"/>
    <w:rsid w:val="00735050"/>
    <w:rsid w:val="00735ABA"/>
    <w:rsid w:val="00736443"/>
    <w:rsid w:val="00736ADF"/>
    <w:rsid w:val="00736E7C"/>
    <w:rsid w:val="007371F8"/>
    <w:rsid w:val="00737E5B"/>
    <w:rsid w:val="007400EE"/>
    <w:rsid w:val="007401E8"/>
    <w:rsid w:val="007404EF"/>
    <w:rsid w:val="00740628"/>
    <w:rsid w:val="007407E0"/>
    <w:rsid w:val="00740FD9"/>
    <w:rsid w:val="00742633"/>
    <w:rsid w:val="007438F6"/>
    <w:rsid w:val="00743C95"/>
    <w:rsid w:val="00743CBB"/>
    <w:rsid w:val="00744482"/>
    <w:rsid w:val="00744981"/>
    <w:rsid w:val="0074554C"/>
    <w:rsid w:val="00747568"/>
    <w:rsid w:val="007475B6"/>
    <w:rsid w:val="00750B65"/>
    <w:rsid w:val="00750B7D"/>
    <w:rsid w:val="00751AD2"/>
    <w:rsid w:val="007522A6"/>
    <w:rsid w:val="00752855"/>
    <w:rsid w:val="00752B99"/>
    <w:rsid w:val="00752C3A"/>
    <w:rsid w:val="00753386"/>
    <w:rsid w:val="00753B91"/>
    <w:rsid w:val="00753DD0"/>
    <w:rsid w:val="00753F66"/>
    <w:rsid w:val="0075452A"/>
    <w:rsid w:val="00755630"/>
    <w:rsid w:val="00756B22"/>
    <w:rsid w:val="00756C0A"/>
    <w:rsid w:val="00756C7D"/>
    <w:rsid w:val="00757140"/>
    <w:rsid w:val="00757C73"/>
    <w:rsid w:val="00757D10"/>
    <w:rsid w:val="0076007C"/>
    <w:rsid w:val="00760315"/>
    <w:rsid w:val="00760360"/>
    <w:rsid w:val="00761347"/>
    <w:rsid w:val="00761573"/>
    <w:rsid w:val="00761842"/>
    <w:rsid w:val="00762244"/>
    <w:rsid w:val="00762570"/>
    <w:rsid w:val="00762F66"/>
    <w:rsid w:val="00765D2E"/>
    <w:rsid w:val="00765F37"/>
    <w:rsid w:val="00766124"/>
    <w:rsid w:val="0076619C"/>
    <w:rsid w:val="00766A8A"/>
    <w:rsid w:val="00767C9B"/>
    <w:rsid w:val="00767EA1"/>
    <w:rsid w:val="00770AF0"/>
    <w:rsid w:val="0077250A"/>
    <w:rsid w:val="00772921"/>
    <w:rsid w:val="00772B24"/>
    <w:rsid w:val="007734DC"/>
    <w:rsid w:val="00773963"/>
    <w:rsid w:val="00774BA5"/>
    <w:rsid w:val="007753EC"/>
    <w:rsid w:val="007758C4"/>
    <w:rsid w:val="007760F4"/>
    <w:rsid w:val="007770EA"/>
    <w:rsid w:val="0077757C"/>
    <w:rsid w:val="0077770C"/>
    <w:rsid w:val="00780EF7"/>
    <w:rsid w:val="00781106"/>
    <w:rsid w:val="0078115D"/>
    <w:rsid w:val="00781A6B"/>
    <w:rsid w:val="00781EC9"/>
    <w:rsid w:val="0078236E"/>
    <w:rsid w:val="00782686"/>
    <w:rsid w:val="007845AF"/>
    <w:rsid w:val="00784867"/>
    <w:rsid w:val="00785011"/>
    <w:rsid w:val="0078517A"/>
    <w:rsid w:val="0078584C"/>
    <w:rsid w:val="00786687"/>
    <w:rsid w:val="00786921"/>
    <w:rsid w:val="00786FB3"/>
    <w:rsid w:val="00787ABF"/>
    <w:rsid w:val="00790447"/>
    <w:rsid w:val="00791334"/>
    <w:rsid w:val="00791C57"/>
    <w:rsid w:val="007920EC"/>
    <w:rsid w:val="00792B16"/>
    <w:rsid w:val="00792CE3"/>
    <w:rsid w:val="007933CF"/>
    <w:rsid w:val="0079564B"/>
    <w:rsid w:val="00796741"/>
    <w:rsid w:val="00796DFC"/>
    <w:rsid w:val="0079725C"/>
    <w:rsid w:val="007A0B00"/>
    <w:rsid w:val="007A1021"/>
    <w:rsid w:val="007A1319"/>
    <w:rsid w:val="007A2B1E"/>
    <w:rsid w:val="007A307F"/>
    <w:rsid w:val="007A3258"/>
    <w:rsid w:val="007A37E3"/>
    <w:rsid w:val="007A39AD"/>
    <w:rsid w:val="007A40C0"/>
    <w:rsid w:val="007A419E"/>
    <w:rsid w:val="007A4556"/>
    <w:rsid w:val="007A45B6"/>
    <w:rsid w:val="007A48DA"/>
    <w:rsid w:val="007A6247"/>
    <w:rsid w:val="007A68DC"/>
    <w:rsid w:val="007A6C9D"/>
    <w:rsid w:val="007A72B4"/>
    <w:rsid w:val="007B0149"/>
    <w:rsid w:val="007B0604"/>
    <w:rsid w:val="007B0FC4"/>
    <w:rsid w:val="007B2289"/>
    <w:rsid w:val="007B28CF"/>
    <w:rsid w:val="007B2BE2"/>
    <w:rsid w:val="007B2D79"/>
    <w:rsid w:val="007B4EA6"/>
    <w:rsid w:val="007B5521"/>
    <w:rsid w:val="007B5BD3"/>
    <w:rsid w:val="007B5E3B"/>
    <w:rsid w:val="007B5F05"/>
    <w:rsid w:val="007B661D"/>
    <w:rsid w:val="007B7CBB"/>
    <w:rsid w:val="007C0169"/>
    <w:rsid w:val="007C048A"/>
    <w:rsid w:val="007C08AA"/>
    <w:rsid w:val="007C118B"/>
    <w:rsid w:val="007C150B"/>
    <w:rsid w:val="007C199B"/>
    <w:rsid w:val="007C31D8"/>
    <w:rsid w:val="007C34D8"/>
    <w:rsid w:val="007C450E"/>
    <w:rsid w:val="007C507B"/>
    <w:rsid w:val="007C51F3"/>
    <w:rsid w:val="007C6C62"/>
    <w:rsid w:val="007C6FF7"/>
    <w:rsid w:val="007D063D"/>
    <w:rsid w:val="007D0B90"/>
    <w:rsid w:val="007D11BE"/>
    <w:rsid w:val="007D202B"/>
    <w:rsid w:val="007D31D6"/>
    <w:rsid w:val="007D3536"/>
    <w:rsid w:val="007D37D2"/>
    <w:rsid w:val="007D42C1"/>
    <w:rsid w:val="007D489F"/>
    <w:rsid w:val="007D6304"/>
    <w:rsid w:val="007D6C18"/>
    <w:rsid w:val="007D71FE"/>
    <w:rsid w:val="007D7908"/>
    <w:rsid w:val="007D7F1B"/>
    <w:rsid w:val="007E0011"/>
    <w:rsid w:val="007E1709"/>
    <w:rsid w:val="007E1D7F"/>
    <w:rsid w:val="007E2391"/>
    <w:rsid w:val="007E2578"/>
    <w:rsid w:val="007E45A3"/>
    <w:rsid w:val="007E4DB7"/>
    <w:rsid w:val="007E4DDF"/>
    <w:rsid w:val="007E6ED5"/>
    <w:rsid w:val="007F0212"/>
    <w:rsid w:val="007F0AF8"/>
    <w:rsid w:val="007F110A"/>
    <w:rsid w:val="007F2345"/>
    <w:rsid w:val="007F2EC4"/>
    <w:rsid w:val="007F5222"/>
    <w:rsid w:val="007F5EC7"/>
    <w:rsid w:val="007F728A"/>
    <w:rsid w:val="007F738F"/>
    <w:rsid w:val="007F75B4"/>
    <w:rsid w:val="007F7E4A"/>
    <w:rsid w:val="008007F0"/>
    <w:rsid w:val="0080190C"/>
    <w:rsid w:val="008031B8"/>
    <w:rsid w:val="00804D49"/>
    <w:rsid w:val="008053FC"/>
    <w:rsid w:val="008058BB"/>
    <w:rsid w:val="00805AA4"/>
    <w:rsid w:val="00805EE1"/>
    <w:rsid w:val="0080609E"/>
    <w:rsid w:val="0080661B"/>
    <w:rsid w:val="00807265"/>
    <w:rsid w:val="00807C0F"/>
    <w:rsid w:val="008101C4"/>
    <w:rsid w:val="0081062A"/>
    <w:rsid w:val="00811648"/>
    <w:rsid w:val="00811B77"/>
    <w:rsid w:val="00812DE0"/>
    <w:rsid w:val="00813648"/>
    <w:rsid w:val="0081383D"/>
    <w:rsid w:val="00813E98"/>
    <w:rsid w:val="00814197"/>
    <w:rsid w:val="0081496E"/>
    <w:rsid w:val="00814B2F"/>
    <w:rsid w:val="00814B7F"/>
    <w:rsid w:val="0081652D"/>
    <w:rsid w:val="00817357"/>
    <w:rsid w:val="00817613"/>
    <w:rsid w:val="00817D21"/>
    <w:rsid w:val="008200C1"/>
    <w:rsid w:val="00820126"/>
    <w:rsid w:val="008203EA"/>
    <w:rsid w:val="00820EC1"/>
    <w:rsid w:val="00821C47"/>
    <w:rsid w:val="00821C6F"/>
    <w:rsid w:val="00822728"/>
    <w:rsid w:val="00823494"/>
    <w:rsid w:val="00824062"/>
    <w:rsid w:val="008245F8"/>
    <w:rsid w:val="00824A43"/>
    <w:rsid w:val="00824C34"/>
    <w:rsid w:val="00824C51"/>
    <w:rsid w:val="00824E43"/>
    <w:rsid w:val="00825031"/>
    <w:rsid w:val="008253EC"/>
    <w:rsid w:val="00826B98"/>
    <w:rsid w:val="008276D9"/>
    <w:rsid w:val="00827958"/>
    <w:rsid w:val="008304B3"/>
    <w:rsid w:val="00830867"/>
    <w:rsid w:val="008309D3"/>
    <w:rsid w:val="00830BB4"/>
    <w:rsid w:val="00830D30"/>
    <w:rsid w:val="00831159"/>
    <w:rsid w:val="00831FB4"/>
    <w:rsid w:val="00833155"/>
    <w:rsid w:val="0083339C"/>
    <w:rsid w:val="00833922"/>
    <w:rsid w:val="00833DAB"/>
    <w:rsid w:val="00834E95"/>
    <w:rsid w:val="00835BE4"/>
    <w:rsid w:val="00835EF5"/>
    <w:rsid w:val="00837734"/>
    <w:rsid w:val="00840033"/>
    <w:rsid w:val="00840C03"/>
    <w:rsid w:val="00841237"/>
    <w:rsid w:val="008422AA"/>
    <w:rsid w:val="00842713"/>
    <w:rsid w:val="00842FE8"/>
    <w:rsid w:val="00843AD6"/>
    <w:rsid w:val="00844D0B"/>
    <w:rsid w:val="00844E0A"/>
    <w:rsid w:val="00845A84"/>
    <w:rsid w:val="008462C7"/>
    <w:rsid w:val="0084632D"/>
    <w:rsid w:val="008465A8"/>
    <w:rsid w:val="008469B8"/>
    <w:rsid w:val="00846FB5"/>
    <w:rsid w:val="00850522"/>
    <w:rsid w:val="00851697"/>
    <w:rsid w:val="0085194F"/>
    <w:rsid w:val="008521F6"/>
    <w:rsid w:val="00852212"/>
    <w:rsid w:val="0085251C"/>
    <w:rsid w:val="008533F7"/>
    <w:rsid w:val="00853642"/>
    <w:rsid w:val="00853653"/>
    <w:rsid w:val="00854AB8"/>
    <w:rsid w:val="00856FA2"/>
    <w:rsid w:val="0085716C"/>
    <w:rsid w:val="00857A29"/>
    <w:rsid w:val="00857EC6"/>
    <w:rsid w:val="008604E1"/>
    <w:rsid w:val="00860FDC"/>
    <w:rsid w:val="0086129C"/>
    <w:rsid w:val="008615F5"/>
    <w:rsid w:val="00861798"/>
    <w:rsid w:val="00861C12"/>
    <w:rsid w:val="00861F50"/>
    <w:rsid w:val="00862AC9"/>
    <w:rsid w:val="00862C63"/>
    <w:rsid w:val="00862D6C"/>
    <w:rsid w:val="008644AB"/>
    <w:rsid w:val="0086463A"/>
    <w:rsid w:val="00864827"/>
    <w:rsid w:val="00864EAD"/>
    <w:rsid w:val="00864FD2"/>
    <w:rsid w:val="00865D2C"/>
    <w:rsid w:val="00866300"/>
    <w:rsid w:val="00866B5C"/>
    <w:rsid w:val="0086718E"/>
    <w:rsid w:val="0086783C"/>
    <w:rsid w:val="00870B4C"/>
    <w:rsid w:val="00872E90"/>
    <w:rsid w:val="00873223"/>
    <w:rsid w:val="00873321"/>
    <w:rsid w:val="008744CF"/>
    <w:rsid w:val="008746EE"/>
    <w:rsid w:val="00874BC9"/>
    <w:rsid w:val="00874C4B"/>
    <w:rsid w:val="00875179"/>
    <w:rsid w:val="00875720"/>
    <w:rsid w:val="008761D9"/>
    <w:rsid w:val="0087629C"/>
    <w:rsid w:val="00876457"/>
    <w:rsid w:val="008766E8"/>
    <w:rsid w:val="008769EF"/>
    <w:rsid w:val="00876A9F"/>
    <w:rsid w:val="00876ACA"/>
    <w:rsid w:val="00877024"/>
    <w:rsid w:val="0087788A"/>
    <w:rsid w:val="00877C54"/>
    <w:rsid w:val="00880452"/>
    <w:rsid w:val="00880491"/>
    <w:rsid w:val="0088063E"/>
    <w:rsid w:val="00881233"/>
    <w:rsid w:val="008824B5"/>
    <w:rsid w:val="00882B5D"/>
    <w:rsid w:val="00882FAC"/>
    <w:rsid w:val="00883299"/>
    <w:rsid w:val="00883FDE"/>
    <w:rsid w:val="00884292"/>
    <w:rsid w:val="00885680"/>
    <w:rsid w:val="008864D2"/>
    <w:rsid w:val="0088693C"/>
    <w:rsid w:val="00886A48"/>
    <w:rsid w:val="008870AA"/>
    <w:rsid w:val="008878F0"/>
    <w:rsid w:val="00887CCA"/>
    <w:rsid w:val="00890D30"/>
    <w:rsid w:val="00890EA5"/>
    <w:rsid w:val="00891923"/>
    <w:rsid w:val="008920B9"/>
    <w:rsid w:val="008922A1"/>
    <w:rsid w:val="008940B3"/>
    <w:rsid w:val="0089416D"/>
    <w:rsid w:val="00894408"/>
    <w:rsid w:val="008948E1"/>
    <w:rsid w:val="0089541D"/>
    <w:rsid w:val="0089673D"/>
    <w:rsid w:val="008975DF"/>
    <w:rsid w:val="00897915"/>
    <w:rsid w:val="008A03CC"/>
    <w:rsid w:val="008A06E7"/>
    <w:rsid w:val="008A20FC"/>
    <w:rsid w:val="008A23C9"/>
    <w:rsid w:val="008A2FE7"/>
    <w:rsid w:val="008A3980"/>
    <w:rsid w:val="008A45D2"/>
    <w:rsid w:val="008A47C3"/>
    <w:rsid w:val="008A47DB"/>
    <w:rsid w:val="008A48D6"/>
    <w:rsid w:val="008A4904"/>
    <w:rsid w:val="008A4D0F"/>
    <w:rsid w:val="008A5D50"/>
    <w:rsid w:val="008A6538"/>
    <w:rsid w:val="008A6712"/>
    <w:rsid w:val="008A6F32"/>
    <w:rsid w:val="008A73E6"/>
    <w:rsid w:val="008B06A7"/>
    <w:rsid w:val="008B12F5"/>
    <w:rsid w:val="008B2CEA"/>
    <w:rsid w:val="008B2CF8"/>
    <w:rsid w:val="008B40DF"/>
    <w:rsid w:val="008B5117"/>
    <w:rsid w:val="008B6271"/>
    <w:rsid w:val="008B6380"/>
    <w:rsid w:val="008B64F4"/>
    <w:rsid w:val="008B6739"/>
    <w:rsid w:val="008B6846"/>
    <w:rsid w:val="008B699C"/>
    <w:rsid w:val="008C0760"/>
    <w:rsid w:val="008C38E1"/>
    <w:rsid w:val="008C3D10"/>
    <w:rsid w:val="008C52B4"/>
    <w:rsid w:val="008C5589"/>
    <w:rsid w:val="008C58AD"/>
    <w:rsid w:val="008C5B86"/>
    <w:rsid w:val="008C5BFE"/>
    <w:rsid w:val="008C5F43"/>
    <w:rsid w:val="008C5F57"/>
    <w:rsid w:val="008C706A"/>
    <w:rsid w:val="008C74EF"/>
    <w:rsid w:val="008C7C51"/>
    <w:rsid w:val="008D0BFC"/>
    <w:rsid w:val="008D0D32"/>
    <w:rsid w:val="008D0D4D"/>
    <w:rsid w:val="008D1232"/>
    <w:rsid w:val="008D14D8"/>
    <w:rsid w:val="008D1750"/>
    <w:rsid w:val="008D2178"/>
    <w:rsid w:val="008D317B"/>
    <w:rsid w:val="008D37E2"/>
    <w:rsid w:val="008D4C98"/>
    <w:rsid w:val="008D5993"/>
    <w:rsid w:val="008D60BE"/>
    <w:rsid w:val="008D61BF"/>
    <w:rsid w:val="008D6A07"/>
    <w:rsid w:val="008D6DDA"/>
    <w:rsid w:val="008E024E"/>
    <w:rsid w:val="008E1BD5"/>
    <w:rsid w:val="008E1DCB"/>
    <w:rsid w:val="008E1E36"/>
    <w:rsid w:val="008E2485"/>
    <w:rsid w:val="008E2F95"/>
    <w:rsid w:val="008E6067"/>
    <w:rsid w:val="008E60A4"/>
    <w:rsid w:val="008E7A27"/>
    <w:rsid w:val="008F0925"/>
    <w:rsid w:val="008F0D12"/>
    <w:rsid w:val="008F15DA"/>
    <w:rsid w:val="008F1F21"/>
    <w:rsid w:val="008F266E"/>
    <w:rsid w:val="008F3A46"/>
    <w:rsid w:val="008F3DED"/>
    <w:rsid w:val="008F4083"/>
    <w:rsid w:val="008F4449"/>
    <w:rsid w:val="008F448A"/>
    <w:rsid w:val="008F46AB"/>
    <w:rsid w:val="008F47F3"/>
    <w:rsid w:val="008F4C3C"/>
    <w:rsid w:val="008F51E3"/>
    <w:rsid w:val="008F6742"/>
    <w:rsid w:val="008F6E31"/>
    <w:rsid w:val="008F7FBB"/>
    <w:rsid w:val="009000C3"/>
    <w:rsid w:val="00901363"/>
    <w:rsid w:val="00901624"/>
    <w:rsid w:val="00901945"/>
    <w:rsid w:val="00901C4C"/>
    <w:rsid w:val="00901F38"/>
    <w:rsid w:val="00901F94"/>
    <w:rsid w:val="00902A4A"/>
    <w:rsid w:val="00902E07"/>
    <w:rsid w:val="00903071"/>
    <w:rsid w:val="0090313D"/>
    <w:rsid w:val="009035C5"/>
    <w:rsid w:val="00903949"/>
    <w:rsid w:val="009049F9"/>
    <w:rsid w:val="00904C20"/>
    <w:rsid w:val="00904E89"/>
    <w:rsid w:val="009057E8"/>
    <w:rsid w:val="00905EA1"/>
    <w:rsid w:val="00905F28"/>
    <w:rsid w:val="0090651E"/>
    <w:rsid w:val="009069A2"/>
    <w:rsid w:val="00906B83"/>
    <w:rsid w:val="00906B9C"/>
    <w:rsid w:val="00906EC8"/>
    <w:rsid w:val="009079A4"/>
    <w:rsid w:val="00907AEC"/>
    <w:rsid w:val="00907F23"/>
    <w:rsid w:val="009112FA"/>
    <w:rsid w:val="00911464"/>
    <w:rsid w:val="00911AD1"/>
    <w:rsid w:val="00911E28"/>
    <w:rsid w:val="0091212F"/>
    <w:rsid w:val="0091218A"/>
    <w:rsid w:val="00913EA0"/>
    <w:rsid w:val="00914458"/>
    <w:rsid w:val="00915408"/>
    <w:rsid w:val="009168FF"/>
    <w:rsid w:val="0091767E"/>
    <w:rsid w:val="00917FC3"/>
    <w:rsid w:val="00920BEB"/>
    <w:rsid w:val="00921287"/>
    <w:rsid w:val="0092176F"/>
    <w:rsid w:val="00922A9D"/>
    <w:rsid w:val="0092352E"/>
    <w:rsid w:val="00923708"/>
    <w:rsid w:val="00923E9E"/>
    <w:rsid w:val="009247B6"/>
    <w:rsid w:val="00927472"/>
    <w:rsid w:val="00927943"/>
    <w:rsid w:val="009301C6"/>
    <w:rsid w:val="0093193A"/>
    <w:rsid w:val="00931C85"/>
    <w:rsid w:val="00932504"/>
    <w:rsid w:val="00934015"/>
    <w:rsid w:val="0093416D"/>
    <w:rsid w:val="0093469A"/>
    <w:rsid w:val="0093576A"/>
    <w:rsid w:val="00937E1F"/>
    <w:rsid w:val="00937F23"/>
    <w:rsid w:val="00940018"/>
    <w:rsid w:val="00940413"/>
    <w:rsid w:val="00940E29"/>
    <w:rsid w:val="00941161"/>
    <w:rsid w:val="009435EB"/>
    <w:rsid w:val="00944A83"/>
    <w:rsid w:val="009460CF"/>
    <w:rsid w:val="00946387"/>
    <w:rsid w:val="00946D90"/>
    <w:rsid w:val="00947483"/>
    <w:rsid w:val="00947F5E"/>
    <w:rsid w:val="009501FB"/>
    <w:rsid w:val="00950314"/>
    <w:rsid w:val="009503E4"/>
    <w:rsid w:val="00950682"/>
    <w:rsid w:val="00950953"/>
    <w:rsid w:val="00950F57"/>
    <w:rsid w:val="009515B1"/>
    <w:rsid w:val="00951DC1"/>
    <w:rsid w:val="00951F10"/>
    <w:rsid w:val="009532CE"/>
    <w:rsid w:val="0095389F"/>
    <w:rsid w:val="00954CB0"/>
    <w:rsid w:val="00954F81"/>
    <w:rsid w:val="00955114"/>
    <w:rsid w:val="0095575C"/>
    <w:rsid w:val="0095650E"/>
    <w:rsid w:val="0095683E"/>
    <w:rsid w:val="00956B48"/>
    <w:rsid w:val="00956C5E"/>
    <w:rsid w:val="00957DC8"/>
    <w:rsid w:val="00960A81"/>
    <w:rsid w:val="00960EE0"/>
    <w:rsid w:val="009612EB"/>
    <w:rsid w:val="00963AB1"/>
    <w:rsid w:val="0096498C"/>
    <w:rsid w:val="00965A0A"/>
    <w:rsid w:val="00965B5E"/>
    <w:rsid w:val="00965D14"/>
    <w:rsid w:val="00965D21"/>
    <w:rsid w:val="00966596"/>
    <w:rsid w:val="00966904"/>
    <w:rsid w:val="00966CE5"/>
    <w:rsid w:val="009675BC"/>
    <w:rsid w:val="009703A6"/>
    <w:rsid w:val="00970621"/>
    <w:rsid w:val="009708C0"/>
    <w:rsid w:val="00970F4B"/>
    <w:rsid w:val="00971718"/>
    <w:rsid w:val="00971C41"/>
    <w:rsid w:val="00972645"/>
    <w:rsid w:val="00972BC4"/>
    <w:rsid w:val="0097309A"/>
    <w:rsid w:val="009739E7"/>
    <w:rsid w:val="00973AE3"/>
    <w:rsid w:val="00974492"/>
    <w:rsid w:val="00974521"/>
    <w:rsid w:val="009746ED"/>
    <w:rsid w:val="00974C22"/>
    <w:rsid w:val="00974CED"/>
    <w:rsid w:val="009750A3"/>
    <w:rsid w:val="00975D00"/>
    <w:rsid w:val="00975F86"/>
    <w:rsid w:val="009767AE"/>
    <w:rsid w:val="00980AB4"/>
    <w:rsid w:val="00981065"/>
    <w:rsid w:val="00981443"/>
    <w:rsid w:val="009820B3"/>
    <w:rsid w:val="009823C2"/>
    <w:rsid w:val="00982D21"/>
    <w:rsid w:val="00983D8E"/>
    <w:rsid w:val="009846BF"/>
    <w:rsid w:val="00985F50"/>
    <w:rsid w:val="0098710D"/>
    <w:rsid w:val="009873C6"/>
    <w:rsid w:val="00987790"/>
    <w:rsid w:val="009901E3"/>
    <w:rsid w:val="00990C82"/>
    <w:rsid w:val="00990E60"/>
    <w:rsid w:val="0099102C"/>
    <w:rsid w:val="00991D42"/>
    <w:rsid w:val="00992457"/>
    <w:rsid w:val="009925EF"/>
    <w:rsid w:val="009934FE"/>
    <w:rsid w:val="00993824"/>
    <w:rsid w:val="00995479"/>
    <w:rsid w:val="00995504"/>
    <w:rsid w:val="009955CC"/>
    <w:rsid w:val="009969CB"/>
    <w:rsid w:val="00997047"/>
    <w:rsid w:val="00997304"/>
    <w:rsid w:val="00997FDA"/>
    <w:rsid w:val="009A23EC"/>
    <w:rsid w:val="009A2B15"/>
    <w:rsid w:val="009A4A13"/>
    <w:rsid w:val="009A6245"/>
    <w:rsid w:val="009A6D05"/>
    <w:rsid w:val="009A72C2"/>
    <w:rsid w:val="009A7848"/>
    <w:rsid w:val="009B0300"/>
    <w:rsid w:val="009B14D5"/>
    <w:rsid w:val="009B3C2F"/>
    <w:rsid w:val="009B3DEE"/>
    <w:rsid w:val="009B451B"/>
    <w:rsid w:val="009B45D2"/>
    <w:rsid w:val="009B48D1"/>
    <w:rsid w:val="009B48D3"/>
    <w:rsid w:val="009B49FA"/>
    <w:rsid w:val="009B55E7"/>
    <w:rsid w:val="009B6EB7"/>
    <w:rsid w:val="009B7A18"/>
    <w:rsid w:val="009C0157"/>
    <w:rsid w:val="009C0BB6"/>
    <w:rsid w:val="009C1D19"/>
    <w:rsid w:val="009C1D9C"/>
    <w:rsid w:val="009C2A83"/>
    <w:rsid w:val="009C2AB3"/>
    <w:rsid w:val="009C2BD9"/>
    <w:rsid w:val="009C3A62"/>
    <w:rsid w:val="009C4D02"/>
    <w:rsid w:val="009C533A"/>
    <w:rsid w:val="009D10F1"/>
    <w:rsid w:val="009D13CB"/>
    <w:rsid w:val="009D1973"/>
    <w:rsid w:val="009D1E56"/>
    <w:rsid w:val="009D2DDC"/>
    <w:rsid w:val="009D5334"/>
    <w:rsid w:val="009D6064"/>
    <w:rsid w:val="009D68E5"/>
    <w:rsid w:val="009D76BE"/>
    <w:rsid w:val="009E0B38"/>
    <w:rsid w:val="009E222D"/>
    <w:rsid w:val="009E2ADE"/>
    <w:rsid w:val="009E2E9C"/>
    <w:rsid w:val="009E377E"/>
    <w:rsid w:val="009E3D57"/>
    <w:rsid w:val="009E462C"/>
    <w:rsid w:val="009E4A1D"/>
    <w:rsid w:val="009E5282"/>
    <w:rsid w:val="009E54C6"/>
    <w:rsid w:val="009E6051"/>
    <w:rsid w:val="009E6D40"/>
    <w:rsid w:val="009E6E06"/>
    <w:rsid w:val="009E74A0"/>
    <w:rsid w:val="009E7EB5"/>
    <w:rsid w:val="009E7EC3"/>
    <w:rsid w:val="009F0D05"/>
    <w:rsid w:val="009F139D"/>
    <w:rsid w:val="009F1BC3"/>
    <w:rsid w:val="009F1DDF"/>
    <w:rsid w:val="009F3199"/>
    <w:rsid w:val="009F3A04"/>
    <w:rsid w:val="009F3FCE"/>
    <w:rsid w:val="009F455B"/>
    <w:rsid w:val="009F4690"/>
    <w:rsid w:val="009F67FB"/>
    <w:rsid w:val="009F6AFA"/>
    <w:rsid w:val="009F7DA3"/>
    <w:rsid w:val="009F7E2E"/>
    <w:rsid w:val="00A00299"/>
    <w:rsid w:val="00A0099A"/>
    <w:rsid w:val="00A010C0"/>
    <w:rsid w:val="00A01745"/>
    <w:rsid w:val="00A01AEC"/>
    <w:rsid w:val="00A021DA"/>
    <w:rsid w:val="00A0226E"/>
    <w:rsid w:val="00A02B83"/>
    <w:rsid w:val="00A02C39"/>
    <w:rsid w:val="00A03548"/>
    <w:rsid w:val="00A0376A"/>
    <w:rsid w:val="00A04641"/>
    <w:rsid w:val="00A05014"/>
    <w:rsid w:val="00A050DA"/>
    <w:rsid w:val="00A05E95"/>
    <w:rsid w:val="00A06AF5"/>
    <w:rsid w:val="00A10530"/>
    <w:rsid w:val="00A115E6"/>
    <w:rsid w:val="00A11922"/>
    <w:rsid w:val="00A12287"/>
    <w:rsid w:val="00A126F1"/>
    <w:rsid w:val="00A12A7D"/>
    <w:rsid w:val="00A12BA7"/>
    <w:rsid w:val="00A13F22"/>
    <w:rsid w:val="00A14B20"/>
    <w:rsid w:val="00A152EF"/>
    <w:rsid w:val="00A16E29"/>
    <w:rsid w:val="00A173C7"/>
    <w:rsid w:val="00A17E8B"/>
    <w:rsid w:val="00A22C9D"/>
    <w:rsid w:val="00A2329F"/>
    <w:rsid w:val="00A23DB4"/>
    <w:rsid w:val="00A23EC9"/>
    <w:rsid w:val="00A2404A"/>
    <w:rsid w:val="00A24802"/>
    <w:rsid w:val="00A253BB"/>
    <w:rsid w:val="00A25DA0"/>
    <w:rsid w:val="00A2705E"/>
    <w:rsid w:val="00A278DA"/>
    <w:rsid w:val="00A30305"/>
    <w:rsid w:val="00A3092B"/>
    <w:rsid w:val="00A31CBF"/>
    <w:rsid w:val="00A31DB3"/>
    <w:rsid w:val="00A322C0"/>
    <w:rsid w:val="00A324BB"/>
    <w:rsid w:val="00A32953"/>
    <w:rsid w:val="00A333B0"/>
    <w:rsid w:val="00A33437"/>
    <w:rsid w:val="00A33CA3"/>
    <w:rsid w:val="00A33D6A"/>
    <w:rsid w:val="00A341C9"/>
    <w:rsid w:val="00A34458"/>
    <w:rsid w:val="00A35EE3"/>
    <w:rsid w:val="00A36050"/>
    <w:rsid w:val="00A36554"/>
    <w:rsid w:val="00A365F8"/>
    <w:rsid w:val="00A369F1"/>
    <w:rsid w:val="00A40EAC"/>
    <w:rsid w:val="00A42129"/>
    <w:rsid w:val="00A425DD"/>
    <w:rsid w:val="00A429B0"/>
    <w:rsid w:val="00A42A8B"/>
    <w:rsid w:val="00A43197"/>
    <w:rsid w:val="00A4322F"/>
    <w:rsid w:val="00A440A0"/>
    <w:rsid w:val="00A44DB2"/>
    <w:rsid w:val="00A4509A"/>
    <w:rsid w:val="00A45A5C"/>
    <w:rsid w:val="00A46894"/>
    <w:rsid w:val="00A46DA8"/>
    <w:rsid w:val="00A47607"/>
    <w:rsid w:val="00A47853"/>
    <w:rsid w:val="00A507C7"/>
    <w:rsid w:val="00A52028"/>
    <w:rsid w:val="00A52B1B"/>
    <w:rsid w:val="00A5497F"/>
    <w:rsid w:val="00A54EDA"/>
    <w:rsid w:val="00A5561A"/>
    <w:rsid w:val="00A560FB"/>
    <w:rsid w:val="00A562E3"/>
    <w:rsid w:val="00A56564"/>
    <w:rsid w:val="00A5752B"/>
    <w:rsid w:val="00A60865"/>
    <w:rsid w:val="00A61CD0"/>
    <w:rsid w:val="00A6242B"/>
    <w:rsid w:val="00A626E6"/>
    <w:rsid w:val="00A6286F"/>
    <w:rsid w:val="00A6316E"/>
    <w:rsid w:val="00A63389"/>
    <w:rsid w:val="00A633EC"/>
    <w:rsid w:val="00A63D1E"/>
    <w:rsid w:val="00A63F6C"/>
    <w:rsid w:val="00A65105"/>
    <w:rsid w:val="00A67D3B"/>
    <w:rsid w:val="00A70837"/>
    <w:rsid w:val="00A71C4B"/>
    <w:rsid w:val="00A71CD8"/>
    <w:rsid w:val="00A71D17"/>
    <w:rsid w:val="00A7231C"/>
    <w:rsid w:val="00A72E81"/>
    <w:rsid w:val="00A72F20"/>
    <w:rsid w:val="00A73169"/>
    <w:rsid w:val="00A738DC"/>
    <w:rsid w:val="00A7402F"/>
    <w:rsid w:val="00A7413A"/>
    <w:rsid w:val="00A74CA5"/>
    <w:rsid w:val="00A74D5B"/>
    <w:rsid w:val="00A77164"/>
    <w:rsid w:val="00A7792C"/>
    <w:rsid w:val="00A77CC8"/>
    <w:rsid w:val="00A80749"/>
    <w:rsid w:val="00A80974"/>
    <w:rsid w:val="00A80F4E"/>
    <w:rsid w:val="00A80F88"/>
    <w:rsid w:val="00A82D70"/>
    <w:rsid w:val="00A83110"/>
    <w:rsid w:val="00A8364C"/>
    <w:rsid w:val="00A838A0"/>
    <w:rsid w:val="00A84A81"/>
    <w:rsid w:val="00A8559C"/>
    <w:rsid w:val="00A85B8F"/>
    <w:rsid w:val="00A864B3"/>
    <w:rsid w:val="00A8726F"/>
    <w:rsid w:val="00A90702"/>
    <w:rsid w:val="00A90CD8"/>
    <w:rsid w:val="00A9170E"/>
    <w:rsid w:val="00A91A2C"/>
    <w:rsid w:val="00A92683"/>
    <w:rsid w:val="00A92C04"/>
    <w:rsid w:val="00A943DE"/>
    <w:rsid w:val="00A944C4"/>
    <w:rsid w:val="00A9497E"/>
    <w:rsid w:val="00A951FF"/>
    <w:rsid w:val="00A95B22"/>
    <w:rsid w:val="00A96325"/>
    <w:rsid w:val="00A96EE9"/>
    <w:rsid w:val="00A97D3A"/>
    <w:rsid w:val="00A97DE1"/>
    <w:rsid w:val="00A97E33"/>
    <w:rsid w:val="00AA0AC8"/>
    <w:rsid w:val="00AA14B8"/>
    <w:rsid w:val="00AA1564"/>
    <w:rsid w:val="00AA3112"/>
    <w:rsid w:val="00AA41CD"/>
    <w:rsid w:val="00AA4EA9"/>
    <w:rsid w:val="00AA5382"/>
    <w:rsid w:val="00AA62DA"/>
    <w:rsid w:val="00AA64C7"/>
    <w:rsid w:val="00AA6C32"/>
    <w:rsid w:val="00AA6D1A"/>
    <w:rsid w:val="00AA7194"/>
    <w:rsid w:val="00AA7DC1"/>
    <w:rsid w:val="00AB1391"/>
    <w:rsid w:val="00AB1BC4"/>
    <w:rsid w:val="00AB1D59"/>
    <w:rsid w:val="00AB382D"/>
    <w:rsid w:val="00AB3E30"/>
    <w:rsid w:val="00AB4AAD"/>
    <w:rsid w:val="00AB4CE4"/>
    <w:rsid w:val="00AB5CF5"/>
    <w:rsid w:val="00AB73C6"/>
    <w:rsid w:val="00AC0B8D"/>
    <w:rsid w:val="00AC14FC"/>
    <w:rsid w:val="00AC1680"/>
    <w:rsid w:val="00AC1755"/>
    <w:rsid w:val="00AC219E"/>
    <w:rsid w:val="00AC22D5"/>
    <w:rsid w:val="00AC3B3D"/>
    <w:rsid w:val="00AC4010"/>
    <w:rsid w:val="00AC4814"/>
    <w:rsid w:val="00AC4C35"/>
    <w:rsid w:val="00AC5ED6"/>
    <w:rsid w:val="00AC65D8"/>
    <w:rsid w:val="00AC7517"/>
    <w:rsid w:val="00AC7596"/>
    <w:rsid w:val="00AD0A87"/>
    <w:rsid w:val="00AD11D7"/>
    <w:rsid w:val="00AD152C"/>
    <w:rsid w:val="00AD18D0"/>
    <w:rsid w:val="00AD1E08"/>
    <w:rsid w:val="00AD34EB"/>
    <w:rsid w:val="00AD38A5"/>
    <w:rsid w:val="00AD3E31"/>
    <w:rsid w:val="00AD48E8"/>
    <w:rsid w:val="00AD4B58"/>
    <w:rsid w:val="00AD548B"/>
    <w:rsid w:val="00AD59A9"/>
    <w:rsid w:val="00AD7908"/>
    <w:rsid w:val="00AD7E87"/>
    <w:rsid w:val="00AE0117"/>
    <w:rsid w:val="00AE0777"/>
    <w:rsid w:val="00AE095C"/>
    <w:rsid w:val="00AE0F17"/>
    <w:rsid w:val="00AE1057"/>
    <w:rsid w:val="00AE1B6A"/>
    <w:rsid w:val="00AE2E29"/>
    <w:rsid w:val="00AE3429"/>
    <w:rsid w:val="00AE45EE"/>
    <w:rsid w:val="00AE5144"/>
    <w:rsid w:val="00AE52C8"/>
    <w:rsid w:val="00AE63B1"/>
    <w:rsid w:val="00AE7C05"/>
    <w:rsid w:val="00AF095D"/>
    <w:rsid w:val="00AF0C8D"/>
    <w:rsid w:val="00AF3151"/>
    <w:rsid w:val="00AF3483"/>
    <w:rsid w:val="00AF415C"/>
    <w:rsid w:val="00AF4C81"/>
    <w:rsid w:val="00AF6395"/>
    <w:rsid w:val="00AF7989"/>
    <w:rsid w:val="00AF7A2B"/>
    <w:rsid w:val="00B00A80"/>
    <w:rsid w:val="00B01886"/>
    <w:rsid w:val="00B02749"/>
    <w:rsid w:val="00B04666"/>
    <w:rsid w:val="00B047D9"/>
    <w:rsid w:val="00B049F7"/>
    <w:rsid w:val="00B058B8"/>
    <w:rsid w:val="00B06069"/>
    <w:rsid w:val="00B066CC"/>
    <w:rsid w:val="00B06EFB"/>
    <w:rsid w:val="00B1022D"/>
    <w:rsid w:val="00B102EA"/>
    <w:rsid w:val="00B10564"/>
    <w:rsid w:val="00B118C0"/>
    <w:rsid w:val="00B120AE"/>
    <w:rsid w:val="00B15D0B"/>
    <w:rsid w:val="00B15F0B"/>
    <w:rsid w:val="00B16471"/>
    <w:rsid w:val="00B168E0"/>
    <w:rsid w:val="00B16CEF"/>
    <w:rsid w:val="00B17241"/>
    <w:rsid w:val="00B173C5"/>
    <w:rsid w:val="00B177C4"/>
    <w:rsid w:val="00B17904"/>
    <w:rsid w:val="00B17F46"/>
    <w:rsid w:val="00B17F54"/>
    <w:rsid w:val="00B20641"/>
    <w:rsid w:val="00B20702"/>
    <w:rsid w:val="00B20C30"/>
    <w:rsid w:val="00B21BAF"/>
    <w:rsid w:val="00B22714"/>
    <w:rsid w:val="00B230AE"/>
    <w:rsid w:val="00B238C7"/>
    <w:rsid w:val="00B2391E"/>
    <w:rsid w:val="00B2446B"/>
    <w:rsid w:val="00B2478C"/>
    <w:rsid w:val="00B25572"/>
    <w:rsid w:val="00B25D3F"/>
    <w:rsid w:val="00B26BC5"/>
    <w:rsid w:val="00B27BA8"/>
    <w:rsid w:val="00B307D3"/>
    <w:rsid w:val="00B30860"/>
    <w:rsid w:val="00B31228"/>
    <w:rsid w:val="00B32925"/>
    <w:rsid w:val="00B3409E"/>
    <w:rsid w:val="00B34BA9"/>
    <w:rsid w:val="00B34F0F"/>
    <w:rsid w:val="00B3533C"/>
    <w:rsid w:val="00B35505"/>
    <w:rsid w:val="00B36C60"/>
    <w:rsid w:val="00B36CAB"/>
    <w:rsid w:val="00B37083"/>
    <w:rsid w:val="00B41245"/>
    <w:rsid w:val="00B4175C"/>
    <w:rsid w:val="00B41BA8"/>
    <w:rsid w:val="00B41DF5"/>
    <w:rsid w:val="00B4201E"/>
    <w:rsid w:val="00B42090"/>
    <w:rsid w:val="00B421DD"/>
    <w:rsid w:val="00B4296E"/>
    <w:rsid w:val="00B43E10"/>
    <w:rsid w:val="00B4403C"/>
    <w:rsid w:val="00B4413A"/>
    <w:rsid w:val="00B45635"/>
    <w:rsid w:val="00B462F7"/>
    <w:rsid w:val="00B47411"/>
    <w:rsid w:val="00B47AE2"/>
    <w:rsid w:val="00B47CD3"/>
    <w:rsid w:val="00B505B2"/>
    <w:rsid w:val="00B510F4"/>
    <w:rsid w:val="00B51195"/>
    <w:rsid w:val="00B518BE"/>
    <w:rsid w:val="00B530D5"/>
    <w:rsid w:val="00B535C4"/>
    <w:rsid w:val="00B54B49"/>
    <w:rsid w:val="00B5580C"/>
    <w:rsid w:val="00B566A3"/>
    <w:rsid w:val="00B56F55"/>
    <w:rsid w:val="00B57C27"/>
    <w:rsid w:val="00B6046A"/>
    <w:rsid w:val="00B60EBD"/>
    <w:rsid w:val="00B615A2"/>
    <w:rsid w:val="00B61BC9"/>
    <w:rsid w:val="00B62696"/>
    <w:rsid w:val="00B63F72"/>
    <w:rsid w:val="00B6468D"/>
    <w:rsid w:val="00B646E8"/>
    <w:rsid w:val="00B660F6"/>
    <w:rsid w:val="00B6619D"/>
    <w:rsid w:val="00B67006"/>
    <w:rsid w:val="00B67A03"/>
    <w:rsid w:val="00B70A24"/>
    <w:rsid w:val="00B70F20"/>
    <w:rsid w:val="00B71124"/>
    <w:rsid w:val="00B71589"/>
    <w:rsid w:val="00B732D6"/>
    <w:rsid w:val="00B7336E"/>
    <w:rsid w:val="00B73E08"/>
    <w:rsid w:val="00B7443E"/>
    <w:rsid w:val="00B7455B"/>
    <w:rsid w:val="00B75410"/>
    <w:rsid w:val="00B75BCF"/>
    <w:rsid w:val="00B77046"/>
    <w:rsid w:val="00B7720F"/>
    <w:rsid w:val="00B80A09"/>
    <w:rsid w:val="00B80BDB"/>
    <w:rsid w:val="00B80ECA"/>
    <w:rsid w:val="00B813AE"/>
    <w:rsid w:val="00B81AAE"/>
    <w:rsid w:val="00B81EAE"/>
    <w:rsid w:val="00B82A1A"/>
    <w:rsid w:val="00B82DC9"/>
    <w:rsid w:val="00B82E2E"/>
    <w:rsid w:val="00B8357E"/>
    <w:rsid w:val="00B8436F"/>
    <w:rsid w:val="00B84CF8"/>
    <w:rsid w:val="00B84F56"/>
    <w:rsid w:val="00B855F9"/>
    <w:rsid w:val="00B85B72"/>
    <w:rsid w:val="00B86C4B"/>
    <w:rsid w:val="00B87DC0"/>
    <w:rsid w:val="00B90AD2"/>
    <w:rsid w:val="00B90E3D"/>
    <w:rsid w:val="00B91E46"/>
    <w:rsid w:val="00B92C06"/>
    <w:rsid w:val="00B93958"/>
    <w:rsid w:val="00B939FB"/>
    <w:rsid w:val="00B93AD6"/>
    <w:rsid w:val="00B93F05"/>
    <w:rsid w:val="00B9511B"/>
    <w:rsid w:val="00B9516E"/>
    <w:rsid w:val="00B95669"/>
    <w:rsid w:val="00B958E7"/>
    <w:rsid w:val="00B9622F"/>
    <w:rsid w:val="00B96915"/>
    <w:rsid w:val="00B970A3"/>
    <w:rsid w:val="00B97E6F"/>
    <w:rsid w:val="00B97F22"/>
    <w:rsid w:val="00BA0688"/>
    <w:rsid w:val="00BA0830"/>
    <w:rsid w:val="00BA1723"/>
    <w:rsid w:val="00BA1ACC"/>
    <w:rsid w:val="00BA36AE"/>
    <w:rsid w:val="00BA3BD0"/>
    <w:rsid w:val="00BA59DE"/>
    <w:rsid w:val="00BA5D39"/>
    <w:rsid w:val="00BA62F5"/>
    <w:rsid w:val="00BA78A1"/>
    <w:rsid w:val="00BA7AF5"/>
    <w:rsid w:val="00BA7BD8"/>
    <w:rsid w:val="00BA7DA8"/>
    <w:rsid w:val="00BB0427"/>
    <w:rsid w:val="00BB0BAD"/>
    <w:rsid w:val="00BB1112"/>
    <w:rsid w:val="00BB11AA"/>
    <w:rsid w:val="00BB1728"/>
    <w:rsid w:val="00BB1992"/>
    <w:rsid w:val="00BB1B97"/>
    <w:rsid w:val="00BB2629"/>
    <w:rsid w:val="00BB2D8B"/>
    <w:rsid w:val="00BB35A4"/>
    <w:rsid w:val="00BB3929"/>
    <w:rsid w:val="00BB3CF4"/>
    <w:rsid w:val="00BB502F"/>
    <w:rsid w:val="00BB521F"/>
    <w:rsid w:val="00BB5D05"/>
    <w:rsid w:val="00BB621E"/>
    <w:rsid w:val="00BB6CA9"/>
    <w:rsid w:val="00BB7C08"/>
    <w:rsid w:val="00BC0083"/>
    <w:rsid w:val="00BC0604"/>
    <w:rsid w:val="00BC063D"/>
    <w:rsid w:val="00BC0B35"/>
    <w:rsid w:val="00BC2D45"/>
    <w:rsid w:val="00BC385D"/>
    <w:rsid w:val="00BC39C5"/>
    <w:rsid w:val="00BC3DBE"/>
    <w:rsid w:val="00BC532A"/>
    <w:rsid w:val="00BC5F98"/>
    <w:rsid w:val="00BC6588"/>
    <w:rsid w:val="00BC684A"/>
    <w:rsid w:val="00BC6909"/>
    <w:rsid w:val="00BC6BE2"/>
    <w:rsid w:val="00BC6D13"/>
    <w:rsid w:val="00BC7523"/>
    <w:rsid w:val="00BC7E5F"/>
    <w:rsid w:val="00BD057A"/>
    <w:rsid w:val="00BD08FD"/>
    <w:rsid w:val="00BD222F"/>
    <w:rsid w:val="00BD25DE"/>
    <w:rsid w:val="00BD2879"/>
    <w:rsid w:val="00BD2943"/>
    <w:rsid w:val="00BD2990"/>
    <w:rsid w:val="00BD2DB8"/>
    <w:rsid w:val="00BD2F68"/>
    <w:rsid w:val="00BD31D8"/>
    <w:rsid w:val="00BD387F"/>
    <w:rsid w:val="00BD4299"/>
    <w:rsid w:val="00BD5AD8"/>
    <w:rsid w:val="00BD6636"/>
    <w:rsid w:val="00BD77EB"/>
    <w:rsid w:val="00BE04E6"/>
    <w:rsid w:val="00BE0662"/>
    <w:rsid w:val="00BE067B"/>
    <w:rsid w:val="00BE141E"/>
    <w:rsid w:val="00BE34BB"/>
    <w:rsid w:val="00BE3F61"/>
    <w:rsid w:val="00BE41E2"/>
    <w:rsid w:val="00BE4937"/>
    <w:rsid w:val="00BE6ED1"/>
    <w:rsid w:val="00BF0219"/>
    <w:rsid w:val="00BF0ED8"/>
    <w:rsid w:val="00BF6794"/>
    <w:rsid w:val="00BF686A"/>
    <w:rsid w:val="00BF734B"/>
    <w:rsid w:val="00BF7E92"/>
    <w:rsid w:val="00C00500"/>
    <w:rsid w:val="00C0128D"/>
    <w:rsid w:val="00C01615"/>
    <w:rsid w:val="00C02183"/>
    <w:rsid w:val="00C029F8"/>
    <w:rsid w:val="00C04295"/>
    <w:rsid w:val="00C043B9"/>
    <w:rsid w:val="00C04521"/>
    <w:rsid w:val="00C04B3C"/>
    <w:rsid w:val="00C052D2"/>
    <w:rsid w:val="00C055F4"/>
    <w:rsid w:val="00C0599F"/>
    <w:rsid w:val="00C06516"/>
    <w:rsid w:val="00C0655F"/>
    <w:rsid w:val="00C06881"/>
    <w:rsid w:val="00C06AFE"/>
    <w:rsid w:val="00C10D55"/>
    <w:rsid w:val="00C115A9"/>
    <w:rsid w:val="00C11DEF"/>
    <w:rsid w:val="00C1255C"/>
    <w:rsid w:val="00C12B22"/>
    <w:rsid w:val="00C139EE"/>
    <w:rsid w:val="00C13EAB"/>
    <w:rsid w:val="00C163D1"/>
    <w:rsid w:val="00C16651"/>
    <w:rsid w:val="00C177EB"/>
    <w:rsid w:val="00C17960"/>
    <w:rsid w:val="00C17C3E"/>
    <w:rsid w:val="00C17CF4"/>
    <w:rsid w:val="00C207D6"/>
    <w:rsid w:val="00C21A5A"/>
    <w:rsid w:val="00C21EB2"/>
    <w:rsid w:val="00C22354"/>
    <w:rsid w:val="00C228B3"/>
    <w:rsid w:val="00C236F1"/>
    <w:rsid w:val="00C23DB2"/>
    <w:rsid w:val="00C24243"/>
    <w:rsid w:val="00C24312"/>
    <w:rsid w:val="00C2616B"/>
    <w:rsid w:val="00C26249"/>
    <w:rsid w:val="00C26B28"/>
    <w:rsid w:val="00C27549"/>
    <w:rsid w:val="00C27667"/>
    <w:rsid w:val="00C2768B"/>
    <w:rsid w:val="00C27750"/>
    <w:rsid w:val="00C302E5"/>
    <w:rsid w:val="00C311EA"/>
    <w:rsid w:val="00C312FE"/>
    <w:rsid w:val="00C31D01"/>
    <w:rsid w:val="00C3200E"/>
    <w:rsid w:val="00C32305"/>
    <w:rsid w:val="00C33BA1"/>
    <w:rsid w:val="00C34C59"/>
    <w:rsid w:val="00C34E7B"/>
    <w:rsid w:val="00C35CF7"/>
    <w:rsid w:val="00C366EB"/>
    <w:rsid w:val="00C37DC8"/>
    <w:rsid w:val="00C402C5"/>
    <w:rsid w:val="00C41144"/>
    <w:rsid w:val="00C41855"/>
    <w:rsid w:val="00C42108"/>
    <w:rsid w:val="00C43390"/>
    <w:rsid w:val="00C4342F"/>
    <w:rsid w:val="00C4371D"/>
    <w:rsid w:val="00C4413D"/>
    <w:rsid w:val="00C44600"/>
    <w:rsid w:val="00C449E4"/>
    <w:rsid w:val="00C462FB"/>
    <w:rsid w:val="00C46EB1"/>
    <w:rsid w:val="00C47352"/>
    <w:rsid w:val="00C47AB9"/>
    <w:rsid w:val="00C47DD9"/>
    <w:rsid w:val="00C47F76"/>
    <w:rsid w:val="00C50387"/>
    <w:rsid w:val="00C5070B"/>
    <w:rsid w:val="00C50A01"/>
    <w:rsid w:val="00C50BB4"/>
    <w:rsid w:val="00C51C31"/>
    <w:rsid w:val="00C53652"/>
    <w:rsid w:val="00C5392D"/>
    <w:rsid w:val="00C53EE0"/>
    <w:rsid w:val="00C545F6"/>
    <w:rsid w:val="00C5488C"/>
    <w:rsid w:val="00C54E65"/>
    <w:rsid w:val="00C5509F"/>
    <w:rsid w:val="00C558AE"/>
    <w:rsid w:val="00C5590F"/>
    <w:rsid w:val="00C55B5F"/>
    <w:rsid w:val="00C56DED"/>
    <w:rsid w:val="00C5705B"/>
    <w:rsid w:val="00C57712"/>
    <w:rsid w:val="00C60DB4"/>
    <w:rsid w:val="00C621C4"/>
    <w:rsid w:val="00C628F9"/>
    <w:rsid w:val="00C62B8F"/>
    <w:rsid w:val="00C63260"/>
    <w:rsid w:val="00C63F12"/>
    <w:rsid w:val="00C642FD"/>
    <w:rsid w:val="00C64AA4"/>
    <w:rsid w:val="00C64D31"/>
    <w:rsid w:val="00C65739"/>
    <w:rsid w:val="00C661FB"/>
    <w:rsid w:val="00C667C1"/>
    <w:rsid w:val="00C66D5B"/>
    <w:rsid w:val="00C6755C"/>
    <w:rsid w:val="00C675F2"/>
    <w:rsid w:val="00C67EEE"/>
    <w:rsid w:val="00C70172"/>
    <w:rsid w:val="00C704EB"/>
    <w:rsid w:val="00C717DD"/>
    <w:rsid w:val="00C71F8F"/>
    <w:rsid w:val="00C72337"/>
    <w:rsid w:val="00C73808"/>
    <w:rsid w:val="00C747A5"/>
    <w:rsid w:val="00C74824"/>
    <w:rsid w:val="00C74DBF"/>
    <w:rsid w:val="00C75E3E"/>
    <w:rsid w:val="00C76496"/>
    <w:rsid w:val="00C76B2E"/>
    <w:rsid w:val="00C76BAB"/>
    <w:rsid w:val="00C77648"/>
    <w:rsid w:val="00C800F1"/>
    <w:rsid w:val="00C803C2"/>
    <w:rsid w:val="00C805B3"/>
    <w:rsid w:val="00C80D1C"/>
    <w:rsid w:val="00C80D55"/>
    <w:rsid w:val="00C80DA6"/>
    <w:rsid w:val="00C81C2B"/>
    <w:rsid w:val="00C824B7"/>
    <w:rsid w:val="00C84BB3"/>
    <w:rsid w:val="00C84CDA"/>
    <w:rsid w:val="00C85681"/>
    <w:rsid w:val="00C87C71"/>
    <w:rsid w:val="00C87E74"/>
    <w:rsid w:val="00C87F2B"/>
    <w:rsid w:val="00C90149"/>
    <w:rsid w:val="00C90C0A"/>
    <w:rsid w:val="00C91837"/>
    <w:rsid w:val="00C91D75"/>
    <w:rsid w:val="00C95C0D"/>
    <w:rsid w:val="00C95D35"/>
    <w:rsid w:val="00C97CB9"/>
    <w:rsid w:val="00CA01CE"/>
    <w:rsid w:val="00CA0727"/>
    <w:rsid w:val="00CA0CBB"/>
    <w:rsid w:val="00CA13F4"/>
    <w:rsid w:val="00CA1C08"/>
    <w:rsid w:val="00CA1FC7"/>
    <w:rsid w:val="00CA209A"/>
    <w:rsid w:val="00CA2607"/>
    <w:rsid w:val="00CA3211"/>
    <w:rsid w:val="00CA395B"/>
    <w:rsid w:val="00CA5904"/>
    <w:rsid w:val="00CA5A9E"/>
    <w:rsid w:val="00CA7567"/>
    <w:rsid w:val="00CB00F7"/>
    <w:rsid w:val="00CB0873"/>
    <w:rsid w:val="00CB0AA0"/>
    <w:rsid w:val="00CB120D"/>
    <w:rsid w:val="00CB1979"/>
    <w:rsid w:val="00CB2694"/>
    <w:rsid w:val="00CB3366"/>
    <w:rsid w:val="00CB48C3"/>
    <w:rsid w:val="00CB4C02"/>
    <w:rsid w:val="00CB532A"/>
    <w:rsid w:val="00CB64CB"/>
    <w:rsid w:val="00CC0477"/>
    <w:rsid w:val="00CC07BA"/>
    <w:rsid w:val="00CC0C2A"/>
    <w:rsid w:val="00CC1430"/>
    <w:rsid w:val="00CC1A25"/>
    <w:rsid w:val="00CC24FB"/>
    <w:rsid w:val="00CC306A"/>
    <w:rsid w:val="00CC3528"/>
    <w:rsid w:val="00CC393F"/>
    <w:rsid w:val="00CC49F6"/>
    <w:rsid w:val="00CC58ED"/>
    <w:rsid w:val="00CC6529"/>
    <w:rsid w:val="00CC6DD2"/>
    <w:rsid w:val="00CC6EB3"/>
    <w:rsid w:val="00CC78B5"/>
    <w:rsid w:val="00CD0CA7"/>
    <w:rsid w:val="00CD0F2C"/>
    <w:rsid w:val="00CD10B1"/>
    <w:rsid w:val="00CD172D"/>
    <w:rsid w:val="00CD1FEF"/>
    <w:rsid w:val="00CD2560"/>
    <w:rsid w:val="00CD3049"/>
    <w:rsid w:val="00CD318B"/>
    <w:rsid w:val="00CD40DE"/>
    <w:rsid w:val="00CD4105"/>
    <w:rsid w:val="00CD49E6"/>
    <w:rsid w:val="00CD4FEF"/>
    <w:rsid w:val="00CD5B15"/>
    <w:rsid w:val="00CD5D87"/>
    <w:rsid w:val="00CD6759"/>
    <w:rsid w:val="00CD6AB2"/>
    <w:rsid w:val="00CD75F5"/>
    <w:rsid w:val="00CE1A36"/>
    <w:rsid w:val="00CE1A5A"/>
    <w:rsid w:val="00CE2542"/>
    <w:rsid w:val="00CE28E9"/>
    <w:rsid w:val="00CE2C90"/>
    <w:rsid w:val="00CE3069"/>
    <w:rsid w:val="00CE3483"/>
    <w:rsid w:val="00CE37CD"/>
    <w:rsid w:val="00CE4863"/>
    <w:rsid w:val="00CE50E7"/>
    <w:rsid w:val="00CE5856"/>
    <w:rsid w:val="00CE6826"/>
    <w:rsid w:val="00CE72B7"/>
    <w:rsid w:val="00CE736C"/>
    <w:rsid w:val="00CE76DC"/>
    <w:rsid w:val="00CF19FC"/>
    <w:rsid w:val="00CF285A"/>
    <w:rsid w:val="00CF3A2A"/>
    <w:rsid w:val="00CF4237"/>
    <w:rsid w:val="00CF4530"/>
    <w:rsid w:val="00CF4A23"/>
    <w:rsid w:val="00CF53A8"/>
    <w:rsid w:val="00CF6029"/>
    <w:rsid w:val="00CF6BD7"/>
    <w:rsid w:val="00CF6C5B"/>
    <w:rsid w:val="00D008A9"/>
    <w:rsid w:val="00D013BA"/>
    <w:rsid w:val="00D016BB"/>
    <w:rsid w:val="00D01AB3"/>
    <w:rsid w:val="00D01D4A"/>
    <w:rsid w:val="00D01DA2"/>
    <w:rsid w:val="00D01F39"/>
    <w:rsid w:val="00D01F53"/>
    <w:rsid w:val="00D02210"/>
    <w:rsid w:val="00D0286D"/>
    <w:rsid w:val="00D02D09"/>
    <w:rsid w:val="00D05835"/>
    <w:rsid w:val="00D05AB7"/>
    <w:rsid w:val="00D05D3A"/>
    <w:rsid w:val="00D05D3B"/>
    <w:rsid w:val="00D0658C"/>
    <w:rsid w:val="00D066A6"/>
    <w:rsid w:val="00D072E6"/>
    <w:rsid w:val="00D07AA1"/>
    <w:rsid w:val="00D07C37"/>
    <w:rsid w:val="00D07DB1"/>
    <w:rsid w:val="00D101EC"/>
    <w:rsid w:val="00D10819"/>
    <w:rsid w:val="00D10984"/>
    <w:rsid w:val="00D10A63"/>
    <w:rsid w:val="00D123E3"/>
    <w:rsid w:val="00D127BB"/>
    <w:rsid w:val="00D13BE3"/>
    <w:rsid w:val="00D14CAE"/>
    <w:rsid w:val="00D14E66"/>
    <w:rsid w:val="00D14F27"/>
    <w:rsid w:val="00D15154"/>
    <w:rsid w:val="00D161B1"/>
    <w:rsid w:val="00D16DDB"/>
    <w:rsid w:val="00D16E5A"/>
    <w:rsid w:val="00D16F82"/>
    <w:rsid w:val="00D17D8F"/>
    <w:rsid w:val="00D203B7"/>
    <w:rsid w:val="00D20EDC"/>
    <w:rsid w:val="00D21684"/>
    <w:rsid w:val="00D21727"/>
    <w:rsid w:val="00D21B1F"/>
    <w:rsid w:val="00D21F32"/>
    <w:rsid w:val="00D221C9"/>
    <w:rsid w:val="00D227F9"/>
    <w:rsid w:val="00D234D0"/>
    <w:rsid w:val="00D238AB"/>
    <w:rsid w:val="00D24F2D"/>
    <w:rsid w:val="00D250BC"/>
    <w:rsid w:val="00D25743"/>
    <w:rsid w:val="00D25E06"/>
    <w:rsid w:val="00D26381"/>
    <w:rsid w:val="00D26404"/>
    <w:rsid w:val="00D2693E"/>
    <w:rsid w:val="00D27915"/>
    <w:rsid w:val="00D30837"/>
    <w:rsid w:val="00D31905"/>
    <w:rsid w:val="00D3247B"/>
    <w:rsid w:val="00D3259B"/>
    <w:rsid w:val="00D328E3"/>
    <w:rsid w:val="00D3362D"/>
    <w:rsid w:val="00D33D6B"/>
    <w:rsid w:val="00D33DB1"/>
    <w:rsid w:val="00D34338"/>
    <w:rsid w:val="00D34DF9"/>
    <w:rsid w:val="00D34F0D"/>
    <w:rsid w:val="00D355F6"/>
    <w:rsid w:val="00D3622F"/>
    <w:rsid w:val="00D3766F"/>
    <w:rsid w:val="00D37EF7"/>
    <w:rsid w:val="00D402A2"/>
    <w:rsid w:val="00D40791"/>
    <w:rsid w:val="00D408CD"/>
    <w:rsid w:val="00D40E21"/>
    <w:rsid w:val="00D42D00"/>
    <w:rsid w:val="00D43457"/>
    <w:rsid w:val="00D43F98"/>
    <w:rsid w:val="00D44ECD"/>
    <w:rsid w:val="00D4538F"/>
    <w:rsid w:val="00D455C5"/>
    <w:rsid w:val="00D458D3"/>
    <w:rsid w:val="00D45B39"/>
    <w:rsid w:val="00D461AB"/>
    <w:rsid w:val="00D46E4F"/>
    <w:rsid w:val="00D47137"/>
    <w:rsid w:val="00D5125D"/>
    <w:rsid w:val="00D51370"/>
    <w:rsid w:val="00D5145B"/>
    <w:rsid w:val="00D515FE"/>
    <w:rsid w:val="00D51CAA"/>
    <w:rsid w:val="00D52414"/>
    <w:rsid w:val="00D528E0"/>
    <w:rsid w:val="00D52CF5"/>
    <w:rsid w:val="00D530E6"/>
    <w:rsid w:val="00D531C3"/>
    <w:rsid w:val="00D53DE0"/>
    <w:rsid w:val="00D53E17"/>
    <w:rsid w:val="00D5480A"/>
    <w:rsid w:val="00D55011"/>
    <w:rsid w:val="00D56ABA"/>
    <w:rsid w:val="00D57102"/>
    <w:rsid w:val="00D578EC"/>
    <w:rsid w:val="00D60427"/>
    <w:rsid w:val="00D612F6"/>
    <w:rsid w:val="00D61805"/>
    <w:rsid w:val="00D61876"/>
    <w:rsid w:val="00D61D35"/>
    <w:rsid w:val="00D62B13"/>
    <w:rsid w:val="00D63980"/>
    <w:rsid w:val="00D65471"/>
    <w:rsid w:val="00D66099"/>
    <w:rsid w:val="00D6695C"/>
    <w:rsid w:val="00D674B2"/>
    <w:rsid w:val="00D7046C"/>
    <w:rsid w:val="00D7111A"/>
    <w:rsid w:val="00D721E1"/>
    <w:rsid w:val="00D7257A"/>
    <w:rsid w:val="00D738D8"/>
    <w:rsid w:val="00D73AFA"/>
    <w:rsid w:val="00D73C4E"/>
    <w:rsid w:val="00D74DBF"/>
    <w:rsid w:val="00D75CD3"/>
    <w:rsid w:val="00D75E6B"/>
    <w:rsid w:val="00D76BCC"/>
    <w:rsid w:val="00D76D46"/>
    <w:rsid w:val="00D77893"/>
    <w:rsid w:val="00D77E57"/>
    <w:rsid w:val="00D804C3"/>
    <w:rsid w:val="00D8230F"/>
    <w:rsid w:val="00D82B1A"/>
    <w:rsid w:val="00D82B1B"/>
    <w:rsid w:val="00D82BF2"/>
    <w:rsid w:val="00D83564"/>
    <w:rsid w:val="00D83DBD"/>
    <w:rsid w:val="00D84DF5"/>
    <w:rsid w:val="00D851A8"/>
    <w:rsid w:val="00D851AC"/>
    <w:rsid w:val="00D853B4"/>
    <w:rsid w:val="00D8554A"/>
    <w:rsid w:val="00D8616F"/>
    <w:rsid w:val="00D86F61"/>
    <w:rsid w:val="00D87444"/>
    <w:rsid w:val="00D9020D"/>
    <w:rsid w:val="00D90800"/>
    <w:rsid w:val="00D91357"/>
    <w:rsid w:val="00D91566"/>
    <w:rsid w:val="00D9156F"/>
    <w:rsid w:val="00D915F6"/>
    <w:rsid w:val="00D916B6"/>
    <w:rsid w:val="00D92DCA"/>
    <w:rsid w:val="00D933A8"/>
    <w:rsid w:val="00D9377C"/>
    <w:rsid w:val="00D938A7"/>
    <w:rsid w:val="00D9407F"/>
    <w:rsid w:val="00D9624D"/>
    <w:rsid w:val="00D9708F"/>
    <w:rsid w:val="00D973A2"/>
    <w:rsid w:val="00D97AA5"/>
    <w:rsid w:val="00DA061E"/>
    <w:rsid w:val="00DA0BAD"/>
    <w:rsid w:val="00DA18FA"/>
    <w:rsid w:val="00DA2A2A"/>
    <w:rsid w:val="00DA3485"/>
    <w:rsid w:val="00DA35F9"/>
    <w:rsid w:val="00DA3AE4"/>
    <w:rsid w:val="00DA3BF7"/>
    <w:rsid w:val="00DA422F"/>
    <w:rsid w:val="00DA43B4"/>
    <w:rsid w:val="00DA4DAA"/>
    <w:rsid w:val="00DA5293"/>
    <w:rsid w:val="00DA5C55"/>
    <w:rsid w:val="00DA5E14"/>
    <w:rsid w:val="00DA60B8"/>
    <w:rsid w:val="00DA698F"/>
    <w:rsid w:val="00DA721A"/>
    <w:rsid w:val="00DA7C04"/>
    <w:rsid w:val="00DB1A68"/>
    <w:rsid w:val="00DB3371"/>
    <w:rsid w:val="00DB353B"/>
    <w:rsid w:val="00DB3F65"/>
    <w:rsid w:val="00DB58AA"/>
    <w:rsid w:val="00DB5AC4"/>
    <w:rsid w:val="00DB5CA7"/>
    <w:rsid w:val="00DB75B4"/>
    <w:rsid w:val="00DC1565"/>
    <w:rsid w:val="00DC1A16"/>
    <w:rsid w:val="00DC4C27"/>
    <w:rsid w:val="00DC5393"/>
    <w:rsid w:val="00DC69A7"/>
    <w:rsid w:val="00DC75EE"/>
    <w:rsid w:val="00DD0B49"/>
    <w:rsid w:val="00DD0C44"/>
    <w:rsid w:val="00DD0D8C"/>
    <w:rsid w:val="00DD147F"/>
    <w:rsid w:val="00DD15DE"/>
    <w:rsid w:val="00DD170F"/>
    <w:rsid w:val="00DD218C"/>
    <w:rsid w:val="00DD225A"/>
    <w:rsid w:val="00DD33AA"/>
    <w:rsid w:val="00DD372B"/>
    <w:rsid w:val="00DD4533"/>
    <w:rsid w:val="00DD4BD6"/>
    <w:rsid w:val="00DD4FC1"/>
    <w:rsid w:val="00DD51E0"/>
    <w:rsid w:val="00DD54E2"/>
    <w:rsid w:val="00DD59CA"/>
    <w:rsid w:val="00DD5D6B"/>
    <w:rsid w:val="00DD60A0"/>
    <w:rsid w:val="00DD6412"/>
    <w:rsid w:val="00DD7D16"/>
    <w:rsid w:val="00DD7DE2"/>
    <w:rsid w:val="00DE00BD"/>
    <w:rsid w:val="00DE0187"/>
    <w:rsid w:val="00DE22EF"/>
    <w:rsid w:val="00DE2448"/>
    <w:rsid w:val="00DE329D"/>
    <w:rsid w:val="00DE43FC"/>
    <w:rsid w:val="00DE45C8"/>
    <w:rsid w:val="00DE4A3D"/>
    <w:rsid w:val="00DE4E7B"/>
    <w:rsid w:val="00DE51DB"/>
    <w:rsid w:val="00DE569C"/>
    <w:rsid w:val="00DE5768"/>
    <w:rsid w:val="00DE5C47"/>
    <w:rsid w:val="00DE5FBE"/>
    <w:rsid w:val="00DE6D81"/>
    <w:rsid w:val="00DE72ED"/>
    <w:rsid w:val="00DF2687"/>
    <w:rsid w:val="00DF2DBE"/>
    <w:rsid w:val="00DF352B"/>
    <w:rsid w:val="00DF3809"/>
    <w:rsid w:val="00DF42AF"/>
    <w:rsid w:val="00DF466E"/>
    <w:rsid w:val="00DF5339"/>
    <w:rsid w:val="00DF5E12"/>
    <w:rsid w:val="00E00196"/>
    <w:rsid w:val="00E00465"/>
    <w:rsid w:val="00E006A8"/>
    <w:rsid w:val="00E0094C"/>
    <w:rsid w:val="00E0134F"/>
    <w:rsid w:val="00E01382"/>
    <w:rsid w:val="00E01794"/>
    <w:rsid w:val="00E01FE6"/>
    <w:rsid w:val="00E02D98"/>
    <w:rsid w:val="00E04BC7"/>
    <w:rsid w:val="00E04C91"/>
    <w:rsid w:val="00E05179"/>
    <w:rsid w:val="00E05BA3"/>
    <w:rsid w:val="00E05D3D"/>
    <w:rsid w:val="00E060E2"/>
    <w:rsid w:val="00E06409"/>
    <w:rsid w:val="00E100B4"/>
    <w:rsid w:val="00E10CBB"/>
    <w:rsid w:val="00E10F4D"/>
    <w:rsid w:val="00E11425"/>
    <w:rsid w:val="00E133E2"/>
    <w:rsid w:val="00E134EE"/>
    <w:rsid w:val="00E137A9"/>
    <w:rsid w:val="00E13A18"/>
    <w:rsid w:val="00E13F06"/>
    <w:rsid w:val="00E15653"/>
    <w:rsid w:val="00E17161"/>
    <w:rsid w:val="00E1784E"/>
    <w:rsid w:val="00E17F74"/>
    <w:rsid w:val="00E21E31"/>
    <w:rsid w:val="00E22890"/>
    <w:rsid w:val="00E22A02"/>
    <w:rsid w:val="00E22DB6"/>
    <w:rsid w:val="00E23752"/>
    <w:rsid w:val="00E238EB"/>
    <w:rsid w:val="00E23E4A"/>
    <w:rsid w:val="00E2476D"/>
    <w:rsid w:val="00E24ADB"/>
    <w:rsid w:val="00E2503F"/>
    <w:rsid w:val="00E250EC"/>
    <w:rsid w:val="00E25ACC"/>
    <w:rsid w:val="00E2751D"/>
    <w:rsid w:val="00E27AFB"/>
    <w:rsid w:val="00E27FD1"/>
    <w:rsid w:val="00E303D8"/>
    <w:rsid w:val="00E30AC2"/>
    <w:rsid w:val="00E30AF5"/>
    <w:rsid w:val="00E31466"/>
    <w:rsid w:val="00E321CF"/>
    <w:rsid w:val="00E323D9"/>
    <w:rsid w:val="00E3372C"/>
    <w:rsid w:val="00E33975"/>
    <w:rsid w:val="00E33DA8"/>
    <w:rsid w:val="00E33F5C"/>
    <w:rsid w:val="00E34726"/>
    <w:rsid w:val="00E35D65"/>
    <w:rsid w:val="00E35DAD"/>
    <w:rsid w:val="00E35E53"/>
    <w:rsid w:val="00E3610F"/>
    <w:rsid w:val="00E36362"/>
    <w:rsid w:val="00E36546"/>
    <w:rsid w:val="00E367E0"/>
    <w:rsid w:val="00E36C03"/>
    <w:rsid w:val="00E37557"/>
    <w:rsid w:val="00E37DB8"/>
    <w:rsid w:val="00E40A76"/>
    <w:rsid w:val="00E42224"/>
    <w:rsid w:val="00E42B6C"/>
    <w:rsid w:val="00E433F1"/>
    <w:rsid w:val="00E43723"/>
    <w:rsid w:val="00E44848"/>
    <w:rsid w:val="00E44B75"/>
    <w:rsid w:val="00E4515E"/>
    <w:rsid w:val="00E47FD4"/>
    <w:rsid w:val="00E5002E"/>
    <w:rsid w:val="00E5101D"/>
    <w:rsid w:val="00E51DCB"/>
    <w:rsid w:val="00E51E4A"/>
    <w:rsid w:val="00E520B0"/>
    <w:rsid w:val="00E52423"/>
    <w:rsid w:val="00E52C1B"/>
    <w:rsid w:val="00E52F02"/>
    <w:rsid w:val="00E52FDF"/>
    <w:rsid w:val="00E53AAA"/>
    <w:rsid w:val="00E5498E"/>
    <w:rsid w:val="00E550B9"/>
    <w:rsid w:val="00E6087F"/>
    <w:rsid w:val="00E60CF9"/>
    <w:rsid w:val="00E6128F"/>
    <w:rsid w:val="00E6137D"/>
    <w:rsid w:val="00E62363"/>
    <w:rsid w:val="00E6290E"/>
    <w:rsid w:val="00E63AAE"/>
    <w:rsid w:val="00E63D8F"/>
    <w:rsid w:val="00E649C9"/>
    <w:rsid w:val="00E64AF8"/>
    <w:rsid w:val="00E6597E"/>
    <w:rsid w:val="00E65B10"/>
    <w:rsid w:val="00E65B28"/>
    <w:rsid w:val="00E663D5"/>
    <w:rsid w:val="00E668A2"/>
    <w:rsid w:val="00E67B1E"/>
    <w:rsid w:val="00E70D0D"/>
    <w:rsid w:val="00E71839"/>
    <w:rsid w:val="00E7242D"/>
    <w:rsid w:val="00E73361"/>
    <w:rsid w:val="00E736BE"/>
    <w:rsid w:val="00E742F9"/>
    <w:rsid w:val="00E7484F"/>
    <w:rsid w:val="00E74A4C"/>
    <w:rsid w:val="00E75022"/>
    <w:rsid w:val="00E763DB"/>
    <w:rsid w:val="00E76648"/>
    <w:rsid w:val="00E7673F"/>
    <w:rsid w:val="00E76E99"/>
    <w:rsid w:val="00E76F41"/>
    <w:rsid w:val="00E770D1"/>
    <w:rsid w:val="00E779A4"/>
    <w:rsid w:val="00E804C6"/>
    <w:rsid w:val="00E80D5E"/>
    <w:rsid w:val="00E818A9"/>
    <w:rsid w:val="00E826B4"/>
    <w:rsid w:val="00E82A34"/>
    <w:rsid w:val="00E82C9E"/>
    <w:rsid w:val="00E83AB9"/>
    <w:rsid w:val="00E8415B"/>
    <w:rsid w:val="00E848A9"/>
    <w:rsid w:val="00E858FA"/>
    <w:rsid w:val="00E85F5A"/>
    <w:rsid w:val="00E86A04"/>
    <w:rsid w:val="00E86DF1"/>
    <w:rsid w:val="00E87FF0"/>
    <w:rsid w:val="00E908E7"/>
    <w:rsid w:val="00E9092B"/>
    <w:rsid w:val="00E9144B"/>
    <w:rsid w:val="00E918CA"/>
    <w:rsid w:val="00E93A0D"/>
    <w:rsid w:val="00E93D21"/>
    <w:rsid w:val="00E93D31"/>
    <w:rsid w:val="00E93F95"/>
    <w:rsid w:val="00E94873"/>
    <w:rsid w:val="00E94CEA"/>
    <w:rsid w:val="00E956DC"/>
    <w:rsid w:val="00E9604B"/>
    <w:rsid w:val="00E9609B"/>
    <w:rsid w:val="00E96D2C"/>
    <w:rsid w:val="00E973D0"/>
    <w:rsid w:val="00E97801"/>
    <w:rsid w:val="00EA2254"/>
    <w:rsid w:val="00EA22DF"/>
    <w:rsid w:val="00EA27FC"/>
    <w:rsid w:val="00EA4351"/>
    <w:rsid w:val="00EA4F44"/>
    <w:rsid w:val="00EA51B5"/>
    <w:rsid w:val="00EA72BB"/>
    <w:rsid w:val="00EA73D3"/>
    <w:rsid w:val="00EA7DE5"/>
    <w:rsid w:val="00EB204D"/>
    <w:rsid w:val="00EB3929"/>
    <w:rsid w:val="00EB39B1"/>
    <w:rsid w:val="00EB3E33"/>
    <w:rsid w:val="00EB4531"/>
    <w:rsid w:val="00EB47F7"/>
    <w:rsid w:val="00EB4F03"/>
    <w:rsid w:val="00EB5C2B"/>
    <w:rsid w:val="00EB64AF"/>
    <w:rsid w:val="00EB69CF"/>
    <w:rsid w:val="00EB74B0"/>
    <w:rsid w:val="00EB7AB7"/>
    <w:rsid w:val="00EC03F5"/>
    <w:rsid w:val="00EC227A"/>
    <w:rsid w:val="00EC304E"/>
    <w:rsid w:val="00EC3DF8"/>
    <w:rsid w:val="00EC4F3A"/>
    <w:rsid w:val="00EC6932"/>
    <w:rsid w:val="00EC6A4F"/>
    <w:rsid w:val="00EC7145"/>
    <w:rsid w:val="00EC7A24"/>
    <w:rsid w:val="00ED08C5"/>
    <w:rsid w:val="00ED1C6E"/>
    <w:rsid w:val="00ED2206"/>
    <w:rsid w:val="00ED2223"/>
    <w:rsid w:val="00ED2F5E"/>
    <w:rsid w:val="00ED3484"/>
    <w:rsid w:val="00ED3C81"/>
    <w:rsid w:val="00ED3CC6"/>
    <w:rsid w:val="00ED4F71"/>
    <w:rsid w:val="00ED5AE2"/>
    <w:rsid w:val="00ED5B2A"/>
    <w:rsid w:val="00ED6F26"/>
    <w:rsid w:val="00ED76E2"/>
    <w:rsid w:val="00EE0207"/>
    <w:rsid w:val="00EE0D3D"/>
    <w:rsid w:val="00EE0EFC"/>
    <w:rsid w:val="00EE1A6E"/>
    <w:rsid w:val="00EE1BB3"/>
    <w:rsid w:val="00EE26C5"/>
    <w:rsid w:val="00EE2B0E"/>
    <w:rsid w:val="00EE37EB"/>
    <w:rsid w:val="00EE3D54"/>
    <w:rsid w:val="00EE3F70"/>
    <w:rsid w:val="00EE4984"/>
    <w:rsid w:val="00EE4F49"/>
    <w:rsid w:val="00EE5409"/>
    <w:rsid w:val="00EE56E4"/>
    <w:rsid w:val="00EE6D1A"/>
    <w:rsid w:val="00EE705E"/>
    <w:rsid w:val="00EE7A77"/>
    <w:rsid w:val="00EE7D76"/>
    <w:rsid w:val="00EE7E3D"/>
    <w:rsid w:val="00EF028E"/>
    <w:rsid w:val="00EF0AA1"/>
    <w:rsid w:val="00EF2359"/>
    <w:rsid w:val="00EF24C8"/>
    <w:rsid w:val="00EF25B1"/>
    <w:rsid w:val="00EF29E9"/>
    <w:rsid w:val="00EF4527"/>
    <w:rsid w:val="00EF478B"/>
    <w:rsid w:val="00EF512B"/>
    <w:rsid w:val="00EF59EC"/>
    <w:rsid w:val="00EF634A"/>
    <w:rsid w:val="00EF6C44"/>
    <w:rsid w:val="00EF6FA7"/>
    <w:rsid w:val="00EF7F4E"/>
    <w:rsid w:val="00F00701"/>
    <w:rsid w:val="00F012F3"/>
    <w:rsid w:val="00F01BDA"/>
    <w:rsid w:val="00F02643"/>
    <w:rsid w:val="00F02A9A"/>
    <w:rsid w:val="00F034EB"/>
    <w:rsid w:val="00F0356F"/>
    <w:rsid w:val="00F0388B"/>
    <w:rsid w:val="00F0440B"/>
    <w:rsid w:val="00F0468E"/>
    <w:rsid w:val="00F0480C"/>
    <w:rsid w:val="00F0503C"/>
    <w:rsid w:val="00F05634"/>
    <w:rsid w:val="00F05EDB"/>
    <w:rsid w:val="00F05F88"/>
    <w:rsid w:val="00F10544"/>
    <w:rsid w:val="00F10A9D"/>
    <w:rsid w:val="00F116BD"/>
    <w:rsid w:val="00F1206C"/>
    <w:rsid w:val="00F1220A"/>
    <w:rsid w:val="00F12E7E"/>
    <w:rsid w:val="00F1347A"/>
    <w:rsid w:val="00F13A65"/>
    <w:rsid w:val="00F1418C"/>
    <w:rsid w:val="00F14463"/>
    <w:rsid w:val="00F14672"/>
    <w:rsid w:val="00F1505C"/>
    <w:rsid w:val="00F153C0"/>
    <w:rsid w:val="00F167E9"/>
    <w:rsid w:val="00F16EAE"/>
    <w:rsid w:val="00F1770C"/>
    <w:rsid w:val="00F17D3B"/>
    <w:rsid w:val="00F20E56"/>
    <w:rsid w:val="00F21111"/>
    <w:rsid w:val="00F21C07"/>
    <w:rsid w:val="00F22361"/>
    <w:rsid w:val="00F22B07"/>
    <w:rsid w:val="00F22C70"/>
    <w:rsid w:val="00F22E6E"/>
    <w:rsid w:val="00F23254"/>
    <w:rsid w:val="00F2346B"/>
    <w:rsid w:val="00F23B5B"/>
    <w:rsid w:val="00F24116"/>
    <w:rsid w:val="00F2423E"/>
    <w:rsid w:val="00F24905"/>
    <w:rsid w:val="00F24C1E"/>
    <w:rsid w:val="00F24CD8"/>
    <w:rsid w:val="00F25BF0"/>
    <w:rsid w:val="00F25C2A"/>
    <w:rsid w:val="00F25C89"/>
    <w:rsid w:val="00F267E7"/>
    <w:rsid w:val="00F27B3B"/>
    <w:rsid w:val="00F30282"/>
    <w:rsid w:val="00F30E7D"/>
    <w:rsid w:val="00F31939"/>
    <w:rsid w:val="00F31AFD"/>
    <w:rsid w:val="00F31E6D"/>
    <w:rsid w:val="00F327C3"/>
    <w:rsid w:val="00F3330E"/>
    <w:rsid w:val="00F33824"/>
    <w:rsid w:val="00F33FE0"/>
    <w:rsid w:val="00F3420E"/>
    <w:rsid w:val="00F34823"/>
    <w:rsid w:val="00F34CA0"/>
    <w:rsid w:val="00F36D00"/>
    <w:rsid w:val="00F36D60"/>
    <w:rsid w:val="00F370B4"/>
    <w:rsid w:val="00F37BF0"/>
    <w:rsid w:val="00F41598"/>
    <w:rsid w:val="00F427F7"/>
    <w:rsid w:val="00F42B92"/>
    <w:rsid w:val="00F42E4B"/>
    <w:rsid w:val="00F43DEE"/>
    <w:rsid w:val="00F4433C"/>
    <w:rsid w:val="00F4465F"/>
    <w:rsid w:val="00F46152"/>
    <w:rsid w:val="00F46BFD"/>
    <w:rsid w:val="00F471B3"/>
    <w:rsid w:val="00F47D76"/>
    <w:rsid w:val="00F5059D"/>
    <w:rsid w:val="00F51096"/>
    <w:rsid w:val="00F51342"/>
    <w:rsid w:val="00F513D5"/>
    <w:rsid w:val="00F51494"/>
    <w:rsid w:val="00F51538"/>
    <w:rsid w:val="00F51760"/>
    <w:rsid w:val="00F536E5"/>
    <w:rsid w:val="00F55728"/>
    <w:rsid w:val="00F55962"/>
    <w:rsid w:val="00F56B35"/>
    <w:rsid w:val="00F5724B"/>
    <w:rsid w:val="00F576BD"/>
    <w:rsid w:val="00F57B50"/>
    <w:rsid w:val="00F6035A"/>
    <w:rsid w:val="00F6053C"/>
    <w:rsid w:val="00F60B77"/>
    <w:rsid w:val="00F612D4"/>
    <w:rsid w:val="00F61461"/>
    <w:rsid w:val="00F6180C"/>
    <w:rsid w:val="00F61A57"/>
    <w:rsid w:val="00F61DD2"/>
    <w:rsid w:val="00F622D6"/>
    <w:rsid w:val="00F6357F"/>
    <w:rsid w:val="00F63B04"/>
    <w:rsid w:val="00F6562C"/>
    <w:rsid w:val="00F66003"/>
    <w:rsid w:val="00F669A3"/>
    <w:rsid w:val="00F6741B"/>
    <w:rsid w:val="00F67718"/>
    <w:rsid w:val="00F677E1"/>
    <w:rsid w:val="00F70B85"/>
    <w:rsid w:val="00F714C8"/>
    <w:rsid w:val="00F716F1"/>
    <w:rsid w:val="00F72EC1"/>
    <w:rsid w:val="00F72FC5"/>
    <w:rsid w:val="00F730BD"/>
    <w:rsid w:val="00F731EF"/>
    <w:rsid w:val="00F737D0"/>
    <w:rsid w:val="00F73B09"/>
    <w:rsid w:val="00F74945"/>
    <w:rsid w:val="00F74DD1"/>
    <w:rsid w:val="00F75827"/>
    <w:rsid w:val="00F77CFC"/>
    <w:rsid w:val="00F80B2D"/>
    <w:rsid w:val="00F814D2"/>
    <w:rsid w:val="00F81809"/>
    <w:rsid w:val="00F819C5"/>
    <w:rsid w:val="00F82032"/>
    <w:rsid w:val="00F8384E"/>
    <w:rsid w:val="00F842C1"/>
    <w:rsid w:val="00F84701"/>
    <w:rsid w:val="00F85A25"/>
    <w:rsid w:val="00F866FB"/>
    <w:rsid w:val="00F86B90"/>
    <w:rsid w:val="00F87E2D"/>
    <w:rsid w:val="00F87F57"/>
    <w:rsid w:val="00F901FE"/>
    <w:rsid w:val="00F9092F"/>
    <w:rsid w:val="00F9346B"/>
    <w:rsid w:val="00F934E2"/>
    <w:rsid w:val="00F93E93"/>
    <w:rsid w:val="00F94212"/>
    <w:rsid w:val="00F94719"/>
    <w:rsid w:val="00F94BC2"/>
    <w:rsid w:val="00F95647"/>
    <w:rsid w:val="00F95E01"/>
    <w:rsid w:val="00F968CC"/>
    <w:rsid w:val="00F96F8E"/>
    <w:rsid w:val="00F97915"/>
    <w:rsid w:val="00F97B1B"/>
    <w:rsid w:val="00F97CBB"/>
    <w:rsid w:val="00FA011E"/>
    <w:rsid w:val="00FA03CC"/>
    <w:rsid w:val="00FA05B4"/>
    <w:rsid w:val="00FA095C"/>
    <w:rsid w:val="00FA17EA"/>
    <w:rsid w:val="00FA17F8"/>
    <w:rsid w:val="00FA1DD6"/>
    <w:rsid w:val="00FA24FF"/>
    <w:rsid w:val="00FA32E8"/>
    <w:rsid w:val="00FA340C"/>
    <w:rsid w:val="00FA34ED"/>
    <w:rsid w:val="00FA365D"/>
    <w:rsid w:val="00FA384B"/>
    <w:rsid w:val="00FA3E59"/>
    <w:rsid w:val="00FA3F95"/>
    <w:rsid w:val="00FA4A13"/>
    <w:rsid w:val="00FA5C68"/>
    <w:rsid w:val="00FA65B9"/>
    <w:rsid w:val="00FA6774"/>
    <w:rsid w:val="00FA735B"/>
    <w:rsid w:val="00FA7D3F"/>
    <w:rsid w:val="00FB06F7"/>
    <w:rsid w:val="00FB0B30"/>
    <w:rsid w:val="00FB25FB"/>
    <w:rsid w:val="00FB3217"/>
    <w:rsid w:val="00FB352D"/>
    <w:rsid w:val="00FB48E3"/>
    <w:rsid w:val="00FB49F1"/>
    <w:rsid w:val="00FB542A"/>
    <w:rsid w:val="00FB5837"/>
    <w:rsid w:val="00FB620C"/>
    <w:rsid w:val="00FB71DE"/>
    <w:rsid w:val="00FC0B35"/>
    <w:rsid w:val="00FC1B08"/>
    <w:rsid w:val="00FC277A"/>
    <w:rsid w:val="00FC2783"/>
    <w:rsid w:val="00FC2BBE"/>
    <w:rsid w:val="00FC2C03"/>
    <w:rsid w:val="00FC2FFA"/>
    <w:rsid w:val="00FC3A50"/>
    <w:rsid w:val="00FC40EF"/>
    <w:rsid w:val="00FC4759"/>
    <w:rsid w:val="00FC4FDF"/>
    <w:rsid w:val="00FC5076"/>
    <w:rsid w:val="00FC58E1"/>
    <w:rsid w:val="00FC6A1E"/>
    <w:rsid w:val="00FC6EF6"/>
    <w:rsid w:val="00FC70B6"/>
    <w:rsid w:val="00FC7239"/>
    <w:rsid w:val="00FC7AAE"/>
    <w:rsid w:val="00FC7EC5"/>
    <w:rsid w:val="00FD0167"/>
    <w:rsid w:val="00FD1930"/>
    <w:rsid w:val="00FD1DC2"/>
    <w:rsid w:val="00FD2C4F"/>
    <w:rsid w:val="00FD2CB8"/>
    <w:rsid w:val="00FD2E9F"/>
    <w:rsid w:val="00FD34BA"/>
    <w:rsid w:val="00FD3571"/>
    <w:rsid w:val="00FD44BF"/>
    <w:rsid w:val="00FD4519"/>
    <w:rsid w:val="00FD47C4"/>
    <w:rsid w:val="00FD4EB0"/>
    <w:rsid w:val="00FD5CA7"/>
    <w:rsid w:val="00FD6387"/>
    <w:rsid w:val="00FD7CA9"/>
    <w:rsid w:val="00FD7CB9"/>
    <w:rsid w:val="00FE0671"/>
    <w:rsid w:val="00FE0ABE"/>
    <w:rsid w:val="00FE2A83"/>
    <w:rsid w:val="00FE2DB9"/>
    <w:rsid w:val="00FE2EC2"/>
    <w:rsid w:val="00FE4088"/>
    <w:rsid w:val="00FE44B8"/>
    <w:rsid w:val="00FE5B9F"/>
    <w:rsid w:val="00FE5E7E"/>
    <w:rsid w:val="00FE6B07"/>
    <w:rsid w:val="00FE75DF"/>
    <w:rsid w:val="00FF0C91"/>
    <w:rsid w:val="00FF1BF7"/>
    <w:rsid w:val="00FF203C"/>
    <w:rsid w:val="00FF2305"/>
    <w:rsid w:val="00FF28C9"/>
    <w:rsid w:val="00FF2E44"/>
    <w:rsid w:val="00FF30D1"/>
    <w:rsid w:val="00FF34B3"/>
    <w:rsid w:val="00FF3D81"/>
    <w:rsid w:val="00FF5141"/>
    <w:rsid w:val="00FF58E5"/>
    <w:rsid w:val="00FF5C2A"/>
    <w:rsid w:val="00FF7453"/>
    <w:rsid w:val="00FF7676"/>
    <w:rsid w:val="00FF7C4C"/>
    <w:rsid w:val="01040F3A"/>
    <w:rsid w:val="012E1D7E"/>
    <w:rsid w:val="013A3612"/>
    <w:rsid w:val="014E4831"/>
    <w:rsid w:val="017C407C"/>
    <w:rsid w:val="01DF631E"/>
    <w:rsid w:val="02295499"/>
    <w:rsid w:val="022D3E9F"/>
    <w:rsid w:val="02541B61"/>
    <w:rsid w:val="026033F5"/>
    <w:rsid w:val="026929FF"/>
    <w:rsid w:val="02805EA8"/>
    <w:rsid w:val="028448AE"/>
    <w:rsid w:val="02AD34F4"/>
    <w:rsid w:val="033049C7"/>
    <w:rsid w:val="03377BD5"/>
    <w:rsid w:val="0351077F"/>
    <w:rsid w:val="03926FEA"/>
    <w:rsid w:val="03934A6B"/>
    <w:rsid w:val="039B78F9"/>
    <w:rsid w:val="03AD5615"/>
    <w:rsid w:val="03B0401B"/>
    <w:rsid w:val="03C020B7"/>
    <w:rsid w:val="03D7095C"/>
    <w:rsid w:val="03DA2C61"/>
    <w:rsid w:val="03E04B6A"/>
    <w:rsid w:val="040C0EB2"/>
    <w:rsid w:val="04230AD7"/>
    <w:rsid w:val="045412A6"/>
    <w:rsid w:val="048E0186"/>
    <w:rsid w:val="04A57DAB"/>
    <w:rsid w:val="04C01C5A"/>
    <w:rsid w:val="04DE120A"/>
    <w:rsid w:val="04E50B95"/>
    <w:rsid w:val="05305791"/>
    <w:rsid w:val="056C7B74"/>
    <w:rsid w:val="05C32781"/>
    <w:rsid w:val="06187C8D"/>
    <w:rsid w:val="061E541A"/>
    <w:rsid w:val="06247323"/>
    <w:rsid w:val="068602C1"/>
    <w:rsid w:val="068837C4"/>
    <w:rsid w:val="06C45BA7"/>
    <w:rsid w:val="07175632"/>
    <w:rsid w:val="077559CB"/>
    <w:rsid w:val="07871169"/>
    <w:rsid w:val="080829BC"/>
    <w:rsid w:val="086F3665"/>
    <w:rsid w:val="087F1701"/>
    <w:rsid w:val="08816E02"/>
    <w:rsid w:val="0894259F"/>
    <w:rsid w:val="08A3063C"/>
    <w:rsid w:val="08A84AC3"/>
    <w:rsid w:val="08B73A59"/>
    <w:rsid w:val="08C17BEC"/>
    <w:rsid w:val="08C607F0"/>
    <w:rsid w:val="08D25907"/>
    <w:rsid w:val="09153DF2"/>
    <w:rsid w:val="0942143F"/>
    <w:rsid w:val="09B43CFC"/>
    <w:rsid w:val="09D11FA7"/>
    <w:rsid w:val="09D232AC"/>
    <w:rsid w:val="0A1E20A6"/>
    <w:rsid w:val="0A3906D2"/>
    <w:rsid w:val="0AC515BB"/>
    <w:rsid w:val="0AC637B9"/>
    <w:rsid w:val="0BB04A3B"/>
    <w:rsid w:val="0BCA33E7"/>
    <w:rsid w:val="0BF05825"/>
    <w:rsid w:val="0C1E506F"/>
    <w:rsid w:val="0C552FCB"/>
    <w:rsid w:val="0CBD5E72"/>
    <w:rsid w:val="0CE515B5"/>
    <w:rsid w:val="0D3A6AC1"/>
    <w:rsid w:val="0D8B77C4"/>
    <w:rsid w:val="0D9F4266"/>
    <w:rsid w:val="0DBF259D"/>
    <w:rsid w:val="0E394465"/>
    <w:rsid w:val="0E4A68FE"/>
    <w:rsid w:val="0E596F18"/>
    <w:rsid w:val="0EBA5CB8"/>
    <w:rsid w:val="0EC07BC1"/>
    <w:rsid w:val="0EC17841"/>
    <w:rsid w:val="0ED92CE9"/>
    <w:rsid w:val="0EF91020"/>
    <w:rsid w:val="0F1605D0"/>
    <w:rsid w:val="0F386586"/>
    <w:rsid w:val="0F403993"/>
    <w:rsid w:val="0FDA030E"/>
    <w:rsid w:val="0FFE504A"/>
    <w:rsid w:val="10067ED8"/>
    <w:rsid w:val="10211D87"/>
    <w:rsid w:val="103E0032"/>
    <w:rsid w:val="10832D25"/>
    <w:rsid w:val="1093553E"/>
    <w:rsid w:val="109E7152"/>
    <w:rsid w:val="10EB7251"/>
    <w:rsid w:val="11003973"/>
    <w:rsid w:val="114640E8"/>
    <w:rsid w:val="11501174"/>
    <w:rsid w:val="11822C48"/>
    <w:rsid w:val="11884B51"/>
    <w:rsid w:val="11BE722A"/>
    <w:rsid w:val="11C23A31"/>
    <w:rsid w:val="121C2E46"/>
    <w:rsid w:val="12AB39AF"/>
    <w:rsid w:val="12AB5BAD"/>
    <w:rsid w:val="131D046B"/>
    <w:rsid w:val="132B7780"/>
    <w:rsid w:val="13355B11"/>
    <w:rsid w:val="138C2C9D"/>
    <w:rsid w:val="138E1A23"/>
    <w:rsid w:val="13AE7D5A"/>
    <w:rsid w:val="13B902E9"/>
    <w:rsid w:val="13BB37EC"/>
    <w:rsid w:val="13E13A2C"/>
    <w:rsid w:val="1457366A"/>
    <w:rsid w:val="14BD6892"/>
    <w:rsid w:val="14DE5ECD"/>
    <w:rsid w:val="15445871"/>
    <w:rsid w:val="15992D7D"/>
    <w:rsid w:val="15A62D19"/>
    <w:rsid w:val="15AC1D9E"/>
    <w:rsid w:val="15C75E4B"/>
    <w:rsid w:val="15CC6A4F"/>
    <w:rsid w:val="164B0622"/>
    <w:rsid w:val="1696779D"/>
    <w:rsid w:val="169F00AC"/>
    <w:rsid w:val="16AD73C2"/>
    <w:rsid w:val="17006E4C"/>
    <w:rsid w:val="171844F3"/>
    <w:rsid w:val="174E114A"/>
    <w:rsid w:val="17802C1E"/>
    <w:rsid w:val="179363BB"/>
    <w:rsid w:val="17CF079E"/>
    <w:rsid w:val="180169EF"/>
    <w:rsid w:val="18163111"/>
    <w:rsid w:val="18166994"/>
    <w:rsid w:val="18816044"/>
    <w:rsid w:val="18A93985"/>
    <w:rsid w:val="18E018E0"/>
    <w:rsid w:val="18E23ED6"/>
    <w:rsid w:val="18E36FE2"/>
    <w:rsid w:val="18EA696C"/>
    <w:rsid w:val="190D7E26"/>
    <w:rsid w:val="196056B2"/>
    <w:rsid w:val="19915E81"/>
    <w:rsid w:val="199F5196"/>
    <w:rsid w:val="19E16F05"/>
    <w:rsid w:val="1A034EBB"/>
    <w:rsid w:val="1A7032F0"/>
    <w:rsid w:val="1A807D07"/>
    <w:rsid w:val="1AB958E3"/>
    <w:rsid w:val="1ADB711C"/>
    <w:rsid w:val="1AE31FAA"/>
    <w:rsid w:val="1AF70C4B"/>
    <w:rsid w:val="1B294C9D"/>
    <w:rsid w:val="1BD0092E"/>
    <w:rsid w:val="1BE475CF"/>
    <w:rsid w:val="1BED5CE0"/>
    <w:rsid w:val="1C124C1B"/>
    <w:rsid w:val="1C1D0A2D"/>
    <w:rsid w:val="1C294840"/>
    <w:rsid w:val="1C530F07"/>
    <w:rsid w:val="1C60279C"/>
    <w:rsid w:val="1C8629DB"/>
    <w:rsid w:val="1C895B5E"/>
    <w:rsid w:val="1C8C2366"/>
    <w:rsid w:val="1C8E1FE6"/>
    <w:rsid w:val="1C931CF1"/>
    <w:rsid w:val="1CA4418A"/>
    <w:rsid w:val="1CAA6093"/>
    <w:rsid w:val="1CD81161"/>
    <w:rsid w:val="1D17007B"/>
    <w:rsid w:val="1D4B149F"/>
    <w:rsid w:val="1D6951CC"/>
    <w:rsid w:val="1D7B41ED"/>
    <w:rsid w:val="1DB765D0"/>
    <w:rsid w:val="1E2D620F"/>
    <w:rsid w:val="1E4922BC"/>
    <w:rsid w:val="1E5D6D5E"/>
    <w:rsid w:val="1E79088D"/>
    <w:rsid w:val="1E913D35"/>
    <w:rsid w:val="1E993340"/>
    <w:rsid w:val="1F096E77"/>
    <w:rsid w:val="1F4315DA"/>
    <w:rsid w:val="1F4C6666"/>
    <w:rsid w:val="1F667210"/>
    <w:rsid w:val="1F6A5C17"/>
    <w:rsid w:val="20525F14"/>
    <w:rsid w:val="206416B2"/>
    <w:rsid w:val="206B48C0"/>
    <w:rsid w:val="209A6308"/>
    <w:rsid w:val="20FB50A8"/>
    <w:rsid w:val="21166F57"/>
    <w:rsid w:val="211D68E2"/>
    <w:rsid w:val="21436B21"/>
    <w:rsid w:val="214D4EB3"/>
    <w:rsid w:val="215779C0"/>
    <w:rsid w:val="216060D1"/>
    <w:rsid w:val="21C612F9"/>
    <w:rsid w:val="21D06385"/>
    <w:rsid w:val="21E32E28"/>
    <w:rsid w:val="21EA27B2"/>
    <w:rsid w:val="21F430C2"/>
    <w:rsid w:val="226A1E07"/>
    <w:rsid w:val="229D5AD9"/>
    <w:rsid w:val="22A45464"/>
    <w:rsid w:val="22AF59F3"/>
    <w:rsid w:val="22C24A14"/>
    <w:rsid w:val="22F464E8"/>
    <w:rsid w:val="231A50A3"/>
    <w:rsid w:val="23A11E84"/>
    <w:rsid w:val="23AE1199"/>
    <w:rsid w:val="23BE1434"/>
    <w:rsid w:val="23CC2948"/>
    <w:rsid w:val="23CD61CB"/>
    <w:rsid w:val="24400708"/>
    <w:rsid w:val="24696049"/>
    <w:rsid w:val="24703456"/>
    <w:rsid w:val="24832476"/>
    <w:rsid w:val="24924C8F"/>
    <w:rsid w:val="249F0722"/>
    <w:rsid w:val="24A37128"/>
    <w:rsid w:val="25392E9F"/>
    <w:rsid w:val="256C6B71"/>
    <w:rsid w:val="25816B16"/>
    <w:rsid w:val="258C4EA7"/>
    <w:rsid w:val="25A03B48"/>
    <w:rsid w:val="25A2704B"/>
    <w:rsid w:val="25A92259"/>
    <w:rsid w:val="25C84D0C"/>
    <w:rsid w:val="25CA020F"/>
    <w:rsid w:val="25E5683B"/>
    <w:rsid w:val="26407E4E"/>
    <w:rsid w:val="266C1F97"/>
    <w:rsid w:val="267E5734"/>
    <w:rsid w:val="26E87362"/>
    <w:rsid w:val="27447A7C"/>
    <w:rsid w:val="27451C7A"/>
    <w:rsid w:val="2777374E"/>
    <w:rsid w:val="280B1A43"/>
    <w:rsid w:val="280E29C8"/>
    <w:rsid w:val="286C74DE"/>
    <w:rsid w:val="2880617F"/>
    <w:rsid w:val="289528A1"/>
    <w:rsid w:val="28A42EBB"/>
    <w:rsid w:val="28AF344A"/>
    <w:rsid w:val="2938592D"/>
    <w:rsid w:val="2956295F"/>
    <w:rsid w:val="295916E5"/>
    <w:rsid w:val="29757990"/>
    <w:rsid w:val="29B61A7F"/>
    <w:rsid w:val="29DE193E"/>
    <w:rsid w:val="29F66FE5"/>
    <w:rsid w:val="2A1A5F20"/>
    <w:rsid w:val="2A347401"/>
    <w:rsid w:val="2A3B1CD8"/>
    <w:rsid w:val="2A6A6FA4"/>
    <w:rsid w:val="2A8E045D"/>
    <w:rsid w:val="2A9071E3"/>
    <w:rsid w:val="2AAF4215"/>
    <w:rsid w:val="2AC563B9"/>
    <w:rsid w:val="2AE17EE7"/>
    <w:rsid w:val="2B341EF0"/>
    <w:rsid w:val="2B505F9D"/>
    <w:rsid w:val="2B642A3F"/>
    <w:rsid w:val="2B9C061A"/>
    <w:rsid w:val="2BB172BB"/>
    <w:rsid w:val="2BB74A47"/>
    <w:rsid w:val="2BC7145E"/>
    <w:rsid w:val="2BD155F1"/>
    <w:rsid w:val="2C26057E"/>
    <w:rsid w:val="2C2F7B89"/>
    <w:rsid w:val="2C320B0E"/>
    <w:rsid w:val="2C493FB6"/>
    <w:rsid w:val="2C542347"/>
    <w:rsid w:val="2C673566"/>
    <w:rsid w:val="2C6B1F6C"/>
    <w:rsid w:val="2CA433CB"/>
    <w:rsid w:val="2CBB2FF0"/>
    <w:rsid w:val="2CDD482A"/>
    <w:rsid w:val="2D18338A"/>
    <w:rsid w:val="2D356E75"/>
    <w:rsid w:val="2D817536"/>
    <w:rsid w:val="2D9A265E"/>
    <w:rsid w:val="2DCF1834"/>
    <w:rsid w:val="2DCF50B7"/>
    <w:rsid w:val="2DD87F45"/>
    <w:rsid w:val="2DE262D6"/>
    <w:rsid w:val="2E2C79CF"/>
    <w:rsid w:val="2EB30BAD"/>
    <w:rsid w:val="2ED87AE7"/>
    <w:rsid w:val="2EE4137C"/>
    <w:rsid w:val="2F0860B8"/>
    <w:rsid w:val="2F110F46"/>
    <w:rsid w:val="2F1F5CDD"/>
    <w:rsid w:val="2F5B00C1"/>
    <w:rsid w:val="2F681955"/>
    <w:rsid w:val="2F735768"/>
    <w:rsid w:val="2F987F26"/>
    <w:rsid w:val="2FB51A54"/>
    <w:rsid w:val="2FD64187"/>
    <w:rsid w:val="2FE2381D"/>
    <w:rsid w:val="303B772F"/>
    <w:rsid w:val="306153F0"/>
    <w:rsid w:val="306D1203"/>
    <w:rsid w:val="307B5F9A"/>
    <w:rsid w:val="3086432B"/>
    <w:rsid w:val="30F85563"/>
    <w:rsid w:val="30FB1D6B"/>
    <w:rsid w:val="31175E18"/>
    <w:rsid w:val="316F42A9"/>
    <w:rsid w:val="31763C33"/>
    <w:rsid w:val="319331E3"/>
    <w:rsid w:val="31982EEE"/>
    <w:rsid w:val="319D3AF3"/>
    <w:rsid w:val="31A50EFF"/>
    <w:rsid w:val="31AA0C0A"/>
    <w:rsid w:val="31B54A1D"/>
    <w:rsid w:val="31CC0DBF"/>
    <w:rsid w:val="31CE42C2"/>
    <w:rsid w:val="32223D4C"/>
    <w:rsid w:val="323F10FE"/>
    <w:rsid w:val="326D0948"/>
    <w:rsid w:val="32AE71B3"/>
    <w:rsid w:val="32DB47FF"/>
    <w:rsid w:val="32E72810"/>
    <w:rsid w:val="3334290F"/>
    <w:rsid w:val="33356193"/>
    <w:rsid w:val="333E6AA2"/>
    <w:rsid w:val="335069BC"/>
    <w:rsid w:val="338D6821"/>
    <w:rsid w:val="33B679E6"/>
    <w:rsid w:val="33B77665"/>
    <w:rsid w:val="343A43BC"/>
    <w:rsid w:val="34756B1F"/>
    <w:rsid w:val="34777AA4"/>
    <w:rsid w:val="34CB3CAA"/>
    <w:rsid w:val="352E5F4D"/>
    <w:rsid w:val="353436DA"/>
    <w:rsid w:val="35455B73"/>
    <w:rsid w:val="35522C8A"/>
    <w:rsid w:val="3572793B"/>
    <w:rsid w:val="359314F5"/>
    <w:rsid w:val="35C267C1"/>
    <w:rsid w:val="36374201"/>
    <w:rsid w:val="365B0F3E"/>
    <w:rsid w:val="36D24400"/>
    <w:rsid w:val="36EB4A1F"/>
    <w:rsid w:val="36EB4FAA"/>
    <w:rsid w:val="36EC2A2B"/>
    <w:rsid w:val="370116CC"/>
    <w:rsid w:val="371D31FA"/>
    <w:rsid w:val="37306998"/>
    <w:rsid w:val="375201D1"/>
    <w:rsid w:val="376C67FD"/>
    <w:rsid w:val="37F741E2"/>
    <w:rsid w:val="37FB7365"/>
    <w:rsid w:val="3812280E"/>
    <w:rsid w:val="382B5936"/>
    <w:rsid w:val="385F708A"/>
    <w:rsid w:val="386B2E9C"/>
    <w:rsid w:val="38D834D0"/>
    <w:rsid w:val="393206E7"/>
    <w:rsid w:val="39AE0030"/>
    <w:rsid w:val="39B905C0"/>
    <w:rsid w:val="3A087445"/>
    <w:rsid w:val="3A127D55"/>
    <w:rsid w:val="3A1C60E6"/>
    <w:rsid w:val="3A40759F"/>
    <w:rsid w:val="3A595F4B"/>
    <w:rsid w:val="3A6442DC"/>
    <w:rsid w:val="3A653F5C"/>
    <w:rsid w:val="3AD0360B"/>
    <w:rsid w:val="3AED5139"/>
    <w:rsid w:val="3B227B92"/>
    <w:rsid w:val="3B3C073C"/>
    <w:rsid w:val="3B667382"/>
    <w:rsid w:val="3B9E4F5D"/>
    <w:rsid w:val="3BCA70A6"/>
    <w:rsid w:val="3BF32469"/>
    <w:rsid w:val="3C972F77"/>
    <w:rsid w:val="3CEC4BFF"/>
    <w:rsid w:val="3D54332A"/>
    <w:rsid w:val="3D550DAB"/>
    <w:rsid w:val="3D9F7F26"/>
    <w:rsid w:val="3DB05C42"/>
    <w:rsid w:val="3DCC5572"/>
    <w:rsid w:val="3DDA4888"/>
    <w:rsid w:val="3DFD3B43"/>
    <w:rsid w:val="3E6469EA"/>
    <w:rsid w:val="3E924036"/>
    <w:rsid w:val="3E9D7E49"/>
    <w:rsid w:val="3EDA7CAE"/>
    <w:rsid w:val="3F17428F"/>
    <w:rsid w:val="3F407652"/>
    <w:rsid w:val="3F7C1A35"/>
    <w:rsid w:val="3FA5067B"/>
    <w:rsid w:val="401D5D3B"/>
    <w:rsid w:val="40B52A37"/>
    <w:rsid w:val="40DA73F3"/>
    <w:rsid w:val="40E81F8C"/>
    <w:rsid w:val="40F94425"/>
    <w:rsid w:val="41404B99"/>
    <w:rsid w:val="415F544E"/>
    <w:rsid w:val="417F5983"/>
    <w:rsid w:val="41991DB0"/>
    <w:rsid w:val="41A213BA"/>
    <w:rsid w:val="41A67DC1"/>
    <w:rsid w:val="41B35450"/>
    <w:rsid w:val="41D42E8E"/>
    <w:rsid w:val="42045BDC"/>
    <w:rsid w:val="42236491"/>
    <w:rsid w:val="422F22A3"/>
    <w:rsid w:val="436D51AE"/>
    <w:rsid w:val="436D772C"/>
    <w:rsid w:val="44333C72"/>
    <w:rsid w:val="44B454C5"/>
    <w:rsid w:val="44E8249C"/>
    <w:rsid w:val="44EE0B22"/>
    <w:rsid w:val="44FC113D"/>
    <w:rsid w:val="45287A02"/>
    <w:rsid w:val="452A0987"/>
    <w:rsid w:val="45316114"/>
    <w:rsid w:val="4535259B"/>
    <w:rsid w:val="454937BA"/>
    <w:rsid w:val="45C2437E"/>
    <w:rsid w:val="45C35682"/>
    <w:rsid w:val="45CB4C8D"/>
    <w:rsid w:val="45CC270F"/>
    <w:rsid w:val="45D97826"/>
    <w:rsid w:val="45DF172F"/>
    <w:rsid w:val="45E14C32"/>
    <w:rsid w:val="45F02CCE"/>
    <w:rsid w:val="466B6D95"/>
    <w:rsid w:val="46A9467B"/>
    <w:rsid w:val="46B4048E"/>
    <w:rsid w:val="46C042A0"/>
    <w:rsid w:val="46F337F6"/>
    <w:rsid w:val="47105324"/>
    <w:rsid w:val="471D6BB8"/>
    <w:rsid w:val="472E0158"/>
    <w:rsid w:val="474B6403"/>
    <w:rsid w:val="47565A99"/>
    <w:rsid w:val="476A6CB8"/>
    <w:rsid w:val="479E5E8D"/>
    <w:rsid w:val="47C737CE"/>
    <w:rsid w:val="47C84AD3"/>
    <w:rsid w:val="47D63DE9"/>
    <w:rsid w:val="48274AEC"/>
    <w:rsid w:val="48365107"/>
    <w:rsid w:val="484A3DA7"/>
    <w:rsid w:val="48CA33FC"/>
    <w:rsid w:val="48CB0E7D"/>
    <w:rsid w:val="495906E1"/>
    <w:rsid w:val="495C70E7"/>
    <w:rsid w:val="4968677D"/>
    <w:rsid w:val="49E95DD2"/>
    <w:rsid w:val="4A0D148A"/>
    <w:rsid w:val="4A192D1E"/>
    <w:rsid w:val="4A1F04AA"/>
    <w:rsid w:val="4A686320"/>
    <w:rsid w:val="4A6A1823"/>
    <w:rsid w:val="4A6F152E"/>
    <w:rsid w:val="4AF30483"/>
    <w:rsid w:val="4AFA7E0D"/>
    <w:rsid w:val="4AFC3310"/>
    <w:rsid w:val="4B0C6E2E"/>
    <w:rsid w:val="4B473790"/>
    <w:rsid w:val="4B477F0D"/>
    <w:rsid w:val="4B4E7897"/>
    <w:rsid w:val="4B610AB6"/>
    <w:rsid w:val="4BA7122B"/>
    <w:rsid w:val="4BDC3C83"/>
    <w:rsid w:val="4C1208DA"/>
    <w:rsid w:val="4C1C4A6D"/>
    <w:rsid w:val="4C4C77BA"/>
    <w:rsid w:val="4C5216C4"/>
    <w:rsid w:val="4C700C74"/>
    <w:rsid w:val="4C7044F7"/>
    <w:rsid w:val="4C776080"/>
    <w:rsid w:val="4C87411C"/>
    <w:rsid w:val="4CAF1A5D"/>
    <w:rsid w:val="4CBF4276"/>
    <w:rsid w:val="4CDE4B2B"/>
    <w:rsid w:val="4CE950BA"/>
    <w:rsid w:val="4CF259CA"/>
    <w:rsid w:val="4D08596F"/>
    <w:rsid w:val="4D0A0E72"/>
    <w:rsid w:val="4D5E08FC"/>
    <w:rsid w:val="4D973F59"/>
    <w:rsid w:val="4DA37D6C"/>
    <w:rsid w:val="4DC0511E"/>
    <w:rsid w:val="4DE41E5A"/>
    <w:rsid w:val="4E1857AC"/>
    <w:rsid w:val="4E416971"/>
    <w:rsid w:val="4E4C0585"/>
    <w:rsid w:val="4E594017"/>
    <w:rsid w:val="4E781049"/>
    <w:rsid w:val="4EDB6B6F"/>
    <w:rsid w:val="4F2C1DF1"/>
    <w:rsid w:val="4F4F10AC"/>
    <w:rsid w:val="4F8D6993"/>
    <w:rsid w:val="4F9B7EA7"/>
    <w:rsid w:val="4FB819D5"/>
    <w:rsid w:val="503D41A7"/>
    <w:rsid w:val="509748C6"/>
    <w:rsid w:val="518357C9"/>
    <w:rsid w:val="518A5153"/>
    <w:rsid w:val="51B4181B"/>
    <w:rsid w:val="51B95CA3"/>
    <w:rsid w:val="51D058C8"/>
    <w:rsid w:val="51DE0461"/>
    <w:rsid w:val="51EE06FB"/>
    <w:rsid w:val="520E792B"/>
    <w:rsid w:val="52C703DE"/>
    <w:rsid w:val="52C9005E"/>
    <w:rsid w:val="52EA3E16"/>
    <w:rsid w:val="52F07F1E"/>
    <w:rsid w:val="52F11223"/>
    <w:rsid w:val="530214BD"/>
    <w:rsid w:val="535321C1"/>
    <w:rsid w:val="536611E1"/>
    <w:rsid w:val="5376727D"/>
    <w:rsid w:val="53A17D41"/>
    <w:rsid w:val="53C04D73"/>
    <w:rsid w:val="53FF395E"/>
    <w:rsid w:val="54055868"/>
    <w:rsid w:val="541B7A0B"/>
    <w:rsid w:val="54221594"/>
    <w:rsid w:val="54227396"/>
    <w:rsid w:val="543F0EC5"/>
    <w:rsid w:val="544D14DF"/>
    <w:rsid w:val="545B29F3"/>
    <w:rsid w:val="546B0A8F"/>
    <w:rsid w:val="548D6A45"/>
    <w:rsid w:val="54CD1A2D"/>
    <w:rsid w:val="551940AB"/>
    <w:rsid w:val="554064E9"/>
    <w:rsid w:val="557A53C9"/>
    <w:rsid w:val="557D1BD1"/>
    <w:rsid w:val="558511DC"/>
    <w:rsid w:val="558746DF"/>
    <w:rsid w:val="55A72A15"/>
    <w:rsid w:val="55C21041"/>
    <w:rsid w:val="55FD59A2"/>
    <w:rsid w:val="55FD7BA1"/>
    <w:rsid w:val="561B4F52"/>
    <w:rsid w:val="566A2753"/>
    <w:rsid w:val="566B01D5"/>
    <w:rsid w:val="56727B5F"/>
    <w:rsid w:val="56D0597B"/>
    <w:rsid w:val="56D51E02"/>
    <w:rsid w:val="56E968A5"/>
    <w:rsid w:val="571A28F7"/>
    <w:rsid w:val="572B4D8F"/>
    <w:rsid w:val="572E3B80"/>
    <w:rsid w:val="57975744"/>
    <w:rsid w:val="5811760C"/>
    <w:rsid w:val="581A249A"/>
    <w:rsid w:val="582B01B6"/>
    <w:rsid w:val="584A0A6A"/>
    <w:rsid w:val="58D802CE"/>
    <w:rsid w:val="59803066"/>
    <w:rsid w:val="59D217EB"/>
    <w:rsid w:val="59E97212"/>
    <w:rsid w:val="5A5C174F"/>
    <w:rsid w:val="5A615BD7"/>
    <w:rsid w:val="5AD2138E"/>
    <w:rsid w:val="5AFF0F58"/>
    <w:rsid w:val="5B0E3771"/>
    <w:rsid w:val="5B3E64BE"/>
    <w:rsid w:val="5B6466FE"/>
    <w:rsid w:val="5B8A693E"/>
    <w:rsid w:val="5B8E5344"/>
    <w:rsid w:val="5B9217CC"/>
    <w:rsid w:val="5BF32AEA"/>
    <w:rsid w:val="5BFF437E"/>
    <w:rsid w:val="5C094C8E"/>
    <w:rsid w:val="5C121D1A"/>
    <w:rsid w:val="5C622D9E"/>
    <w:rsid w:val="5C7F48CC"/>
    <w:rsid w:val="5C864257"/>
    <w:rsid w:val="5CA81314"/>
    <w:rsid w:val="5CF3268D"/>
    <w:rsid w:val="5D1715C8"/>
    <w:rsid w:val="5D3024F2"/>
    <w:rsid w:val="5D9F27A5"/>
    <w:rsid w:val="5DFB2EBF"/>
    <w:rsid w:val="5DFF3AC4"/>
    <w:rsid w:val="5E0324CA"/>
    <w:rsid w:val="5E40232F"/>
    <w:rsid w:val="5E5025C9"/>
    <w:rsid w:val="5E5C1C5F"/>
    <w:rsid w:val="5E5E5162"/>
    <w:rsid w:val="5E83629B"/>
    <w:rsid w:val="5E8F5931"/>
    <w:rsid w:val="5EAD0764"/>
    <w:rsid w:val="5EB55B71"/>
    <w:rsid w:val="5ED3379D"/>
    <w:rsid w:val="5ED75D25"/>
    <w:rsid w:val="5F5159EF"/>
    <w:rsid w:val="5F7239A5"/>
    <w:rsid w:val="5F746EA8"/>
    <w:rsid w:val="5FAC7002"/>
    <w:rsid w:val="600B289F"/>
    <w:rsid w:val="60867FEA"/>
    <w:rsid w:val="608834ED"/>
    <w:rsid w:val="60A66321"/>
    <w:rsid w:val="60B35636"/>
    <w:rsid w:val="60DA7A74"/>
    <w:rsid w:val="60DC2F78"/>
    <w:rsid w:val="61204966"/>
    <w:rsid w:val="614800A8"/>
    <w:rsid w:val="6184248C"/>
    <w:rsid w:val="61CC2880"/>
    <w:rsid w:val="61EF75BD"/>
    <w:rsid w:val="61FC0E51"/>
    <w:rsid w:val="620671E2"/>
    <w:rsid w:val="627E48A2"/>
    <w:rsid w:val="62B21879"/>
    <w:rsid w:val="62FE3EF7"/>
    <w:rsid w:val="63057105"/>
    <w:rsid w:val="633D145D"/>
    <w:rsid w:val="63791642"/>
    <w:rsid w:val="63EC02FC"/>
    <w:rsid w:val="64053424"/>
    <w:rsid w:val="64112ABA"/>
    <w:rsid w:val="64775CE1"/>
    <w:rsid w:val="649D39A3"/>
    <w:rsid w:val="64A50DAF"/>
    <w:rsid w:val="64C14E5C"/>
    <w:rsid w:val="64CE08EF"/>
    <w:rsid w:val="64D22B78"/>
    <w:rsid w:val="651C4271"/>
    <w:rsid w:val="655E275C"/>
    <w:rsid w:val="656D07F8"/>
    <w:rsid w:val="65767E03"/>
    <w:rsid w:val="65813C15"/>
    <w:rsid w:val="659E3545"/>
    <w:rsid w:val="65D2271B"/>
    <w:rsid w:val="65D84624"/>
    <w:rsid w:val="65E76E3D"/>
    <w:rsid w:val="66115A83"/>
    <w:rsid w:val="663414BA"/>
    <w:rsid w:val="663E784C"/>
    <w:rsid w:val="664107D0"/>
    <w:rsid w:val="66557471"/>
    <w:rsid w:val="669C7BE5"/>
    <w:rsid w:val="66A25372"/>
    <w:rsid w:val="66B64012"/>
    <w:rsid w:val="66B97195"/>
    <w:rsid w:val="66BF6EA0"/>
    <w:rsid w:val="6700318D"/>
    <w:rsid w:val="67267B49"/>
    <w:rsid w:val="673448E0"/>
    <w:rsid w:val="67433876"/>
    <w:rsid w:val="675F31A6"/>
    <w:rsid w:val="676705B3"/>
    <w:rsid w:val="6794237B"/>
    <w:rsid w:val="67BE0FC1"/>
    <w:rsid w:val="685F2D49"/>
    <w:rsid w:val="68696EDC"/>
    <w:rsid w:val="68BC0EE4"/>
    <w:rsid w:val="68DE6E9B"/>
    <w:rsid w:val="69033857"/>
    <w:rsid w:val="690E546B"/>
    <w:rsid w:val="6910096E"/>
    <w:rsid w:val="691163F0"/>
    <w:rsid w:val="693D6EB4"/>
    <w:rsid w:val="696370F4"/>
    <w:rsid w:val="69962DC6"/>
    <w:rsid w:val="69F20F61"/>
    <w:rsid w:val="6A414563"/>
    <w:rsid w:val="6B3A3476"/>
    <w:rsid w:val="6B426304"/>
    <w:rsid w:val="6B6B74C9"/>
    <w:rsid w:val="6B75585A"/>
    <w:rsid w:val="6BE66E12"/>
    <w:rsid w:val="6C0C1250"/>
    <w:rsid w:val="6C375918"/>
    <w:rsid w:val="6C4C58BD"/>
    <w:rsid w:val="6C5661CD"/>
    <w:rsid w:val="6C5C4853"/>
    <w:rsid w:val="6C670665"/>
    <w:rsid w:val="6C6A15EA"/>
    <w:rsid w:val="6C75797B"/>
    <w:rsid w:val="6CAF42DD"/>
    <w:rsid w:val="6CC56480"/>
    <w:rsid w:val="6CD31019"/>
    <w:rsid w:val="6CED1BC3"/>
    <w:rsid w:val="6D480FD8"/>
    <w:rsid w:val="6D694D90"/>
    <w:rsid w:val="6DA170E8"/>
    <w:rsid w:val="6DCF4734"/>
    <w:rsid w:val="6DDA0547"/>
    <w:rsid w:val="6DE17ED2"/>
    <w:rsid w:val="6E123F24"/>
    <w:rsid w:val="6E2241BE"/>
    <w:rsid w:val="6EB45CAC"/>
    <w:rsid w:val="6EC5724B"/>
    <w:rsid w:val="6EFD2C28"/>
    <w:rsid w:val="6F45301C"/>
    <w:rsid w:val="6F7E447B"/>
    <w:rsid w:val="6F992AA6"/>
    <w:rsid w:val="6FAD1747"/>
    <w:rsid w:val="6FD00A02"/>
    <w:rsid w:val="6FF30BB6"/>
    <w:rsid w:val="6FFC4D49"/>
    <w:rsid w:val="700E4C63"/>
    <w:rsid w:val="701D527E"/>
    <w:rsid w:val="70670B75"/>
    <w:rsid w:val="70807521"/>
    <w:rsid w:val="70D859B1"/>
    <w:rsid w:val="70F83CE8"/>
    <w:rsid w:val="7112100E"/>
    <w:rsid w:val="71602412"/>
    <w:rsid w:val="717026AC"/>
    <w:rsid w:val="717D06BD"/>
    <w:rsid w:val="719402E3"/>
    <w:rsid w:val="71E835F0"/>
    <w:rsid w:val="723B77F7"/>
    <w:rsid w:val="723E077B"/>
    <w:rsid w:val="728F7281"/>
    <w:rsid w:val="72A02D9E"/>
    <w:rsid w:val="72D17CEA"/>
    <w:rsid w:val="735E4456"/>
    <w:rsid w:val="737407F8"/>
    <w:rsid w:val="73854316"/>
    <w:rsid w:val="73C2417B"/>
    <w:rsid w:val="73D00F12"/>
    <w:rsid w:val="73D7089D"/>
    <w:rsid w:val="73DD27A6"/>
    <w:rsid w:val="73E26C2E"/>
    <w:rsid w:val="73F46B48"/>
    <w:rsid w:val="73FF61DE"/>
    <w:rsid w:val="74152900"/>
    <w:rsid w:val="742A28A5"/>
    <w:rsid w:val="743069AD"/>
    <w:rsid w:val="74674908"/>
    <w:rsid w:val="746E4293"/>
    <w:rsid w:val="747616A0"/>
    <w:rsid w:val="74792624"/>
    <w:rsid w:val="749D7361"/>
    <w:rsid w:val="74BB4393"/>
    <w:rsid w:val="75070F8F"/>
    <w:rsid w:val="756957B0"/>
    <w:rsid w:val="7571063E"/>
    <w:rsid w:val="75956274"/>
    <w:rsid w:val="75DA47EA"/>
    <w:rsid w:val="75E8027D"/>
    <w:rsid w:val="76581835"/>
    <w:rsid w:val="768C680C"/>
    <w:rsid w:val="76912C94"/>
    <w:rsid w:val="7695169A"/>
    <w:rsid w:val="7696299F"/>
    <w:rsid w:val="76AD6D41"/>
    <w:rsid w:val="76EE55AC"/>
    <w:rsid w:val="771244E7"/>
    <w:rsid w:val="771357EC"/>
    <w:rsid w:val="772D6395"/>
    <w:rsid w:val="774E68CA"/>
    <w:rsid w:val="77602068"/>
    <w:rsid w:val="77640A6E"/>
    <w:rsid w:val="776E4C01"/>
    <w:rsid w:val="77795190"/>
    <w:rsid w:val="779B3146"/>
    <w:rsid w:val="77D323A7"/>
    <w:rsid w:val="77FD5769"/>
    <w:rsid w:val="78607A0C"/>
    <w:rsid w:val="78E940ED"/>
    <w:rsid w:val="79144F31"/>
    <w:rsid w:val="792C25D8"/>
    <w:rsid w:val="792F355C"/>
    <w:rsid w:val="79695CC0"/>
    <w:rsid w:val="797926D7"/>
    <w:rsid w:val="79802062"/>
    <w:rsid w:val="79B934C1"/>
    <w:rsid w:val="79C54D55"/>
    <w:rsid w:val="79F26B1E"/>
    <w:rsid w:val="7A20416A"/>
    <w:rsid w:val="7A277378"/>
    <w:rsid w:val="7A566842"/>
    <w:rsid w:val="7A5F4F53"/>
    <w:rsid w:val="7A6029D5"/>
    <w:rsid w:val="7A7206F1"/>
    <w:rsid w:val="7A7B1000"/>
    <w:rsid w:val="7A95542D"/>
    <w:rsid w:val="7A9750AD"/>
    <w:rsid w:val="7AA30EC0"/>
    <w:rsid w:val="7AA443C3"/>
    <w:rsid w:val="7ACD1D04"/>
    <w:rsid w:val="7ACD5587"/>
    <w:rsid w:val="7AF379C5"/>
    <w:rsid w:val="7AFC60D6"/>
    <w:rsid w:val="7B222A93"/>
    <w:rsid w:val="7B2F6525"/>
    <w:rsid w:val="7B4A03D4"/>
    <w:rsid w:val="7B5C60F0"/>
    <w:rsid w:val="7B6334FC"/>
    <w:rsid w:val="7B667D04"/>
    <w:rsid w:val="7B777F9E"/>
    <w:rsid w:val="7B985F55"/>
    <w:rsid w:val="7BCE642F"/>
    <w:rsid w:val="7BDF66C9"/>
    <w:rsid w:val="7BF31AE6"/>
    <w:rsid w:val="7C137E1D"/>
    <w:rsid w:val="7C214BB4"/>
    <w:rsid w:val="7C272341"/>
    <w:rsid w:val="7C8810E0"/>
    <w:rsid w:val="7C99137B"/>
    <w:rsid w:val="7CCD4CCD"/>
    <w:rsid w:val="7CFF0D1F"/>
    <w:rsid w:val="7D1E37D2"/>
    <w:rsid w:val="7D306F70"/>
    <w:rsid w:val="7D512D27"/>
    <w:rsid w:val="7D5B3637"/>
    <w:rsid w:val="7D7B196D"/>
    <w:rsid w:val="7D875780"/>
    <w:rsid w:val="7D9A699F"/>
    <w:rsid w:val="7DB85F4F"/>
    <w:rsid w:val="7DDA520A"/>
    <w:rsid w:val="7DE80C9C"/>
    <w:rsid w:val="7DF228B1"/>
    <w:rsid w:val="7E227B7D"/>
    <w:rsid w:val="7E48583E"/>
    <w:rsid w:val="7E4A0D41"/>
    <w:rsid w:val="7E4F51C9"/>
    <w:rsid w:val="7E633E69"/>
    <w:rsid w:val="7E890826"/>
    <w:rsid w:val="7E994343"/>
    <w:rsid w:val="7ECA128F"/>
    <w:rsid w:val="7EF60E5A"/>
    <w:rsid w:val="7F1D3298"/>
    <w:rsid w:val="7F5C6600"/>
    <w:rsid w:val="7F6B469C"/>
    <w:rsid w:val="7FB42512"/>
    <w:rsid w:val="7FC6022D"/>
    <w:rsid w:val="7FD8724E"/>
    <w:rsid w:val="7FDD7E53"/>
    <w:rsid w:val="7FE142DA"/>
    <w:rsid w:val="7FE83C6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name="toc 1"/>
    <w:lsdException w:qFormat="1" w:unhideWhenUsed="0" w:uiPriority="39" w:name="toc 2"/>
    <w:lsdException w:qFormat="1" w:unhideWhenUsed="0" w:uiPriority="39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qFormat="1" w:unhideWhenUsed="0" w:uiPriority="0" w:name="annotation subject"/>
    <w:lsdException w:qFormat="1"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Arial" w:hAnsi="Arial" w:cs="Times New Roman" w:eastAsiaTheme="minorEastAsia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tabs>
        <w:tab w:val="left" w:pos="432"/>
      </w:tabs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numPr>
        <w:ilvl w:val="1"/>
        <w:numId w:val="1"/>
      </w:numPr>
      <w:tabs>
        <w:tab w:val="left" w:pos="576"/>
      </w:tabs>
      <w:spacing w:before="240" w:after="60"/>
      <w:outlineLvl w:val="1"/>
    </w:pPr>
    <w:rPr>
      <w:rFonts w:cs="Arial"/>
      <w:b/>
      <w:bCs/>
      <w:iCs/>
      <w:sz w:val="24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2"/>
      </w:numPr>
      <w:tabs>
        <w:tab w:val="left" w:pos="720"/>
      </w:tabs>
      <w:spacing w:before="240" w:after="60"/>
      <w:ind w:left="0" w:firstLine="851"/>
      <w:outlineLvl w:val="2"/>
    </w:pPr>
    <w:rPr>
      <w:rFonts w:cs="Arial"/>
      <w:b/>
      <w:bCs/>
      <w:sz w:val="22"/>
      <w:szCs w:val="26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tabs>
        <w:tab w:val="left" w:pos="864"/>
      </w:tabs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tabs>
        <w:tab w:val="left" w:pos="1008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tabs>
        <w:tab w:val="left" w:pos="1152"/>
      </w:tabs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pacing w:before="240" w:after="60"/>
      <w:outlineLvl w:val="6"/>
    </w:pPr>
    <w:rPr>
      <w:rFonts w:ascii="Times New Roman" w:hAnsi="Times New Roman"/>
      <w:sz w:val="24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pacing w:before="240" w:after="60"/>
      <w:outlineLvl w:val="8"/>
    </w:pPr>
    <w:rPr>
      <w:rFonts w:cs="Arial"/>
      <w:sz w:val="22"/>
      <w:szCs w:val="22"/>
    </w:rPr>
  </w:style>
  <w:style w:type="character" w:default="1" w:styleId="33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Document Map"/>
    <w:basedOn w:val="1"/>
    <w:link w:val="72"/>
    <w:qFormat/>
    <w:uiPriority w:val="0"/>
    <w:rPr>
      <w:rFonts w:ascii="宋体" w:eastAsia="宋体"/>
      <w:sz w:val="18"/>
      <w:szCs w:val="18"/>
    </w:rPr>
  </w:style>
  <w:style w:type="paragraph" w:styleId="15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6">
    <w:name w:val="Body Text"/>
    <w:basedOn w:val="1"/>
    <w:qFormat/>
    <w:uiPriority w:val="0"/>
    <w:pPr>
      <w:spacing w:after="120" w:line="0" w:lineRule="atLeast"/>
      <w:ind w:left="360"/>
    </w:pPr>
    <w:rPr>
      <w:spacing w:val="-5"/>
    </w:rPr>
  </w:style>
  <w:style w:type="paragraph" w:styleId="17">
    <w:name w:val="Body Text Indent"/>
    <w:basedOn w:val="1"/>
    <w:qFormat/>
    <w:uiPriority w:val="0"/>
    <w:pPr>
      <w:spacing w:after="120"/>
      <w:ind w:left="360"/>
    </w:pPr>
  </w:style>
  <w:style w:type="paragraph" w:styleId="18">
    <w:name w:val="Block Text"/>
    <w:basedOn w:val="1"/>
    <w:qFormat/>
    <w:uiPriority w:val="0"/>
    <w:pPr>
      <w:keepLines/>
      <w:spacing w:after="120"/>
      <w:ind w:left="1440" w:right="1440"/>
    </w:pPr>
    <w:rPr>
      <w:szCs w:val="24"/>
      <w:lang w:val="en-AU"/>
    </w:r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semiHidden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23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4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5">
    <w:name w:val="toc 1"/>
    <w:basedOn w:val="1"/>
    <w:next w:val="1"/>
    <w:semiHidden/>
    <w:qFormat/>
    <w:uiPriority w:val="39"/>
  </w:style>
  <w:style w:type="paragraph" w:styleId="26">
    <w:name w:val="toc 4"/>
    <w:basedOn w:val="1"/>
    <w:next w:val="1"/>
    <w:semiHidden/>
    <w:qFormat/>
    <w:uiPriority w:val="0"/>
    <w:pPr>
      <w:ind w:left="1260" w:leftChars="600"/>
    </w:pPr>
  </w:style>
  <w:style w:type="paragraph" w:styleId="27">
    <w:name w:val="Subtitle"/>
    <w:basedOn w:val="1"/>
    <w:next w:val="1"/>
    <w:link w:val="74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8">
    <w:name w:val="toc 6"/>
    <w:basedOn w:val="1"/>
    <w:next w:val="1"/>
    <w:semiHidden/>
    <w:qFormat/>
    <w:uiPriority w:val="0"/>
    <w:pPr>
      <w:ind w:left="2100" w:leftChars="1000"/>
    </w:pPr>
  </w:style>
  <w:style w:type="paragraph" w:styleId="29">
    <w:name w:val="toc 2"/>
    <w:basedOn w:val="1"/>
    <w:next w:val="1"/>
    <w:semiHidden/>
    <w:qFormat/>
    <w:uiPriority w:val="39"/>
    <w:pPr>
      <w:ind w:left="420" w:leftChars="200"/>
    </w:pPr>
  </w:style>
  <w:style w:type="paragraph" w:styleId="30">
    <w:name w:val="toc 9"/>
    <w:basedOn w:val="1"/>
    <w:next w:val="1"/>
    <w:semiHidden/>
    <w:qFormat/>
    <w:uiPriority w:val="0"/>
    <w:pPr>
      <w:ind w:left="3360" w:leftChars="1600"/>
    </w:pPr>
  </w:style>
  <w:style w:type="paragraph" w:styleId="31">
    <w:name w:val="Body Text 2"/>
    <w:basedOn w:val="1"/>
    <w:qFormat/>
    <w:uiPriority w:val="0"/>
    <w:pPr>
      <w:spacing w:after="120" w:line="480" w:lineRule="auto"/>
    </w:pPr>
  </w:style>
  <w:style w:type="paragraph" w:styleId="32">
    <w:name w:val="Title"/>
    <w:basedOn w:val="1"/>
    <w:qFormat/>
    <w:uiPriority w:val="0"/>
    <w:pPr>
      <w:jc w:val="center"/>
    </w:pPr>
    <w:rPr>
      <w:b/>
      <w:lang w:val="en-GB"/>
    </w:rPr>
  </w:style>
  <w:style w:type="character" w:styleId="34">
    <w:name w:val="Strong"/>
    <w:basedOn w:val="33"/>
    <w:qFormat/>
    <w:uiPriority w:val="0"/>
    <w:rPr>
      <w:b/>
    </w:rPr>
  </w:style>
  <w:style w:type="character" w:styleId="35">
    <w:name w:val="FollowedHyperlink"/>
    <w:basedOn w:val="33"/>
    <w:qFormat/>
    <w:uiPriority w:val="0"/>
    <w:rPr>
      <w:color w:val="800080"/>
      <w:u w:val="single"/>
    </w:rPr>
  </w:style>
  <w:style w:type="character" w:styleId="36">
    <w:name w:val="Emphasis"/>
    <w:basedOn w:val="33"/>
    <w:qFormat/>
    <w:uiPriority w:val="0"/>
    <w:rPr>
      <w:i/>
      <w:iCs/>
    </w:rPr>
  </w:style>
  <w:style w:type="character" w:styleId="37">
    <w:name w:val="Hyperlink"/>
    <w:basedOn w:val="33"/>
    <w:qFormat/>
    <w:uiPriority w:val="0"/>
    <w:rPr>
      <w:color w:val="0000FF"/>
      <w:u w:val="single"/>
    </w:rPr>
  </w:style>
  <w:style w:type="character" w:styleId="38">
    <w:name w:val="annotation reference"/>
    <w:basedOn w:val="33"/>
    <w:semiHidden/>
    <w:qFormat/>
    <w:uiPriority w:val="0"/>
    <w:rPr>
      <w:sz w:val="16"/>
      <w:szCs w:val="16"/>
    </w:rPr>
  </w:style>
  <w:style w:type="table" w:styleId="40">
    <w:name w:val="Table Grid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1">
    <w:name w:val="Table Theme"/>
    <w:basedOn w:val="3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2">
    <w:name w:val="Table Simple 1"/>
    <w:basedOn w:val="39"/>
    <w:qFormat/>
    <w:uiPriority w:val="0"/>
    <w:tblPr>
      <w:tblBorders>
        <w:top w:val="single" w:color="008000" w:sz="12" w:space="0"/>
        <w:bottom w:val="single" w:color="008000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>
        <w:tblLayout w:type="fixed"/>
      </w:tblPr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>
        <w:tblLayout w:type="fixed"/>
      </w:tblPr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43">
    <w:name w:val="Table 3D effects 2"/>
    <w:basedOn w:val="39"/>
    <w:qFormat/>
    <w:uiPriority w:val="0"/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4">
    <w:name w:val="Table 3D effects 3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firstCol">
      <w:tblPr>
        <w:tblLayout w:type="fixed"/>
      </w:tblPr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>
        <w:tblLayout w:type="fixed"/>
      </w:tblPr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>
        <w:tblLayout w:type="fixed"/>
      </w:tblPr>
      <w:tcPr>
        <w:shd w:val="solid" w:color="C0C0C0" w:fill="FFFFFF"/>
      </w:tcPr>
    </w:tblStylePr>
    <w:tblStylePr w:type="band2Vert">
      <w:rPr>
        <w:color w:val="auto"/>
      </w:rPr>
      <w:tblPr>
        <w:tblLayout w:type="fixed"/>
      </w:tblPr>
      <w:tcPr>
        <w:shd w:val="pct50" w:color="C0C0C0" w:fill="FFFFFF"/>
      </w:tcPr>
    </w:tblStylePr>
    <w:tblStylePr w:type="band1Horz">
      <w:tblPr>
        <w:tblLayout w:type="fixed"/>
      </w:tblPr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table" w:styleId="45">
    <w:name w:val="Table List 7"/>
    <w:basedOn w:val="39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>
        <w:tblLayout w:type="fixed"/>
      </w:tblPr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lastCol">
      <w:rPr>
        <w:b/>
        <w:bCs/>
      </w:rPr>
      <w:tblPr>
        <w:tblLayout w:type="fixed"/>
      </w:tblPr>
      <w:tcPr>
        <w:tcBorders>
          <w:tl2br w:val="nil"/>
          <w:tr2bl w:val="nil"/>
        </w:tcBorders>
      </w:tcPr>
    </w:tblStylePr>
    <w:tblStylePr w:type="band1Horz">
      <w:rPr>
        <w:color w:val="auto"/>
      </w:rPr>
      <w:tblPr>
        <w:tblLayout w:type="fixed"/>
      </w:tblPr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>
        <w:tblLayout w:type="fixed"/>
      </w:tblPr>
      <w:tcPr>
        <w:tcBorders>
          <w:tl2br w:val="nil"/>
          <w:tr2bl w:val="nil"/>
        </w:tcBorders>
        <w:shd w:val="pct25" w:color="FFFF00" w:fill="FFFFFF"/>
      </w:tcPr>
    </w:tblStylePr>
  </w:style>
  <w:style w:type="table" w:styleId="46">
    <w:name w:val="Table Web 1"/>
    <w:basedOn w:val="39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>
        <w:tblLayout w:type="fixed"/>
      </w:tblPr>
      <w:tcPr>
        <w:tcBorders>
          <w:tl2br w:val="nil"/>
          <w:tr2bl w:val="nil"/>
        </w:tcBorders>
      </w:tcPr>
    </w:tblStylePr>
  </w:style>
  <w:style w:type="paragraph" w:customStyle="1" w:styleId="47">
    <w:name w:val="Template Note"/>
    <w:basedOn w:val="1"/>
    <w:qFormat/>
    <w:uiPriority w:val="0"/>
    <w:pPr>
      <w:keepNext/>
      <w:widowControl w:val="0"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customStyle="1" w:styleId="48">
    <w:name w:val="Table Text"/>
    <w:basedOn w:val="1"/>
    <w:qFormat/>
    <w:uiPriority w:val="0"/>
    <w:pPr>
      <w:ind w:left="14"/>
    </w:pPr>
    <w:rPr>
      <w:spacing w:val="-5"/>
      <w:sz w:val="16"/>
    </w:rPr>
  </w:style>
  <w:style w:type="paragraph" w:customStyle="1" w:styleId="49">
    <w:name w:val="Table Header"/>
    <w:basedOn w:val="1"/>
    <w:qFormat/>
    <w:uiPriority w:val="0"/>
    <w:pPr>
      <w:spacing w:before="60"/>
      <w:jc w:val="center"/>
    </w:pPr>
    <w:rPr>
      <w:b/>
      <w:spacing w:val="-5"/>
      <w:sz w:val="16"/>
    </w:rPr>
  </w:style>
  <w:style w:type="character" w:customStyle="1" w:styleId="50">
    <w:name w:val="Heading 3 Char Char"/>
    <w:basedOn w:val="33"/>
    <w:qFormat/>
    <w:uiPriority w:val="0"/>
    <w:rPr>
      <w:rFonts w:ascii="Arial" w:hAnsi="Arial" w:cs="Arial"/>
      <w:b/>
      <w:bCs/>
      <w:sz w:val="22"/>
      <w:szCs w:val="26"/>
      <w:lang w:val="en-US" w:eastAsia="en-US" w:bidi="ar-SA"/>
    </w:rPr>
  </w:style>
  <w:style w:type="paragraph" w:customStyle="1" w:styleId="51">
    <w:name w:val="Table Entry"/>
    <w:basedOn w:val="1"/>
    <w:qFormat/>
    <w:uiPriority w:val="0"/>
    <w:rPr>
      <w:sz w:val="18"/>
    </w:rPr>
  </w:style>
  <w:style w:type="paragraph" w:customStyle="1" w:styleId="52">
    <w:name w:val="Bracketed Template Instructions"/>
    <w:basedOn w:val="1"/>
    <w:qFormat/>
    <w:uiPriority w:val="0"/>
    <w:rPr>
      <w:sz w:val="16"/>
    </w:rPr>
  </w:style>
  <w:style w:type="paragraph" w:customStyle="1" w:styleId="53">
    <w:name w:val="Style Heading 3 + Italic"/>
    <w:basedOn w:val="4"/>
    <w:qFormat/>
    <w:uiPriority w:val="0"/>
    <w:rPr>
      <w:i/>
      <w:iCs/>
    </w:rPr>
  </w:style>
  <w:style w:type="character" w:customStyle="1" w:styleId="54">
    <w:name w:val="Style Heading 3 + Italic Char"/>
    <w:basedOn w:val="50"/>
    <w:qFormat/>
    <w:uiPriority w:val="0"/>
    <w:rPr>
      <w:rFonts w:ascii="Arial" w:hAnsi="Arial" w:cs="Arial"/>
      <w:i/>
      <w:iCs/>
      <w:sz w:val="22"/>
      <w:szCs w:val="26"/>
      <w:lang w:val="en-US" w:eastAsia="en-US" w:bidi="ar-SA"/>
    </w:rPr>
  </w:style>
  <w:style w:type="paragraph" w:customStyle="1" w:styleId="55">
    <w:name w:val="Style Table Header + 10 pt"/>
    <w:basedOn w:val="49"/>
    <w:qFormat/>
    <w:uiPriority w:val="0"/>
    <w:rPr>
      <w:bCs/>
      <w:sz w:val="20"/>
    </w:rPr>
  </w:style>
  <w:style w:type="paragraph" w:customStyle="1" w:styleId="56">
    <w:name w:val="Style Body Text + 8 pt Bold After:  0 pt"/>
    <w:basedOn w:val="16"/>
    <w:qFormat/>
    <w:uiPriority w:val="0"/>
    <w:pPr>
      <w:spacing w:after="0"/>
      <w:ind w:left="0"/>
    </w:pPr>
    <w:rPr>
      <w:b/>
      <w:bCs/>
      <w:sz w:val="16"/>
    </w:rPr>
  </w:style>
  <w:style w:type="paragraph" w:customStyle="1" w:styleId="57">
    <w:name w:val="Style Body Text + Bold Centered"/>
    <w:basedOn w:val="16"/>
    <w:qFormat/>
    <w:uiPriority w:val="0"/>
    <w:pPr>
      <w:ind w:left="0"/>
      <w:jc w:val="center"/>
    </w:pPr>
    <w:rPr>
      <w:b/>
      <w:bCs/>
    </w:rPr>
  </w:style>
  <w:style w:type="paragraph" w:customStyle="1" w:styleId="58">
    <w:name w:val="FieldText"/>
    <w:basedOn w:val="1"/>
    <w:qFormat/>
    <w:uiPriority w:val="0"/>
    <w:pPr>
      <w:widowControl w:val="0"/>
    </w:pPr>
  </w:style>
  <w:style w:type="paragraph" w:customStyle="1" w:styleId="59">
    <w:name w:val="Note no number"/>
    <w:basedOn w:val="1"/>
    <w:qFormat/>
    <w:uiPriority w:val="0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paragraph" w:customStyle="1" w:styleId="60">
    <w:name w:val="FieldLabel"/>
    <w:basedOn w:val="1"/>
    <w:qFormat/>
    <w:uiPriority w:val="0"/>
    <w:pPr>
      <w:widowControl w:val="0"/>
      <w:spacing w:before="20" w:after="60"/>
    </w:pPr>
    <w:rPr>
      <w:rFonts w:ascii="Times New Roman" w:hAnsi="Times New Roman"/>
    </w:rPr>
  </w:style>
  <w:style w:type="paragraph" w:customStyle="1" w:styleId="61">
    <w:name w:val="Indented Text"/>
    <w:basedOn w:val="1"/>
    <w:qFormat/>
    <w:uiPriority w:val="0"/>
    <w:pPr>
      <w:widowControl w:val="0"/>
      <w:ind w:left="360"/>
    </w:pPr>
    <w:rPr>
      <w:rFonts w:ascii="Times New Roman" w:hAnsi="Times New Roman"/>
      <w:snapToGrid w:val="0"/>
      <w:sz w:val="24"/>
    </w:rPr>
  </w:style>
  <w:style w:type="paragraph" w:customStyle="1" w:styleId="62">
    <w:name w:val="Deliverable Name"/>
    <w:qFormat/>
    <w:uiPriority w:val="0"/>
    <w:pPr>
      <w:widowControl w:val="0"/>
    </w:pPr>
    <w:rPr>
      <w:rFonts w:ascii="Arial" w:hAnsi="Arial" w:cs="Times New Roman" w:eastAsiaTheme="minorEastAsia"/>
      <w:sz w:val="24"/>
      <w:lang w:val="en-US" w:eastAsia="en-US" w:bidi="ar-SA"/>
    </w:rPr>
  </w:style>
  <w:style w:type="table" w:customStyle="1" w:styleId="63">
    <w:name w:val="Custom Table 1"/>
    <w:basedOn w:val="39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CC"/>
    </w:tcPr>
  </w:style>
  <w:style w:type="paragraph" w:customStyle="1" w:styleId="64">
    <w:name w:val="Document Title"/>
    <w:qFormat/>
    <w:uiPriority w:val="0"/>
    <w:rPr>
      <w:rFonts w:ascii="Times New Roman" w:hAnsi="Times New Roman" w:cs="Times New Roman" w:eastAsiaTheme="minorEastAsia"/>
      <w:snapToGrid w:val="0"/>
      <w:sz w:val="24"/>
      <w:lang w:val="en-US" w:eastAsia="en-US" w:bidi="ar-SA"/>
    </w:rPr>
  </w:style>
  <w:style w:type="paragraph" w:customStyle="1" w:styleId="65">
    <w:name w:val="Style Heading 2 + Before:  0 pt After:  6 pt"/>
    <w:basedOn w:val="3"/>
    <w:qFormat/>
    <w:uiPriority w:val="0"/>
    <w:pPr>
      <w:numPr>
        <w:ilvl w:val="0"/>
        <w:numId w:val="0"/>
      </w:numPr>
      <w:tabs>
        <w:tab w:val="clear" w:pos="432"/>
      </w:tabs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paragraph" w:customStyle="1" w:styleId="66">
    <w:name w:val="IntroPara"/>
    <w:basedOn w:val="1"/>
    <w:qFormat/>
    <w:uiPriority w:val="0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67">
    <w:name w:val="SectionedBullet"/>
    <w:basedOn w:val="1"/>
    <w:qFormat/>
    <w:uiPriority w:val="0"/>
    <w:pPr>
      <w:numPr>
        <w:ilvl w:val="0"/>
        <w:numId w:val="3"/>
      </w:numPr>
      <w:tabs>
        <w:tab w:val="left" w:pos="363"/>
      </w:tabs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68">
    <w:name w:val="SectionSubHeading"/>
    <w:basedOn w:val="1"/>
    <w:qFormat/>
    <w:uiPriority w:val="0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69">
    <w:name w:val="figure"/>
    <w:basedOn w:val="1"/>
    <w:qFormat/>
    <w:uiPriority w:val="0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table" w:customStyle="1" w:styleId="70">
    <w:name w:val="Table Style1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customStyle="1" w:styleId="71">
    <w:name w:val="ProjectStatusReport"/>
    <w:basedOn w:val="39"/>
    <w:qFormat/>
    <w:uiPriority w:val="0"/>
    <w:rPr>
      <w:rFonts w:ascii="Arial" w:hAnsi="Ari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>
        <w:tblLayout w:type="fixed"/>
      </w:tblPr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character" w:customStyle="1" w:styleId="72">
    <w:name w:val="文档结构图 字符"/>
    <w:basedOn w:val="33"/>
    <w:link w:val="14"/>
    <w:qFormat/>
    <w:uiPriority w:val="0"/>
    <w:rPr>
      <w:rFonts w:ascii="宋体" w:hAnsi="Arial" w:eastAsia="宋体"/>
      <w:sz w:val="18"/>
      <w:szCs w:val="18"/>
      <w:lang w:eastAsia="en-US"/>
    </w:rPr>
  </w:style>
  <w:style w:type="paragraph" w:customStyle="1" w:styleId="73">
    <w:name w:val="List Paragraph"/>
    <w:basedOn w:val="1"/>
    <w:qFormat/>
    <w:uiPriority w:val="34"/>
    <w:pPr>
      <w:ind w:firstLine="420" w:firstLineChars="200"/>
    </w:pPr>
  </w:style>
  <w:style w:type="character" w:customStyle="1" w:styleId="74">
    <w:name w:val="副标题字符"/>
    <w:basedOn w:val="33"/>
    <w:link w:val="2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  <w:lang w:eastAsia="en-US"/>
    </w:rPr>
  </w:style>
  <w:style w:type="paragraph" w:customStyle="1" w:styleId="75">
    <w:name w:val="TOC Heading"/>
    <w:basedOn w:val="2"/>
    <w:next w:val="1"/>
    <w:unhideWhenUsed/>
    <w:qFormat/>
    <w:uiPriority w:val="39"/>
    <w:pPr>
      <w:keepLines/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76">
    <w:name w:val="No Spacing"/>
    <w:qFormat/>
    <w:uiPriority w:val="1"/>
    <w:rPr>
      <w:rFonts w:ascii="Arial" w:hAnsi="Arial" w:cs="Times New Roman" w:eastAsiaTheme="minorEastAs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daihh\Application Data\Microsoft\Templates\Project status 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DC31EF-650B-5847-AAA9-788135A0E5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Settings\daihh\Application Data\Microsoft\Templates\Project status report.dot</Template>
  <Company>PopCap Games APAC</Company>
  <Pages>2</Pages>
  <Words>38</Words>
  <Characters>220</Characters>
  <Lines>1</Lines>
  <Paragraphs>1</Paragraphs>
  <ScaleCrop>false</ScaleCrop>
  <LinksUpToDate>false</LinksUpToDate>
  <CharactersWithSpaces>257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2010-12-24T07:03:00Z</dcterms:created>
  <dc:creator>Jonathan Dai</dc:creator>
  <cp:lastModifiedBy>dsw</cp:lastModifiedBy>
  <cp:lastPrinted>2011-01-25T12:26:00Z</cp:lastPrinted>
  <dcterms:modified xsi:type="dcterms:W3CDTF">2016-05-06T05:35:23Z</dcterms:modified>
  <cp:revision>1091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  <property fmtid="{D5CDD505-2E9C-101B-9397-08002B2CF9AE}" pid="3" name="KSOProductBuildVer">
    <vt:lpwstr>2052-10.1.0.5457</vt:lpwstr>
  </property>
</Properties>
</file>