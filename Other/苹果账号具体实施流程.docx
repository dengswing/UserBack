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9513"/>
      <w:r>
        <w:rPr>
          <w:rFonts w:hint="eastAsia" w:ascii="宋体" w:hAnsi="宋体" w:eastAsia="宋体" w:cs="宋体"/>
          <w:b/>
          <w:sz w:val="44"/>
          <w:szCs w:val="44"/>
        </w:rPr>
        <w:t>苹果账号具体实施流程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bookmarkStart w:id="3" w:name="_Toc14181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4" w:name="_Toc500731349"/>
            <w:bookmarkStart w:id="5" w:name="_Toc500741301"/>
            <w:bookmarkStart w:id="6" w:name="_Toc500745755"/>
            <w:bookmarkStart w:id="7" w:name="_Toc500731407"/>
            <w:bookmarkStart w:id="8" w:name="_Toc500746142"/>
            <w:bookmarkStart w:id="9" w:name="_Toc500746078"/>
            <w:bookmarkStart w:id="10" w:name="_Toc500731307"/>
            <w:bookmarkStart w:id="11" w:name="_Toc500743056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2" w:name="_Toc500731308"/>
            <w:bookmarkStart w:id="13" w:name="_Toc500745756"/>
            <w:bookmarkStart w:id="14" w:name="_Toc500731408"/>
            <w:bookmarkStart w:id="15" w:name="_Toc500746143"/>
            <w:bookmarkStart w:id="16" w:name="_Toc500741302"/>
            <w:bookmarkStart w:id="17" w:name="_Toc500731350"/>
            <w:bookmarkStart w:id="18" w:name="_Toc500746079"/>
            <w:bookmarkStart w:id="19" w:name="_Toc500743057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_Toc9513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苹果账号具体实施流程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_Toc9513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_Toc14181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_Toc14181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_Toc298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_Toc298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_Toc22748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_Toc22748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_Toc20344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IOS设备申请流程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_Toc20344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_Toc23679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提供资料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_Toc23679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_Toc25866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审核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_Toc25866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_Toc30201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_Toc30201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_Toc22311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通知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_Toc22311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_Toc31896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部署步骤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_Toc31896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_Toc25223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安装p12证书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_Toc25223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_Toc23145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安装mobileprovision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_Toc23145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_Toc12389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定期维护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_Toc12389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_Toc1398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IOS设备绑定步骤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_Toc1398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_Toc4450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登入开发者账号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_Toc4450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_Toc23480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进入绑定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_Toc23480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_Toc17435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添加新设备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_Toc17435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_Toc16304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新设备取名称及绑定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_Toc16304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_Toc19943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获取UDID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_Toc19943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_Toc718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8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目前状况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_Toc718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_Toc24094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8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设备绑定情况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_Toc24094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_Toc21520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8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设备绑定数量限制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_Toc21520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_Toc14534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9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IOS设备名称规范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_Toc14534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_Toc23668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9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_Toc23668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_Toc19369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9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目前现状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_Toc19369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_Toc16444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9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设备名称纠正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_Toc16444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26894"/>
      <w:bookmarkStart w:id="22" w:name="_Toc298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OS设备</w:t>
      </w:r>
      <w:r>
        <w:rPr>
          <w:rFonts w:hint="eastAsia" w:ascii="宋体" w:hAnsi="宋体" w:eastAsia="宋体" w:cs="宋体"/>
          <w:lang w:val="en-US" w:eastAsia="zh-CN"/>
        </w:rPr>
        <w:t>（苹果公司出产的</w:t>
      </w:r>
      <w:r>
        <w:rPr>
          <w:rFonts w:hint="eastAsia" w:ascii="宋体" w:hAnsi="宋体" w:eastAsia="宋体" w:cs="宋体"/>
        </w:rPr>
        <w:t>iphone/ipad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UDID（IOS设备的唯一标识）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ITunes (苹果公司IOS设备的管理工具)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23" w:name="_Toc22748"/>
      <w:r>
        <w:rPr>
          <w:rFonts w:hint="eastAsia" w:ascii="宋体" w:hAnsi="宋体" w:eastAsia="宋体" w:cs="宋体"/>
          <w:lang w:val="en-US" w:eastAsia="zh-CN"/>
        </w:rPr>
        <w:t>目的</w:t>
      </w:r>
      <w:bookmarkEnd w:id="23"/>
    </w:p>
    <w:p>
      <w:pPr>
        <w:numPr>
          <w:ilvl w:val="0"/>
          <w:numId w:val="0"/>
        </w:numPr>
        <w:ind w:left="0"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本文针对苹果开发者账号的申请流程及项目中如何使用，具体的部署做了详细的介绍。目的使得维护人员更加方便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4" w:name="_Toc20344"/>
      <w:r>
        <w:rPr>
          <w:rFonts w:hint="eastAsia" w:ascii="宋体" w:hAnsi="宋体" w:eastAsia="宋体" w:cs="宋体"/>
          <w:lang w:val="en-US" w:eastAsia="zh-CN"/>
        </w:rPr>
        <w:t>IOS设备申请流程</w:t>
      </w:r>
      <w:bookmarkEnd w:id="24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5" w:name="_Toc23679"/>
      <w:r>
        <w:rPr>
          <w:rFonts w:hint="eastAsia" w:ascii="宋体" w:hAnsi="宋体" w:eastAsia="宋体" w:cs="宋体"/>
          <w:lang w:val="en-US" w:eastAsia="zh-CN"/>
        </w:rPr>
        <w:t>提供资料</w:t>
      </w:r>
      <w:bookmarkEnd w:id="25"/>
    </w:p>
    <w:p>
      <w:pPr>
        <w:ind w:leftChars="200"/>
        <w:rPr>
          <w:rFonts w:hint="eastAsia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通过邮件的形式，发送给相关人员，邮件具体内容如下：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项目名称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IOS设备的UDID，如何获得UDID请看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"_获取UDID"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获取UDID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绑定的设备数量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申请人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/>
        </w:rPr>
      </w:pPr>
      <w:bookmarkStart w:id="26" w:name="_Toc25866"/>
      <w:r>
        <w:rPr>
          <w:rFonts w:hint="eastAsia" w:ascii="宋体" w:hAnsi="宋体" w:eastAsia="宋体" w:cs="宋体"/>
          <w:lang w:val="en-US" w:eastAsia="zh-CN"/>
        </w:rPr>
        <w:t>审核</w:t>
      </w:r>
      <w:bookmarkEnd w:id="26"/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检查该项目已经绑定的IOS设备数量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检查提供的IOS设备UDID数量是否正确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检查是该项目否到达绑定设备上限，</w: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lang w:val="en-US" w:eastAsia="zh-CN"/>
        </w:rPr>
        <w:instrText xml:space="preserve"> HYPERLINK \l "_设备绑定数量限制" </w:instrTex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项目限额查看</w: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end"/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7" w:name="_Toc30201"/>
      <w:r>
        <w:rPr>
          <w:rFonts w:hint="eastAsia" w:ascii="宋体" w:hAnsi="宋体" w:eastAsia="宋体" w:cs="宋体"/>
          <w:lang w:val="en-US" w:eastAsia="zh-CN"/>
        </w:rPr>
        <w:t>绑定</w:t>
      </w:r>
      <w:bookmarkEnd w:id="27"/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审核通过，进行设备的绑定，</w:t>
      </w:r>
      <w:r>
        <w:rPr>
          <w:rStyle w:val="35"/>
          <w:rFonts w:hint="eastAsia"/>
          <w:lang w:val="en-US" w:eastAsia="zh-CN"/>
        </w:rPr>
        <w:fldChar w:fldCharType="begin"/>
      </w:r>
      <w:r>
        <w:rPr>
          <w:rStyle w:val="35"/>
          <w:rFonts w:hint="eastAsia"/>
          <w:lang w:val="en-US" w:eastAsia="zh-CN"/>
        </w:rPr>
        <w:instrText xml:space="preserve"> HYPERLINK \l "_IOS设备绑定步骤" </w:instrText>
      </w:r>
      <w:r>
        <w:rPr>
          <w:rStyle w:val="35"/>
          <w:rFonts w:hint="eastAsia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>绑定步骤查看</w:t>
      </w:r>
      <w:r>
        <w:rPr>
          <w:rStyle w:val="35"/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8" w:name="_Toc22311"/>
      <w:r>
        <w:rPr>
          <w:rFonts w:hint="eastAsia" w:ascii="宋体" w:hAnsi="宋体" w:eastAsia="宋体" w:cs="宋体"/>
          <w:lang w:val="en-US" w:eastAsia="zh-CN"/>
        </w:rPr>
        <w:t>通知</w:t>
      </w:r>
      <w:bookmarkEnd w:id="28"/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审核通过通过邮件的形式发送给申请人，具体内容如下：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证书.p12 （附件形式） 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provision.mobileprovision（附件形式）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成功绑定的设备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9" w:name="_Toc31896"/>
      <w:r>
        <w:rPr>
          <w:rFonts w:hint="eastAsia" w:ascii="宋体" w:hAnsi="宋体" w:eastAsia="宋体" w:cs="宋体"/>
          <w:lang w:val="en-US" w:eastAsia="zh-CN"/>
        </w:rPr>
        <w:t>部署步骤</w:t>
      </w:r>
      <w:bookmarkEnd w:id="29"/>
    </w:p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项目组收到邮件后的部署，具体如下：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30" w:name="_Toc25223"/>
      <w:r>
        <w:rPr>
          <w:rFonts w:hint="eastAsia" w:ascii="宋体" w:hAnsi="宋体" w:eastAsia="宋体" w:cs="宋体"/>
          <w:lang w:val="en-US" w:eastAsia="zh-CN"/>
        </w:rPr>
        <w:t>安装p12证书</w:t>
      </w:r>
      <w:bookmarkEnd w:id="30"/>
    </w:p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把证书copy到mac电脑上，双击p12格式的证书就可以安装好了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31" w:name="_Toc23145"/>
      <w:r>
        <w:rPr>
          <w:rFonts w:hint="eastAsia" w:ascii="宋体" w:hAnsi="宋体" w:eastAsia="宋体" w:cs="宋体"/>
          <w:lang w:val="en-US" w:eastAsia="zh-CN"/>
        </w:rPr>
        <w:t>安装mobileprovision</w:t>
      </w:r>
      <w:bookmarkEnd w:id="31"/>
    </w:p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把mobileprovision复制到/Users/你的电脑/Library/MobileDevice/Provisioning Profiles 目录下即可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32" w:name="_Toc12389"/>
      <w:r>
        <w:rPr>
          <w:rFonts w:hint="eastAsia" w:ascii="宋体" w:hAnsi="宋体" w:eastAsia="宋体" w:cs="宋体"/>
          <w:lang w:val="en-US" w:eastAsia="zh-CN"/>
        </w:rPr>
        <w:t>定期维护</w:t>
      </w:r>
      <w:bookmarkEnd w:id="32"/>
    </w:p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由于有了以上的证书和provision，用户可以真机调试，没有绑定的设备也可以直接调试。这样的话就违背了我们制定的规则。因此，我们这边需要定期维护，没有绑定的设备，直接给他disabled，这样这台设备就无法真机调试了。一切按规则来才可行。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33" w:name="_Toc1398"/>
      <w:bookmarkStart w:id="34" w:name="_IOS设备绑定步骤"/>
      <w:r>
        <w:rPr>
          <w:rFonts w:hint="eastAsia" w:ascii="宋体" w:hAnsi="宋体" w:eastAsia="宋体" w:cs="宋体"/>
          <w:lang w:val="en-US" w:eastAsia="zh-CN"/>
        </w:rPr>
        <w:t>IOS设备绑定步骤</w:t>
      </w:r>
      <w:bookmarkEnd w:id="33"/>
    </w:p>
    <w:bookmarkEnd w:id="34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5" w:name="_Toc4450"/>
      <w:r>
        <w:rPr>
          <w:rFonts w:hint="eastAsia" w:ascii="宋体" w:hAnsi="宋体" w:eastAsia="宋体" w:cs="宋体"/>
          <w:lang w:val="en-US" w:eastAsia="zh-CN"/>
        </w:rPr>
        <w:t>登入开发者账号</w:t>
      </w:r>
      <w:bookmarkEnd w:id="35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打开苹果网站进行登入，网站地址：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"https://developer.apple.com"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7"/>
          <w:rFonts w:hint="eastAsia" w:ascii="宋体" w:hAnsi="宋体" w:eastAsia="宋体" w:cs="宋体"/>
          <w:lang w:val="en-US" w:eastAsia="zh-CN"/>
        </w:rPr>
        <w:t>https://developer.apple.com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ind w:leftChars="400"/>
      </w:pPr>
      <w:r>
        <w:drawing>
          <wp:inline distT="0" distB="0" distL="114300" distR="114300">
            <wp:extent cx="2599690" cy="15792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6" w:name="_Toc23480"/>
      <w:r>
        <w:rPr>
          <w:rFonts w:hint="eastAsia" w:ascii="宋体" w:hAnsi="宋体" w:eastAsia="宋体" w:cs="宋体"/>
          <w:lang w:val="en-US" w:eastAsia="zh-CN"/>
        </w:rPr>
        <w:t>进入绑定</w:t>
      </w:r>
      <w:bookmarkEnd w:id="36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选择Certificates, Identifiers &amp; Profiles 点击进入绑定页面，如下图：</w:t>
      </w:r>
    </w:p>
    <w:p>
      <w:pPr>
        <w:ind w:leftChars="400"/>
      </w:pPr>
      <w:r>
        <w:drawing>
          <wp:inline distT="0" distB="0" distL="114300" distR="114300">
            <wp:extent cx="2515235" cy="1967865"/>
            <wp:effectExtent l="0" t="0" r="184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37" w:name="_Toc17435"/>
      <w:r>
        <w:rPr>
          <w:rFonts w:hint="eastAsia" w:ascii="宋体" w:hAnsi="宋体" w:eastAsia="宋体" w:cs="宋体"/>
          <w:lang w:val="en-US" w:eastAsia="zh-CN"/>
        </w:rPr>
        <w:t>添加新设备</w:t>
      </w:r>
      <w:bookmarkEnd w:id="37"/>
    </w:p>
    <w:p>
      <w:pPr>
        <w:numPr>
          <w:ilvl w:val="0"/>
          <w:numId w:val="0"/>
        </w:numPr>
        <w:ind w:left="840"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选择Devices-All 进行IOS设备的绑定，如下图：</w:t>
      </w:r>
    </w:p>
    <w:p>
      <w:pPr>
        <w:numPr>
          <w:ilvl w:val="0"/>
          <w:numId w:val="0"/>
        </w:numPr>
        <w:ind w:left="840" w:leftChars="400"/>
      </w:pPr>
      <w:r>
        <w:drawing>
          <wp:inline distT="0" distB="0" distL="114300" distR="114300">
            <wp:extent cx="2038350" cy="1802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8" w:name="_Toc16304"/>
      <w:r>
        <w:rPr>
          <w:rFonts w:hint="eastAsia" w:ascii="宋体" w:hAnsi="宋体" w:eastAsia="宋体" w:cs="宋体"/>
          <w:lang w:val="en-US" w:eastAsia="zh-CN"/>
        </w:rPr>
        <w:t>新设备取名称及绑定</w:t>
      </w:r>
      <w:bookmarkEnd w:id="38"/>
    </w:p>
    <w:p>
      <w:pPr>
        <w:numPr>
          <w:ilvl w:val="0"/>
          <w:numId w:val="0"/>
        </w:numPr>
        <w:ind w:left="840" w:leftChars="400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点击+符号，添加IOS设备，输入Name和UDID, Name参考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"_设备名称规范"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 xml:space="preserve"> IOS设备名称规范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，之后点击Continue进入注册即可，如下图：</w:t>
      </w:r>
      <w:bookmarkEnd w:id="20"/>
    </w:p>
    <w:p>
      <w:pPr>
        <w:ind w:leftChars="400"/>
      </w:pPr>
      <w:r>
        <w:drawing>
          <wp:inline distT="0" distB="0" distL="114300" distR="114300">
            <wp:extent cx="4504690" cy="147002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9" w:name="_Toc19943"/>
      <w:bookmarkStart w:id="40" w:name="_获取UDID"/>
      <w:r>
        <w:rPr>
          <w:rFonts w:hint="eastAsia" w:ascii="宋体" w:hAnsi="宋体" w:eastAsia="宋体" w:cs="宋体"/>
          <w:lang w:val="en-US" w:eastAsia="zh-CN"/>
        </w:rPr>
        <w:t>获取UDID</w:t>
      </w:r>
      <w:bookmarkEnd w:id="39"/>
    </w:p>
    <w:bookmarkEnd w:id="40"/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把IOS设备连接到电脑上，打开ITunes，选择摘要,点击一下切换就可以看到UDID，如下图：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41" w:name="_Toc718"/>
      <w:bookmarkStart w:id="42" w:name="_项目绑定数量"/>
      <w:r>
        <w:rPr>
          <w:rFonts w:hint="eastAsia"/>
          <w:lang w:val="en-US" w:eastAsia="zh-CN"/>
        </w:rPr>
        <w:t>目前状况</w:t>
      </w:r>
      <w:bookmarkEnd w:id="41"/>
    </w:p>
    <w:bookmarkEnd w:id="42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目前公司的个人开发者账号，数量限额是100台。已经绑定了47台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</w:pPr>
      <w:bookmarkStart w:id="43" w:name="_Toc24094"/>
      <w:r>
        <w:rPr>
          <w:rFonts w:hint="eastAsia" w:ascii="宋体" w:hAnsi="宋体" w:eastAsia="宋体" w:cs="宋体"/>
          <w:lang w:val="en-US" w:eastAsia="zh-CN"/>
        </w:rPr>
        <w:t>设备绑定情况</w:t>
      </w:r>
      <w:bookmarkEnd w:id="43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目前个人开发者账号，绑定详细情况如下：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已经绑定设备数量：47台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ProjectN项目组：12台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Dol项目组：4台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Marvelisian</w:t>
      </w:r>
      <w:r>
        <w:rPr>
          <w:rFonts w:hint="eastAsia" w:ascii="宋体" w:hAnsi="宋体" w:eastAsia="宋体" w:cs="宋体"/>
          <w:lang w:val="en-US" w:eastAsia="zh-CN"/>
        </w:rPr>
        <w:t>项目组：2台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SDK组：2台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未找到相关绑定人：27台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</w:pPr>
      <w:bookmarkStart w:id="44" w:name="_Toc21520"/>
      <w:bookmarkStart w:id="45" w:name="_设备绑定数量限制"/>
      <w:r>
        <w:rPr>
          <w:rFonts w:hint="eastAsia" w:ascii="宋体" w:hAnsi="宋体" w:eastAsia="宋体" w:cs="宋体"/>
          <w:lang w:val="en-US" w:eastAsia="zh-CN"/>
        </w:rPr>
        <w:t>设备绑定数量限制</w:t>
      </w:r>
      <w:bookmarkEnd w:id="44"/>
    </w:p>
    <w:bookmarkEnd w:id="45"/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考虑到账号的设备绑定数额限制，目前规划如下：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每个项目组，10台设备名额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46" w:name="_Toc14534"/>
      <w:bookmarkStart w:id="47" w:name="_IOS设备名称规范"/>
      <w:r>
        <w:rPr>
          <w:rFonts w:hint="eastAsia"/>
          <w:lang w:val="en-US" w:eastAsia="zh-CN"/>
        </w:rPr>
        <w:t>IOS设备名称规范</w:t>
      </w:r>
      <w:bookmarkEnd w:id="46"/>
    </w:p>
    <w:bookmarkEnd w:id="47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8" w:name="_Toc23668"/>
      <w:bookmarkStart w:id="49" w:name="_设备名称规范"/>
      <w:r>
        <w:rPr>
          <w:rFonts w:hint="eastAsia"/>
          <w:lang w:val="en-US" w:eastAsia="zh-CN"/>
        </w:rPr>
        <w:t>设备名称规范</w:t>
      </w:r>
      <w:bookmarkEnd w:id="48"/>
    </w:p>
    <w:bookmarkEnd w:id="49"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84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项目名称+系列号（如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，ProjectN为项目名称，1为设备代号，后续继续递增添加）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930140" cy="142367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50" w:name="_Toc19369"/>
      <w:r>
        <w:rPr>
          <w:rFonts w:hint="eastAsia" w:ascii="宋体" w:hAnsi="宋体" w:eastAsia="宋体" w:cs="宋体"/>
          <w:lang w:val="en-US" w:eastAsia="zh-CN"/>
        </w:rPr>
        <w:t>目前现状</w:t>
      </w:r>
      <w:bookmarkEnd w:id="5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目前设备的名称很乱，分不清到底是谁的设备，如下图：</w:t>
      </w:r>
    </w:p>
    <w:p>
      <w:pPr>
        <w:ind w:leftChars="400"/>
      </w:pPr>
      <w:r>
        <w:drawing>
          <wp:inline distT="0" distB="0" distL="114300" distR="114300">
            <wp:extent cx="4983480" cy="204025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600" w:right="0" w:rightChars="0"/>
        <w:jc w:val="left"/>
        <w:textAlignment w:val="auto"/>
        <w:outlineLvl w:val="9"/>
        <w:rPr>
          <w:rFonts w:hint="eastAsia"/>
        </w:rPr>
      </w:pP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51" w:name="_Toc16444"/>
      <w:r>
        <w:rPr>
          <w:rFonts w:hint="eastAsia"/>
          <w:lang w:val="en-US" w:eastAsia="zh-CN"/>
        </w:rPr>
        <w:t>设备名称纠正</w:t>
      </w:r>
      <w:bookmarkEnd w:id="51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考虑到后期的维护，把现有不规范的名称修改，具体操作如下：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原有追查不到具体是谁的设备，先改名为unknown，暂时先不禁用。（怕把重要人物的给禁用了）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lang w:val="en-US" w:eastAsia="zh-CN"/>
        </w:rPr>
        <w:t>已知项目的统一按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"_设备名称规范"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名称规范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修改</w:t>
      </w:r>
      <w:bookmarkStart w:id="52" w:name="_GoBack"/>
      <w:bookmarkEnd w:id="52"/>
    </w:p>
    <w:p>
      <w:pPr>
        <w:ind w:leftChars="40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5/30/2016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rFonts w:hint="eastAsia"/>
      </w:rPr>
    </w:pPr>
    <w:r>
      <w:rPr>
        <w:rFonts w:hint="eastAsia"/>
      </w:rPr>
      <w:t>苹果账号具体实施流程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0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">
    <w:nsid w:val="55B43487"/>
    <w:multiLevelType w:val="multilevel"/>
    <w:tmpl w:val="55B4348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29CDAB"/>
    <w:multiLevelType w:val="multilevel"/>
    <w:tmpl w:val="5729CD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2B00A0"/>
    <w:multiLevelType w:val="multilevel"/>
    <w:tmpl w:val="572B00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72BFF64"/>
    <w:multiLevelType w:val="singleLevel"/>
    <w:tmpl w:val="572BFF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748216C"/>
    <w:multiLevelType w:val="multilevel"/>
    <w:tmpl w:val="574821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74BA5D0"/>
    <w:multiLevelType w:val="singleLevel"/>
    <w:tmpl w:val="574BA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7C407C"/>
    <w:rsid w:val="01B846C4"/>
    <w:rsid w:val="01DF631E"/>
    <w:rsid w:val="01FF046B"/>
    <w:rsid w:val="02295499"/>
    <w:rsid w:val="022D3E9F"/>
    <w:rsid w:val="02541B61"/>
    <w:rsid w:val="026033F5"/>
    <w:rsid w:val="026929FF"/>
    <w:rsid w:val="02805EA8"/>
    <w:rsid w:val="028448AE"/>
    <w:rsid w:val="02AD34F4"/>
    <w:rsid w:val="02DE6C42"/>
    <w:rsid w:val="033049C7"/>
    <w:rsid w:val="03377BD5"/>
    <w:rsid w:val="0351077F"/>
    <w:rsid w:val="03926FEA"/>
    <w:rsid w:val="03934A6B"/>
    <w:rsid w:val="039B78F9"/>
    <w:rsid w:val="03AD5615"/>
    <w:rsid w:val="03B0401B"/>
    <w:rsid w:val="03C020B7"/>
    <w:rsid w:val="03D6593C"/>
    <w:rsid w:val="03D7095C"/>
    <w:rsid w:val="03DA2C61"/>
    <w:rsid w:val="03E04B6A"/>
    <w:rsid w:val="03E12752"/>
    <w:rsid w:val="040C0EB2"/>
    <w:rsid w:val="040F21E8"/>
    <w:rsid w:val="04230AD7"/>
    <w:rsid w:val="04445F89"/>
    <w:rsid w:val="045412A6"/>
    <w:rsid w:val="048E0186"/>
    <w:rsid w:val="04A57DAB"/>
    <w:rsid w:val="04C01C5A"/>
    <w:rsid w:val="04DE120A"/>
    <w:rsid w:val="04E50B95"/>
    <w:rsid w:val="04EE3F62"/>
    <w:rsid w:val="05305791"/>
    <w:rsid w:val="0556638B"/>
    <w:rsid w:val="056C7B74"/>
    <w:rsid w:val="05C32781"/>
    <w:rsid w:val="06187C8D"/>
    <w:rsid w:val="061E541A"/>
    <w:rsid w:val="06247323"/>
    <w:rsid w:val="068602C1"/>
    <w:rsid w:val="068837C4"/>
    <w:rsid w:val="06C45BA7"/>
    <w:rsid w:val="07175632"/>
    <w:rsid w:val="077559CB"/>
    <w:rsid w:val="07871169"/>
    <w:rsid w:val="080829BC"/>
    <w:rsid w:val="086F3665"/>
    <w:rsid w:val="087658F2"/>
    <w:rsid w:val="087F1701"/>
    <w:rsid w:val="08816E02"/>
    <w:rsid w:val="0894259F"/>
    <w:rsid w:val="08945C61"/>
    <w:rsid w:val="08A3063C"/>
    <w:rsid w:val="08A84AC3"/>
    <w:rsid w:val="08B73A59"/>
    <w:rsid w:val="08C17BEC"/>
    <w:rsid w:val="08C607F0"/>
    <w:rsid w:val="08D25907"/>
    <w:rsid w:val="09153DF2"/>
    <w:rsid w:val="091C4EB4"/>
    <w:rsid w:val="0942143F"/>
    <w:rsid w:val="09B43CFC"/>
    <w:rsid w:val="09D11FA7"/>
    <w:rsid w:val="09D232AC"/>
    <w:rsid w:val="09FC5722"/>
    <w:rsid w:val="0A1E20A6"/>
    <w:rsid w:val="0A3906D2"/>
    <w:rsid w:val="0AC515BB"/>
    <w:rsid w:val="0AC637B9"/>
    <w:rsid w:val="0BB04A3B"/>
    <w:rsid w:val="0BCA33E7"/>
    <w:rsid w:val="0BF05825"/>
    <w:rsid w:val="0C1E506F"/>
    <w:rsid w:val="0C552FCB"/>
    <w:rsid w:val="0C591D96"/>
    <w:rsid w:val="0CAA5108"/>
    <w:rsid w:val="0CBD5E72"/>
    <w:rsid w:val="0CE515B5"/>
    <w:rsid w:val="0D3A6AC1"/>
    <w:rsid w:val="0D8B77C4"/>
    <w:rsid w:val="0D8D0C96"/>
    <w:rsid w:val="0D9F4266"/>
    <w:rsid w:val="0DBF259D"/>
    <w:rsid w:val="0DEC20B3"/>
    <w:rsid w:val="0E392AA5"/>
    <w:rsid w:val="0E394465"/>
    <w:rsid w:val="0E404CBC"/>
    <w:rsid w:val="0E4A68FE"/>
    <w:rsid w:val="0E596F18"/>
    <w:rsid w:val="0EBA5CB8"/>
    <w:rsid w:val="0EC07BC1"/>
    <w:rsid w:val="0EC17841"/>
    <w:rsid w:val="0ED92CE9"/>
    <w:rsid w:val="0EF91020"/>
    <w:rsid w:val="0F1605D0"/>
    <w:rsid w:val="0F386586"/>
    <w:rsid w:val="0F403993"/>
    <w:rsid w:val="0FAA6AE8"/>
    <w:rsid w:val="0FDA030E"/>
    <w:rsid w:val="0FFE504A"/>
    <w:rsid w:val="10067ED8"/>
    <w:rsid w:val="10211D87"/>
    <w:rsid w:val="10282B07"/>
    <w:rsid w:val="103E0032"/>
    <w:rsid w:val="10832D25"/>
    <w:rsid w:val="1093553E"/>
    <w:rsid w:val="109E7152"/>
    <w:rsid w:val="10EB7251"/>
    <w:rsid w:val="11003973"/>
    <w:rsid w:val="114640E8"/>
    <w:rsid w:val="11501174"/>
    <w:rsid w:val="11822C48"/>
    <w:rsid w:val="11884B51"/>
    <w:rsid w:val="11BE722A"/>
    <w:rsid w:val="11C23A31"/>
    <w:rsid w:val="121C2E46"/>
    <w:rsid w:val="12A1017F"/>
    <w:rsid w:val="12AB39AF"/>
    <w:rsid w:val="12AB5BAD"/>
    <w:rsid w:val="131D046B"/>
    <w:rsid w:val="132B7780"/>
    <w:rsid w:val="13355B11"/>
    <w:rsid w:val="133F330F"/>
    <w:rsid w:val="138C2C9D"/>
    <w:rsid w:val="138E1A23"/>
    <w:rsid w:val="13AE7D5A"/>
    <w:rsid w:val="13B902E9"/>
    <w:rsid w:val="13BB37EC"/>
    <w:rsid w:val="13CE41B4"/>
    <w:rsid w:val="13E13A2C"/>
    <w:rsid w:val="13FB616D"/>
    <w:rsid w:val="1457366A"/>
    <w:rsid w:val="14BD6892"/>
    <w:rsid w:val="14DE5ECD"/>
    <w:rsid w:val="15445871"/>
    <w:rsid w:val="15992D7D"/>
    <w:rsid w:val="15A328E5"/>
    <w:rsid w:val="15A62D19"/>
    <w:rsid w:val="15AC1D9E"/>
    <w:rsid w:val="15C75E4B"/>
    <w:rsid w:val="15CC6A4F"/>
    <w:rsid w:val="164B0622"/>
    <w:rsid w:val="1696779D"/>
    <w:rsid w:val="169F00AC"/>
    <w:rsid w:val="16AD73C2"/>
    <w:rsid w:val="16F02525"/>
    <w:rsid w:val="17006E4C"/>
    <w:rsid w:val="171844F3"/>
    <w:rsid w:val="174E114A"/>
    <w:rsid w:val="17802C1E"/>
    <w:rsid w:val="178F514C"/>
    <w:rsid w:val="179363BB"/>
    <w:rsid w:val="17CF079E"/>
    <w:rsid w:val="180169EF"/>
    <w:rsid w:val="18163111"/>
    <w:rsid w:val="18166994"/>
    <w:rsid w:val="18816044"/>
    <w:rsid w:val="18A93985"/>
    <w:rsid w:val="18E018E0"/>
    <w:rsid w:val="18E23ED6"/>
    <w:rsid w:val="18E36FE2"/>
    <w:rsid w:val="18EA696C"/>
    <w:rsid w:val="190D7E26"/>
    <w:rsid w:val="196056B2"/>
    <w:rsid w:val="19915E81"/>
    <w:rsid w:val="199F5196"/>
    <w:rsid w:val="19E16F05"/>
    <w:rsid w:val="1A034EBB"/>
    <w:rsid w:val="1A3A1692"/>
    <w:rsid w:val="1A7032F0"/>
    <w:rsid w:val="1A807D07"/>
    <w:rsid w:val="1AB958E3"/>
    <w:rsid w:val="1ADB711C"/>
    <w:rsid w:val="1AE31FAA"/>
    <w:rsid w:val="1AF70C4B"/>
    <w:rsid w:val="1B044228"/>
    <w:rsid w:val="1B294C9D"/>
    <w:rsid w:val="1BD0092E"/>
    <w:rsid w:val="1BE475CF"/>
    <w:rsid w:val="1BED5CE0"/>
    <w:rsid w:val="1C124C1B"/>
    <w:rsid w:val="1C1D0A2D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044BDD"/>
    <w:rsid w:val="1D17007B"/>
    <w:rsid w:val="1D4B149F"/>
    <w:rsid w:val="1D6951CC"/>
    <w:rsid w:val="1D7B41ED"/>
    <w:rsid w:val="1DB765D0"/>
    <w:rsid w:val="1E162AE0"/>
    <w:rsid w:val="1E2D620F"/>
    <w:rsid w:val="1E4922BC"/>
    <w:rsid w:val="1E550ECC"/>
    <w:rsid w:val="1E5D6D5E"/>
    <w:rsid w:val="1E79088D"/>
    <w:rsid w:val="1E913D35"/>
    <w:rsid w:val="1E993340"/>
    <w:rsid w:val="1F096E77"/>
    <w:rsid w:val="1F4315DA"/>
    <w:rsid w:val="1F4C6666"/>
    <w:rsid w:val="1F667210"/>
    <w:rsid w:val="1F6A5C17"/>
    <w:rsid w:val="20525F14"/>
    <w:rsid w:val="206416B2"/>
    <w:rsid w:val="206B48C0"/>
    <w:rsid w:val="209A6308"/>
    <w:rsid w:val="20FB50A8"/>
    <w:rsid w:val="21166F57"/>
    <w:rsid w:val="211D68E2"/>
    <w:rsid w:val="21436B21"/>
    <w:rsid w:val="214D4EB3"/>
    <w:rsid w:val="215779C0"/>
    <w:rsid w:val="216060D1"/>
    <w:rsid w:val="21B27523"/>
    <w:rsid w:val="21C612F9"/>
    <w:rsid w:val="21D06385"/>
    <w:rsid w:val="21E32E28"/>
    <w:rsid w:val="21EA27B2"/>
    <w:rsid w:val="21F430C2"/>
    <w:rsid w:val="226A1E07"/>
    <w:rsid w:val="229D5AD9"/>
    <w:rsid w:val="22A45464"/>
    <w:rsid w:val="22AF59F3"/>
    <w:rsid w:val="22C24A14"/>
    <w:rsid w:val="22F464E8"/>
    <w:rsid w:val="231A50A3"/>
    <w:rsid w:val="23A11E84"/>
    <w:rsid w:val="23AE1199"/>
    <w:rsid w:val="23BE1434"/>
    <w:rsid w:val="23CC2948"/>
    <w:rsid w:val="23CD61CB"/>
    <w:rsid w:val="24400708"/>
    <w:rsid w:val="24696049"/>
    <w:rsid w:val="24703456"/>
    <w:rsid w:val="24832476"/>
    <w:rsid w:val="24924C8F"/>
    <w:rsid w:val="249B3163"/>
    <w:rsid w:val="249F0722"/>
    <w:rsid w:val="24A37128"/>
    <w:rsid w:val="2521468E"/>
    <w:rsid w:val="25392E9F"/>
    <w:rsid w:val="25493A7D"/>
    <w:rsid w:val="256C6B71"/>
    <w:rsid w:val="25816B16"/>
    <w:rsid w:val="258C4EA7"/>
    <w:rsid w:val="25A03B48"/>
    <w:rsid w:val="25A2704B"/>
    <w:rsid w:val="25A92259"/>
    <w:rsid w:val="25C84D0C"/>
    <w:rsid w:val="25CA020F"/>
    <w:rsid w:val="25E5683B"/>
    <w:rsid w:val="26407E4E"/>
    <w:rsid w:val="266C1F97"/>
    <w:rsid w:val="267E5734"/>
    <w:rsid w:val="26E87362"/>
    <w:rsid w:val="27447A7C"/>
    <w:rsid w:val="27451C7A"/>
    <w:rsid w:val="2777374E"/>
    <w:rsid w:val="27AB361F"/>
    <w:rsid w:val="280B1A43"/>
    <w:rsid w:val="280E29C8"/>
    <w:rsid w:val="286C74DE"/>
    <w:rsid w:val="2880617F"/>
    <w:rsid w:val="289528A1"/>
    <w:rsid w:val="28A42EBB"/>
    <w:rsid w:val="28AF344A"/>
    <w:rsid w:val="2938592D"/>
    <w:rsid w:val="2956295F"/>
    <w:rsid w:val="295916E5"/>
    <w:rsid w:val="29757990"/>
    <w:rsid w:val="29B61A7F"/>
    <w:rsid w:val="29DE193E"/>
    <w:rsid w:val="29F66FE5"/>
    <w:rsid w:val="2A1A5F20"/>
    <w:rsid w:val="2A347401"/>
    <w:rsid w:val="2A3B1CD8"/>
    <w:rsid w:val="2A6A6FA4"/>
    <w:rsid w:val="2A8E045D"/>
    <w:rsid w:val="2A9071E3"/>
    <w:rsid w:val="2AAF4215"/>
    <w:rsid w:val="2AC563B9"/>
    <w:rsid w:val="2AE17EE7"/>
    <w:rsid w:val="2B341EF0"/>
    <w:rsid w:val="2B4E70A8"/>
    <w:rsid w:val="2B505F9D"/>
    <w:rsid w:val="2B642A3F"/>
    <w:rsid w:val="2B9C061A"/>
    <w:rsid w:val="2BB172BB"/>
    <w:rsid w:val="2BB74A47"/>
    <w:rsid w:val="2BC7145E"/>
    <w:rsid w:val="2BD155F1"/>
    <w:rsid w:val="2C26057E"/>
    <w:rsid w:val="2C2F7B89"/>
    <w:rsid w:val="2C320B0E"/>
    <w:rsid w:val="2C493FB6"/>
    <w:rsid w:val="2C542347"/>
    <w:rsid w:val="2C673566"/>
    <w:rsid w:val="2C6B1F6C"/>
    <w:rsid w:val="2C924954"/>
    <w:rsid w:val="2CA433CB"/>
    <w:rsid w:val="2CBB2FF0"/>
    <w:rsid w:val="2CDD482A"/>
    <w:rsid w:val="2D18338A"/>
    <w:rsid w:val="2D356E75"/>
    <w:rsid w:val="2D614153"/>
    <w:rsid w:val="2D817536"/>
    <w:rsid w:val="2D9A265E"/>
    <w:rsid w:val="2DCF1834"/>
    <w:rsid w:val="2DCF50B7"/>
    <w:rsid w:val="2DD87F45"/>
    <w:rsid w:val="2DE262D6"/>
    <w:rsid w:val="2E2C79CF"/>
    <w:rsid w:val="2EB30BAD"/>
    <w:rsid w:val="2ED87AE7"/>
    <w:rsid w:val="2EE4137C"/>
    <w:rsid w:val="2F0860B8"/>
    <w:rsid w:val="2F110F46"/>
    <w:rsid w:val="2F1F5CDD"/>
    <w:rsid w:val="2F5916E9"/>
    <w:rsid w:val="2F5B00C1"/>
    <w:rsid w:val="2F681955"/>
    <w:rsid w:val="2F735768"/>
    <w:rsid w:val="2F987F26"/>
    <w:rsid w:val="2FB51A54"/>
    <w:rsid w:val="2FD64187"/>
    <w:rsid w:val="2FE2381D"/>
    <w:rsid w:val="303B772F"/>
    <w:rsid w:val="306153F0"/>
    <w:rsid w:val="306D1203"/>
    <w:rsid w:val="307B5F9A"/>
    <w:rsid w:val="3086432B"/>
    <w:rsid w:val="30F85563"/>
    <w:rsid w:val="30FB1D6B"/>
    <w:rsid w:val="31175E18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1FB7E19"/>
    <w:rsid w:val="32223D4C"/>
    <w:rsid w:val="323F10FE"/>
    <w:rsid w:val="326D0948"/>
    <w:rsid w:val="32AE71B3"/>
    <w:rsid w:val="32DB47FF"/>
    <w:rsid w:val="32E72810"/>
    <w:rsid w:val="3334290F"/>
    <w:rsid w:val="33356193"/>
    <w:rsid w:val="333E6AA2"/>
    <w:rsid w:val="335069BC"/>
    <w:rsid w:val="338D6821"/>
    <w:rsid w:val="33B679E6"/>
    <w:rsid w:val="33B77665"/>
    <w:rsid w:val="343A43BC"/>
    <w:rsid w:val="344B3D37"/>
    <w:rsid w:val="34756B1F"/>
    <w:rsid w:val="34777AA4"/>
    <w:rsid w:val="34CB3CAA"/>
    <w:rsid w:val="352E5F4D"/>
    <w:rsid w:val="353436DA"/>
    <w:rsid w:val="35455B73"/>
    <w:rsid w:val="35522C8A"/>
    <w:rsid w:val="3572793B"/>
    <w:rsid w:val="359314F5"/>
    <w:rsid w:val="359F0EBF"/>
    <w:rsid w:val="35C267C1"/>
    <w:rsid w:val="36374201"/>
    <w:rsid w:val="365B0F3E"/>
    <w:rsid w:val="365B2A58"/>
    <w:rsid w:val="365D285A"/>
    <w:rsid w:val="36B33FAD"/>
    <w:rsid w:val="36D24400"/>
    <w:rsid w:val="36EB4A1F"/>
    <w:rsid w:val="36EB4FAA"/>
    <w:rsid w:val="36EC2A2B"/>
    <w:rsid w:val="370116CC"/>
    <w:rsid w:val="37102014"/>
    <w:rsid w:val="371D31FA"/>
    <w:rsid w:val="37306998"/>
    <w:rsid w:val="375201D1"/>
    <w:rsid w:val="376C67FD"/>
    <w:rsid w:val="37BC09E2"/>
    <w:rsid w:val="37F741E2"/>
    <w:rsid w:val="37FB7365"/>
    <w:rsid w:val="3812280E"/>
    <w:rsid w:val="382B5936"/>
    <w:rsid w:val="385F708A"/>
    <w:rsid w:val="386B2E9C"/>
    <w:rsid w:val="38D834D0"/>
    <w:rsid w:val="393206E7"/>
    <w:rsid w:val="39AE0030"/>
    <w:rsid w:val="39B905C0"/>
    <w:rsid w:val="39BA1368"/>
    <w:rsid w:val="39D97BF7"/>
    <w:rsid w:val="3A087445"/>
    <w:rsid w:val="3A0F6A58"/>
    <w:rsid w:val="3A127D55"/>
    <w:rsid w:val="3A1C60E6"/>
    <w:rsid w:val="3A40759F"/>
    <w:rsid w:val="3A595F4B"/>
    <w:rsid w:val="3A6442DC"/>
    <w:rsid w:val="3A653F5C"/>
    <w:rsid w:val="3A870831"/>
    <w:rsid w:val="3AD0360B"/>
    <w:rsid w:val="3AED5139"/>
    <w:rsid w:val="3B227B92"/>
    <w:rsid w:val="3B3C073C"/>
    <w:rsid w:val="3B667382"/>
    <w:rsid w:val="3B9E4F5D"/>
    <w:rsid w:val="3BCA70A6"/>
    <w:rsid w:val="3BF32469"/>
    <w:rsid w:val="3C08707C"/>
    <w:rsid w:val="3C972F77"/>
    <w:rsid w:val="3CEC4BFF"/>
    <w:rsid w:val="3D4F121C"/>
    <w:rsid w:val="3D54332A"/>
    <w:rsid w:val="3D550DAB"/>
    <w:rsid w:val="3D68078E"/>
    <w:rsid w:val="3D867747"/>
    <w:rsid w:val="3D8C566A"/>
    <w:rsid w:val="3D9F7F26"/>
    <w:rsid w:val="3DB05C42"/>
    <w:rsid w:val="3DCC5572"/>
    <w:rsid w:val="3DDA4888"/>
    <w:rsid w:val="3DFD3B43"/>
    <w:rsid w:val="3E6469EA"/>
    <w:rsid w:val="3E924036"/>
    <w:rsid w:val="3E9D7E49"/>
    <w:rsid w:val="3EC1677D"/>
    <w:rsid w:val="3EDA7CAE"/>
    <w:rsid w:val="3F17428F"/>
    <w:rsid w:val="3F407652"/>
    <w:rsid w:val="3F7C1A35"/>
    <w:rsid w:val="3F9315DE"/>
    <w:rsid w:val="3FA5067B"/>
    <w:rsid w:val="401D5D3B"/>
    <w:rsid w:val="40B52A37"/>
    <w:rsid w:val="40DA73F3"/>
    <w:rsid w:val="40E81F8C"/>
    <w:rsid w:val="40F94425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36D772C"/>
    <w:rsid w:val="43F4356E"/>
    <w:rsid w:val="442C6ADF"/>
    <w:rsid w:val="44333C72"/>
    <w:rsid w:val="44B454C5"/>
    <w:rsid w:val="44E8249C"/>
    <w:rsid w:val="44EE0B22"/>
    <w:rsid w:val="44FC113D"/>
    <w:rsid w:val="45287A02"/>
    <w:rsid w:val="452A0987"/>
    <w:rsid w:val="45316114"/>
    <w:rsid w:val="4535259B"/>
    <w:rsid w:val="454937BA"/>
    <w:rsid w:val="45C2437E"/>
    <w:rsid w:val="45C35682"/>
    <w:rsid w:val="45CB4C8D"/>
    <w:rsid w:val="45CC270F"/>
    <w:rsid w:val="45D97826"/>
    <w:rsid w:val="45DF172F"/>
    <w:rsid w:val="45E14C32"/>
    <w:rsid w:val="45F02CCE"/>
    <w:rsid w:val="466B6D95"/>
    <w:rsid w:val="468333D2"/>
    <w:rsid w:val="46A9467B"/>
    <w:rsid w:val="46B4048E"/>
    <w:rsid w:val="46C042A0"/>
    <w:rsid w:val="46F337F6"/>
    <w:rsid w:val="47105324"/>
    <w:rsid w:val="471D6BB8"/>
    <w:rsid w:val="472E0158"/>
    <w:rsid w:val="474B6403"/>
    <w:rsid w:val="47565A99"/>
    <w:rsid w:val="476A6CB8"/>
    <w:rsid w:val="479E5E8D"/>
    <w:rsid w:val="47C737CE"/>
    <w:rsid w:val="47C84AD3"/>
    <w:rsid w:val="47D63DE9"/>
    <w:rsid w:val="48274AEC"/>
    <w:rsid w:val="48365107"/>
    <w:rsid w:val="484A3DA7"/>
    <w:rsid w:val="48CA33FC"/>
    <w:rsid w:val="48CB0E7D"/>
    <w:rsid w:val="48E715EF"/>
    <w:rsid w:val="495906E1"/>
    <w:rsid w:val="495C70E7"/>
    <w:rsid w:val="4968677D"/>
    <w:rsid w:val="49E95DD2"/>
    <w:rsid w:val="49F30FDA"/>
    <w:rsid w:val="4A0D148A"/>
    <w:rsid w:val="4A192D1E"/>
    <w:rsid w:val="4A1F04AA"/>
    <w:rsid w:val="4A686320"/>
    <w:rsid w:val="4A6A1823"/>
    <w:rsid w:val="4A6F152E"/>
    <w:rsid w:val="4A7A43A8"/>
    <w:rsid w:val="4AF30483"/>
    <w:rsid w:val="4AFA7E0D"/>
    <w:rsid w:val="4AFC3310"/>
    <w:rsid w:val="4B0C6E2E"/>
    <w:rsid w:val="4B24294C"/>
    <w:rsid w:val="4B473790"/>
    <w:rsid w:val="4B477F0D"/>
    <w:rsid w:val="4B4E7897"/>
    <w:rsid w:val="4B610AB6"/>
    <w:rsid w:val="4BA7122B"/>
    <w:rsid w:val="4BDC3C83"/>
    <w:rsid w:val="4C1208DA"/>
    <w:rsid w:val="4C1C4A6D"/>
    <w:rsid w:val="4C4C77BA"/>
    <w:rsid w:val="4C5216C4"/>
    <w:rsid w:val="4C700C74"/>
    <w:rsid w:val="4C7044F7"/>
    <w:rsid w:val="4C776080"/>
    <w:rsid w:val="4C87411C"/>
    <w:rsid w:val="4CAF1A5D"/>
    <w:rsid w:val="4CBF4276"/>
    <w:rsid w:val="4CDE4B2B"/>
    <w:rsid w:val="4CE950BA"/>
    <w:rsid w:val="4CF259CA"/>
    <w:rsid w:val="4D08596F"/>
    <w:rsid w:val="4D0A0E72"/>
    <w:rsid w:val="4D5E08FC"/>
    <w:rsid w:val="4D973F59"/>
    <w:rsid w:val="4DA37D6C"/>
    <w:rsid w:val="4DC0511E"/>
    <w:rsid w:val="4DE41E5A"/>
    <w:rsid w:val="4E1857AC"/>
    <w:rsid w:val="4E416971"/>
    <w:rsid w:val="4E4C0585"/>
    <w:rsid w:val="4E594017"/>
    <w:rsid w:val="4E781049"/>
    <w:rsid w:val="4EC405BD"/>
    <w:rsid w:val="4EDB6B6F"/>
    <w:rsid w:val="4EF01687"/>
    <w:rsid w:val="4F2C1DF1"/>
    <w:rsid w:val="4F494D01"/>
    <w:rsid w:val="4F4F10AC"/>
    <w:rsid w:val="4F8D6993"/>
    <w:rsid w:val="4F9B7EA7"/>
    <w:rsid w:val="4FB819D5"/>
    <w:rsid w:val="4FBF4B4F"/>
    <w:rsid w:val="503D41A7"/>
    <w:rsid w:val="509748C6"/>
    <w:rsid w:val="518357C9"/>
    <w:rsid w:val="518A5153"/>
    <w:rsid w:val="51B4181B"/>
    <w:rsid w:val="51B95CA3"/>
    <w:rsid w:val="51D058C8"/>
    <w:rsid w:val="51DE0461"/>
    <w:rsid w:val="51EE06FB"/>
    <w:rsid w:val="520E792B"/>
    <w:rsid w:val="52C703DE"/>
    <w:rsid w:val="52C9005E"/>
    <w:rsid w:val="52EA3E16"/>
    <w:rsid w:val="52F07F1E"/>
    <w:rsid w:val="52F11223"/>
    <w:rsid w:val="530214BD"/>
    <w:rsid w:val="535321C1"/>
    <w:rsid w:val="535B4C57"/>
    <w:rsid w:val="536611E1"/>
    <w:rsid w:val="5376727D"/>
    <w:rsid w:val="53A17D41"/>
    <w:rsid w:val="53C04D73"/>
    <w:rsid w:val="53FF395E"/>
    <w:rsid w:val="54055868"/>
    <w:rsid w:val="541B7A0B"/>
    <w:rsid w:val="54221594"/>
    <w:rsid w:val="54227396"/>
    <w:rsid w:val="543F0EC5"/>
    <w:rsid w:val="544D14DF"/>
    <w:rsid w:val="545B29F3"/>
    <w:rsid w:val="546B0A8F"/>
    <w:rsid w:val="548D6A45"/>
    <w:rsid w:val="54CD1A2D"/>
    <w:rsid w:val="551940AB"/>
    <w:rsid w:val="554064E9"/>
    <w:rsid w:val="557A53C9"/>
    <w:rsid w:val="557D1BD1"/>
    <w:rsid w:val="558511DC"/>
    <w:rsid w:val="558746DF"/>
    <w:rsid w:val="55A72A15"/>
    <w:rsid w:val="55C21041"/>
    <w:rsid w:val="55FD59A2"/>
    <w:rsid w:val="55FD7BA1"/>
    <w:rsid w:val="561B4F52"/>
    <w:rsid w:val="566A2753"/>
    <w:rsid w:val="566B01D5"/>
    <w:rsid w:val="56727B5F"/>
    <w:rsid w:val="56B02E36"/>
    <w:rsid w:val="56D0597B"/>
    <w:rsid w:val="56D51E02"/>
    <w:rsid w:val="56E968A5"/>
    <w:rsid w:val="571A28F7"/>
    <w:rsid w:val="572B4D8F"/>
    <w:rsid w:val="572E3B80"/>
    <w:rsid w:val="57975744"/>
    <w:rsid w:val="5811760C"/>
    <w:rsid w:val="581A249A"/>
    <w:rsid w:val="582B01B6"/>
    <w:rsid w:val="584A0A6A"/>
    <w:rsid w:val="58D802CE"/>
    <w:rsid w:val="59803066"/>
    <w:rsid w:val="59D217EB"/>
    <w:rsid w:val="59E97212"/>
    <w:rsid w:val="5A5C174F"/>
    <w:rsid w:val="5A615BD7"/>
    <w:rsid w:val="5AD2138E"/>
    <w:rsid w:val="5AFF0F58"/>
    <w:rsid w:val="5B0C06D0"/>
    <w:rsid w:val="5B0E3771"/>
    <w:rsid w:val="5B3E64BE"/>
    <w:rsid w:val="5B6466FE"/>
    <w:rsid w:val="5B842394"/>
    <w:rsid w:val="5B8A693E"/>
    <w:rsid w:val="5B8E5344"/>
    <w:rsid w:val="5B9217CC"/>
    <w:rsid w:val="5BF32AEA"/>
    <w:rsid w:val="5BFF437E"/>
    <w:rsid w:val="5C094C8E"/>
    <w:rsid w:val="5C121D1A"/>
    <w:rsid w:val="5C622D9E"/>
    <w:rsid w:val="5C7F48CC"/>
    <w:rsid w:val="5C864257"/>
    <w:rsid w:val="5CA81314"/>
    <w:rsid w:val="5CF3268D"/>
    <w:rsid w:val="5D1715C8"/>
    <w:rsid w:val="5D3024F2"/>
    <w:rsid w:val="5D9F27A5"/>
    <w:rsid w:val="5DEB6364"/>
    <w:rsid w:val="5DFB2EBF"/>
    <w:rsid w:val="5DFF3AC4"/>
    <w:rsid w:val="5E0324CA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F5159EF"/>
    <w:rsid w:val="5F7239A5"/>
    <w:rsid w:val="5F746EA8"/>
    <w:rsid w:val="5FAC7002"/>
    <w:rsid w:val="600B289F"/>
    <w:rsid w:val="60867FEA"/>
    <w:rsid w:val="608834ED"/>
    <w:rsid w:val="60A66321"/>
    <w:rsid w:val="60B35636"/>
    <w:rsid w:val="60DA7A74"/>
    <w:rsid w:val="60DC2F78"/>
    <w:rsid w:val="61204966"/>
    <w:rsid w:val="614800A8"/>
    <w:rsid w:val="6184248C"/>
    <w:rsid w:val="61CC2880"/>
    <w:rsid w:val="61EF75BD"/>
    <w:rsid w:val="61FC0E51"/>
    <w:rsid w:val="620671E2"/>
    <w:rsid w:val="627E48A2"/>
    <w:rsid w:val="62B21879"/>
    <w:rsid w:val="62E24537"/>
    <w:rsid w:val="62FE3EF7"/>
    <w:rsid w:val="63057105"/>
    <w:rsid w:val="633D145D"/>
    <w:rsid w:val="63791642"/>
    <w:rsid w:val="63EC02FC"/>
    <w:rsid w:val="64053424"/>
    <w:rsid w:val="64112ABA"/>
    <w:rsid w:val="64775CE1"/>
    <w:rsid w:val="649B6EF2"/>
    <w:rsid w:val="649D39A3"/>
    <w:rsid w:val="64A50DAF"/>
    <w:rsid w:val="64C14E5C"/>
    <w:rsid w:val="64CE08EF"/>
    <w:rsid w:val="64D22B78"/>
    <w:rsid w:val="651C4271"/>
    <w:rsid w:val="655E275C"/>
    <w:rsid w:val="656D07F8"/>
    <w:rsid w:val="65767E03"/>
    <w:rsid w:val="657F4ACD"/>
    <w:rsid w:val="65813C15"/>
    <w:rsid w:val="659E3545"/>
    <w:rsid w:val="65D2271B"/>
    <w:rsid w:val="65D84624"/>
    <w:rsid w:val="65E76E3D"/>
    <w:rsid w:val="66115A83"/>
    <w:rsid w:val="663414BA"/>
    <w:rsid w:val="663E784C"/>
    <w:rsid w:val="664107D0"/>
    <w:rsid w:val="66557471"/>
    <w:rsid w:val="669C7BE5"/>
    <w:rsid w:val="66A25372"/>
    <w:rsid w:val="66B64012"/>
    <w:rsid w:val="66B97195"/>
    <w:rsid w:val="66BF6EA0"/>
    <w:rsid w:val="6700318D"/>
    <w:rsid w:val="67267B49"/>
    <w:rsid w:val="673448E0"/>
    <w:rsid w:val="67433876"/>
    <w:rsid w:val="675F31A6"/>
    <w:rsid w:val="676705B3"/>
    <w:rsid w:val="6794237B"/>
    <w:rsid w:val="67954A8F"/>
    <w:rsid w:val="67BE0FC1"/>
    <w:rsid w:val="685F2D49"/>
    <w:rsid w:val="68696EDC"/>
    <w:rsid w:val="68BC0EE4"/>
    <w:rsid w:val="68DE6E9B"/>
    <w:rsid w:val="69033857"/>
    <w:rsid w:val="690E546B"/>
    <w:rsid w:val="6910096E"/>
    <w:rsid w:val="691163F0"/>
    <w:rsid w:val="693D6EB4"/>
    <w:rsid w:val="696370F4"/>
    <w:rsid w:val="69962DC6"/>
    <w:rsid w:val="69F20F61"/>
    <w:rsid w:val="69F21253"/>
    <w:rsid w:val="6A414563"/>
    <w:rsid w:val="6A747D33"/>
    <w:rsid w:val="6B3A3476"/>
    <w:rsid w:val="6B426304"/>
    <w:rsid w:val="6B514D86"/>
    <w:rsid w:val="6B6B74C9"/>
    <w:rsid w:val="6B75585A"/>
    <w:rsid w:val="6B777AD8"/>
    <w:rsid w:val="6BE66E12"/>
    <w:rsid w:val="6C0C1250"/>
    <w:rsid w:val="6C375918"/>
    <w:rsid w:val="6C4C58BD"/>
    <w:rsid w:val="6C5661CD"/>
    <w:rsid w:val="6C5C4853"/>
    <w:rsid w:val="6C670665"/>
    <w:rsid w:val="6C6A15EA"/>
    <w:rsid w:val="6C75797B"/>
    <w:rsid w:val="6CAF42DD"/>
    <w:rsid w:val="6CC56480"/>
    <w:rsid w:val="6CD31019"/>
    <w:rsid w:val="6CED1BC3"/>
    <w:rsid w:val="6D480FD8"/>
    <w:rsid w:val="6D694D90"/>
    <w:rsid w:val="6D83793F"/>
    <w:rsid w:val="6D8C522A"/>
    <w:rsid w:val="6DA170E8"/>
    <w:rsid w:val="6DCF4734"/>
    <w:rsid w:val="6DDA0547"/>
    <w:rsid w:val="6DE17ED2"/>
    <w:rsid w:val="6E123F24"/>
    <w:rsid w:val="6E2241BE"/>
    <w:rsid w:val="6E4621E4"/>
    <w:rsid w:val="6EB45CAC"/>
    <w:rsid w:val="6EC5724B"/>
    <w:rsid w:val="6EFD2C28"/>
    <w:rsid w:val="6F45301C"/>
    <w:rsid w:val="6F7E447B"/>
    <w:rsid w:val="6F992AA6"/>
    <w:rsid w:val="6FAD1747"/>
    <w:rsid w:val="6FD00A02"/>
    <w:rsid w:val="6FF30BB6"/>
    <w:rsid w:val="6FFC4D49"/>
    <w:rsid w:val="700E4C63"/>
    <w:rsid w:val="701D527E"/>
    <w:rsid w:val="70670B75"/>
    <w:rsid w:val="70807521"/>
    <w:rsid w:val="70D859B1"/>
    <w:rsid w:val="70F83CE8"/>
    <w:rsid w:val="7112100E"/>
    <w:rsid w:val="71602412"/>
    <w:rsid w:val="717026AC"/>
    <w:rsid w:val="71740C9D"/>
    <w:rsid w:val="717D06BD"/>
    <w:rsid w:val="719402E3"/>
    <w:rsid w:val="71E835F0"/>
    <w:rsid w:val="723B77F7"/>
    <w:rsid w:val="723E077B"/>
    <w:rsid w:val="728F7281"/>
    <w:rsid w:val="72A02D9E"/>
    <w:rsid w:val="72D17CEA"/>
    <w:rsid w:val="72F5263D"/>
    <w:rsid w:val="735E4456"/>
    <w:rsid w:val="737407F8"/>
    <w:rsid w:val="73854316"/>
    <w:rsid w:val="73C2417B"/>
    <w:rsid w:val="73D00F12"/>
    <w:rsid w:val="73D7089D"/>
    <w:rsid w:val="73DD27A6"/>
    <w:rsid w:val="73E26C2E"/>
    <w:rsid w:val="73F46B48"/>
    <w:rsid w:val="73FF61DE"/>
    <w:rsid w:val="74152900"/>
    <w:rsid w:val="742A28A5"/>
    <w:rsid w:val="743069AD"/>
    <w:rsid w:val="74674908"/>
    <w:rsid w:val="746E4293"/>
    <w:rsid w:val="747616A0"/>
    <w:rsid w:val="74792624"/>
    <w:rsid w:val="748124A2"/>
    <w:rsid w:val="749D7361"/>
    <w:rsid w:val="74BB4393"/>
    <w:rsid w:val="75070F8F"/>
    <w:rsid w:val="75232BF8"/>
    <w:rsid w:val="756957B0"/>
    <w:rsid w:val="7571063E"/>
    <w:rsid w:val="758D3449"/>
    <w:rsid w:val="75956274"/>
    <w:rsid w:val="75DA47EA"/>
    <w:rsid w:val="75E8027D"/>
    <w:rsid w:val="76581835"/>
    <w:rsid w:val="768C680C"/>
    <w:rsid w:val="76912C94"/>
    <w:rsid w:val="7695169A"/>
    <w:rsid w:val="7696299F"/>
    <w:rsid w:val="76AD6D41"/>
    <w:rsid w:val="76EE55AC"/>
    <w:rsid w:val="770E33B8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D5769"/>
    <w:rsid w:val="782329DC"/>
    <w:rsid w:val="78562747"/>
    <w:rsid w:val="78607A0C"/>
    <w:rsid w:val="78E940ED"/>
    <w:rsid w:val="79143391"/>
    <w:rsid w:val="79144F31"/>
    <w:rsid w:val="792C25D8"/>
    <w:rsid w:val="792F355C"/>
    <w:rsid w:val="79695CC0"/>
    <w:rsid w:val="797926D7"/>
    <w:rsid w:val="79802062"/>
    <w:rsid w:val="79B934C1"/>
    <w:rsid w:val="79C54D55"/>
    <w:rsid w:val="79F26B1E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9A7DD6"/>
    <w:rsid w:val="7AA30EC0"/>
    <w:rsid w:val="7AA443C3"/>
    <w:rsid w:val="7ACD1D04"/>
    <w:rsid w:val="7ACD5587"/>
    <w:rsid w:val="7AF379C5"/>
    <w:rsid w:val="7AFC60D6"/>
    <w:rsid w:val="7B222A93"/>
    <w:rsid w:val="7B2F6525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C137E1D"/>
    <w:rsid w:val="7C214BB4"/>
    <w:rsid w:val="7C272341"/>
    <w:rsid w:val="7C8810E0"/>
    <w:rsid w:val="7C99137B"/>
    <w:rsid w:val="7CCD4CCD"/>
    <w:rsid w:val="7CFF0D1F"/>
    <w:rsid w:val="7D1E37D2"/>
    <w:rsid w:val="7D306F70"/>
    <w:rsid w:val="7D512D27"/>
    <w:rsid w:val="7D5B3637"/>
    <w:rsid w:val="7D7B196D"/>
    <w:rsid w:val="7D875780"/>
    <w:rsid w:val="7D9A699F"/>
    <w:rsid w:val="7DB85F4F"/>
    <w:rsid w:val="7DDA520A"/>
    <w:rsid w:val="7DE80C9C"/>
    <w:rsid w:val="7DF228B1"/>
    <w:rsid w:val="7E227B7D"/>
    <w:rsid w:val="7E40484B"/>
    <w:rsid w:val="7E462BED"/>
    <w:rsid w:val="7E48583E"/>
    <w:rsid w:val="7E4A0D41"/>
    <w:rsid w:val="7E4F51C9"/>
    <w:rsid w:val="7E633E69"/>
    <w:rsid w:val="7E890826"/>
    <w:rsid w:val="7E994343"/>
    <w:rsid w:val="7ECA128F"/>
    <w:rsid w:val="7EF60E5A"/>
    <w:rsid w:val="7F1D3298"/>
    <w:rsid w:val="7F5C6600"/>
    <w:rsid w:val="7F6B469C"/>
    <w:rsid w:val="7FB42512"/>
    <w:rsid w:val="7FC6022D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2016-05-30T02:43:32Z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2052-10.1.0.5740</vt:lpwstr>
  </property>
</Properties>
</file>