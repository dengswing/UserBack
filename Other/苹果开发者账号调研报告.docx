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outlineLvl w:val="0"/>
        <w:rPr>
          <w:rFonts w:hint="eastAsia" w:ascii="宋体" w:hAnsi="宋体" w:eastAsia="宋体" w:cs="宋体"/>
          <w:b/>
          <w:sz w:val="40"/>
          <w:szCs w:val="40"/>
          <w:lang w:eastAsia="zh-CN"/>
        </w:rPr>
      </w:pPr>
      <w:bookmarkStart w:id="0" w:name="_Toc4469"/>
      <w:r>
        <w:rPr>
          <w:rFonts w:hint="eastAsia" w:ascii="宋体" w:hAnsi="宋体" w:eastAsia="宋体" w:cs="宋体"/>
          <w:b/>
          <w:sz w:val="44"/>
          <w:szCs w:val="44"/>
        </w:rPr>
        <w:t>苹果开发者账号调研报告</w:t>
      </w:r>
      <w:bookmarkEnd w:id="0"/>
    </w:p>
    <w:p>
      <w:pPr>
        <w:spacing w:before="120" w:after="120"/>
        <w:jc w:val="center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pict>
          <v:shape id="_x0000_i1025" o:spt="75" type="#_x0000_t75" style="height:7.2pt;width:432pt;" filled="f" o:preferrelative="t" stroked="f" coordsize="21600,21600" o:hr="t" o:hrpct="0" o:hralign="center">
            <v:path/>
            <v:fill on="f" focussize="0,0"/>
            <v:stroke on="f" joinstyle="miter"/>
            <v:imagedata r:id="rId10" o:title="BD10290_"/>
            <o:lock v:ext="edit" aspectratio="t"/>
            <w10:wrap type="none"/>
            <w10:anchorlock/>
          </v:shape>
        </w:pict>
      </w:r>
    </w:p>
    <w:p>
      <w:pPr>
        <w:tabs>
          <w:tab w:val="left" w:pos="6120"/>
        </w:tabs>
        <w:spacing w:before="240" w:after="120"/>
        <w:outlineLvl w:val="0"/>
        <w:rPr>
          <w:rFonts w:hint="eastAsia" w:ascii="宋体" w:hAnsi="宋体" w:eastAsia="宋体" w:cs="宋体"/>
          <w:b/>
          <w:sz w:val="22"/>
          <w:szCs w:val="22"/>
        </w:rPr>
      </w:pPr>
      <w:bookmarkStart w:id="1" w:name="_Toc283645766"/>
      <w:bookmarkStart w:id="2" w:name="_Toc9546"/>
      <w:r>
        <w:rPr>
          <w:rFonts w:hint="eastAsia" w:ascii="宋体" w:hAnsi="宋体" w:eastAsia="宋体" w:cs="宋体"/>
          <w:b/>
          <w:sz w:val="22"/>
          <w:szCs w:val="22"/>
        </w:rPr>
        <w:t>Version Control</w:t>
      </w:r>
      <w:bookmarkEnd w:id="1"/>
      <w:bookmarkEnd w:id="2"/>
    </w:p>
    <w:tbl>
      <w:tblPr>
        <w:tblStyle w:val="71"/>
        <w:tblW w:w="8640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418"/>
        <w:gridCol w:w="1701"/>
        <w:gridCol w:w="4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134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tabs>
                <w:tab w:val="left" w:pos="6120"/>
              </w:tabs>
              <w:rPr>
                <w:rFonts w:hint="eastAsia" w:ascii="宋体" w:hAnsi="宋体" w:eastAsia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</w:rPr>
              <w:t>Version</w:t>
            </w:r>
          </w:p>
        </w:tc>
        <w:tc>
          <w:tcPr>
            <w:tcW w:w="1418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tabs>
                <w:tab w:val="left" w:pos="6120"/>
              </w:tabs>
              <w:rPr>
                <w:rFonts w:hint="eastAsia" w:ascii="宋体" w:hAnsi="宋体" w:eastAsia="宋体" w:cs="宋体"/>
                <w:b/>
                <w:sz w:val="20"/>
              </w:rPr>
            </w:pPr>
            <w:bookmarkStart w:id="3" w:name="_Toc500731349"/>
            <w:bookmarkStart w:id="4" w:name="_Toc500731407"/>
            <w:bookmarkStart w:id="5" w:name="_Toc500741301"/>
            <w:bookmarkStart w:id="6" w:name="_Toc500745755"/>
            <w:bookmarkStart w:id="7" w:name="_Toc500743056"/>
            <w:bookmarkStart w:id="8" w:name="_Toc500746142"/>
            <w:bookmarkStart w:id="9" w:name="_Toc500731307"/>
            <w:bookmarkStart w:id="10" w:name="_Toc500746078"/>
            <w:r>
              <w:rPr>
                <w:rFonts w:hint="eastAsia" w:ascii="宋体" w:hAnsi="宋体" w:eastAsia="宋体" w:cs="宋体"/>
                <w:b/>
                <w:sz w:val="20"/>
              </w:rPr>
              <w:t>Date</w:t>
            </w:r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</w:p>
        </w:tc>
        <w:tc>
          <w:tcPr>
            <w:tcW w:w="1701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tabs>
                <w:tab w:val="left" w:pos="6120"/>
              </w:tabs>
              <w:rPr>
                <w:rFonts w:hint="eastAsia" w:ascii="宋体" w:hAnsi="宋体" w:eastAsia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</w:rPr>
              <w:t>Author</w:t>
            </w:r>
          </w:p>
        </w:tc>
        <w:tc>
          <w:tcPr>
            <w:tcW w:w="4387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tabs>
                <w:tab w:val="left" w:pos="6120"/>
              </w:tabs>
              <w:rPr>
                <w:rFonts w:hint="eastAsia" w:ascii="宋体" w:hAnsi="宋体" w:eastAsia="宋体" w:cs="宋体"/>
                <w:b/>
                <w:sz w:val="20"/>
              </w:rPr>
            </w:pPr>
            <w:bookmarkStart w:id="11" w:name="_Toc500743057"/>
            <w:bookmarkStart w:id="12" w:name="_Toc500746143"/>
            <w:bookmarkStart w:id="13" w:name="_Toc500746079"/>
            <w:bookmarkStart w:id="14" w:name="_Toc500745756"/>
            <w:bookmarkStart w:id="15" w:name="_Toc500731350"/>
            <w:bookmarkStart w:id="16" w:name="_Toc500731408"/>
            <w:bookmarkStart w:id="17" w:name="_Toc500731308"/>
            <w:bookmarkStart w:id="18" w:name="_Toc500741302"/>
            <w:r>
              <w:rPr>
                <w:rFonts w:hint="eastAsia" w:ascii="宋体" w:hAnsi="宋体" w:eastAsia="宋体" w:cs="宋体"/>
                <w:b/>
                <w:sz w:val="20"/>
              </w:rPr>
              <w:t>Change Description</w:t>
            </w:r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34" w:type="dxa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pStyle w:val="48"/>
              <w:spacing w:before="20" w:after="60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</w:rPr>
              <w:t>1.</w:t>
            </w:r>
            <w:r>
              <w:rPr>
                <w:rFonts w:hint="eastAsia" w:ascii="宋体" w:hAnsi="宋体" w:eastAsia="宋体" w:cs="宋体"/>
                <w:sz w:val="20"/>
              </w:rPr>
              <w:t>0</w:t>
            </w:r>
          </w:p>
        </w:tc>
        <w:tc>
          <w:tcPr>
            <w:tcW w:w="1418" w:type="dxa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pStyle w:val="48"/>
              <w:spacing w:before="20" w:after="60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05</w:t>
            </w:r>
            <w:r>
              <w:rPr>
                <w:rFonts w:hint="eastAsia" w:ascii="宋体" w:hAnsi="宋体" w:eastAsia="宋体" w:cs="宋体"/>
                <w:sz w:val="20"/>
                <w:lang w:eastAsia="zh-CN"/>
              </w:rPr>
              <w:t>/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03</w:t>
            </w:r>
            <w:r>
              <w:rPr>
                <w:rFonts w:hint="eastAsia" w:ascii="宋体" w:hAnsi="宋体" w:eastAsia="宋体" w:cs="宋体"/>
                <w:sz w:val="20"/>
                <w:lang w:eastAsia="zh-CN"/>
              </w:rPr>
              <w:t>/201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6</w:t>
            </w:r>
          </w:p>
        </w:tc>
        <w:tc>
          <w:tcPr>
            <w:tcW w:w="1701" w:type="dxa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pStyle w:val="48"/>
              <w:spacing w:before="20" w:after="60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邓世伟</w:t>
            </w:r>
          </w:p>
        </w:tc>
        <w:tc>
          <w:tcPr>
            <w:tcW w:w="4387" w:type="dxa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pStyle w:val="48"/>
              <w:spacing w:before="20" w:after="60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34" w:type="dxa"/>
            <w:tcMar>
              <w:top w:w="43" w:type="dxa"/>
              <w:left w:w="115" w:type="dxa"/>
              <w:bottom w:w="43" w:type="dxa"/>
              <w:right w:w="115" w:type="dxa"/>
            </w:tcMar>
            <w:textDirection w:val="lrTb"/>
            <w:vAlign w:val="bottom"/>
          </w:tcPr>
          <w:p>
            <w:pPr>
              <w:pStyle w:val="48"/>
              <w:spacing w:before="20" w:after="60"/>
              <w:ind w:left="14" w:leftChars="0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0"/>
              </w:rPr>
              <w:t>.0</w:t>
            </w:r>
          </w:p>
        </w:tc>
        <w:tc>
          <w:tcPr>
            <w:tcW w:w="1418" w:type="dxa"/>
            <w:tcMar>
              <w:top w:w="43" w:type="dxa"/>
              <w:left w:w="115" w:type="dxa"/>
              <w:bottom w:w="43" w:type="dxa"/>
              <w:right w:w="115" w:type="dxa"/>
            </w:tcMar>
            <w:textDirection w:val="lrTb"/>
            <w:vAlign w:val="bottom"/>
          </w:tcPr>
          <w:p>
            <w:pPr>
              <w:pStyle w:val="48"/>
              <w:spacing w:before="20" w:after="60"/>
              <w:ind w:left="14" w:leftChars="0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05</w:t>
            </w:r>
            <w:r>
              <w:rPr>
                <w:rFonts w:hint="eastAsia" w:ascii="宋体" w:hAnsi="宋体" w:eastAsia="宋体" w:cs="宋体"/>
                <w:sz w:val="20"/>
                <w:lang w:eastAsia="zh-CN"/>
              </w:rPr>
              <w:t>/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04</w:t>
            </w:r>
            <w:r>
              <w:rPr>
                <w:rFonts w:hint="eastAsia" w:ascii="宋体" w:hAnsi="宋体" w:eastAsia="宋体" w:cs="宋体"/>
                <w:sz w:val="20"/>
                <w:lang w:eastAsia="zh-CN"/>
              </w:rPr>
              <w:t>/201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6</w:t>
            </w:r>
          </w:p>
        </w:tc>
        <w:tc>
          <w:tcPr>
            <w:tcW w:w="1701" w:type="dxa"/>
            <w:tcMar>
              <w:top w:w="43" w:type="dxa"/>
              <w:left w:w="115" w:type="dxa"/>
              <w:bottom w:w="43" w:type="dxa"/>
              <w:right w:w="115" w:type="dxa"/>
            </w:tcMar>
            <w:textDirection w:val="lrTb"/>
            <w:vAlign w:val="bottom"/>
          </w:tcPr>
          <w:p>
            <w:pPr>
              <w:pStyle w:val="48"/>
              <w:spacing w:before="20" w:after="60"/>
              <w:ind w:left="14" w:leftChars="0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邓世伟</w:t>
            </w:r>
          </w:p>
        </w:tc>
        <w:tc>
          <w:tcPr>
            <w:tcW w:w="4387" w:type="dxa"/>
            <w:tcMar>
              <w:top w:w="43" w:type="dxa"/>
              <w:left w:w="115" w:type="dxa"/>
              <w:bottom w:w="43" w:type="dxa"/>
              <w:right w:w="115" w:type="dxa"/>
            </w:tcMar>
            <w:textDirection w:val="lrTb"/>
            <w:vAlign w:val="bottom"/>
          </w:tcPr>
          <w:p>
            <w:pPr>
              <w:pStyle w:val="48"/>
              <w:spacing w:before="20" w:after="60"/>
              <w:ind w:left="14" w:leftChars="0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增加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instrText xml:space="preserve"> HYPERLINK \l "_总结" </w:instrTex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fldChar w:fldCharType="separate"/>
            </w:r>
            <w:r>
              <w:rPr>
                <w:rStyle w:val="35"/>
                <w:rFonts w:hint="eastAsia" w:ascii="宋体" w:hAnsi="宋体" w:eastAsia="宋体" w:cs="宋体"/>
                <w:sz w:val="20"/>
                <w:lang w:val="en-US" w:eastAsia="zh-CN"/>
              </w:rPr>
              <w:t>总结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fldChar w:fldCharType="end"/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及格式排版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34" w:type="dxa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pStyle w:val="48"/>
              <w:spacing w:before="20" w:after="60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418" w:type="dxa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pStyle w:val="48"/>
              <w:spacing w:before="20" w:after="60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</w:p>
        </w:tc>
        <w:tc>
          <w:tcPr>
            <w:tcW w:w="1701" w:type="dxa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pStyle w:val="48"/>
              <w:spacing w:before="20" w:after="60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</w:p>
        </w:tc>
        <w:tc>
          <w:tcPr>
            <w:tcW w:w="4387" w:type="dxa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pStyle w:val="48"/>
              <w:spacing w:before="20" w:after="60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</w:p>
        </w:tc>
      </w:tr>
    </w:tbl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pict>
          <v:shape id="_x0000_i1026" o:spt="75" type="#_x0000_t75" style="height:7.2pt;width:432pt;" filled="f" o:preferrelative="t" stroked="f" coordsize="21600,21600" o:hr="t" o:hrpct="0" o:hralign="center">
            <v:path/>
            <v:fill on="f" focussize="0,0"/>
            <v:stroke on="f" joinstyle="miter"/>
            <v:imagedata r:id="rId10" o:title="BD10290_"/>
            <o:lock v:ext="edit" aspectratio="t"/>
            <w10:wrap type="none"/>
            <w10:anchorlock/>
          </v:shape>
        </w:pict>
      </w:r>
    </w:p>
    <w:p>
      <w:pPr>
        <w:rPr>
          <w:rFonts w:hint="eastAsia" w:ascii="宋体" w:hAnsi="宋体" w:eastAsia="宋体" w:cs="宋体"/>
          <w:lang w:eastAsia="zh-CN"/>
        </w:rPr>
      </w:pPr>
    </w:p>
    <w:p>
      <w:pPr>
        <w:pStyle w:val="25"/>
        <w:tabs>
          <w:tab w:val="right" w:leader="dot" w:pos="8640"/>
        </w:tabs>
        <w:rPr>
          <w:rFonts w:ascii="Arial" w:hAnsi="Arial" w:cs="Times New Roman" w:eastAsiaTheme="minorEastAsia"/>
          <w:bCs/>
          <w:lang w:val="en-US" w:eastAsia="en-US" w:bidi="ar-SA"/>
        </w:rPr>
      </w:pPr>
      <w:bookmarkStart w:id="19" w:name="_Toc1899706"/>
      <w:r>
        <w:rPr>
          <w:rFonts w:hint="eastAsia" w:ascii="宋体" w:hAnsi="宋体" w:eastAsia="宋体" w:cs="宋体"/>
          <w:lang w:eastAsia="zh-CN"/>
        </w:rPr>
        <w:fldChar w:fldCharType="begin"/>
      </w:r>
      <w:r>
        <w:rPr>
          <w:rFonts w:hint="eastAsia" w:ascii="宋体" w:hAnsi="宋体" w:eastAsia="宋体" w:cs="宋体"/>
          <w:lang w:eastAsia="zh-CN"/>
        </w:rPr>
        <w:instrText xml:space="preserve">TOC \o "1-4" \h \u </w:instrText>
      </w:r>
      <w:r>
        <w:rPr>
          <w:rFonts w:hint="eastAsia" w:ascii="宋体" w:hAnsi="宋体" w:eastAsia="宋体" w:cs="宋体"/>
          <w:lang w:eastAsia="zh-CN"/>
        </w:rPr>
        <w:fldChar w:fldCharType="separate"/>
      </w:r>
      <w:r>
        <w:rPr>
          <w:rFonts w:hint="eastAsia" w:ascii="宋体" w:hAnsi="宋体" w:eastAsia="宋体" w:cs="宋体"/>
          <w:bCs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lang w:val="en-US" w:eastAsia="zh-CN" w:bidi="ar-SA"/>
        </w:rPr>
        <w:instrText xml:space="preserve"> HYPERLINK \l _Toc4469 </w:instrText>
      </w:r>
      <w:r>
        <w:rPr>
          <w:rFonts w:hint="eastAsia" w:ascii="宋体" w:hAnsi="宋体" w:eastAsia="宋体" w:cs="宋体"/>
          <w:bCs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bCs/>
          <w:szCs w:val="44"/>
          <w:lang w:val="en-US" w:eastAsia="en-US" w:bidi="ar-SA"/>
        </w:rPr>
        <w:t>苹果开发者账号调研报告</w:t>
      </w:r>
      <w:r>
        <w:rPr>
          <w:rFonts w:ascii="Arial" w:hAnsi="Arial" w:cs="Times New Roman" w:eastAsiaTheme="minorEastAsia"/>
          <w:bCs/>
          <w:lang w:val="en-US" w:eastAsia="en-US" w:bidi="ar-SA"/>
        </w:rPr>
        <w:tab/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bCs/>
          <w:lang w:val="en-US" w:eastAsia="en-US" w:bidi="ar-SA"/>
        </w:rPr>
        <w:instrText xml:space="preserve"> PAGEREF _Toc4469 </w:instrTex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1</w: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end"/>
      </w:r>
      <w:r>
        <w:rPr>
          <w:rFonts w:hint="eastAsia" w:ascii="宋体" w:hAnsi="宋体" w:eastAsia="宋体" w:cs="宋体"/>
          <w:bCs/>
          <w:lang w:val="en-US" w:eastAsia="zh-CN" w:bidi="ar-SA"/>
        </w:rPr>
        <w:fldChar w:fldCharType="end"/>
      </w:r>
    </w:p>
    <w:p>
      <w:pPr>
        <w:pStyle w:val="25"/>
        <w:tabs>
          <w:tab w:val="right" w:leader="dot" w:pos="8640"/>
        </w:tabs>
        <w:rPr>
          <w:rFonts w:ascii="Arial" w:hAnsi="Arial" w:cs="Times New Roman" w:eastAsiaTheme="minorEastAsia"/>
          <w:bCs/>
          <w:lang w:val="en-US" w:eastAsia="en-US" w:bidi="ar-SA"/>
        </w:rPr>
      </w:pPr>
      <w:r>
        <w:rPr>
          <w:rFonts w:hint="eastAsia" w:ascii="宋体" w:hAnsi="宋体" w:eastAsia="宋体" w:cs="宋体"/>
          <w:bCs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lang w:val="en-US" w:eastAsia="zh-CN" w:bidi="ar-SA"/>
        </w:rPr>
        <w:instrText xml:space="preserve"> HYPERLINK \l _Toc9546 </w:instrText>
      </w:r>
      <w:r>
        <w:rPr>
          <w:rFonts w:hint="eastAsia" w:ascii="宋体" w:hAnsi="宋体" w:eastAsia="宋体" w:cs="宋体"/>
          <w:bCs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bCs/>
          <w:szCs w:val="22"/>
          <w:lang w:val="en-US" w:eastAsia="en-US" w:bidi="ar-SA"/>
        </w:rPr>
        <w:t>Version Control</w:t>
      </w:r>
      <w:r>
        <w:rPr>
          <w:rFonts w:ascii="Arial" w:hAnsi="Arial" w:cs="Times New Roman" w:eastAsiaTheme="minorEastAsia"/>
          <w:bCs/>
          <w:lang w:val="en-US" w:eastAsia="en-US" w:bidi="ar-SA"/>
        </w:rPr>
        <w:tab/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bCs/>
          <w:lang w:val="en-US" w:eastAsia="en-US" w:bidi="ar-SA"/>
        </w:rPr>
        <w:instrText xml:space="preserve"> PAGEREF _Toc9546 </w:instrTex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1</w: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end"/>
      </w:r>
      <w:r>
        <w:rPr>
          <w:rFonts w:hint="eastAsia" w:ascii="宋体" w:hAnsi="宋体" w:eastAsia="宋体" w:cs="宋体"/>
          <w:bCs/>
          <w:lang w:val="en-US" w:eastAsia="zh-CN" w:bidi="ar-SA"/>
        </w:rPr>
        <w:fldChar w:fldCharType="end"/>
      </w:r>
    </w:p>
    <w:p>
      <w:pPr>
        <w:pStyle w:val="25"/>
        <w:tabs>
          <w:tab w:val="right" w:leader="dot" w:pos="8640"/>
        </w:tabs>
        <w:rPr>
          <w:rFonts w:ascii="Arial" w:hAnsi="Arial" w:cs="Times New Roman" w:eastAsiaTheme="minorEastAsia"/>
          <w:bCs/>
          <w:lang w:val="en-US" w:eastAsia="en-US" w:bidi="ar-SA"/>
        </w:rPr>
      </w:pPr>
      <w:r>
        <w:rPr>
          <w:rFonts w:hint="eastAsia" w:ascii="宋体" w:hAnsi="宋体" w:eastAsia="宋体" w:cs="宋体"/>
          <w:bCs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lang w:val="en-US" w:eastAsia="zh-CN" w:bidi="ar-SA"/>
        </w:rPr>
        <w:instrText xml:space="preserve"> HYPERLINK \l _Toc26894 </w:instrText>
      </w:r>
      <w:r>
        <w:rPr>
          <w:rFonts w:hint="eastAsia" w:ascii="宋体" w:hAnsi="宋体" w:eastAsia="宋体" w:cs="宋体"/>
          <w:bCs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1</w:t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bCs/>
          <w:lang w:val="en-US" w:eastAsia="zh-CN" w:bidi="ar-SA"/>
        </w:rPr>
        <w:t>名词解释</w:t>
      </w:r>
      <w:r>
        <w:rPr>
          <w:rFonts w:ascii="Arial" w:hAnsi="Arial" w:cs="Times New Roman" w:eastAsiaTheme="minorEastAsia"/>
          <w:bCs/>
          <w:lang w:val="en-US" w:eastAsia="en-US" w:bidi="ar-SA"/>
        </w:rPr>
        <w:tab/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bCs/>
          <w:lang w:val="en-US" w:eastAsia="en-US" w:bidi="ar-SA"/>
        </w:rPr>
        <w:instrText xml:space="preserve"> PAGEREF _Toc26894 </w:instrTex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2</w: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fldChar w:fldCharType="end"/>
      </w:r>
    </w:p>
    <w:p>
      <w:pPr>
        <w:pStyle w:val="25"/>
        <w:tabs>
          <w:tab w:val="right" w:leader="dot" w:pos="8640"/>
        </w:tabs>
        <w:rPr>
          <w:rFonts w:ascii="Arial" w:hAnsi="Arial" w:cs="Times New Roman" w:eastAsiaTheme="minorEastAsia"/>
          <w:bCs/>
          <w:lang w:val="en-US" w:eastAsia="en-US" w:bidi="ar-SA"/>
        </w:rPr>
      </w:pPr>
      <w:r>
        <w:rPr>
          <w:rFonts w:hint="eastAsia" w:ascii="宋体" w:hAnsi="宋体" w:eastAsia="宋体" w:cs="宋体"/>
          <w:bCs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lang w:val="en-US" w:eastAsia="zh-CN" w:bidi="ar-SA"/>
        </w:rPr>
        <w:instrText xml:space="preserve"> HYPERLINK \l _Toc28326 </w:instrText>
      </w:r>
      <w:r>
        <w:rPr>
          <w:rFonts w:hint="eastAsia" w:ascii="宋体" w:hAnsi="宋体" w:eastAsia="宋体" w:cs="宋体"/>
          <w:bCs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2</w:t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bCs/>
          <w:lang w:val="en-US" w:eastAsia="zh-CN" w:bidi="ar-SA"/>
        </w:rPr>
        <w:t>开发者账号</w:t>
      </w:r>
      <w:r>
        <w:rPr>
          <w:rFonts w:ascii="Arial" w:hAnsi="Arial" w:cs="Times New Roman" w:eastAsiaTheme="minorEastAsia"/>
          <w:bCs/>
          <w:lang w:val="en-US" w:eastAsia="en-US" w:bidi="ar-SA"/>
        </w:rPr>
        <w:tab/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bCs/>
          <w:lang w:val="en-US" w:eastAsia="en-US" w:bidi="ar-SA"/>
        </w:rPr>
        <w:instrText xml:space="preserve"> PAGEREF _Toc28326 </w:instrTex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2</w: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640"/>
        </w:tabs>
        <w:rPr>
          <w:rFonts w:ascii="Arial" w:hAnsi="Arial" w:cs="Times New Roman" w:eastAsiaTheme="minorEastAsia"/>
          <w:bCs/>
          <w:lang w:val="en-US" w:eastAsia="en-US" w:bidi="ar-SA"/>
        </w:rPr>
      </w:pPr>
      <w:r>
        <w:rPr>
          <w:rFonts w:hint="eastAsia" w:ascii="宋体" w:hAnsi="宋体" w:eastAsia="宋体" w:cs="宋体"/>
          <w:bCs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lang w:val="en-US" w:eastAsia="zh-CN" w:bidi="ar-SA"/>
        </w:rPr>
        <w:instrText xml:space="preserve"> HYPERLINK \l _Toc16162 </w:instrText>
      </w:r>
      <w:r>
        <w:rPr>
          <w:rFonts w:hint="eastAsia" w:ascii="宋体" w:hAnsi="宋体" w:eastAsia="宋体" w:cs="宋体"/>
          <w:bCs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2</w:t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t xml:space="preserve">.1 </w:t>
      </w:r>
      <w:r>
        <w:rPr>
          <w:rFonts w:hint="eastAsia" w:ascii="宋体" w:hAnsi="宋体" w:eastAsia="宋体" w:cs="宋体"/>
          <w:bCs/>
          <w:lang w:val="en-US" w:eastAsia="zh-CN" w:bidi="ar-SA"/>
        </w:rPr>
        <w:t>账号类型</w:t>
      </w:r>
      <w:r>
        <w:rPr>
          <w:rFonts w:ascii="Arial" w:hAnsi="Arial" w:cs="Times New Roman" w:eastAsiaTheme="minorEastAsia"/>
          <w:bCs/>
          <w:lang w:val="en-US" w:eastAsia="en-US" w:bidi="ar-SA"/>
        </w:rPr>
        <w:tab/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bCs/>
          <w:lang w:val="en-US" w:eastAsia="en-US" w:bidi="ar-SA"/>
        </w:rPr>
        <w:instrText xml:space="preserve"> PAGEREF _Toc16162 </w:instrTex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2</w: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fldChar w:fldCharType="end"/>
      </w:r>
    </w:p>
    <w:p>
      <w:pPr>
        <w:pStyle w:val="29"/>
        <w:tabs>
          <w:tab w:val="right" w:leader="dot" w:pos="8640"/>
        </w:tabs>
        <w:rPr>
          <w:rFonts w:ascii="Arial" w:hAnsi="Arial" w:cs="Times New Roman" w:eastAsiaTheme="minorEastAsia"/>
          <w:bCs/>
          <w:lang w:val="en-US" w:eastAsia="en-US" w:bidi="ar-SA"/>
        </w:rPr>
      </w:pPr>
      <w:r>
        <w:rPr>
          <w:rFonts w:hint="eastAsia" w:ascii="宋体" w:hAnsi="宋体" w:eastAsia="宋体" w:cs="宋体"/>
          <w:bCs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lang w:val="en-US" w:eastAsia="zh-CN" w:bidi="ar-SA"/>
        </w:rPr>
        <w:instrText xml:space="preserve"> HYPERLINK \l _Toc28182 </w:instrText>
      </w:r>
      <w:r>
        <w:rPr>
          <w:rFonts w:hint="eastAsia" w:ascii="宋体" w:hAnsi="宋体" w:eastAsia="宋体" w:cs="宋体"/>
          <w:bCs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2</w:t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t xml:space="preserve">.2 </w:t>
      </w:r>
      <w:r>
        <w:rPr>
          <w:rFonts w:hint="eastAsia" w:ascii="宋体" w:hAnsi="宋体" w:eastAsia="宋体" w:cs="宋体"/>
          <w:bCs/>
          <w:lang w:val="en-US" w:eastAsia="zh-CN" w:bidi="ar-SA"/>
        </w:rPr>
        <w:t>个人开发者账号</w:t>
      </w:r>
      <w:r>
        <w:rPr>
          <w:rFonts w:ascii="Arial" w:hAnsi="Arial" w:cs="Times New Roman" w:eastAsiaTheme="minorEastAsia"/>
          <w:bCs/>
          <w:lang w:val="en-US" w:eastAsia="en-US" w:bidi="ar-SA"/>
        </w:rPr>
        <w:tab/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bCs/>
          <w:lang w:val="en-US" w:eastAsia="en-US" w:bidi="ar-SA"/>
        </w:rPr>
        <w:instrText xml:space="preserve"> PAGEREF _Toc28182 </w:instrTex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3</w: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fldChar w:fldCharType="end"/>
      </w:r>
    </w:p>
    <w:p>
      <w:pPr>
        <w:pStyle w:val="20"/>
        <w:tabs>
          <w:tab w:val="right" w:leader="dot" w:pos="8640"/>
        </w:tabs>
        <w:rPr>
          <w:rFonts w:ascii="Arial" w:hAnsi="Arial" w:cs="Times New Roman" w:eastAsiaTheme="minorEastAsia"/>
          <w:bCs/>
          <w:lang w:val="en-US" w:eastAsia="en-US" w:bidi="ar-SA"/>
        </w:rPr>
      </w:pPr>
      <w:r>
        <w:rPr>
          <w:rFonts w:hint="eastAsia" w:ascii="宋体" w:hAnsi="宋体" w:eastAsia="宋体" w:cs="宋体"/>
          <w:bCs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lang w:val="en-US" w:eastAsia="zh-CN" w:bidi="ar-SA"/>
        </w:rPr>
        <w:instrText xml:space="preserve"> HYPERLINK \l _Toc29559 </w:instrText>
      </w:r>
      <w:r>
        <w:rPr>
          <w:rFonts w:hint="eastAsia" w:ascii="宋体" w:hAnsi="宋体" w:eastAsia="宋体" w:cs="宋体"/>
          <w:bCs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2</w:t>
      </w:r>
      <w:r>
        <w:rPr>
          <w:rFonts w:hint="default" w:ascii="宋体" w:hAnsi="宋体" w:eastAsia="宋体" w:cs="宋体"/>
          <w:bCs/>
          <w:szCs w:val="26"/>
          <w:lang w:val="en-US" w:eastAsia="zh-CN" w:bidi="ar-SA"/>
        </w:rPr>
        <w:t xml:space="preserve">.2.1 </w:t>
      </w:r>
      <w:r>
        <w:rPr>
          <w:rFonts w:hint="eastAsia" w:ascii="宋体" w:hAnsi="宋体" w:eastAsia="宋体" w:cs="宋体"/>
          <w:bCs/>
          <w:lang w:val="en-US" w:eastAsia="zh-CN" w:bidi="ar-SA"/>
        </w:rPr>
        <w:t>优点</w:t>
      </w:r>
      <w:r>
        <w:rPr>
          <w:rFonts w:ascii="Arial" w:hAnsi="Arial" w:cs="Times New Roman" w:eastAsiaTheme="minorEastAsia"/>
          <w:bCs/>
          <w:lang w:val="en-US" w:eastAsia="en-US" w:bidi="ar-SA"/>
        </w:rPr>
        <w:tab/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bCs/>
          <w:lang w:val="en-US" w:eastAsia="en-US" w:bidi="ar-SA"/>
        </w:rPr>
        <w:instrText xml:space="preserve"> PAGEREF _Toc29559 </w:instrTex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3</w: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szCs w:val="26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640"/>
        </w:tabs>
        <w:rPr>
          <w:rFonts w:ascii="Arial" w:hAnsi="Arial" w:cs="Times New Roman" w:eastAsiaTheme="minorEastAsia"/>
          <w:bCs/>
          <w:lang w:val="en-US" w:eastAsia="en-US" w:bidi="ar-SA"/>
        </w:rPr>
      </w:pPr>
      <w:r>
        <w:rPr>
          <w:rFonts w:hint="eastAsia" w:ascii="宋体" w:hAnsi="宋体" w:eastAsia="宋体" w:cs="宋体"/>
          <w:bCs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lang w:val="en-US" w:eastAsia="zh-CN" w:bidi="ar-SA"/>
        </w:rPr>
        <w:instrText xml:space="preserve"> HYPERLINK \l _Toc4683 </w:instrText>
      </w:r>
      <w:r>
        <w:rPr>
          <w:rFonts w:hint="eastAsia" w:ascii="宋体" w:hAnsi="宋体" w:eastAsia="宋体" w:cs="宋体"/>
          <w:bCs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2</w:t>
      </w:r>
      <w:r>
        <w:rPr>
          <w:rFonts w:hint="default" w:ascii="宋体" w:hAnsi="宋体" w:eastAsia="宋体" w:cs="宋体"/>
          <w:bCs/>
          <w:szCs w:val="26"/>
          <w:lang w:val="en-US" w:eastAsia="zh-CN" w:bidi="ar-SA"/>
        </w:rPr>
        <w:t xml:space="preserve">.2.2 </w:t>
      </w:r>
      <w:r>
        <w:rPr>
          <w:rFonts w:hint="eastAsia" w:ascii="宋体" w:hAnsi="宋体" w:eastAsia="宋体" w:cs="宋体"/>
          <w:bCs/>
          <w:lang w:val="en-US" w:eastAsia="zh-CN" w:bidi="ar-SA"/>
        </w:rPr>
        <w:t>缺点</w:t>
      </w:r>
      <w:r>
        <w:rPr>
          <w:rFonts w:ascii="Arial" w:hAnsi="Arial" w:cs="Times New Roman" w:eastAsiaTheme="minorEastAsia"/>
          <w:bCs/>
          <w:lang w:val="en-US" w:eastAsia="en-US" w:bidi="ar-SA"/>
        </w:rPr>
        <w:tab/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bCs/>
          <w:lang w:val="en-US" w:eastAsia="en-US" w:bidi="ar-SA"/>
        </w:rPr>
        <w:instrText xml:space="preserve"> PAGEREF _Toc4683 </w:instrTex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3</w: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szCs w:val="26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640"/>
        </w:tabs>
        <w:rPr>
          <w:rFonts w:ascii="Arial" w:hAnsi="Arial" w:cs="Times New Roman" w:eastAsiaTheme="minorEastAsia"/>
          <w:bCs/>
          <w:lang w:val="en-US" w:eastAsia="en-US" w:bidi="ar-SA"/>
        </w:rPr>
      </w:pPr>
      <w:r>
        <w:rPr>
          <w:rFonts w:hint="eastAsia" w:ascii="宋体" w:hAnsi="宋体" w:eastAsia="宋体" w:cs="宋体"/>
          <w:bCs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lang w:val="en-US" w:eastAsia="zh-CN" w:bidi="ar-SA"/>
        </w:rPr>
        <w:instrText xml:space="preserve"> HYPERLINK \l _Toc14298 </w:instrText>
      </w:r>
      <w:r>
        <w:rPr>
          <w:rFonts w:hint="eastAsia" w:ascii="宋体" w:hAnsi="宋体" w:eastAsia="宋体" w:cs="宋体"/>
          <w:bCs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2</w:t>
      </w:r>
      <w:r>
        <w:rPr>
          <w:rFonts w:hint="default" w:ascii="宋体" w:hAnsi="宋体" w:eastAsia="宋体" w:cs="宋体"/>
          <w:bCs/>
          <w:szCs w:val="26"/>
          <w:lang w:val="en-US" w:eastAsia="zh-CN" w:bidi="ar-SA"/>
        </w:rPr>
        <w:t xml:space="preserve">.2.3 </w:t>
      </w:r>
      <w:r>
        <w:rPr>
          <w:rFonts w:hint="eastAsia" w:ascii="宋体" w:hAnsi="宋体" w:eastAsia="宋体" w:cs="宋体"/>
          <w:bCs/>
          <w:lang w:val="en-US" w:eastAsia="zh-CN" w:bidi="ar-SA"/>
        </w:rPr>
        <w:t>付费</w:t>
      </w:r>
      <w:r>
        <w:rPr>
          <w:rFonts w:ascii="Arial" w:hAnsi="Arial" w:cs="Times New Roman" w:eastAsiaTheme="minorEastAsia"/>
          <w:bCs/>
          <w:lang w:val="en-US" w:eastAsia="en-US" w:bidi="ar-SA"/>
        </w:rPr>
        <w:tab/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bCs/>
          <w:lang w:val="en-US" w:eastAsia="en-US" w:bidi="ar-SA"/>
        </w:rPr>
        <w:instrText xml:space="preserve"> PAGEREF _Toc14298 </w:instrTex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3</w: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szCs w:val="26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640"/>
        </w:tabs>
        <w:rPr>
          <w:rFonts w:ascii="Arial" w:hAnsi="Arial" w:cs="Times New Roman" w:eastAsiaTheme="minorEastAsia"/>
          <w:bCs/>
          <w:lang w:val="en-US" w:eastAsia="en-US" w:bidi="ar-SA"/>
        </w:rPr>
      </w:pPr>
      <w:r>
        <w:rPr>
          <w:rFonts w:hint="eastAsia" w:ascii="宋体" w:hAnsi="宋体" w:eastAsia="宋体" w:cs="宋体"/>
          <w:bCs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lang w:val="en-US" w:eastAsia="zh-CN" w:bidi="ar-SA"/>
        </w:rPr>
        <w:instrText xml:space="preserve"> HYPERLINK \l _Toc21564 </w:instrText>
      </w:r>
      <w:r>
        <w:rPr>
          <w:rFonts w:hint="eastAsia" w:ascii="宋体" w:hAnsi="宋体" w:eastAsia="宋体" w:cs="宋体"/>
          <w:bCs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2</w:t>
      </w:r>
      <w:r>
        <w:rPr>
          <w:rFonts w:hint="default" w:ascii="宋体" w:hAnsi="宋体" w:eastAsia="宋体" w:cs="宋体"/>
          <w:bCs/>
          <w:szCs w:val="26"/>
          <w:lang w:val="en-US" w:eastAsia="zh-CN" w:bidi="ar-SA"/>
        </w:rPr>
        <w:t xml:space="preserve">.2.4 </w:t>
      </w:r>
      <w:r>
        <w:rPr>
          <w:rFonts w:hint="eastAsia" w:ascii="宋体" w:hAnsi="宋体" w:eastAsia="宋体" w:cs="宋体"/>
          <w:bCs/>
          <w:lang w:val="en-US" w:eastAsia="zh-CN" w:bidi="ar-SA"/>
        </w:rPr>
        <w:t>说明</w:t>
      </w:r>
      <w:r>
        <w:rPr>
          <w:rFonts w:ascii="Arial" w:hAnsi="Arial" w:cs="Times New Roman" w:eastAsiaTheme="minorEastAsia"/>
          <w:bCs/>
          <w:lang w:val="en-US" w:eastAsia="en-US" w:bidi="ar-SA"/>
        </w:rPr>
        <w:tab/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bCs/>
          <w:lang w:val="en-US" w:eastAsia="en-US" w:bidi="ar-SA"/>
        </w:rPr>
        <w:instrText xml:space="preserve"> PAGEREF _Toc21564 </w:instrTex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3</w: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szCs w:val="26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640"/>
        </w:tabs>
        <w:rPr>
          <w:rFonts w:ascii="Arial" w:hAnsi="Arial" w:cs="Times New Roman" w:eastAsiaTheme="minorEastAsia"/>
          <w:bCs/>
          <w:lang w:val="en-US" w:eastAsia="en-US" w:bidi="ar-SA"/>
        </w:rPr>
      </w:pPr>
      <w:r>
        <w:rPr>
          <w:rFonts w:hint="eastAsia" w:ascii="宋体" w:hAnsi="宋体" w:eastAsia="宋体" w:cs="宋体"/>
          <w:bCs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lang w:val="en-US" w:eastAsia="zh-CN" w:bidi="ar-SA"/>
        </w:rPr>
        <w:instrText xml:space="preserve"> HYPERLINK \l _Toc24153 </w:instrText>
      </w:r>
      <w:r>
        <w:rPr>
          <w:rFonts w:hint="eastAsia" w:ascii="宋体" w:hAnsi="宋体" w:eastAsia="宋体" w:cs="宋体"/>
          <w:bCs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2</w:t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t xml:space="preserve">.3 </w:t>
      </w:r>
      <w:r>
        <w:rPr>
          <w:rFonts w:hint="eastAsia" w:ascii="宋体" w:hAnsi="宋体" w:eastAsia="宋体" w:cs="宋体"/>
          <w:bCs/>
          <w:lang w:val="en-US" w:eastAsia="zh-CN" w:bidi="ar-SA"/>
        </w:rPr>
        <w:t>组织</w:t>
      </w:r>
      <w:r>
        <w:rPr>
          <w:rFonts w:ascii="Arial" w:hAnsi="Arial" w:cs="Times New Roman" w:eastAsiaTheme="minorEastAsia"/>
          <w:bCs/>
          <w:lang w:val="en-US" w:eastAsia="en-US" w:bidi="ar-SA"/>
        </w:rPr>
        <w:tab/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bCs/>
          <w:lang w:val="en-US" w:eastAsia="en-US" w:bidi="ar-SA"/>
        </w:rPr>
        <w:instrText xml:space="preserve"> PAGEREF _Toc24153 </w:instrTex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3</w: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fldChar w:fldCharType="end"/>
      </w:r>
    </w:p>
    <w:p>
      <w:pPr>
        <w:pStyle w:val="20"/>
        <w:tabs>
          <w:tab w:val="right" w:leader="dot" w:pos="8640"/>
        </w:tabs>
        <w:rPr>
          <w:rFonts w:ascii="Arial" w:hAnsi="Arial" w:cs="Times New Roman" w:eastAsiaTheme="minorEastAsia"/>
          <w:bCs/>
          <w:lang w:val="en-US" w:eastAsia="en-US" w:bidi="ar-SA"/>
        </w:rPr>
      </w:pPr>
      <w:r>
        <w:rPr>
          <w:rFonts w:hint="eastAsia" w:ascii="宋体" w:hAnsi="宋体" w:eastAsia="宋体" w:cs="宋体"/>
          <w:bCs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lang w:val="en-US" w:eastAsia="zh-CN" w:bidi="ar-SA"/>
        </w:rPr>
        <w:instrText xml:space="preserve"> HYPERLINK \l _Toc20200 </w:instrText>
      </w:r>
      <w:r>
        <w:rPr>
          <w:rFonts w:hint="eastAsia" w:ascii="宋体" w:hAnsi="宋体" w:eastAsia="宋体" w:cs="宋体"/>
          <w:bCs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2</w:t>
      </w:r>
      <w:r>
        <w:rPr>
          <w:rFonts w:hint="default" w:ascii="宋体" w:hAnsi="宋体" w:eastAsia="宋体" w:cs="宋体"/>
          <w:bCs/>
          <w:szCs w:val="26"/>
          <w:lang w:val="en-US" w:eastAsia="zh-CN" w:bidi="ar-SA"/>
        </w:rPr>
        <w:t xml:space="preserve">.3.1 </w:t>
      </w:r>
      <w:r>
        <w:rPr>
          <w:rFonts w:hint="eastAsia" w:ascii="宋体" w:hAnsi="宋体" w:eastAsia="宋体" w:cs="宋体"/>
          <w:bCs/>
          <w:lang w:val="en-US" w:eastAsia="zh-CN" w:bidi="ar-SA"/>
        </w:rPr>
        <w:t>公司开发者账号</w:t>
      </w:r>
      <w:r>
        <w:rPr>
          <w:rFonts w:ascii="Arial" w:hAnsi="Arial" w:cs="Times New Roman" w:eastAsiaTheme="minorEastAsia"/>
          <w:bCs/>
          <w:lang w:val="en-US" w:eastAsia="en-US" w:bidi="ar-SA"/>
        </w:rPr>
        <w:tab/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bCs/>
          <w:lang w:val="en-US" w:eastAsia="en-US" w:bidi="ar-SA"/>
        </w:rPr>
        <w:instrText xml:space="preserve"> PAGEREF _Toc20200 </w:instrTex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3</w: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szCs w:val="26"/>
          <w:lang w:val="en-US" w:eastAsia="zh-CN" w:bidi="ar-SA"/>
        </w:rPr>
        <w:fldChar w:fldCharType="end"/>
      </w:r>
    </w:p>
    <w:p>
      <w:pPr>
        <w:pStyle w:val="26"/>
        <w:tabs>
          <w:tab w:val="right" w:leader="dot" w:pos="8640"/>
        </w:tabs>
        <w:rPr>
          <w:rFonts w:ascii="Arial" w:hAnsi="Arial" w:cs="Times New Roman" w:eastAsiaTheme="minorEastAsia"/>
          <w:bCs/>
          <w:lang w:val="en-US" w:eastAsia="en-US" w:bidi="ar-SA"/>
        </w:rPr>
      </w:pPr>
      <w:r>
        <w:rPr>
          <w:rFonts w:hint="eastAsia" w:ascii="宋体" w:hAnsi="宋体" w:eastAsia="宋体" w:cs="宋体"/>
          <w:bCs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lang w:val="en-US" w:eastAsia="zh-CN" w:bidi="ar-SA"/>
        </w:rPr>
        <w:instrText xml:space="preserve"> HYPERLINK \l _Toc2680 </w:instrText>
      </w:r>
      <w:r>
        <w:rPr>
          <w:rFonts w:hint="eastAsia" w:ascii="宋体" w:hAnsi="宋体" w:eastAsia="宋体" w:cs="宋体"/>
          <w:bCs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2</w:t>
      </w:r>
      <w:r>
        <w:rPr>
          <w:rFonts w:hint="default" w:ascii="宋体" w:hAnsi="宋体" w:eastAsia="宋体" w:cs="宋体"/>
          <w:bCs/>
          <w:szCs w:val="22"/>
          <w:lang w:val="en-US" w:eastAsia="zh-CN" w:bidi="ar-SA"/>
        </w:rPr>
        <w:t xml:space="preserve">.3.1.1 </w:t>
      </w:r>
      <w:r>
        <w:rPr>
          <w:rFonts w:hint="eastAsia" w:ascii="宋体" w:hAnsi="宋体" w:eastAsia="宋体" w:cs="宋体"/>
          <w:bCs/>
          <w:szCs w:val="22"/>
          <w:lang w:val="en-US" w:eastAsia="zh-CN" w:bidi="ar-SA"/>
        </w:rPr>
        <w:t>优点</w:t>
      </w:r>
      <w:r>
        <w:rPr>
          <w:rFonts w:ascii="Arial" w:hAnsi="Arial" w:cs="Times New Roman" w:eastAsiaTheme="minorEastAsia"/>
          <w:bCs/>
          <w:lang w:val="en-US" w:eastAsia="en-US" w:bidi="ar-SA"/>
        </w:rPr>
        <w:tab/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bCs/>
          <w:lang w:val="en-US" w:eastAsia="en-US" w:bidi="ar-SA"/>
        </w:rPr>
        <w:instrText xml:space="preserve"> PAGEREF _Toc2680 </w:instrTex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3</w: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szCs w:val="22"/>
          <w:lang w:val="en-US" w:eastAsia="zh-CN" w:bidi="ar-SA"/>
        </w:rPr>
        <w:fldChar w:fldCharType="end"/>
      </w:r>
    </w:p>
    <w:p>
      <w:pPr>
        <w:pStyle w:val="26"/>
        <w:tabs>
          <w:tab w:val="right" w:leader="dot" w:pos="8640"/>
        </w:tabs>
        <w:rPr>
          <w:rFonts w:ascii="Arial" w:hAnsi="Arial" w:cs="Times New Roman" w:eastAsiaTheme="minorEastAsia"/>
          <w:bCs/>
          <w:lang w:val="en-US" w:eastAsia="en-US" w:bidi="ar-SA"/>
        </w:rPr>
      </w:pPr>
      <w:r>
        <w:rPr>
          <w:rFonts w:hint="eastAsia" w:ascii="宋体" w:hAnsi="宋体" w:eastAsia="宋体" w:cs="宋体"/>
          <w:bCs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lang w:val="en-US" w:eastAsia="zh-CN" w:bidi="ar-SA"/>
        </w:rPr>
        <w:instrText xml:space="preserve"> HYPERLINK \l _Toc16957 </w:instrText>
      </w:r>
      <w:r>
        <w:rPr>
          <w:rFonts w:hint="eastAsia" w:ascii="宋体" w:hAnsi="宋体" w:eastAsia="宋体" w:cs="宋体"/>
          <w:bCs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2</w:t>
      </w:r>
      <w:r>
        <w:rPr>
          <w:rFonts w:hint="default" w:ascii="宋体" w:hAnsi="宋体" w:eastAsia="宋体" w:cs="宋体"/>
          <w:bCs/>
          <w:szCs w:val="22"/>
          <w:lang w:val="en-US" w:eastAsia="zh-CN" w:bidi="ar-SA"/>
        </w:rPr>
        <w:t xml:space="preserve">.3.1.2 </w:t>
      </w:r>
      <w:r>
        <w:rPr>
          <w:rFonts w:hint="eastAsia" w:ascii="宋体" w:hAnsi="宋体" w:eastAsia="宋体" w:cs="宋体"/>
          <w:bCs/>
          <w:szCs w:val="22"/>
          <w:lang w:val="en-US" w:eastAsia="zh-CN" w:bidi="ar-SA"/>
        </w:rPr>
        <w:t>缺点</w:t>
      </w:r>
      <w:r>
        <w:rPr>
          <w:rFonts w:ascii="Arial" w:hAnsi="Arial" w:cs="Times New Roman" w:eastAsiaTheme="minorEastAsia"/>
          <w:bCs/>
          <w:lang w:val="en-US" w:eastAsia="en-US" w:bidi="ar-SA"/>
        </w:rPr>
        <w:tab/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bCs/>
          <w:lang w:val="en-US" w:eastAsia="en-US" w:bidi="ar-SA"/>
        </w:rPr>
        <w:instrText xml:space="preserve"> PAGEREF _Toc16957 </w:instrTex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3</w: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szCs w:val="22"/>
          <w:lang w:val="en-US" w:eastAsia="zh-CN" w:bidi="ar-SA"/>
        </w:rPr>
        <w:fldChar w:fldCharType="end"/>
      </w:r>
    </w:p>
    <w:p>
      <w:pPr>
        <w:pStyle w:val="26"/>
        <w:tabs>
          <w:tab w:val="right" w:leader="dot" w:pos="8640"/>
        </w:tabs>
        <w:rPr>
          <w:rFonts w:ascii="Arial" w:hAnsi="Arial" w:cs="Times New Roman" w:eastAsiaTheme="minorEastAsia"/>
          <w:bCs/>
          <w:lang w:val="en-US" w:eastAsia="en-US" w:bidi="ar-SA"/>
        </w:rPr>
      </w:pPr>
      <w:r>
        <w:rPr>
          <w:rFonts w:hint="eastAsia" w:ascii="宋体" w:hAnsi="宋体" w:eastAsia="宋体" w:cs="宋体"/>
          <w:bCs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lang w:val="en-US" w:eastAsia="zh-CN" w:bidi="ar-SA"/>
        </w:rPr>
        <w:instrText xml:space="preserve"> HYPERLINK \l _Toc25858 </w:instrText>
      </w:r>
      <w:r>
        <w:rPr>
          <w:rFonts w:hint="eastAsia" w:ascii="宋体" w:hAnsi="宋体" w:eastAsia="宋体" w:cs="宋体"/>
          <w:bCs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2</w:t>
      </w:r>
      <w:r>
        <w:rPr>
          <w:rFonts w:hint="default" w:ascii="宋体" w:hAnsi="宋体" w:eastAsia="宋体" w:cs="宋体"/>
          <w:bCs/>
          <w:szCs w:val="22"/>
          <w:lang w:val="en-US" w:eastAsia="zh-CN" w:bidi="ar-SA"/>
        </w:rPr>
        <w:t xml:space="preserve">.3.1.3 </w:t>
      </w:r>
      <w:r>
        <w:rPr>
          <w:rFonts w:hint="eastAsia" w:ascii="宋体" w:hAnsi="宋体" w:eastAsia="宋体" w:cs="宋体"/>
          <w:bCs/>
          <w:szCs w:val="22"/>
          <w:lang w:val="en-US" w:eastAsia="zh-CN" w:bidi="ar-SA"/>
        </w:rPr>
        <w:t>付费</w:t>
      </w:r>
      <w:r>
        <w:rPr>
          <w:rFonts w:ascii="Arial" w:hAnsi="Arial" w:cs="Times New Roman" w:eastAsiaTheme="minorEastAsia"/>
          <w:bCs/>
          <w:lang w:val="en-US" w:eastAsia="en-US" w:bidi="ar-SA"/>
        </w:rPr>
        <w:tab/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bCs/>
          <w:lang w:val="en-US" w:eastAsia="en-US" w:bidi="ar-SA"/>
        </w:rPr>
        <w:instrText xml:space="preserve"> PAGEREF _Toc25858 </w:instrTex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4</w: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szCs w:val="22"/>
          <w:lang w:val="en-US" w:eastAsia="zh-CN" w:bidi="ar-SA"/>
        </w:rPr>
        <w:fldChar w:fldCharType="end"/>
      </w:r>
    </w:p>
    <w:p>
      <w:pPr>
        <w:pStyle w:val="26"/>
        <w:tabs>
          <w:tab w:val="right" w:leader="dot" w:pos="8640"/>
        </w:tabs>
        <w:rPr>
          <w:rFonts w:ascii="Arial" w:hAnsi="Arial" w:cs="Times New Roman" w:eastAsiaTheme="minorEastAsia"/>
          <w:bCs/>
          <w:lang w:val="en-US" w:eastAsia="en-US" w:bidi="ar-SA"/>
        </w:rPr>
      </w:pPr>
      <w:r>
        <w:rPr>
          <w:rFonts w:hint="eastAsia" w:ascii="宋体" w:hAnsi="宋体" w:eastAsia="宋体" w:cs="宋体"/>
          <w:bCs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lang w:val="en-US" w:eastAsia="zh-CN" w:bidi="ar-SA"/>
        </w:rPr>
        <w:instrText xml:space="preserve"> HYPERLINK \l _Toc16931 </w:instrText>
      </w:r>
      <w:r>
        <w:rPr>
          <w:rFonts w:hint="eastAsia" w:ascii="宋体" w:hAnsi="宋体" w:eastAsia="宋体" w:cs="宋体"/>
          <w:bCs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2</w:t>
      </w:r>
      <w:r>
        <w:rPr>
          <w:rFonts w:hint="default" w:ascii="宋体" w:hAnsi="宋体" w:eastAsia="宋体" w:cs="宋体"/>
          <w:bCs/>
          <w:szCs w:val="22"/>
          <w:lang w:val="en-US" w:eastAsia="zh-CN" w:bidi="ar-SA"/>
        </w:rPr>
        <w:t xml:space="preserve">.3.1.4 </w:t>
      </w:r>
      <w:r>
        <w:rPr>
          <w:rFonts w:hint="eastAsia" w:ascii="宋体" w:hAnsi="宋体" w:eastAsia="宋体" w:cs="宋体"/>
          <w:bCs/>
          <w:szCs w:val="22"/>
          <w:lang w:val="en-US" w:eastAsia="zh-CN" w:bidi="ar-SA"/>
        </w:rPr>
        <w:t>说明</w:t>
      </w:r>
      <w:r>
        <w:rPr>
          <w:rFonts w:ascii="Arial" w:hAnsi="Arial" w:cs="Times New Roman" w:eastAsiaTheme="minorEastAsia"/>
          <w:bCs/>
          <w:lang w:val="en-US" w:eastAsia="en-US" w:bidi="ar-SA"/>
        </w:rPr>
        <w:tab/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bCs/>
          <w:lang w:val="en-US" w:eastAsia="en-US" w:bidi="ar-SA"/>
        </w:rPr>
        <w:instrText xml:space="preserve"> PAGEREF _Toc16931 </w:instrTex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4</w: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szCs w:val="2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640"/>
        </w:tabs>
        <w:rPr>
          <w:rFonts w:ascii="Arial" w:hAnsi="Arial" w:cs="Times New Roman" w:eastAsiaTheme="minorEastAsia"/>
          <w:bCs/>
          <w:lang w:val="en-US" w:eastAsia="en-US" w:bidi="ar-SA"/>
        </w:rPr>
      </w:pPr>
      <w:r>
        <w:rPr>
          <w:rFonts w:hint="eastAsia" w:ascii="宋体" w:hAnsi="宋体" w:eastAsia="宋体" w:cs="宋体"/>
          <w:bCs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lang w:val="en-US" w:eastAsia="zh-CN" w:bidi="ar-SA"/>
        </w:rPr>
        <w:instrText xml:space="preserve"> HYPERLINK \l _Toc12128 </w:instrText>
      </w:r>
      <w:r>
        <w:rPr>
          <w:rFonts w:hint="eastAsia" w:ascii="宋体" w:hAnsi="宋体" w:eastAsia="宋体" w:cs="宋体"/>
          <w:bCs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2</w:t>
      </w:r>
      <w:r>
        <w:rPr>
          <w:rFonts w:hint="default" w:ascii="宋体" w:hAnsi="宋体" w:eastAsia="宋体" w:cs="宋体"/>
          <w:bCs/>
          <w:szCs w:val="26"/>
          <w:lang w:val="en-US" w:eastAsia="zh-CN" w:bidi="ar-SA"/>
        </w:rPr>
        <w:t xml:space="preserve">.3.2 </w:t>
      </w:r>
      <w:r>
        <w:rPr>
          <w:rFonts w:hint="eastAsia" w:ascii="宋体" w:hAnsi="宋体" w:eastAsia="宋体" w:cs="宋体"/>
          <w:bCs/>
          <w:lang w:val="en-US" w:eastAsia="zh-CN" w:bidi="ar-SA"/>
        </w:rPr>
        <w:t>企业开发者账号</w:t>
      </w:r>
      <w:r>
        <w:rPr>
          <w:rFonts w:ascii="Arial" w:hAnsi="Arial" w:cs="Times New Roman" w:eastAsiaTheme="minorEastAsia"/>
          <w:bCs/>
          <w:lang w:val="en-US" w:eastAsia="en-US" w:bidi="ar-SA"/>
        </w:rPr>
        <w:tab/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bCs/>
          <w:lang w:val="en-US" w:eastAsia="en-US" w:bidi="ar-SA"/>
        </w:rPr>
        <w:instrText xml:space="preserve"> PAGEREF _Toc12128 </w:instrTex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4</w: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szCs w:val="26"/>
          <w:lang w:val="en-US" w:eastAsia="zh-CN" w:bidi="ar-SA"/>
        </w:rPr>
        <w:fldChar w:fldCharType="end"/>
      </w:r>
    </w:p>
    <w:p>
      <w:pPr>
        <w:pStyle w:val="26"/>
        <w:tabs>
          <w:tab w:val="right" w:leader="dot" w:pos="8640"/>
        </w:tabs>
        <w:rPr>
          <w:rFonts w:ascii="Arial" w:hAnsi="Arial" w:cs="Times New Roman" w:eastAsiaTheme="minorEastAsia"/>
          <w:bCs/>
          <w:lang w:val="en-US" w:eastAsia="en-US" w:bidi="ar-SA"/>
        </w:rPr>
      </w:pPr>
      <w:r>
        <w:rPr>
          <w:rFonts w:hint="eastAsia" w:ascii="宋体" w:hAnsi="宋体" w:eastAsia="宋体" w:cs="宋体"/>
          <w:bCs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lang w:val="en-US" w:eastAsia="zh-CN" w:bidi="ar-SA"/>
        </w:rPr>
        <w:instrText xml:space="preserve"> HYPERLINK \l _Toc6910 </w:instrText>
      </w:r>
      <w:r>
        <w:rPr>
          <w:rFonts w:hint="eastAsia" w:ascii="宋体" w:hAnsi="宋体" w:eastAsia="宋体" w:cs="宋体"/>
          <w:bCs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2</w:t>
      </w:r>
      <w:r>
        <w:rPr>
          <w:rFonts w:hint="default" w:ascii="宋体" w:hAnsi="宋体" w:eastAsia="宋体" w:cs="宋体"/>
          <w:bCs/>
          <w:szCs w:val="22"/>
          <w:lang w:val="en-US" w:eastAsia="zh-CN" w:bidi="ar-SA"/>
        </w:rPr>
        <w:t xml:space="preserve">.3.2.1 </w:t>
      </w:r>
      <w:r>
        <w:rPr>
          <w:rFonts w:hint="eastAsia" w:ascii="宋体" w:hAnsi="宋体" w:eastAsia="宋体" w:cs="宋体"/>
          <w:bCs/>
          <w:szCs w:val="22"/>
          <w:lang w:val="en-US" w:eastAsia="zh-CN" w:bidi="ar-SA"/>
        </w:rPr>
        <w:t>优点</w:t>
      </w:r>
      <w:r>
        <w:rPr>
          <w:rFonts w:ascii="Arial" w:hAnsi="Arial" w:cs="Times New Roman" w:eastAsiaTheme="minorEastAsia"/>
          <w:bCs/>
          <w:lang w:val="en-US" w:eastAsia="en-US" w:bidi="ar-SA"/>
        </w:rPr>
        <w:tab/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bCs/>
          <w:lang w:val="en-US" w:eastAsia="en-US" w:bidi="ar-SA"/>
        </w:rPr>
        <w:instrText xml:space="preserve"> PAGEREF _Toc6910 </w:instrTex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4</w: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szCs w:val="22"/>
          <w:lang w:val="en-US" w:eastAsia="zh-CN" w:bidi="ar-SA"/>
        </w:rPr>
        <w:fldChar w:fldCharType="end"/>
      </w:r>
    </w:p>
    <w:p>
      <w:pPr>
        <w:pStyle w:val="26"/>
        <w:tabs>
          <w:tab w:val="right" w:leader="dot" w:pos="8640"/>
        </w:tabs>
        <w:rPr>
          <w:rFonts w:ascii="Arial" w:hAnsi="Arial" w:cs="Times New Roman" w:eastAsiaTheme="minorEastAsia"/>
          <w:bCs/>
          <w:lang w:val="en-US" w:eastAsia="en-US" w:bidi="ar-SA"/>
        </w:rPr>
      </w:pPr>
      <w:r>
        <w:rPr>
          <w:rFonts w:hint="eastAsia" w:ascii="宋体" w:hAnsi="宋体" w:eastAsia="宋体" w:cs="宋体"/>
          <w:bCs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lang w:val="en-US" w:eastAsia="zh-CN" w:bidi="ar-SA"/>
        </w:rPr>
        <w:instrText xml:space="preserve"> HYPERLINK \l _Toc14998 </w:instrText>
      </w:r>
      <w:r>
        <w:rPr>
          <w:rFonts w:hint="eastAsia" w:ascii="宋体" w:hAnsi="宋体" w:eastAsia="宋体" w:cs="宋体"/>
          <w:bCs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2</w:t>
      </w:r>
      <w:r>
        <w:rPr>
          <w:rFonts w:hint="default" w:ascii="宋体" w:hAnsi="宋体" w:eastAsia="宋体" w:cs="宋体"/>
          <w:bCs/>
          <w:szCs w:val="22"/>
          <w:lang w:val="en-US" w:eastAsia="zh-CN" w:bidi="ar-SA"/>
        </w:rPr>
        <w:t xml:space="preserve">.3.2.2 </w:t>
      </w:r>
      <w:r>
        <w:rPr>
          <w:rFonts w:hint="eastAsia" w:ascii="宋体" w:hAnsi="宋体" w:eastAsia="宋体" w:cs="宋体"/>
          <w:bCs/>
          <w:szCs w:val="22"/>
          <w:lang w:val="en-US" w:eastAsia="zh-CN" w:bidi="ar-SA"/>
        </w:rPr>
        <w:t>缺点</w:t>
      </w:r>
      <w:r>
        <w:rPr>
          <w:rFonts w:ascii="Arial" w:hAnsi="Arial" w:cs="Times New Roman" w:eastAsiaTheme="minorEastAsia"/>
          <w:bCs/>
          <w:lang w:val="en-US" w:eastAsia="en-US" w:bidi="ar-SA"/>
        </w:rPr>
        <w:tab/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bCs/>
          <w:lang w:val="en-US" w:eastAsia="en-US" w:bidi="ar-SA"/>
        </w:rPr>
        <w:instrText xml:space="preserve"> PAGEREF _Toc14998 </w:instrTex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4</w: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szCs w:val="22"/>
          <w:lang w:val="en-US" w:eastAsia="zh-CN" w:bidi="ar-SA"/>
        </w:rPr>
        <w:fldChar w:fldCharType="end"/>
      </w:r>
    </w:p>
    <w:p>
      <w:pPr>
        <w:pStyle w:val="26"/>
        <w:tabs>
          <w:tab w:val="right" w:leader="dot" w:pos="8640"/>
        </w:tabs>
        <w:rPr>
          <w:rFonts w:ascii="Arial" w:hAnsi="Arial" w:cs="Times New Roman" w:eastAsiaTheme="minorEastAsia"/>
          <w:bCs/>
          <w:lang w:val="en-US" w:eastAsia="en-US" w:bidi="ar-SA"/>
        </w:rPr>
      </w:pPr>
      <w:r>
        <w:rPr>
          <w:rFonts w:hint="eastAsia" w:ascii="宋体" w:hAnsi="宋体" w:eastAsia="宋体" w:cs="宋体"/>
          <w:bCs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lang w:val="en-US" w:eastAsia="zh-CN" w:bidi="ar-SA"/>
        </w:rPr>
        <w:instrText xml:space="preserve"> HYPERLINK \l _Toc32549 </w:instrText>
      </w:r>
      <w:r>
        <w:rPr>
          <w:rFonts w:hint="eastAsia" w:ascii="宋体" w:hAnsi="宋体" w:eastAsia="宋体" w:cs="宋体"/>
          <w:bCs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2</w:t>
      </w:r>
      <w:r>
        <w:rPr>
          <w:rFonts w:hint="default" w:ascii="宋体" w:hAnsi="宋体" w:eastAsia="宋体" w:cs="宋体"/>
          <w:bCs/>
          <w:szCs w:val="22"/>
          <w:lang w:val="en-US" w:eastAsia="zh-CN" w:bidi="ar-SA"/>
        </w:rPr>
        <w:t xml:space="preserve">.3.2.3 </w:t>
      </w:r>
      <w:r>
        <w:rPr>
          <w:rFonts w:hint="eastAsia" w:ascii="宋体" w:hAnsi="宋体" w:eastAsia="宋体" w:cs="宋体"/>
          <w:bCs/>
          <w:szCs w:val="22"/>
          <w:lang w:val="en-US" w:eastAsia="zh-CN" w:bidi="ar-SA"/>
        </w:rPr>
        <w:t>付费</w:t>
      </w:r>
      <w:r>
        <w:rPr>
          <w:rFonts w:ascii="Arial" w:hAnsi="Arial" w:cs="Times New Roman" w:eastAsiaTheme="minorEastAsia"/>
          <w:bCs/>
          <w:lang w:val="en-US" w:eastAsia="en-US" w:bidi="ar-SA"/>
        </w:rPr>
        <w:tab/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bCs/>
          <w:lang w:val="en-US" w:eastAsia="en-US" w:bidi="ar-SA"/>
        </w:rPr>
        <w:instrText xml:space="preserve"> PAGEREF _Toc32549 </w:instrTex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4</w: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szCs w:val="22"/>
          <w:lang w:val="en-US" w:eastAsia="zh-CN" w:bidi="ar-SA"/>
        </w:rPr>
        <w:fldChar w:fldCharType="end"/>
      </w:r>
    </w:p>
    <w:p>
      <w:pPr>
        <w:pStyle w:val="26"/>
        <w:tabs>
          <w:tab w:val="right" w:leader="dot" w:pos="8640"/>
        </w:tabs>
        <w:rPr>
          <w:rFonts w:ascii="Arial" w:hAnsi="Arial" w:cs="Times New Roman" w:eastAsiaTheme="minorEastAsia"/>
          <w:bCs/>
          <w:lang w:val="en-US" w:eastAsia="en-US" w:bidi="ar-SA"/>
        </w:rPr>
      </w:pPr>
      <w:r>
        <w:rPr>
          <w:rFonts w:hint="eastAsia" w:ascii="宋体" w:hAnsi="宋体" w:eastAsia="宋体" w:cs="宋体"/>
          <w:bCs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lang w:val="en-US" w:eastAsia="zh-CN" w:bidi="ar-SA"/>
        </w:rPr>
        <w:instrText xml:space="preserve"> HYPERLINK \l _Toc10082 </w:instrText>
      </w:r>
      <w:r>
        <w:rPr>
          <w:rFonts w:hint="eastAsia" w:ascii="宋体" w:hAnsi="宋体" w:eastAsia="宋体" w:cs="宋体"/>
          <w:bCs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2</w:t>
      </w:r>
      <w:r>
        <w:rPr>
          <w:rFonts w:hint="default" w:ascii="宋体" w:hAnsi="宋体" w:eastAsia="宋体" w:cs="宋体"/>
          <w:bCs/>
          <w:szCs w:val="22"/>
          <w:lang w:val="en-US" w:eastAsia="zh-CN" w:bidi="ar-SA"/>
        </w:rPr>
        <w:t xml:space="preserve">.3.2.4 </w:t>
      </w:r>
      <w:r>
        <w:rPr>
          <w:rFonts w:hint="eastAsia" w:ascii="宋体" w:hAnsi="宋体" w:eastAsia="宋体" w:cs="宋体"/>
          <w:bCs/>
          <w:szCs w:val="22"/>
          <w:lang w:val="en-US" w:eastAsia="zh-CN" w:bidi="ar-SA"/>
        </w:rPr>
        <w:t>说明</w:t>
      </w:r>
      <w:r>
        <w:rPr>
          <w:rFonts w:ascii="Arial" w:hAnsi="Arial" w:cs="Times New Roman" w:eastAsiaTheme="minorEastAsia"/>
          <w:bCs/>
          <w:lang w:val="en-US" w:eastAsia="en-US" w:bidi="ar-SA"/>
        </w:rPr>
        <w:tab/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bCs/>
          <w:lang w:val="en-US" w:eastAsia="en-US" w:bidi="ar-SA"/>
        </w:rPr>
        <w:instrText xml:space="preserve"> PAGEREF _Toc10082 </w:instrTex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4</w: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szCs w:val="22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640"/>
        </w:tabs>
        <w:rPr>
          <w:rFonts w:ascii="Arial" w:hAnsi="Arial" w:cs="Times New Roman" w:eastAsiaTheme="minorEastAsia"/>
          <w:bCs/>
          <w:lang w:val="en-US" w:eastAsia="en-US" w:bidi="ar-SA"/>
        </w:rPr>
      </w:pPr>
      <w:r>
        <w:rPr>
          <w:rFonts w:hint="eastAsia" w:ascii="宋体" w:hAnsi="宋体" w:eastAsia="宋体" w:cs="宋体"/>
          <w:bCs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lang w:val="en-US" w:eastAsia="zh-CN" w:bidi="ar-SA"/>
        </w:rPr>
        <w:instrText xml:space="preserve"> HYPERLINK \l _Toc27932 </w:instrText>
      </w:r>
      <w:r>
        <w:rPr>
          <w:rFonts w:hint="eastAsia" w:ascii="宋体" w:hAnsi="宋体" w:eastAsia="宋体" w:cs="宋体"/>
          <w:bCs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2</w:t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t xml:space="preserve">.4 </w:t>
      </w:r>
      <w:r>
        <w:rPr>
          <w:rFonts w:hint="eastAsia" w:ascii="宋体" w:hAnsi="宋体" w:eastAsia="宋体" w:cs="宋体"/>
          <w:bCs/>
          <w:lang w:val="en-US" w:eastAsia="zh-CN" w:bidi="ar-SA"/>
        </w:rPr>
        <w:t>教育机构开发者账号</w:t>
      </w:r>
      <w:r>
        <w:rPr>
          <w:rFonts w:ascii="Arial" w:hAnsi="Arial" w:cs="Times New Roman" w:eastAsiaTheme="minorEastAsia"/>
          <w:bCs/>
          <w:lang w:val="en-US" w:eastAsia="en-US" w:bidi="ar-SA"/>
        </w:rPr>
        <w:tab/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bCs/>
          <w:lang w:val="en-US" w:eastAsia="en-US" w:bidi="ar-SA"/>
        </w:rPr>
        <w:instrText xml:space="preserve"> PAGEREF _Toc27932 </w:instrTex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4</w: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fldChar w:fldCharType="end"/>
      </w:r>
    </w:p>
    <w:p>
      <w:pPr>
        <w:pStyle w:val="25"/>
        <w:tabs>
          <w:tab w:val="right" w:leader="dot" w:pos="8640"/>
        </w:tabs>
        <w:rPr>
          <w:rFonts w:ascii="Arial" w:hAnsi="Arial" w:cs="Times New Roman" w:eastAsiaTheme="minorEastAsia"/>
          <w:bCs/>
          <w:lang w:val="en-US" w:eastAsia="en-US" w:bidi="ar-SA"/>
        </w:rPr>
      </w:pPr>
      <w:r>
        <w:rPr>
          <w:rFonts w:hint="eastAsia" w:ascii="宋体" w:hAnsi="宋体" w:eastAsia="宋体" w:cs="宋体"/>
          <w:bCs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lang w:val="en-US" w:eastAsia="zh-CN" w:bidi="ar-SA"/>
        </w:rPr>
        <w:instrText xml:space="preserve"> HYPERLINK \l _Toc16397 </w:instrText>
      </w:r>
      <w:r>
        <w:rPr>
          <w:rFonts w:hint="eastAsia" w:ascii="宋体" w:hAnsi="宋体" w:eastAsia="宋体" w:cs="宋体"/>
          <w:bCs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3</w:t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bCs/>
          <w:lang w:val="en-US" w:eastAsia="zh-CN" w:bidi="ar-SA"/>
        </w:rPr>
        <w:t>开发者账号对比</w:t>
      </w:r>
      <w:r>
        <w:rPr>
          <w:rFonts w:ascii="Arial" w:hAnsi="Arial" w:cs="Times New Roman" w:eastAsiaTheme="minorEastAsia"/>
          <w:bCs/>
          <w:lang w:val="en-US" w:eastAsia="en-US" w:bidi="ar-SA"/>
        </w:rPr>
        <w:tab/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bCs/>
          <w:lang w:val="en-US" w:eastAsia="en-US" w:bidi="ar-SA"/>
        </w:rPr>
        <w:instrText xml:space="preserve"> PAGEREF _Toc16397 </w:instrTex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4</w: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640"/>
        </w:tabs>
        <w:rPr>
          <w:rFonts w:ascii="Arial" w:hAnsi="Arial" w:cs="Times New Roman" w:eastAsiaTheme="minorEastAsia"/>
          <w:bCs/>
          <w:lang w:val="en-US" w:eastAsia="en-US" w:bidi="ar-SA"/>
        </w:rPr>
      </w:pPr>
      <w:r>
        <w:rPr>
          <w:rFonts w:hint="eastAsia" w:ascii="宋体" w:hAnsi="宋体" w:eastAsia="宋体" w:cs="宋体"/>
          <w:bCs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lang w:val="en-US" w:eastAsia="zh-CN" w:bidi="ar-SA"/>
        </w:rPr>
        <w:instrText xml:space="preserve"> HYPERLINK \l _Toc31891 </w:instrText>
      </w:r>
      <w:r>
        <w:rPr>
          <w:rFonts w:hint="eastAsia" w:ascii="宋体" w:hAnsi="宋体" w:eastAsia="宋体" w:cs="宋体"/>
          <w:bCs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3</w:t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t xml:space="preserve">.1 </w:t>
      </w:r>
      <w:r>
        <w:rPr>
          <w:rFonts w:hint="eastAsia" w:ascii="宋体" w:hAnsi="宋体" w:eastAsia="宋体" w:cs="宋体"/>
          <w:bCs/>
          <w:lang w:val="en-US" w:eastAsia="zh-CN" w:bidi="ar-SA"/>
        </w:rPr>
        <w:t>年费</w:t>
      </w:r>
      <w:r>
        <w:rPr>
          <w:rFonts w:ascii="Arial" w:hAnsi="Arial" w:cs="Times New Roman" w:eastAsiaTheme="minorEastAsia"/>
          <w:bCs/>
          <w:lang w:val="en-US" w:eastAsia="en-US" w:bidi="ar-SA"/>
        </w:rPr>
        <w:tab/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bCs/>
          <w:lang w:val="en-US" w:eastAsia="en-US" w:bidi="ar-SA"/>
        </w:rPr>
        <w:instrText xml:space="preserve"> PAGEREF _Toc31891 </w:instrTex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4</w: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fldChar w:fldCharType="end"/>
      </w:r>
    </w:p>
    <w:p>
      <w:pPr>
        <w:pStyle w:val="29"/>
        <w:tabs>
          <w:tab w:val="right" w:leader="dot" w:pos="8640"/>
        </w:tabs>
        <w:rPr>
          <w:rFonts w:ascii="Arial" w:hAnsi="Arial" w:cs="Times New Roman" w:eastAsiaTheme="minorEastAsia"/>
          <w:bCs/>
          <w:lang w:val="en-US" w:eastAsia="en-US" w:bidi="ar-SA"/>
        </w:rPr>
      </w:pPr>
      <w:r>
        <w:rPr>
          <w:rFonts w:hint="eastAsia" w:ascii="宋体" w:hAnsi="宋体" w:eastAsia="宋体" w:cs="宋体"/>
          <w:bCs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lang w:val="en-US" w:eastAsia="zh-CN" w:bidi="ar-SA"/>
        </w:rPr>
        <w:instrText xml:space="preserve"> HYPERLINK \l _Toc482 </w:instrText>
      </w:r>
      <w:r>
        <w:rPr>
          <w:rFonts w:hint="eastAsia" w:ascii="宋体" w:hAnsi="宋体" w:eastAsia="宋体" w:cs="宋体"/>
          <w:bCs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3</w:t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t xml:space="preserve">.2 </w:t>
      </w:r>
      <w:r>
        <w:rPr>
          <w:rFonts w:hint="eastAsia" w:ascii="宋体" w:hAnsi="宋体" w:eastAsia="宋体" w:cs="宋体"/>
          <w:bCs/>
          <w:lang w:val="en-US" w:eastAsia="zh-CN" w:bidi="ar-SA"/>
        </w:rPr>
        <w:t>App发布</w:t>
      </w:r>
      <w:r>
        <w:rPr>
          <w:rFonts w:ascii="Arial" w:hAnsi="Arial" w:cs="Times New Roman" w:eastAsiaTheme="minorEastAsia"/>
          <w:bCs/>
          <w:lang w:val="en-US" w:eastAsia="en-US" w:bidi="ar-SA"/>
        </w:rPr>
        <w:tab/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bCs/>
          <w:lang w:val="en-US" w:eastAsia="en-US" w:bidi="ar-SA"/>
        </w:rPr>
        <w:instrText xml:space="preserve"> PAGEREF _Toc482 </w:instrTex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4</w: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fldChar w:fldCharType="end"/>
      </w:r>
    </w:p>
    <w:p>
      <w:pPr>
        <w:pStyle w:val="29"/>
        <w:tabs>
          <w:tab w:val="right" w:leader="dot" w:pos="8640"/>
        </w:tabs>
        <w:rPr>
          <w:rFonts w:ascii="Arial" w:hAnsi="Arial" w:cs="Times New Roman" w:eastAsiaTheme="minorEastAsia"/>
          <w:bCs/>
          <w:lang w:val="en-US" w:eastAsia="en-US" w:bidi="ar-SA"/>
        </w:rPr>
      </w:pPr>
      <w:r>
        <w:rPr>
          <w:rFonts w:hint="eastAsia" w:ascii="宋体" w:hAnsi="宋体" w:eastAsia="宋体" w:cs="宋体"/>
          <w:bCs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lang w:val="en-US" w:eastAsia="zh-CN" w:bidi="ar-SA"/>
        </w:rPr>
        <w:instrText xml:space="preserve"> HYPERLINK \l _Toc28799 </w:instrText>
      </w:r>
      <w:r>
        <w:rPr>
          <w:rFonts w:hint="eastAsia" w:ascii="宋体" w:hAnsi="宋体" w:eastAsia="宋体" w:cs="宋体"/>
          <w:bCs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3</w:t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t xml:space="preserve">.3 </w:t>
      </w:r>
      <w:r>
        <w:rPr>
          <w:rFonts w:hint="eastAsia" w:ascii="宋体" w:hAnsi="宋体" w:eastAsia="宋体" w:cs="宋体"/>
          <w:bCs/>
          <w:lang w:val="en-US" w:eastAsia="zh-CN" w:bidi="ar-SA"/>
        </w:rPr>
        <w:t>设备支持数量</w:t>
      </w:r>
      <w:r>
        <w:rPr>
          <w:rFonts w:ascii="Arial" w:hAnsi="Arial" w:cs="Times New Roman" w:eastAsiaTheme="minorEastAsia"/>
          <w:bCs/>
          <w:lang w:val="en-US" w:eastAsia="en-US" w:bidi="ar-SA"/>
        </w:rPr>
        <w:tab/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bCs/>
          <w:lang w:val="en-US" w:eastAsia="en-US" w:bidi="ar-SA"/>
        </w:rPr>
        <w:instrText xml:space="preserve"> PAGEREF _Toc28799 </w:instrTex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5</w: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fldChar w:fldCharType="end"/>
      </w:r>
    </w:p>
    <w:p>
      <w:pPr>
        <w:pStyle w:val="29"/>
        <w:tabs>
          <w:tab w:val="right" w:leader="dot" w:pos="8640"/>
        </w:tabs>
        <w:rPr>
          <w:rFonts w:ascii="Arial" w:hAnsi="Arial" w:cs="Times New Roman" w:eastAsiaTheme="minorEastAsia"/>
          <w:bCs/>
          <w:lang w:val="en-US" w:eastAsia="en-US" w:bidi="ar-SA"/>
        </w:rPr>
      </w:pPr>
      <w:r>
        <w:rPr>
          <w:rFonts w:hint="eastAsia" w:ascii="宋体" w:hAnsi="宋体" w:eastAsia="宋体" w:cs="宋体"/>
          <w:bCs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lang w:val="en-US" w:eastAsia="zh-CN" w:bidi="ar-SA"/>
        </w:rPr>
        <w:instrText xml:space="preserve"> HYPERLINK \l _Toc23419 </w:instrText>
      </w:r>
      <w:r>
        <w:rPr>
          <w:rFonts w:hint="eastAsia" w:ascii="宋体" w:hAnsi="宋体" w:eastAsia="宋体" w:cs="宋体"/>
          <w:bCs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3</w:t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t xml:space="preserve">.4 </w:t>
      </w:r>
      <w:r>
        <w:rPr>
          <w:rFonts w:hint="eastAsia" w:ascii="宋体" w:hAnsi="宋体" w:eastAsia="宋体" w:cs="宋体"/>
          <w:bCs/>
          <w:lang w:val="en-US" w:eastAsia="zh-CN" w:bidi="ar-SA"/>
        </w:rPr>
        <w:t>开发者</w:t>
      </w:r>
      <w:r>
        <w:rPr>
          <w:rFonts w:ascii="Arial" w:hAnsi="Arial" w:cs="Times New Roman" w:eastAsiaTheme="minorEastAsia"/>
          <w:bCs/>
          <w:lang w:val="en-US" w:eastAsia="en-US" w:bidi="ar-SA"/>
        </w:rPr>
        <w:tab/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bCs/>
          <w:lang w:val="en-US" w:eastAsia="en-US" w:bidi="ar-SA"/>
        </w:rPr>
        <w:instrText xml:space="preserve"> PAGEREF _Toc23419 </w:instrTex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5</w: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fldChar w:fldCharType="end"/>
      </w:r>
    </w:p>
    <w:p>
      <w:pPr>
        <w:pStyle w:val="20"/>
        <w:tabs>
          <w:tab w:val="right" w:leader="dot" w:pos="8640"/>
        </w:tabs>
        <w:rPr>
          <w:rFonts w:ascii="Arial" w:hAnsi="Arial" w:cs="Times New Roman" w:eastAsiaTheme="minorEastAsia"/>
          <w:bCs/>
          <w:lang w:val="en-US" w:eastAsia="en-US" w:bidi="ar-SA"/>
        </w:rPr>
      </w:pPr>
      <w:r>
        <w:rPr>
          <w:rFonts w:hint="eastAsia" w:ascii="宋体" w:hAnsi="宋体" w:eastAsia="宋体" w:cs="宋体"/>
          <w:bCs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lang w:val="en-US" w:eastAsia="zh-CN" w:bidi="ar-SA"/>
        </w:rPr>
        <w:instrText xml:space="preserve"> HYPERLINK \l _Toc7872 </w:instrText>
      </w:r>
      <w:r>
        <w:rPr>
          <w:rFonts w:hint="eastAsia" w:ascii="宋体" w:hAnsi="宋体" w:eastAsia="宋体" w:cs="宋体"/>
          <w:bCs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3</w:t>
      </w:r>
      <w:r>
        <w:rPr>
          <w:rFonts w:hint="default" w:ascii="宋体" w:hAnsi="宋体" w:eastAsia="宋体" w:cs="宋体"/>
          <w:bCs/>
          <w:szCs w:val="26"/>
          <w:lang w:val="en-US" w:eastAsia="zh-CN" w:bidi="ar-SA"/>
        </w:rPr>
        <w:t xml:space="preserve">.4.1 </w:t>
      </w:r>
      <w:r>
        <w:rPr>
          <w:rFonts w:hint="eastAsia" w:ascii="宋体" w:hAnsi="宋体" w:eastAsia="宋体" w:cs="宋体"/>
          <w:bCs/>
          <w:lang w:val="en-US" w:eastAsia="zh-CN" w:bidi="ar-SA"/>
        </w:rPr>
        <w:t>Admin Legal权限</w:t>
      </w:r>
      <w:r>
        <w:rPr>
          <w:rFonts w:ascii="Arial" w:hAnsi="Arial" w:cs="Times New Roman" w:eastAsiaTheme="minorEastAsia"/>
          <w:bCs/>
          <w:lang w:val="en-US" w:eastAsia="en-US" w:bidi="ar-SA"/>
        </w:rPr>
        <w:tab/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bCs/>
          <w:lang w:val="en-US" w:eastAsia="en-US" w:bidi="ar-SA"/>
        </w:rPr>
        <w:instrText xml:space="preserve"> PAGEREF _Toc7872 </w:instrTex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5</w: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szCs w:val="26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640"/>
        </w:tabs>
        <w:rPr>
          <w:rFonts w:ascii="Arial" w:hAnsi="Arial" w:cs="Times New Roman" w:eastAsiaTheme="minorEastAsia"/>
          <w:bCs/>
          <w:lang w:val="en-US" w:eastAsia="en-US" w:bidi="ar-SA"/>
        </w:rPr>
      </w:pPr>
      <w:r>
        <w:rPr>
          <w:rFonts w:hint="eastAsia" w:ascii="宋体" w:hAnsi="宋体" w:eastAsia="宋体" w:cs="宋体"/>
          <w:bCs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lang w:val="en-US" w:eastAsia="zh-CN" w:bidi="ar-SA"/>
        </w:rPr>
        <w:instrText xml:space="preserve"> HYPERLINK \l _Toc3638 </w:instrText>
      </w:r>
      <w:r>
        <w:rPr>
          <w:rFonts w:hint="eastAsia" w:ascii="宋体" w:hAnsi="宋体" w:eastAsia="宋体" w:cs="宋体"/>
          <w:bCs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3</w:t>
      </w:r>
      <w:r>
        <w:rPr>
          <w:rFonts w:hint="default" w:ascii="宋体" w:hAnsi="宋体" w:eastAsia="宋体" w:cs="宋体"/>
          <w:bCs/>
          <w:szCs w:val="26"/>
          <w:lang w:val="en-US" w:eastAsia="zh-CN" w:bidi="ar-SA"/>
        </w:rPr>
        <w:t xml:space="preserve">.4.2 </w:t>
      </w:r>
      <w:r>
        <w:rPr>
          <w:rFonts w:hint="eastAsia" w:ascii="宋体" w:hAnsi="宋体" w:eastAsia="宋体" w:cs="宋体"/>
          <w:bCs/>
          <w:lang w:val="en-US" w:eastAsia="zh-CN" w:bidi="ar-SA"/>
        </w:rPr>
        <w:t>Admin权限</w:t>
      </w:r>
      <w:r>
        <w:rPr>
          <w:rFonts w:ascii="Arial" w:hAnsi="Arial" w:cs="Times New Roman" w:eastAsiaTheme="minorEastAsia"/>
          <w:bCs/>
          <w:lang w:val="en-US" w:eastAsia="en-US" w:bidi="ar-SA"/>
        </w:rPr>
        <w:tab/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bCs/>
          <w:lang w:val="en-US" w:eastAsia="en-US" w:bidi="ar-SA"/>
        </w:rPr>
        <w:instrText xml:space="preserve"> PAGEREF _Toc3638 </w:instrTex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5</w: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szCs w:val="26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640"/>
        </w:tabs>
        <w:rPr>
          <w:rFonts w:ascii="Arial" w:hAnsi="Arial" w:cs="Times New Roman" w:eastAsiaTheme="minorEastAsia"/>
          <w:bCs/>
          <w:lang w:val="en-US" w:eastAsia="en-US" w:bidi="ar-SA"/>
        </w:rPr>
      </w:pPr>
      <w:r>
        <w:rPr>
          <w:rFonts w:hint="eastAsia" w:ascii="宋体" w:hAnsi="宋体" w:eastAsia="宋体" w:cs="宋体"/>
          <w:bCs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lang w:val="en-US" w:eastAsia="zh-CN" w:bidi="ar-SA"/>
        </w:rPr>
        <w:instrText xml:space="preserve"> HYPERLINK \l _Toc562 </w:instrText>
      </w:r>
      <w:r>
        <w:rPr>
          <w:rFonts w:hint="eastAsia" w:ascii="宋体" w:hAnsi="宋体" w:eastAsia="宋体" w:cs="宋体"/>
          <w:bCs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3</w:t>
      </w:r>
      <w:r>
        <w:rPr>
          <w:rFonts w:hint="default" w:ascii="宋体" w:hAnsi="宋体" w:eastAsia="宋体" w:cs="宋体"/>
          <w:bCs/>
          <w:szCs w:val="26"/>
          <w:lang w:val="en-US" w:eastAsia="zh-CN" w:bidi="ar-SA"/>
        </w:rPr>
        <w:t xml:space="preserve">.4.3 </w:t>
      </w:r>
      <w:r>
        <w:rPr>
          <w:rFonts w:hint="eastAsia" w:ascii="宋体" w:hAnsi="宋体" w:eastAsia="宋体" w:cs="宋体"/>
          <w:bCs/>
          <w:lang w:val="en-US" w:eastAsia="zh-CN" w:bidi="ar-SA"/>
        </w:rPr>
        <w:t>Member权限</w:t>
      </w:r>
      <w:r>
        <w:rPr>
          <w:rFonts w:ascii="Arial" w:hAnsi="Arial" w:cs="Times New Roman" w:eastAsiaTheme="minorEastAsia"/>
          <w:bCs/>
          <w:lang w:val="en-US" w:eastAsia="en-US" w:bidi="ar-SA"/>
        </w:rPr>
        <w:tab/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bCs/>
          <w:lang w:val="en-US" w:eastAsia="en-US" w:bidi="ar-SA"/>
        </w:rPr>
        <w:instrText xml:space="preserve"> PAGEREF _Toc562 </w:instrTex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5</w: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szCs w:val="26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640"/>
        </w:tabs>
        <w:rPr>
          <w:rFonts w:ascii="Arial" w:hAnsi="Arial" w:cs="Times New Roman" w:eastAsiaTheme="minorEastAsia"/>
          <w:bCs/>
          <w:lang w:val="en-US" w:eastAsia="en-US" w:bidi="ar-SA"/>
        </w:rPr>
      </w:pPr>
      <w:r>
        <w:rPr>
          <w:rFonts w:hint="eastAsia" w:ascii="宋体" w:hAnsi="宋体" w:eastAsia="宋体" w:cs="宋体"/>
          <w:bCs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lang w:val="en-US" w:eastAsia="zh-CN" w:bidi="ar-SA"/>
        </w:rPr>
        <w:instrText xml:space="preserve"> HYPERLINK \l _Toc21652 </w:instrText>
      </w:r>
      <w:r>
        <w:rPr>
          <w:rFonts w:hint="eastAsia" w:ascii="宋体" w:hAnsi="宋体" w:eastAsia="宋体" w:cs="宋体"/>
          <w:bCs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3</w:t>
      </w:r>
      <w:r>
        <w:rPr>
          <w:rFonts w:hint="default" w:ascii="宋体" w:hAnsi="宋体" w:eastAsia="宋体" w:cs="宋体"/>
          <w:bCs/>
          <w:szCs w:val="26"/>
          <w:lang w:val="en-US" w:eastAsia="zh-CN" w:bidi="ar-SA"/>
        </w:rPr>
        <w:t xml:space="preserve">.4.4 </w:t>
      </w:r>
      <w:r>
        <w:rPr>
          <w:rFonts w:hint="eastAsia" w:ascii="宋体" w:hAnsi="宋体" w:eastAsia="宋体" w:cs="宋体"/>
          <w:bCs/>
          <w:lang w:val="en-US" w:eastAsia="zh-CN" w:bidi="ar-SA"/>
        </w:rPr>
        <w:t>No Access权限</w:t>
      </w:r>
      <w:r>
        <w:rPr>
          <w:rFonts w:ascii="Arial" w:hAnsi="Arial" w:cs="Times New Roman" w:eastAsiaTheme="minorEastAsia"/>
          <w:bCs/>
          <w:lang w:val="en-US" w:eastAsia="en-US" w:bidi="ar-SA"/>
        </w:rPr>
        <w:tab/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bCs/>
          <w:lang w:val="en-US" w:eastAsia="en-US" w:bidi="ar-SA"/>
        </w:rPr>
        <w:instrText xml:space="preserve"> PAGEREF _Toc21652 </w:instrTex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5</w: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szCs w:val="26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640"/>
        </w:tabs>
        <w:rPr>
          <w:rFonts w:ascii="Arial" w:hAnsi="Arial" w:cs="Times New Roman" w:eastAsiaTheme="minorEastAsia"/>
          <w:bCs/>
          <w:lang w:val="en-US" w:eastAsia="en-US" w:bidi="ar-SA"/>
        </w:rPr>
      </w:pPr>
      <w:r>
        <w:rPr>
          <w:rFonts w:hint="eastAsia" w:ascii="宋体" w:hAnsi="宋体" w:eastAsia="宋体" w:cs="宋体"/>
          <w:bCs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lang w:val="en-US" w:eastAsia="zh-CN" w:bidi="ar-SA"/>
        </w:rPr>
        <w:instrText xml:space="preserve"> HYPERLINK \l _Toc12833 </w:instrText>
      </w:r>
      <w:r>
        <w:rPr>
          <w:rFonts w:hint="eastAsia" w:ascii="宋体" w:hAnsi="宋体" w:eastAsia="宋体" w:cs="宋体"/>
          <w:bCs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3</w:t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t xml:space="preserve">.5 </w:t>
      </w:r>
      <w:r>
        <w:rPr>
          <w:rFonts w:hint="eastAsia" w:ascii="宋体" w:hAnsi="宋体" w:eastAsia="宋体" w:cs="宋体"/>
          <w:bCs/>
          <w:lang w:val="en-US" w:eastAsia="zh-CN" w:bidi="ar-SA"/>
        </w:rPr>
        <w:t>DUNS码</w:t>
      </w:r>
      <w:r>
        <w:rPr>
          <w:rFonts w:ascii="Arial" w:hAnsi="Arial" w:cs="Times New Roman" w:eastAsiaTheme="minorEastAsia"/>
          <w:bCs/>
          <w:lang w:val="en-US" w:eastAsia="en-US" w:bidi="ar-SA"/>
        </w:rPr>
        <w:tab/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bCs/>
          <w:lang w:val="en-US" w:eastAsia="en-US" w:bidi="ar-SA"/>
        </w:rPr>
        <w:instrText xml:space="preserve"> PAGEREF _Toc12833 </w:instrTex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5</w: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fldChar w:fldCharType="end"/>
      </w:r>
    </w:p>
    <w:p>
      <w:pPr>
        <w:pStyle w:val="29"/>
        <w:tabs>
          <w:tab w:val="right" w:leader="dot" w:pos="8640"/>
        </w:tabs>
        <w:rPr>
          <w:rFonts w:ascii="Arial" w:hAnsi="Arial" w:cs="Times New Roman" w:eastAsiaTheme="minorEastAsia"/>
          <w:bCs/>
          <w:lang w:val="en-US" w:eastAsia="en-US" w:bidi="ar-SA"/>
        </w:rPr>
      </w:pPr>
      <w:r>
        <w:rPr>
          <w:rFonts w:hint="eastAsia" w:ascii="宋体" w:hAnsi="宋体" w:eastAsia="宋体" w:cs="宋体"/>
          <w:bCs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lang w:val="en-US" w:eastAsia="zh-CN" w:bidi="ar-SA"/>
        </w:rPr>
        <w:instrText xml:space="preserve"> HYPERLINK \l _Toc15440 </w:instrText>
      </w:r>
      <w:r>
        <w:rPr>
          <w:rFonts w:hint="eastAsia" w:ascii="宋体" w:hAnsi="宋体" w:eastAsia="宋体" w:cs="宋体"/>
          <w:bCs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3</w:t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t xml:space="preserve">.6 </w:t>
      </w:r>
      <w:r>
        <w:rPr>
          <w:rFonts w:hint="eastAsia" w:ascii="宋体" w:hAnsi="宋体" w:eastAsia="宋体" w:cs="宋体"/>
          <w:bCs/>
          <w:lang w:val="en-US" w:eastAsia="zh-CN" w:bidi="ar-SA"/>
        </w:rPr>
        <w:t>申请审核消耗时间</w:t>
      </w:r>
      <w:r>
        <w:rPr>
          <w:rFonts w:ascii="Arial" w:hAnsi="Arial" w:cs="Times New Roman" w:eastAsiaTheme="minorEastAsia"/>
          <w:bCs/>
          <w:lang w:val="en-US" w:eastAsia="en-US" w:bidi="ar-SA"/>
        </w:rPr>
        <w:tab/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bCs/>
          <w:lang w:val="en-US" w:eastAsia="en-US" w:bidi="ar-SA"/>
        </w:rPr>
        <w:instrText xml:space="preserve"> PAGEREF _Toc15440 </w:instrTex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5</w: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fldChar w:fldCharType="end"/>
      </w:r>
    </w:p>
    <w:p>
      <w:pPr>
        <w:pStyle w:val="25"/>
        <w:tabs>
          <w:tab w:val="right" w:leader="dot" w:pos="8640"/>
        </w:tabs>
        <w:rPr>
          <w:rFonts w:ascii="Arial" w:hAnsi="Arial" w:cs="Times New Roman" w:eastAsiaTheme="minorEastAsia"/>
          <w:bCs/>
          <w:lang w:val="en-US" w:eastAsia="en-US" w:bidi="ar-SA"/>
        </w:rPr>
      </w:pPr>
      <w:r>
        <w:rPr>
          <w:rFonts w:hint="eastAsia" w:ascii="宋体" w:hAnsi="宋体" w:eastAsia="宋体" w:cs="宋体"/>
          <w:bCs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lang w:val="en-US" w:eastAsia="zh-CN" w:bidi="ar-SA"/>
        </w:rPr>
        <w:instrText xml:space="preserve"> HYPERLINK \l _Toc4721 </w:instrText>
      </w:r>
      <w:r>
        <w:rPr>
          <w:rFonts w:hint="eastAsia" w:ascii="宋体" w:hAnsi="宋体" w:eastAsia="宋体" w:cs="宋体"/>
          <w:bCs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4</w:t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bCs/>
          <w:lang w:val="en-US" w:eastAsia="zh-CN" w:bidi="ar-SA"/>
        </w:rPr>
        <w:t>总结</w:t>
      </w:r>
      <w:r>
        <w:rPr>
          <w:rFonts w:ascii="Arial" w:hAnsi="Arial" w:cs="Times New Roman" w:eastAsiaTheme="minorEastAsia"/>
          <w:bCs/>
          <w:lang w:val="en-US" w:eastAsia="en-US" w:bidi="ar-SA"/>
        </w:rPr>
        <w:tab/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bCs/>
          <w:lang w:val="en-US" w:eastAsia="en-US" w:bidi="ar-SA"/>
        </w:rPr>
        <w:instrText xml:space="preserve"> PAGEREF _Toc4721 </w:instrTex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6</w: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640"/>
        </w:tabs>
        <w:rPr>
          <w:rFonts w:ascii="Arial" w:hAnsi="Arial" w:cs="Times New Roman" w:eastAsiaTheme="minorEastAsia"/>
          <w:bCs/>
          <w:lang w:val="en-US" w:eastAsia="en-US" w:bidi="ar-SA"/>
        </w:rPr>
      </w:pPr>
      <w:r>
        <w:rPr>
          <w:rFonts w:hint="eastAsia" w:ascii="宋体" w:hAnsi="宋体" w:eastAsia="宋体" w:cs="宋体"/>
          <w:bCs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lang w:val="en-US" w:eastAsia="zh-CN" w:bidi="ar-SA"/>
        </w:rPr>
        <w:instrText xml:space="preserve"> HYPERLINK \l _Toc23151 </w:instrText>
      </w:r>
      <w:r>
        <w:rPr>
          <w:rFonts w:hint="eastAsia" w:ascii="宋体" w:hAnsi="宋体" w:eastAsia="宋体" w:cs="宋体"/>
          <w:bCs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4</w:t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t xml:space="preserve">.1 </w:t>
      </w:r>
      <w:r>
        <w:rPr>
          <w:rFonts w:hint="eastAsia" w:ascii="宋体" w:hAnsi="宋体" w:eastAsia="宋体" w:cs="宋体"/>
          <w:bCs/>
          <w:lang w:val="en-US" w:eastAsia="zh-CN" w:bidi="ar-SA"/>
        </w:rPr>
        <w:t>目前公司现状</w:t>
      </w:r>
      <w:r>
        <w:rPr>
          <w:rFonts w:ascii="Arial" w:hAnsi="Arial" w:cs="Times New Roman" w:eastAsiaTheme="minorEastAsia"/>
          <w:bCs/>
          <w:lang w:val="en-US" w:eastAsia="en-US" w:bidi="ar-SA"/>
        </w:rPr>
        <w:tab/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bCs/>
          <w:lang w:val="en-US" w:eastAsia="en-US" w:bidi="ar-SA"/>
        </w:rPr>
        <w:instrText xml:space="preserve"> PAGEREF _Toc23151 </w:instrTex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6</w: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fldChar w:fldCharType="end"/>
      </w:r>
    </w:p>
    <w:p>
      <w:pPr>
        <w:pStyle w:val="29"/>
        <w:tabs>
          <w:tab w:val="right" w:leader="dot" w:pos="8640"/>
        </w:tabs>
        <w:rPr>
          <w:rFonts w:ascii="Arial" w:hAnsi="Arial" w:cs="Times New Roman" w:eastAsiaTheme="minorEastAsia"/>
          <w:bCs/>
          <w:lang w:val="en-US" w:eastAsia="en-US" w:bidi="ar-SA"/>
        </w:rPr>
      </w:pPr>
      <w:r>
        <w:rPr>
          <w:rFonts w:hint="eastAsia" w:ascii="宋体" w:hAnsi="宋体" w:eastAsia="宋体" w:cs="宋体"/>
          <w:bCs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lang w:val="en-US" w:eastAsia="zh-CN" w:bidi="ar-SA"/>
        </w:rPr>
        <w:instrText xml:space="preserve"> HYPERLINK \l _Toc27137 </w:instrText>
      </w:r>
      <w:r>
        <w:rPr>
          <w:rFonts w:hint="eastAsia" w:ascii="宋体" w:hAnsi="宋体" w:eastAsia="宋体" w:cs="宋体"/>
          <w:bCs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4</w:t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t xml:space="preserve">.2 </w:t>
      </w:r>
      <w:r>
        <w:rPr>
          <w:rFonts w:hint="eastAsia" w:ascii="宋体" w:hAnsi="宋体" w:eastAsia="宋体" w:cs="宋体"/>
          <w:bCs/>
          <w:lang w:val="en-US" w:eastAsia="zh-CN" w:bidi="ar-SA"/>
        </w:rPr>
        <w:t>个人开发者账号升级为公司开发者账号</w:t>
      </w:r>
      <w:r>
        <w:rPr>
          <w:rFonts w:ascii="Arial" w:hAnsi="Arial" w:cs="Times New Roman" w:eastAsiaTheme="minorEastAsia"/>
          <w:bCs/>
          <w:lang w:val="en-US" w:eastAsia="en-US" w:bidi="ar-SA"/>
        </w:rPr>
        <w:tab/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bCs/>
          <w:lang w:val="en-US" w:eastAsia="en-US" w:bidi="ar-SA"/>
        </w:rPr>
        <w:instrText xml:space="preserve"> PAGEREF _Toc27137 </w:instrTex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6</w: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fldChar w:fldCharType="end"/>
      </w:r>
    </w:p>
    <w:p>
      <w:pPr>
        <w:pStyle w:val="20"/>
        <w:tabs>
          <w:tab w:val="right" w:leader="dot" w:pos="8640"/>
        </w:tabs>
        <w:rPr>
          <w:rFonts w:ascii="Arial" w:hAnsi="Arial" w:cs="Times New Roman" w:eastAsiaTheme="minorEastAsia"/>
          <w:bCs/>
          <w:lang w:val="en-US" w:eastAsia="en-US" w:bidi="ar-SA"/>
        </w:rPr>
      </w:pPr>
      <w:r>
        <w:rPr>
          <w:rFonts w:hint="eastAsia" w:ascii="宋体" w:hAnsi="宋体" w:eastAsia="宋体" w:cs="宋体"/>
          <w:bCs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lang w:val="en-US" w:eastAsia="zh-CN" w:bidi="ar-SA"/>
        </w:rPr>
        <w:instrText xml:space="preserve"> HYPERLINK \l _Toc28829 </w:instrText>
      </w:r>
      <w:r>
        <w:rPr>
          <w:rFonts w:hint="eastAsia" w:ascii="宋体" w:hAnsi="宋体" w:eastAsia="宋体" w:cs="宋体"/>
          <w:bCs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4</w:t>
      </w:r>
      <w:r>
        <w:rPr>
          <w:rFonts w:hint="default" w:ascii="宋体" w:hAnsi="宋体" w:eastAsia="宋体" w:cs="宋体"/>
          <w:bCs/>
          <w:szCs w:val="26"/>
          <w:lang w:val="en-US" w:eastAsia="zh-CN" w:bidi="ar-SA"/>
        </w:rPr>
        <w:t xml:space="preserve">.2.1 </w:t>
      </w:r>
      <w:r>
        <w:rPr>
          <w:rFonts w:hint="eastAsia" w:ascii="宋体" w:hAnsi="宋体" w:eastAsia="宋体" w:cs="宋体"/>
          <w:bCs/>
          <w:lang w:val="en-US" w:eastAsia="zh-CN" w:bidi="ar-SA"/>
        </w:rPr>
        <w:t>建议理由</w:t>
      </w:r>
      <w:r>
        <w:rPr>
          <w:rFonts w:ascii="Arial" w:hAnsi="Arial" w:cs="Times New Roman" w:eastAsiaTheme="minorEastAsia"/>
          <w:bCs/>
          <w:lang w:val="en-US" w:eastAsia="en-US" w:bidi="ar-SA"/>
        </w:rPr>
        <w:tab/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bCs/>
          <w:lang w:val="en-US" w:eastAsia="en-US" w:bidi="ar-SA"/>
        </w:rPr>
        <w:instrText xml:space="preserve"> PAGEREF _Toc28829 </w:instrTex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6</w: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szCs w:val="26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640"/>
        </w:tabs>
        <w:rPr>
          <w:rFonts w:ascii="Arial" w:hAnsi="Arial" w:cs="Times New Roman" w:eastAsiaTheme="minorEastAsia"/>
          <w:bCs/>
          <w:lang w:val="en-US" w:eastAsia="en-US" w:bidi="ar-SA"/>
        </w:rPr>
      </w:pPr>
      <w:r>
        <w:rPr>
          <w:rFonts w:hint="eastAsia" w:ascii="宋体" w:hAnsi="宋体" w:eastAsia="宋体" w:cs="宋体"/>
          <w:bCs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lang w:val="en-US" w:eastAsia="zh-CN" w:bidi="ar-SA"/>
        </w:rPr>
        <w:instrText xml:space="preserve"> HYPERLINK \l _Toc14596 </w:instrText>
      </w:r>
      <w:r>
        <w:rPr>
          <w:rFonts w:hint="eastAsia" w:ascii="宋体" w:hAnsi="宋体" w:eastAsia="宋体" w:cs="宋体"/>
          <w:bCs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4</w:t>
      </w:r>
      <w:r>
        <w:rPr>
          <w:rFonts w:hint="default" w:ascii="宋体" w:hAnsi="宋体" w:eastAsia="宋体" w:cs="宋体"/>
          <w:bCs/>
          <w:szCs w:val="26"/>
          <w:lang w:val="en-US" w:eastAsia="zh-CN" w:bidi="ar-SA"/>
        </w:rPr>
        <w:t xml:space="preserve">.2.2 </w:t>
      </w:r>
      <w:r>
        <w:rPr>
          <w:rFonts w:hint="eastAsia" w:ascii="宋体" w:hAnsi="宋体" w:eastAsia="宋体" w:cs="宋体"/>
          <w:bCs/>
          <w:lang w:val="en-US" w:eastAsia="zh-CN" w:bidi="ar-SA"/>
        </w:rPr>
        <w:t>实施流程</w:t>
      </w:r>
      <w:r>
        <w:rPr>
          <w:rFonts w:ascii="Arial" w:hAnsi="Arial" w:cs="Times New Roman" w:eastAsiaTheme="minorEastAsia"/>
          <w:bCs/>
          <w:lang w:val="en-US" w:eastAsia="en-US" w:bidi="ar-SA"/>
        </w:rPr>
        <w:tab/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bCs/>
          <w:lang w:val="en-US" w:eastAsia="en-US" w:bidi="ar-SA"/>
        </w:rPr>
        <w:instrText xml:space="preserve"> PAGEREF _Toc14596 </w:instrTex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6</w: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szCs w:val="26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640"/>
        </w:tabs>
        <w:rPr>
          <w:rFonts w:ascii="Arial" w:hAnsi="Arial" w:cs="Times New Roman" w:eastAsiaTheme="minorEastAsia"/>
          <w:bCs/>
          <w:lang w:val="en-US" w:eastAsia="en-US" w:bidi="ar-SA"/>
        </w:rPr>
      </w:pPr>
      <w:r>
        <w:rPr>
          <w:rFonts w:hint="eastAsia" w:ascii="宋体" w:hAnsi="宋体" w:eastAsia="宋体" w:cs="宋体"/>
          <w:bCs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lang w:val="en-US" w:eastAsia="zh-CN" w:bidi="ar-SA"/>
        </w:rPr>
        <w:instrText xml:space="preserve"> HYPERLINK \l _Toc5770 </w:instrText>
      </w:r>
      <w:r>
        <w:rPr>
          <w:rFonts w:hint="eastAsia" w:ascii="宋体" w:hAnsi="宋体" w:eastAsia="宋体" w:cs="宋体"/>
          <w:bCs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4</w:t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t xml:space="preserve">.3 </w:t>
      </w:r>
      <w:r>
        <w:rPr>
          <w:rFonts w:hint="eastAsia" w:ascii="宋体" w:hAnsi="宋体" w:eastAsia="宋体" w:cs="宋体"/>
          <w:bCs/>
          <w:lang w:val="en-US" w:eastAsia="zh-CN" w:bidi="ar-SA"/>
        </w:rPr>
        <w:t>申请一个企业开发者账号</w:t>
      </w:r>
      <w:r>
        <w:rPr>
          <w:rFonts w:ascii="Arial" w:hAnsi="Arial" w:cs="Times New Roman" w:eastAsiaTheme="minorEastAsia"/>
          <w:bCs/>
          <w:lang w:val="en-US" w:eastAsia="en-US" w:bidi="ar-SA"/>
        </w:rPr>
        <w:tab/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bCs/>
          <w:lang w:val="en-US" w:eastAsia="en-US" w:bidi="ar-SA"/>
        </w:rPr>
        <w:instrText xml:space="preserve"> PAGEREF _Toc5770 </w:instrTex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6</w: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fldChar w:fldCharType="end"/>
      </w:r>
    </w:p>
    <w:p>
      <w:pPr>
        <w:pStyle w:val="20"/>
        <w:tabs>
          <w:tab w:val="right" w:leader="dot" w:pos="8640"/>
        </w:tabs>
        <w:rPr>
          <w:rFonts w:ascii="Arial" w:hAnsi="Arial" w:cs="Times New Roman" w:eastAsiaTheme="minorEastAsia"/>
          <w:bCs/>
          <w:lang w:val="en-US" w:eastAsia="en-US" w:bidi="ar-SA"/>
        </w:rPr>
      </w:pPr>
      <w:r>
        <w:rPr>
          <w:rFonts w:hint="eastAsia" w:ascii="宋体" w:hAnsi="宋体" w:eastAsia="宋体" w:cs="宋体"/>
          <w:bCs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lang w:val="en-US" w:eastAsia="zh-CN" w:bidi="ar-SA"/>
        </w:rPr>
        <w:instrText xml:space="preserve"> HYPERLINK \l _Toc14197 </w:instrText>
      </w:r>
      <w:r>
        <w:rPr>
          <w:rFonts w:hint="eastAsia" w:ascii="宋体" w:hAnsi="宋体" w:eastAsia="宋体" w:cs="宋体"/>
          <w:bCs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4</w:t>
      </w:r>
      <w:r>
        <w:rPr>
          <w:rFonts w:hint="default" w:ascii="宋体" w:hAnsi="宋体" w:eastAsia="宋体" w:cs="宋体"/>
          <w:bCs/>
          <w:szCs w:val="26"/>
          <w:lang w:val="en-US" w:eastAsia="zh-CN" w:bidi="ar-SA"/>
        </w:rPr>
        <w:t xml:space="preserve">.3.1 </w:t>
      </w:r>
      <w:r>
        <w:rPr>
          <w:rFonts w:hint="eastAsia" w:ascii="宋体" w:hAnsi="宋体" w:eastAsia="宋体" w:cs="宋体"/>
          <w:bCs/>
          <w:lang w:val="en-US" w:eastAsia="zh-CN" w:bidi="ar-SA"/>
        </w:rPr>
        <w:t>建议理由</w:t>
      </w:r>
      <w:r>
        <w:rPr>
          <w:rFonts w:ascii="Arial" w:hAnsi="Arial" w:cs="Times New Roman" w:eastAsiaTheme="minorEastAsia"/>
          <w:bCs/>
          <w:lang w:val="en-US" w:eastAsia="en-US" w:bidi="ar-SA"/>
        </w:rPr>
        <w:tab/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bCs/>
          <w:lang w:val="en-US" w:eastAsia="en-US" w:bidi="ar-SA"/>
        </w:rPr>
        <w:instrText xml:space="preserve"> PAGEREF _Toc14197 </w:instrTex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6</w: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szCs w:val="26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640"/>
        </w:tabs>
        <w:rPr>
          <w:rFonts w:ascii="Arial" w:hAnsi="Arial" w:cs="Times New Roman" w:eastAsiaTheme="minorEastAsia"/>
          <w:bCs/>
          <w:lang w:val="en-US" w:eastAsia="en-US" w:bidi="ar-SA"/>
        </w:rPr>
      </w:pPr>
      <w:r>
        <w:rPr>
          <w:rFonts w:hint="eastAsia" w:ascii="宋体" w:hAnsi="宋体" w:eastAsia="宋体" w:cs="宋体"/>
          <w:bCs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lang w:val="en-US" w:eastAsia="zh-CN" w:bidi="ar-SA"/>
        </w:rPr>
        <w:instrText xml:space="preserve"> HYPERLINK \l _Toc20268 </w:instrText>
      </w:r>
      <w:r>
        <w:rPr>
          <w:rFonts w:hint="eastAsia" w:ascii="宋体" w:hAnsi="宋体" w:eastAsia="宋体" w:cs="宋体"/>
          <w:bCs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4</w:t>
      </w:r>
      <w:r>
        <w:rPr>
          <w:rFonts w:hint="default" w:ascii="宋体" w:hAnsi="宋体" w:eastAsia="宋体" w:cs="宋体"/>
          <w:bCs/>
          <w:szCs w:val="26"/>
          <w:lang w:val="en-US" w:eastAsia="zh-CN" w:bidi="ar-SA"/>
        </w:rPr>
        <w:t xml:space="preserve">.3.2 </w:t>
      </w:r>
      <w:r>
        <w:rPr>
          <w:rFonts w:hint="eastAsia" w:ascii="宋体" w:hAnsi="宋体" w:eastAsia="宋体" w:cs="宋体"/>
          <w:bCs/>
          <w:lang w:val="en-US" w:eastAsia="zh-CN" w:bidi="ar-SA"/>
        </w:rPr>
        <w:t>注意事项</w:t>
      </w:r>
      <w:r>
        <w:rPr>
          <w:rFonts w:ascii="Arial" w:hAnsi="Arial" w:cs="Times New Roman" w:eastAsiaTheme="minorEastAsia"/>
          <w:bCs/>
          <w:lang w:val="en-US" w:eastAsia="en-US" w:bidi="ar-SA"/>
        </w:rPr>
        <w:tab/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bCs/>
          <w:lang w:val="en-US" w:eastAsia="en-US" w:bidi="ar-SA"/>
        </w:rPr>
        <w:instrText xml:space="preserve"> PAGEREF _Toc20268 </w:instrTex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6</w: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szCs w:val="26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640"/>
        </w:tabs>
        <w:rPr>
          <w:rFonts w:ascii="Arial" w:hAnsi="Arial" w:cs="Times New Roman" w:eastAsiaTheme="minorEastAsia"/>
          <w:bCs/>
          <w:lang w:val="en-US" w:eastAsia="en-US" w:bidi="ar-SA"/>
        </w:rPr>
      </w:pPr>
      <w:r>
        <w:rPr>
          <w:rFonts w:hint="eastAsia" w:ascii="宋体" w:hAnsi="宋体" w:eastAsia="宋体" w:cs="宋体"/>
          <w:bCs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lang w:val="en-US" w:eastAsia="zh-CN" w:bidi="ar-SA"/>
        </w:rPr>
        <w:instrText xml:space="preserve"> HYPERLINK \l _Toc25548 </w:instrText>
      </w:r>
      <w:r>
        <w:rPr>
          <w:rFonts w:hint="eastAsia" w:ascii="宋体" w:hAnsi="宋体" w:eastAsia="宋体" w:cs="宋体"/>
          <w:bCs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4</w:t>
      </w:r>
      <w:r>
        <w:rPr>
          <w:rFonts w:hint="default" w:ascii="宋体" w:hAnsi="宋体" w:eastAsia="宋体" w:cs="宋体"/>
          <w:bCs/>
          <w:szCs w:val="26"/>
          <w:lang w:val="en-US" w:eastAsia="zh-CN" w:bidi="ar-SA"/>
        </w:rPr>
        <w:t xml:space="preserve">.3.3 </w:t>
      </w:r>
      <w:r>
        <w:rPr>
          <w:rFonts w:hint="eastAsia" w:ascii="宋体" w:hAnsi="宋体" w:eastAsia="宋体" w:cs="宋体"/>
          <w:bCs/>
          <w:lang w:val="en-US" w:eastAsia="zh-CN" w:bidi="ar-SA"/>
        </w:rPr>
        <w:t>实施流程</w:t>
      </w:r>
      <w:r>
        <w:rPr>
          <w:rFonts w:ascii="Arial" w:hAnsi="Arial" w:cs="Times New Roman" w:eastAsiaTheme="minorEastAsia"/>
          <w:bCs/>
          <w:lang w:val="en-US" w:eastAsia="en-US" w:bidi="ar-SA"/>
        </w:rPr>
        <w:tab/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bCs/>
          <w:lang w:val="en-US" w:eastAsia="en-US" w:bidi="ar-SA"/>
        </w:rPr>
        <w:instrText xml:space="preserve"> PAGEREF _Toc25548 </w:instrTex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7</w: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szCs w:val="26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640"/>
        </w:tabs>
        <w:rPr>
          <w:rFonts w:ascii="Arial" w:hAnsi="Arial" w:cs="Times New Roman" w:eastAsiaTheme="minorEastAsia"/>
          <w:bCs/>
          <w:lang w:val="en-US" w:eastAsia="en-US" w:bidi="ar-SA"/>
        </w:rPr>
      </w:pPr>
      <w:r>
        <w:rPr>
          <w:rFonts w:hint="eastAsia" w:ascii="宋体" w:hAnsi="宋体" w:eastAsia="宋体" w:cs="宋体"/>
          <w:bCs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lang w:val="en-US" w:eastAsia="zh-CN" w:bidi="ar-SA"/>
        </w:rPr>
        <w:instrText xml:space="preserve"> HYPERLINK \l _Toc28943 </w:instrText>
      </w:r>
      <w:r>
        <w:rPr>
          <w:rFonts w:hint="eastAsia" w:ascii="宋体" w:hAnsi="宋体" w:eastAsia="宋体" w:cs="宋体"/>
          <w:bCs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4</w:t>
      </w:r>
      <w:r>
        <w:rPr>
          <w:rFonts w:hint="default" w:ascii="宋体" w:hAnsi="宋体" w:eastAsia="宋体" w:cs="宋体"/>
          <w:bCs/>
          <w:szCs w:val="26"/>
          <w:lang w:val="en-US" w:eastAsia="zh-CN" w:bidi="ar-SA"/>
        </w:rPr>
        <w:t xml:space="preserve">.3.4 </w:t>
      </w:r>
      <w:r>
        <w:rPr>
          <w:rFonts w:hint="eastAsia" w:ascii="宋体" w:hAnsi="宋体" w:eastAsia="宋体" w:cs="宋体"/>
          <w:bCs/>
          <w:lang w:val="en-US" w:eastAsia="zh-CN" w:bidi="ar-SA"/>
        </w:rPr>
        <w:t>苹果助手通过企业证书授权安装应用</w:t>
      </w:r>
      <w:r>
        <w:rPr>
          <w:rFonts w:ascii="Arial" w:hAnsi="Arial" w:cs="Times New Roman" w:eastAsiaTheme="minorEastAsia"/>
          <w:bCs/>
          <w:lang w:val="en-US" w:eastAsia="en-US" w:bidi="ar-SA"/>
        </w:rPr>
        <w:tab/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bCs/>
          <w:lang w:val="en-US" w:eastAsia="en-US" w:bidi="ar-SA"/>
        </w:rPr>
        <w:instrText xml:space="preserve"> PAGEREF _Toc28943 </w:instrTex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7</w: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szCs w:val="26"/>
          <w:lang w:val="en-US" w:eastAsia="zh-CN" w:bidi="ar-SA"/>
        </w:rPr>
        <w:fldChar w:fldCharType="end"/>
      </w:r>
    </w:p>
    <w:p>
      <w:pPr>
        <w:pStyle w:val="26"/>
        <w:tabs>
          <w:tab w:val="right" w:leader="dot" w:pos="8640"/>
        </w:tabs>
        <w:rPr>
          <w:rFonts w:ascii="Arial" w:hAnsi="Arial" w:cs="Times New Roman" w:eastAsiaTheme="minorEastAsia"/>
          <w:bCs/>
          <w:lang w:val="en-US" w:eastAsia="en-US" w:bidi="ar-SA"/>
        </w:rPr>
      </w:pPr>
      <w:r>
        <w:rPr>
          <w:rFonts w:hint="eastAsia" w:ascii="宋体" w:hAnsi="宋体" w:eastAsia="宋体" w:cs="宋体"/>
          <w:bCs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lang w:val="en-US" w:eastAsia="zh-CN" w:bidi="ar-SA"/>
        </w:rPr>
        <w:instrText xml:space="preserve"> HYPERLINK \l _Toc3219 </w:instrText>
      </w:r>
      <w:r>
        <w:rPr>
          <w:rFonts w:hint="eastAsia" w:ascii="宋体" w:hAnsi="宋体" w:eastAsia="宋体" w:cs="宋体"/>
          <w:bCs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4</w:t>
      </w:r>
      <w:r>
        <w:rPr>
          <w:rFonts w:hint="default" w:ascii="宋体" w:hAnsi="宋体" w:eastAsia="宋体" w:cs="宋体"/>
          <w:bCs/>
          <w:szCs w:val="21"/>
          <w:lang w:val="en-US" w:eastAsia="zh-CN" w:bidi="ar-SA"/>
        </w:rPr>
        <w:t xml:space="preserve">.3.4.1 </w:t>
      </w:r>
      <w:r>
        <w:rPr>
          <w:rFonts w:hint="eastAsia" w:ascii="宋体" w:hAnsi="宋体" w:eastAsia="宋体" w:cs="宋体"/>
          <w:bCs/>
          <w:szCs w:val="21"/>
          <w:lang w:val="en-US" w:eastAsia="zh-CN" w:bidi="ar-SA"/>
        </w:rPr>
        <w:t>通过证书签名方式安装</w:t>
      </w:r>
      <w:r>
        <w:rPr>
          <w:rFonts w:ascii="Arial" w:hAnsi="Arial" w:cs="Times New Roman" w:eastAsiaTheme="minorEastAsia"/>
          <w:bCs/>
          <w:lang w:val="en-US" w:eastAsia="en-US" w:bidi="ar-SA"/>
        </w:rPr>
        <w:tab/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bCs/>
          <w:lang w:val="en-US" w:eastAsia="en-US" w:bidi="ar-SA"/>
        </w:rPr>
        <w:instrText xml:space="preserve"> PAGEREF _Toc3219 </w:instrTex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7</w: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szCs w:val="21"/>
          <w:lang w:val="en-US" w:eastAsia="zh-CN" w:bidi="ar-SA"/>
        </w:rPr>
        <w:fldChar w:fldCharType="end"/>
      </w:r>
    </w:p>
    <w:p>
      <w:pPr>
        <w:pStyle w:val="26"/>
        <w:tabs>
          <w:tab w:val="right" w:leader="dot" w:pos="8640"/>
        </w:tabs>
        <w:rPr>
          <w:rFonts w:ascii="Arial" w:hAnsi="Arial" w:cs="Times New Roman" w:eastAsiaTheme="minorEastAsia"/>
          <w:bCs/>
          <w:lang w:val="en-US" w:eastAsia="en-US" w:bidi="ar-SA"/>
        </w:rPr>
      </w:pPr>
      <w:r>
        <w:rPr>
          <w:rFonts w:hint="eastAsia" w:ascii="宋体" w:hAnsi="宋体" w:eastAsia="宋体" w:cs="宋体"/>
          <w:bCs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lang w:val="en-US" w:eastAsia="zh-CN" w:bidi="ar-SA"/>
        </w:rPr>
        <w:instrText xml:space="preserve"> HYPERLINK \l _Toc16915 </w:instrText>
      </w:r>
      <w:r>
        <w:rPr>
          <w:rFonts w:hint="eastAsia" w:ascii="宋体" w:hAnsi="宋体" w:eastAsia="宋体" w:cs="宋体"/>
          <w:bCs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4</w:t>
      </w:r>
      <w:r>
        <w:rPr>
          <w:rFonts w:hint="default" w:ascii="宋体" w:hAnsi="宋体" w:eastAsia="宋体" w:cs="宋体"/>
          <w:bCs/>
          <w:szCs w:val="21"/>
          <w:lang w:val="en-US" w:eastAsia="zh-CN" w:bidi="ar-SA"/>
        </w:rPr>
        <w:t xml:space="preserve">.3.4.2 </w:t>
      </w:r>
      <w:r>
        <w:rPr>
          <w:rFonts w:hint="eastAsia" w:ascii="宋体" w:hAnsi="宋体" w:eastAsia="宋体" w:cs="宋体"/>
          <w:bCs/>
          <w:szCs w:val="21"/>
          <w:lang w:val="en-US" w:eastAsia="zh-CN" w:bidi="ar-SA"/>
        </w:rPr>
        <w:t>通过账号共享模式安装</w:t>
      </w:r>
      <w:r>
        <w:rPr>
          <w:rFonts w:ascii="Arial" w:hAnsi="Arial" w:cs="Times New Roman" w:eastAsiaTheme="minorEastAsia"/>
          <w:bCs/>
          <w:lang w:val="en-US" w:eastAsia="en-US" w:bidi="ar-SA"/>
        </w:rPr>
        <w:tab/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bCs/>
          <w:lang w:val="en-US" w:eastAsia="en-US" w:bidi="ar-SA"/>
        </w:rPr>
        <w:instrText xml:space="preserve"> PAGEREF _Toc16915 </w:instrTex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7</w: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szCs w:val="21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640"/>
        </w:tabs>
        <w:rPr>
          <w:rFonts w:ascii="Arial" w:hAnsi="Arial" w:cs="Times New Roman" w:eastAsiaTheme="minorEastAsia"/>
          <w:bCs/>
          <w:lang w:val="en-US" w:eastAsia="en-US" w:bidi="ar-SA"/>
        </w:rPr>
      </w:pPr>
      <w:r>
        <w:rPr>
          <w:rFonts w:hint="eastAsia" w:ascii="宋体" w:hAnsi="宋体" w:eastAsia="宋体" w:cs="宋体"/>
          <w:bCs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lang w:val="en-US" w:eastAsia="zh-CN" w:bidi="ar-SA"/>
        </w:rPr>
        <w:instrText xml:space="preserve"> HYPERLINK \l _Toc21404 </w:instrText>
      </w:r>
      <w:r>
        <w:rPr>
          <w:rFonts w:hint="eastAsia" w:ascii="宋体" w:hAnsi="宋体" w:eastAsia="宋体" w:cs="宋体"/>
          <w:bCs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4</w:t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t xml:space="preserve">.4 </w:t>
      </w:r>
      <w:r>
        <w:rPr>
          <w:rFonts w:hint="eastAsia" w:ascii="宋体" w:hAnsi="宋体" w:eastAsia="宋体" w:cs="宋体"/>
          <w:bCs/>
          <w:lang w:val="en-US" w:eastAsia="zh-CN" w:bidi="ar-SA"/>
        </w:rPr>
        <w:t>申请DUNS码</w:t>
      </w:r>
      <w:r>
        <w:rPr>
          <w:rFonts w:ascii="Arial" w:hAnsi="Arial" w:cs="Times New Roman" w:eastAsiaTheme="minorEastAsia"/>
          <w:bCs/>
          <w:lang w:val="en-US" w:eastAsia="en-US" w:bidi="ar-SA"/>
        </w:rPr>
        <w:tab/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bCs/>
          <w:lang w:val="en-US" w:eastAsia="en-US" w:bidi="ar-SA"/>
        </w:rPr>
        <w:instrText xml:space="preserve"> PAGEREF _Toc21404 </w:instrTex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7</w: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fldChar w:fldCharType="end"/>
      </w:r>
    </w:p>
    <w:p>
      <w:pPr>
        <w:pStyle w:val="20"/>
        <w:tabs>
          <w:tab w:val="right" w:leader="dot" w:pos="8640"/>
        </w:tabs>
        <w:rPr>
          <w:rFonts w:ascii="Arial" w:hAnsi="Arial" w:cs="Times New Roman" w:eastAsiaTheme="minorEastAsia"/>
          <w:bCs/>
          <w:lang w:val="en-US" w:eastAsia="en-US" w:bidi="ar-SA"/>
        </w:rPr>
      </w:pPr>
      <w:r>
        <w:rPr>
          <w:rFonts w:hint="eastAsia" w:ascii="宋体" w:hAnsi="宋体" w:eastAsia="宋体" w:cs="宋体"/>
          <w:bCs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lang w:val="en-US" w:eastAsia="zh-CN" w:bidi="ar-SA"/>
        </w:rPr>
        <w:instrText xml:space="preserve"> HYPERLINK \l _Toc27221 </w:instrText>
      </w:r>
      <w:r>
        <w:rPr>
          <w:rFonts w:hint="eastAsia" w:ascii="宋体" w:hAnsi="宋体" w:eastAsia="宋体" w:cs="宋体"/>
          <w:bCs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4</w:t>
      </w:r>
      <w:r>
        <w:rPr>
          <w:rFonts w:hint="default" w:ascii="宋体" w:hAnsi="宋体" w:eastAsia="宋体" w:cs="宋体"/>
          <w:bCs/>
          <w:szCs w:val="26"/>
          <w:lang w:val="en-US" w:eastAsia="zh-CN" w:bidi="ar-SA"/>
        </w:rPr>
        <w:t xml:space="preserve">.4.1 </w:t>
      </w:r>
      <w:r>
        <w:rPr>
          <w:rFonts w:hint="eastAsia" w:ascii="宋体" w:hAnsi="宋体" w:eastAsia="宋体" w:cs="宋体"/>
          <w:bCs/>
          <w:lang w:val="en-US" w:eastAsia="zh-CN" w:bidi="ar-SA"/>
        </w:rPr>
        <w:t>实施流程</w:t>
      </w:r>
      <w:r>
        <w:rPr>
          <w:rFonts w:ascii="Arial" w:hAnsi="Arial" w:cs="Times New Roman" w:eastAsiaTheme="minorEastAsia"/>
          <w:bCs/>
          <w:lang w:val="en-US" w:eastAsia="en-US" w:bidi="ar-SA"/>
        </w:rPr>
        <w:tab/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bCs/>
          <w:lang w:val="en-US" w:eastAsia="en-US" w:bidi="ar-SA"/>
        </w:rPr>
        <w:instrText xml:space="preserve"> PAGEREF _Toc27221 </w:instrTex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bCs/>
          <w:lang w:val="en-US" w:eastAsia="en-US" w:bidi="ar-SA"/>
        </w:rPr>
        <w:t>7</w:t>
      </w:r>
      <w:r>
        <w:rPr>
          <w:rFonts w:ascii="Arial" w:hAnsi="Arial" w:cs="Times New Roman" w:eastAsiaTheme="minorEastAsia"/>
          <w:bCs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szCs w:val="26"/>
          <w:lang w:val="en-US" w:eastAsia="zh-CN" w:bidi="ar-SA"/>
        </w:rPr>
        <w:fldChar w:fldCharType="end"/>
      </w:r>
    </w:p>
    <w:p>
      <w:pPr>
        <w:pStyle w:val="29"/>
        <w:tabs>
          <w:tab w:val="left" w:pos="986"/>
          <w:tab w:val="right" w:leader="dot" w:pos="8630"/>
        </w:tabs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bCs/>
          <w:lang w:val="en-US" w:eastAsia="zh-CN" w:bidi="ar-SA"/>
        </w:rPr>
        <w:fldChar w:fldCharType="end"/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pict>
          <v:shape id="_x0000_i1027" o:spt="75" type="#_x0000_t75" style="height:7.2pt;width:432pt;" filled="f" o:preferrelative="t" stroked="f" coordsize="21600,21600" o:hr="t" o:hrpct="0" o:hralign="center">
            <v:path/>
            <v:fill on="f" focussize="0,0"/>
            <v:stroke on="f" joinstyle="miter"/>
            <v:imagedata r:id="rId10" o:title="BD10290_"/>
            <o:lock v:ext="edit" aspectratio="t"/>
            <w10:wrap type="none"/>
            <w10:anchorlock/>
          </v:shape>
        </w:pict>
      </w:r>
    </w:p>
    <w:p>
      <w:pPr>
        <w:pStyle w:val="2"/>
        <w:keepNext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160" w:line="240" w:lineRule="auto"/>
        <w:ind w:left="425" w:leftChars="0" w:right="0" w:rightChars="0" w:hanging="425" w:firstLineChars="0"/>
        <w:jc w:val="left"/>
        <w:textAlignment w:val="auto"/>
        <w:outlineLvl w:val="0"/>
        <w:rPr>
          <w:rFonts w:hint="eastAsia" w:ascii="宋体" w:hAnsi="宋体" w:eastAsia="宋体" w:cs="宋体"/>
          <w:lang w:val="en-US" w:eastAsia="zh-CN"/>
        </w:rPr>
      </w:pPr>
      <w:bookmarkStart w:id="20" w:name="_Toc26894"/>
      <w:r>
        <w:rPr>
          <w:rFonts w:hint="eastAsia" w:ascii="宋体" w:hAnsi="宋体" w:eastAsia="宋体" w:cs="宋体"/>
          <w:lang w:val="en-US" w:eastAsia="zh-CN"/>
        </w:rPr>
        <w:t>名词解释</w:t>
      </w:r>
      <w:bookmarkEnd w:id="20"/>
    </w:p>
    <w:p>
      <w:pPr>
        <w:numPr>
          <w:ilvl w:val="0"/>
          <w:numId w:val="4"/>
        </w:numPr>
        <w:tabs>
          <w:tab w:val="left" w:pos="420"/>
        </w:tabs>
        <w:ind w:left="1260" w:leftChars="0" w:hanging="420" w:firstLineChars="0"/>
        <w:rPr>
          <w:rFonts w:hint="eastAsia"/>
        </w:rPr>
      </w:pPr>
      <w:r>
        <w:rPr>
          <w:rFonts w:hint="eastAsia" w:ascii="宋体" w:hAnsi="宋体" w:eastAsia="宋体" w:cs="宋体"/>
          <w:lang w:val="en-US" w:eastAsia="zh-CN"/>
        </w:rPr>
        <w:t>Apple</w:t>
      </w:r>
      <w:r>
        <w:rPr>
          <w:rFonts w:hint="eastAsia" w:ascii="宋体" w:hAnsi="宋体" w:eastAsia="宋体" w:cs="宋体"/>
        </w:rPr>
        <w:t>（</w:t>
      </w:r>
      <w:r>
        <w:rPr>
          <w:rFonts w:hint="eastAsia" w:ascii="宋体" w:hAnsi="宋体" w:eastAsia="宋体" w:cs="宋体"/>
          <w:lang w:val="en-US" w:eastAsia="zh-CN"/>
        </w:rPr>
        <w:t>苹果公司</w:t>
      </w:r>
      <w:r>
        <w:rPr>
          <w:rFonts w:hint="eastAsia" w:ascii="宋体" w:hAnsi="宋体" w:eastAsia="宋体" w:cs="宋体"/>
        </w:rPr>
        <w:t>）</w:t>
      </w:r>
    </w:p>
    <w:p>
      <w:pPr>
        <w:numPr>
          <w:ilvl w:val="0"/>
          <w:numId w:val="4"/>
        </w:numPr>
        <w:tabs>
          <w:tab w:val="left" w:pos="420"/>
        </w:tabs>
        <w:ind w:left="1260" w:leftChars="0" w:hanging="420" w:firstLineChars="0"/>
        <w:rPr>
          <w:rFonts w:hint="eastAsia"/>
        </w:rPr>
      </w:pPr>
      <w:r>
        <w:rPr>
          <w:rFonts w:hint="eastAsia" w:ascii="宋体" w:hAnsi="宋体" w:eastAsia="宋体" w:cs="宋体"/>
          <w:lang w:val="en-US" w:eastAsia="zh-CN"/>
        </w:rPr>
        <w:t>App</w:t>
      </w:r>
      <w:r>
        <w:rPr>
          <w:rFonts w:hint="eastAsia" w:ascii="宋体" w:hAnsi="宋体" w:eastAsia="宋体" w:cs="宋体"/>
        </w:rPr>
        <w:t>（</w:t>
      </w:r>
      <w:r>
        <w:rPr>
          <w:rFonts w:hint="eastAsia" w:ascii="宋体" w:hAnsi="宋体" w:eastAsia="宋体" w:cs="宋体"/>
          <w:lang w:val="en-US" w:eastAsia="zh-CN"/>
        </w:rPr>
        <w:t>各公司开发的应该程序</w:t>
      </w:r>
      <w:r>
        <w:rPr>
          <w:rFonts w:hint="eastAsia" w:ascii="宋体" w:hAnsi="宋体" w:eastAsia="宋体" w:cs="宋体"/>
        </w:rPr>
        <w:t>）</w:t>
      </w:r>
    </w:p>
    <w:p>
      <w:pPr>
        <w:numPr>
          <w:ilvl w:val="0"/>
          <w:numId w:val="4"/>
        </w:numPr>
        <w:tabs>
          <w:tab w:val="left" w:pos="420"/>
        </w:tabs>
        <w:ind w:left="126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AppStore</w:t>
      </w:r>
      <w:r>
        <w:rPr>
          <w:rFonts w:hint="eastAsia" w:ascii="宋体" w:hAnsi="宋体" w:eastAsia="宋体" w:cs="宋体"/>
        </w:rPr>
        <w:t>（</w:t>
      </w:r>
      <w:r>
        <w:rPr>
          <w:rFonts w:hint="eastAsia" w:ascii="宋体" w:hAnsi="宋体" w:eastAsia="宋体" w:cs="宋体"/>
          <w:lang w:val="en-US" w:eastAsia="zh-CN"/>
        </w:rPr>
        <w:t>苹果公司的应该商店</w:t>
      </w:r>
      <w:r>
        <w:rPr>
          <w:rFonts w:hint="eastAsia" w:ascii="宋体" w:hAnsi="宋体" w:eastAsia="宋体" w:cs="宋体"/>
        </w:rPr>
        <w:t>）</w:t>
      </w:r>
    </w:p>
    <w:p>
      <w:pPr>
        <w:numPr>
          <w:ilvl w:val="0"/>
          <w:numId w:val="4"/>
        </w:numPr>
        <w:tabs>
          <w:tab w:val="left" w:pos="420"/>
        </w:tabs>
        <w:ind w:left="126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iOS设备</w:t>
      </w:r>
      <w:r>
        <w:rPr>
          <w:rFonts w:hint="eastAsia" w:ascii="宋体" w:hAnsi="宋体" w:eastAsia="宋体" w:cs="宋体"/>
          <w:lang w:val="en-US" w:eastAsia="zh-CN"/>
        </w:rPr>
        <w:t>（苹果公司出产的</w:t>
      </w:r>
      <w:r>
        <w:rPr>
          <w:rFonts w:hint="eastAsia" w:ascii="宋体" w:hAnsi="宋体" w:eastAsia="宋体" w:cs="宋体"/>
        </w:rPr>
        <w:t>iphone/ipad/ipod</w:t>
      </w:r>
      <w:r>
        <w:rPr>
          <w:rFonts w:hint="eastAsia" w:ascii="宋体" w:hAnsi="宋体" w:eastAsia="宋体" w:cs="宋体"/>
          <w:lang w:val="en-US" w:eastAsia="zh-CN"/>
        </w:rPr>
        <w:t>）</w:t>
      </w:r>
    </w:p>
    <w:p>
      <w:pPr>
        <w:numPr>
          <w:ilvl w:val="0"/>
          <w:numId w:val="4"/>
        </w:numPr>
        <w:tabs>
          <w:tab w:val="left" w:pos="420"/>
        </w:tabs>
        <w:ind w:left="126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iTunes</w:t>
      </w: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苹果公司安装App需要的工具</w:t>
      </w:r>
      <w:r>
        <w:rPr>
          <w:rFonts w:hint="eastAsia" w:ascii="宋体" w:hAnsi="宋体" w:eastAsia="宋体" w:cs="宋体"/>
          <w:lang w:eastAsia="zh-CN"/>
        </w:rPr>
        <w:t>）</w:t>
      </w:r>
    </w:p>
    <w:p>
      <w:pPr>
        <w:numPr>
          <w:ilvl w:val="0"/>
          <w:numId w:val="4"/>
        </w:numPr>
        <w:tabs>
          <w:tab w:val="left" w:pos="420"/>
        </w:tabs>
        <w:ind w:left="126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DUNS Number</w:t>
      </w:r>
      <w:r>
        <w:rPr>
          <w:rFonts w:hint="eastAsia" w:ascii="宋体" w:hAnsi="宋体" w:eastAsia="宋体" w:cs="宋体"/>
          <w:lang w:val="en-US" w:eastAsia="zh-CN"/>
        </w:rPr>
        <w:t>（</w:t>
      </w:r>
      <w:r>
        <w:rPr>
          <w:rFonts w:hint="eastAsia" w:ascii="宋体" w:hAnsi="宋体" w:eastAsia="宋体" w:cs="宋体"/>
        </w:rPr>
        <w:t>邓白氏编码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独有的9位数字编码，为全球企业用以识别、组织及链接全球企业家族族系机构的标准</w:t>
      </w:r>
      <w:r>
        <w:rPr>
          <w:rFonts w:hint="eastAsia" w:ascii="宋体" w:hAnsi="宋体" w:eastAsia="宋体" w:cs="宋体"/>
          <w:lang w:val="en-US" w:eastAsia="zh-CN"/>
        </w:rPr>
        <w:t>）</w:t>
      </w:r>
    </w:p>
    <w:p>
      <w:pPr>
        <w:pStyle w:val="2"/>
        <w:keepNext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160" w:line="240" w:lineRule="auto"/>
        <w:ind w:left="425" w:leftChars="0" w:right="0" w:rightChars="0" w:hanging="425" w:firstLineChars="0"/>
        <w:jc w:val="left"/>
        <w:textAlignment w:val="auto"/>
        <w:outlineLvl w:val="0"/>
        <w:rPr>
          <w:rFonts w:hint="eastAsia" w:ascii="宋体" w:hAnsi="宋体" w:eastAsia="宋体" w:cs="宋体"/>
          <w:lang w:val="en-US" w:eastAsia="zh-CN"/>
        </w:rPr>
      </w:pPr>
      <w:bookmarkStart w:id="21" w:name="_Toc21141"/>
      <w:bookmarkStart w:id="22" w:name="_Toc4654"/>
      <w:bookmarkStart w:id="23" w:name="_Toc28326"/>
      <w:r>
        <w:rPr>
          <w:rFonts w:hint="eastAsia" w:ascii="宋体" w:hAnsi="宋体" w:eastAsia="宋体" w:cs="宋体"/>
          <w:lang w:val="en-US" w:eastAsia="zh-CN"/>
        </w:rPr>
        <w:t>开发者账号</w:t>
      </w:r>
      <w:bookmarkEnd w:id="21"/>
      <w:bookmarkEnd w:id="22"/>
      <w:bookmarkEnd w:id="23"/>
    </w:p>
    <w:p>
      <w:pPr>
        <w:pStyle w:val="3"/>
        <w:numPr>
          <w:ilvl w:val="1"/>
          <w:numId w:val="2"/>
        </w:numPr>
        <w:tabs>
          <w:tab w:val="left" w:pos="850"/>
        </w:tabs>
        <w:ind w:left="992" w:leftChars="0" w:hanging="567" w:firstLineChars="0"/>
        <w:rPr>
          <w:rFonts w:hint="eastAsia" w:ascii="宋体" w:hAnsi="宋体" w:eastAsia="宋体" w:cs="宋体"/>
        </w:rPr>
      </w:pPr>
      <w:bookmarkStart w:id="24" w:name="_Toc16154"/>
      <w:bookmarkStart w:id="25" w:name="_Toc9991"/>
      <w:bookmarkStart w:id="26" w:name="_Toc16162"/>
      <w:r>
        <w:rPr>
          <w:rFonts w:hint="eastAsia" w:ascii="宋体" w:hAnsi="宋体" w:eastAsia="宋体" w:cs="宋体"/>
          <w:lang w:val="en-US" w:eastAsia="zh-CN"/>
        </w:rPr>
        <w:t>账号类型</w:t>
      </w:r>
      <w:bookmarkEnd w:id="24"/>
      <w:bookmarkEnd w:id="25"/>
      <w:bookmarkEnd w:id="26"/>
    </w:p>
    <w:p>
      <w:pPr>
        <w:numPr>
          <w:ilvl w:val="0"/>
          <w:numId w:val="0"/>
        </w:numPr>
        <w:tabs>
          <w:tab w:val="left" w:pos="425"/>
          <w:tab w:val="clear" w:pos="363"/>
          <w:tab w:val="clear" w:pos="420"/>
          <w:tab w:val="clear" w:pos="432"/>
        </w:tabs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苹果对开发者主要分为3类：个人、组织（公司、企业）、教育机构。</w:t>
      </w:r>
    </w:p>
    <w:p>
      <w:pPr>
        <w:numPr>
          <w:ilvl w:val="0"/>
          <w:numId w:val="4"/>
        </w:numPr>
        <w:tabs>
          <w:tab w:val="left" w:pos="420"/>
        </w:tabs>
        <w:ind w:left="126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个人</w:t>
      </w:r>
    </w:p>
    <w:p>
      <w:pPr>
        <w:numPr>
          <w:ilvl w:val="0"/>
          <w:numId w:val="4"/>
        </w:numPr>
        <w:tabs>
          <w:tab w:val="left" w:pos="420"/>
        </w:tabs>
        <w:ind w:left="126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组织类又分为2个小类：</w:t>
      </w:r>
    </w:p>
    <w:p>
      <w:pPr>
        <w:numPr>
          <w:ilvl w:val="1"/>
          <w:numId w:val="4"/>
        </w:numPr>
        <w:tabs>
          <w:tab w:val="left" w:pos="840"/>
        </w:tabs>
        <w:ind w:left="168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公司</w:t>
      </w:r>
    </w:p>
    <w:p>
      <w:pPr>
        <w:numPr>
          <w:ilvl w:val="1"/>
          <w:numId w:val="4"/>
        </w:numPr>
        <w:tabs>
          <w:tab w:val="left" w:pos="840"/>
        </w:tabs>
        <w:ind w:left="168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企业</w:t>
      </w:r>
    </w:p>
    <w:p>
      <w:pPr>
        <w:numPr>
          <w:ilvl w:val="0"/>
          <w:numId w:val="4"/>
        </w:numPr>
        <w:tabs>
          <w:tab w:val="left" w:pos="420"/>
        </w:tabs>
        <w:ind w:left="126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教育机构</w:t>
      </w:r>
    </w:p>
    <w:p>
      <w:pPr>
        <w:pStyle w:val="3"/>
        <w:numPr>
          <w:ilvl w:val="1"/>
          <w:numId w:val="2"/>
        </w:numPr>
        <w:tabs>
          <w:tab w:val="left" w:pos="850"/>
        </w:tabs>
        <w:ind w:left="992" w:leftChars="0" w:hanging="567" w:firstLineChars="0"/>
        <w:rPr>
          <w:rFonts w:hint="eastAsia" w:ascii="宋体" w:hAnsi="宋体" w:eastAsia="宋体" w:cs="宋体"/>
        </w:rPr>
      </w:pPr>
      <w:bookmarkStart w:id="27" w:name="_Toc19232"/>
      <w:bookmarkStart w:id="28" w:name="_Toc26283"/>
      <w:bookmarkStart w:id="29" w:name="_Toc28182"/>
      <w:r>
        <w:rPr>
          <w:rFonts w:hint="eastAsia" w:ascii="宋体" w:hAnsi="宋体" w:eastAsia="宋体" w:cs="宋体"/>
          <w:lang w:val="en-US" w:eastAsia="zh-CN"/>
        </w:rPr>
        <w:t>个人开发者账号</w:t>
      </w:r>
      <w:bookmarkEnd w:id="27"/>
      <w:bookmarkEnd w:id="28"/>
      <w:bookmarkEnd w:id="29"/>
    </w:p>
    <w:p>
      <w:pPr>
        <w:pStyle w:val="4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240" w:lineRule="auto"/>
        <w:ind w:left="0" w:leftChars="0" w:right="0" w:rightChars="0" w:firstLine="851" w:firstLineChars="0"/>
        <w:jc w:val="left"/>
        <w:textAlignment w:val="auto"/>
        <w:outlineLvl w:val="2"/>
        <w:rPr>
          <w:rFonts w:hint="eastAsia" w:ascii="宋体" w:hAnsi="宋体" w:eastAsia="宋体" w:cs="宋体"/>
          <w:lang w:val="en-US" w:eastAsia="zh-CN"/>
        </w:rPr>
      </w:pPr>
      <w:bookmarkStart w:id="30" w:name="_Toc28343"/>
      <w:bookmarkStart w:id="31" w:name="_Toc14248"/>
      <w:bookmarkStart w:id="32" w:name="_Toc29559"/>
      <w:r>
        <w:rPr>
          <w:rFonts w:hint="eastAsia" w:ascii="宋体" w:hAnsi="宋体" w:eastAsia="宋体" w:cs="宋体"/>
          <w:lang w:val="en-US" w:eastAsia="zh-CN"/>
        </w:rPr>
        <w:t>优点</w:t>
      </w:r>
      <w:bookmarkEnd w:id="30"/>
      <w:bookmarkEnd w:id="31"/>
      <w:bookmarkEnd w:id="32"/>
    </w:p>
    <w:p>
      <w:pPr>
        <w:numPr>
          <w:ilvl w:val="0"/>
          <w:numId w:val="4"/>
        </w:numPr>
        <w:tabs>
          <w:tab w:val="left" w:pos="420"/>
        </w:tabs>
        <w:ind w:left="126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申请速度快（最快1天申请完成，最慢2-3个工作日）</w:t>
      </w:r>
    </w:p>
    <w:p>
      <w:pPr>
        <w:numPr>
          <w:ilvl w:val="0"/>
          <w:numId w:val="4"/>
        </w:numPr>
        <w:tabs>
          <w:tab w:val="left" w:pos="420"/>
        </w:tabs>
        <w:ind w:left="126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可以上架至AppStore供全世界的人下载.</w:t>
      </w:r>
    </w:p>
    <w:p>
      <w:pPr>
        <w:numPr>
          <w:ilvl w:val="0"/>
          <w:numId w:val="4"/>
        </w:numPr>
        <w:tabs>
          <w:tab w:val="left" w:pos="420"/>
        </w:tabs>
        <w:ind w:left="126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可以</w:t>
      </w:r>
      <w:r>
        <w:rPr>
          <w:rFonts w:hint="eastAsia" w:ascii="宋体" w:hAnsi="宋体" w:eastAsia="宋体" w:cs="宋体"/>
          <w:lang w:val="en-US" w:eastAsia="zh-CN"/>
        </w:rPr>
        <w:t>绑定</w:t>
      </w:r>
      <w:r>
        <w:rPr>
          <w:rFonts w:hint="eastAsia" w:ascii="宋体" w:hAnsi="宋体" w:eastAsia="宋体" w:cs="宋体"/>
        </w:rPr>
        <w:t>100台iOS设备</w:t>
      </w:r>
    </w:p>
    <w:p>
      <w:pPr>
        <w:pStyle w:val="4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240" w:lineRule="auto"/>
        <w:ind w:left="0" w:leftChars="0" w:right="0" w:rightChars="0" w:firstLine="851" w:firstLineChars="0"/>
        <w:jc w:val="left"/>
        <w:textAlignment w:val="auto"/>
        <w:outlineLvl w:val="2"/>
        <w:rPr>
          <w:rFonts w:hint="eastAsia" w:ascii="宋体" w:hAnsi="宋体" w:eastAsia="宋体" w:cs="宋体"/>
          <w:lang w:val="en-US" w:eastAsia="zh-CN"/>
        </w:rPr>
      </w:pPr>
      <w:bookmarkStart w:id="33" w:name="_Toc13710"/>
      <w:bookmarkStart w:id="34" w:name="_Toc14267"/>
      <w:bookmarkStart w:id="35" w:name="_Toc4683"/>
      <w:r>
        <w:rPr>
          <w:rFonts w:hint="eastAsia" w:ascii="宋体" w:hAnsi="宋体" w:eastAsia="宋体" w:cs="宋体"/>
          <w:lang w:val="en-US" w:eastAsia="zh-CN"/>
        </w:rPr>
        <w:t>缺点</w:t>
      </w:r>
      <w:bookmarkEnd w:id="33"/>
      <w:bookmarkEnd w:id="34"/>
      <w:bookmarkEnd w:id="35"/>
    </w:p>
    <w:p>
      <w:pPr>
        <w:numPr>
          <w:ilvl w:val="0"/>
          <w:numId w:val="5"/>
        </w:numPr>
        <w:tabs>
          <w:tab w:val="left" w:pos="420"/>
        </w:tabs>
        <w:ind w:left="126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上架至AppStore需要经过Apple审核</w:t>
      </w:r>
    </w:p>
    <w:p>
      <w:pPr>
        <w:numPr>
          <w:ilvl w:val="0"/>
          <w:numId w:val="5"/>
        </w:numPr>
        <w:tabs>
          <w:tab w:val="left" w:pos="420"/>
        </w:tabs>
        <w:ind w:left="126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在iTunes里查到的信息只能是个人注册信息</w:t>
      </w:r>
    </w:p>
    <w:p>
      <w:pPr>
        <w:numPr>
          <w:ilvl w:val="0"/>
          <w:numId w:val="5"/>
        </w:numPr>
        <w:tabs>
          <w:tab w:val="left" w:pos="420"/>
        </w:tabs>
        <w:ind w:left="126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无法创建团队、添加团队成员至开发者账号，有设备数量限制</w:t>
      </w:r>
    </w:p>
    <w:p>
      <w:pPr>
        <w:pStyle w:val="4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240" w:lineRule="auto"/>
        <w:ind w:left="0" w:leftChars="0" w:right="0" w:rightChars="0" w:firstLine="851" w:firstLineChars="0"/>
        <w:jc w:val="left"/>
        <w:textAlignment w:val="auto"/>
        <w:outlineLvl w:val="2"/>
        <w:rPr>
          <w:rFonts w:hint="eastAsia" w:ascii="宋体" w:hAnsi="宋体" w:eastAsia="宋体" w:cs="宋体"/>
          <w:lang w:val="en-US" w:eastAsia="zh-CN"/>
        </w:rPr>
      </w:pPr>
      <w:bookmarkStart w:id="36" w:name="_Toc20857"/>
      <w:bookmarkStart w:id="37" w:name="_Toc22274"/>
      <w:bookmarkStart w:id="38" w:name="_Toc14298"/>
      <w:r>
        <w:rPr>
          <w:rFonts w:hint="eastAsia" w:ascii="宋体" w:hAnsi="宋体" w:eastAsia="宋体" w:cs="宋体"/>
          <w:lang w:val="en-US" w:eastAsia="zh-CN"/>
        </w:rPr>
        <w:t>付费</w:t>
      </w:r>
      <w:bookmarkEnd w:id="36"/>
      <w:bookmarkEnd w:id="37"/>
      <w:bookmarkEnd w:id="38"/>
    </w:p>
    <w:p>
      <w:pPr>
        <w:numPr>
          <w:ilvl w:val="0"/>
          <w:numId w:val="0"/>
        </w:numPr>
        <w:tabs>
          <w:tab w:val="clear" w:pos="363"/>
          <w:tab w:val="clear" w:pos="420"/>
          <w:tab w:val="clear" w:pos="432"/>
        </w:tabs>
        <w:ind w:left="840" w:leftChars="6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99美元/年</w:t>
      </w:r>
    </w:p>
    <w:p>
      <w:pPr>
        <w:pStyle w:val="4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240" w:lineRule="auto"/>
        <w:ind w:left="0" w:leftChars="0" w:right="0" w:rightChars="0" w:firstLine="851" w:firstLineChars="0"/>
        <w:jc w:val="left"/>
        <w:textAlignment w:val="auto"/>
        <w:outlineLvl w:val="2"/>
        <w:rPr>
          <w:rFonts w:hint="eastAsia" w:ascii="宋体" w:hAnsi="宋体" w:eastAsia="宋体" w:cs="宋体"/>
          <w:lang w:val="en-US" w:eastAsia="zh-CN"/>
        </w:rPr>
      </w:pPr>
      <w:bookmarkStart w:id="39" w:name="_Toc17492"/>
      <w:bookmarkStart w:id="40" w:name="_Toc2341"/>
      <w:bookmarkStart w:id="41" w:name="_Toc21564"/>
      <w:r>
        <w:rPr>
          <w:rFonts w:hint="eastAsia" w:ascii="宋体" w:hAnsi="宋体" w:eastAsia="宋体" w:cs="宋体"/>
          <w:lang w:val="en-US" w:eastAsia="zh-CN"/>
        </w:rPr>
        <w:t>说明</w:t>
      </w:r>
      <w:bookmarkEnd w:id="39"/>
      <w:bookmarkEnd w:id="40"/>
      <w:bookmarkEnd w:id="41"/>
    </w:p>
    <w:p>
      <w:pPr>
        <w:numPr>
          <w:ilvl w:val="0"/>
          <w:numId w:val="0"/>
        </w:numPr>
        <w:tabs>
          <w:tab w:val="clear" w:pos="363"/>
          <w:tab w:val="clear" w:pos="420"/>
          <w:tab w:val="clear" w:pos="432"/>
        </w:tabs>
        <w:ind w:left="840" w:leftChars="6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“个人”开发者可以申请升级“公司”</w:t>
      </w:r>
    </w:p>
    <w:p>
      <w:pPr>
        <w:pStyle w:val="3"/>
        <w:numPr>
          <w:ilvl w:val="1"/>
          <w:numId w:val="2"/>
        </w:numPr>
        <w:tabs>
          <w:tab w:val="left" w:pos="850"/>
        </w:tabs>
        <w:ind w:left="992" w:leftChars="0" w:hanging="567" w:firstLineChars="0"/>
        <w:rPr>
          <w:rFonts w:hint="eastAsia" w:ascii="宋体" w:hAnsi="宋体" w:eastAsia="宋体" w:cs="宋体"/>
        </w:rPr>
      </w:pPr>
      <w:bookmarkStart w:id="42" w:name="_Toc24153"/>
      <w:bookmarkStart w:id="43" w:name="_Toc16791"/>
      <w:bookmarkStart w:id="44" w:name="_Toc1542"/>
      <w:r>
        <w:rPr>
          <w:rFonts w:hint="eastAsia" w:ascii="宋体" w:hAnsi="宋体" w:eastAsia="宋体" w:cs="宋体"/>
          <w:lang w:val="en-US" w:eastAsia="zh-CN"/>
        </w:rPr>
        <w:t>组织</w:t>
      </w:r>
      <w:bookmarkEnd w:id="42"/>
    </w:p>
    <w:p>
      <w:pPr>
        <w:pStyle w:val="4"/>
        <w:numPr>
          <w:ilvl w:val="2"/>
          <w:numId w:val="2"/>
        </w:numPr>
        <w:ind w:left="0" w:leftChars="0" w:firstLine="851" w:firstLineChars="0"/>
        <w:rPr>
          <w:rFonts w:hint="eastAsia" w:ascii="宋体" w:hAnsi="宋体" w:eastAsia="宋体" w:cs="宋体"/>
        </w:rPr>
      </w:pPr>
      <w:bookmarkStart w:id="45" w:name="_Toc20200"/>
      <w:r>
        <w:rPr>
          <w:rFonts w:hint="eastAsia" w:ascii="宋体" w:hAnsi="宋体" w:eastAsia="宋体" w:cs="宋体"/>
          <w:lang w:val="en-US" w:eastAsia="zh-CN"/>
        </w:rPr>
        <w:t>公司开发者账号</w:t>
      </w:r>
      <w:bookmarkEnd w:id="43"/>
      <w:bookmarkEnd w:id="44"/>
      <w:bookmarkEnd w:id="45"/>
    </w:p>
    <w:p>
      <w:pPr>
        <w:pStyle w:val="5"/>
        <w:keepNext/>
        <w:keepLines w:val="0"/>
        <w:pageBreakBefore w:val="0"/>
        <w:widowControl/>
        <w:numPr>
          <w:ilvl w:val="3"/>
          <w:numId w:val="2"/>
        </w:numPr>
        <w:tabs>
          <w:tab w:val="clear" w:pos="86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120" w:line="240" w:lineRule="auto"/>
        <w:ind w:left="1984" w:leftChars="0" w:right="0" w:rightChars="0" w:hanging="708" w:firstLineChars="0"/>
        <w:jc w:val="left"/>
        <w:textAlignment w:val="auto"/>
        <w:outlineLvl w:val="3"/>
        <w:rPr>
          <w:rFonts w:hint="eastAsia" w:ascii="宋体" w:hAnsi="宋体" w:eastAsia="宋体" w:cs="宋体"/>
          <w:sz w:val="22"/>
          <w:szCs w:val="22"/>
        </w:rPr>
      </w:pPr>
      <w:bookmarkStart w:id="46" w:name="_Toc2883"/>
      <w:bookmarkStart w:id="47" w:name="_Toc19442"/>
      <w:bookmarkStart w:id="48" w:name="_Toc2680"/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优点</w:t>
      </w:r>
      <w:bookmarkEnd w:id="46"/>
      <w:bookmarkEnd w:id="47"/>
      <w:bookmarkEnd w:id="48"/>
    </w:p>
    <w:p>
      <w:pPr>
        <w:numPr>
          <w:ilvl w:val="0"/>
          <w:numId w:val="4"/>
        </w:numPr>
        <w:tabs>
          <w:tab w:val="left" w:pos="420"/>
        </w:tabs>
        <w:ind w:left="168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可以上架到AppStore，供全世界的 人下载</w:t>
      </w:r>
    </w:p>
    <w:p>
      <w:pPr>
        <w:numPr>
          <w:ilvl w:val="0"/>
          <w:numId w:val="4"/>
        </w:numPr>
        <w:tabs>
          <w:tab w:val="left" w:pos="420"/>
        </w:tabs>
        <w:ind w:left="168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iTunes里可以查到公司信息及相关产品，宣传效果不错</w:t>
      </w:r>
    </w:p>
    <w:p>
      <w:pPr>
        <w:numPr>
          <w:ilvl w:val="0"/>
          <w:numId w:val="4"/>
        </w:numPr>
        <w:tabs>
          <w:tab w:val="left" w:pos="420"/>
        </w:tabs>
        <w:ind w:left="168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可以绑定100个iOS设备</w:t>
      </w:r>
    </w:p>
    <w:p>
      <w:pPr>
        <w:numPr>
          <w:ilvl w:val="0"/>
          <w:numId w:val="4"/>
        </w:numPr>
        <w:tabs>
          <w:tab w:val="left" w:pos="420"/>
        </w:tabs>
        <w:ind w:left="168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可以创建属于您自已的开发团队，并添加成员至此账号中，开发人员可以集中管理</w:t>
      </w:r>
    </w:p>
    <w:p>
      <w:pPr>
        <w:numPr>
          <w:ilvl w:val="0"/>
          <w:numId w:val="4"/>
        </w:numPr>
        <w:tabs>
          <w:tab w:val="left" w:pos="420"/>
        </w:tabs>
        <w:ind w:left="168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申请成功后，公司可获得</w:t>
      </w:r>
      <w:r>
        <w:rPr>
          <w:rFonts w:hint="eastAsia" w:ascii="宋体" w:hAnsi="宋体" w:eastAsia="宋体" w:cs="宋体"/>
        </w:rPr>
        <w:t>DUNS Number</w:t>
      </w:r>
      <w:r>
        <w:rPr>
          <w:rFonts w:hint="eastAsia" w:ascii="宋体" w:hAnsi="宋体" w:eastAsia="宋体" w:cs="宋体"/>
        </w:rPr>
        <w:t>，相当于您企业的一张英文名片</w:t>
      </w:r>
    </w:p>
    <w:p>
      <w:pPr>
        <w:pStyle w:val="5"/>
        <w:keepNext/>
        <w:keepLines w:val="0"/>
        <w:pageBreakBefore w:val="0"/>
        <w:widowControl/>
        <w:numPr>
          <w:ilvl w:val="3"/>
          <w:numId w:val="2"/>
        </w:numPr>
        <w:tabs>
          <w:tab w:val="clear" w:pos="86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120" w:line="240" w:lineRule="auto"/>
        <w:ind w:left="1984" w:leftChars="0" w:right="0" w:rightChars="0" w:hanging="708" w:firstLineChars="0"/>
        <w:jc w:val="left"/>
        <w:textAlignment w:val="auto"/>
        <w:outlineLvl w:val="3"/>
        <w:rPr>
          <w:rFonts w:hint="eastAsia" w:ascii="宋体" w:hAnsi="宋体" w:eastAsia="宋体" w:cs="宋体"/>
          <w:sz w:val="22"/>
          <w:szCs w:val="22"/>
        </w:rPr>
      </w:pPr>
      <w:bookmarkStart w:id="49" w:name="_Toc16957"/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缺点</w:t>
      </w:r>
      <w:bookmarkEnd w:id="49"/>
    </w:p>
    <w:p>
      <w:pPr>
        <w:numPr>
          <w:ilvl w:val="0"/>
          <w:numId w:val="4"/>
        </w:numPr>
        <w:tabs>
          <w:tab w:val="left" w:pos="420"/>
        </w:tabs>
        <w:ind w:left="168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上架需要经过苹果公司的审核，申请时间较个人有所延长，需要最快只2-4个工作日，最慢一般5-8个工作日保证完成</w:t>
      </w:r>
    </w:p>
    <w:p>
      <w:pPr>
        <w:numPr>
          <w:ilvl w:val="0"/>
          <w:numId w:val="4"/>
        </w:numPr>
        <w:tabs>
          <w:tab w:val="left" w:pos="420"/>
        </w:tabs>
        <w:ind w:left="168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有测试设备数量限制</w:t>
      </w:r>
    </w:p>
    <w:p>
      <w:pPr>
        <w:numPr>
          <w:ilvl w:val="0"/>
          <w:numId w:val="6"/>
        </w:numPr>
        <w:tabs>
          <w:tab w:val="left" w:pos="420"/>
        </w:tabs>
        <w:ind w:left="168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注册时需要</w:t>
      </w:r>
      <w:r>
        <w:rPr>
          <w:rFonts w:hint="eastAsia" w:ascii="宋体" w:hAnsi="宋体" w:eastAsia="宋体" w:cs="宋体"/>
        </w:rPr>
        <w:t>DUNS Number</w:t>
      </w:r>
    </w:p>
    <w:p>
      <w:pPr>
        <w:pStyle w:val="5"/>
        <w:keepNext/>
        <w:keepLines w:val="0"/>
        <w:pageBreakBefore w:val="0"/>
        <w:widowControl/>
        <w:numPr>
          <w:ilvl w:val="3"/>
          <w:numId w:val="2"/>
        </w:numPr>
        <w:tabs>
          <w:tab w:val="clear" w:pos="86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120" w:line="240" w:lineRule="auto"/>
        <w:ind w:left="1984" w:leftChars="0" w:right="0" w:rightChars="0" w:hanging="708" w:firstLineChars="0"/>
        <w:jc w:val="left"/>
        <w:textAlignment w:val="auto"/>
        <w:outlineLvl w:val="3"/>
        <w:rPr>
          <w:rFonts w:hint="eastAsia" w:ascii="宋体" w:hAnsi="宋体" w:eastAsia="宋体" w:cs="宋体"/>
          <w:sz w:val="22"/>
          <w:szCs w:val="22"/>
        </w:rPr>
      </w:pPr>
      <w:bookmarkStart w:id="50" w:name="_Toc25858"/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付费</w:t>
      </w:r>
      <w:bookmarkEnd w:id="50"/>
    </w:p>
    <w:p>
      <w:pPr>
        <w:ind w:leftChars="8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99美元/年</w:t>
      </w:r>
    </w:p>
    <w:p>
      <w:pPr>
        <w:pStyle w:val="5"/>
        <w:keepNext/>
        <w:keepLines w:val="0"/>
        <w:pageBreakBefore w:val="0"/>
        <w:widowControl/>
        <w:numPr>
          <w:ilvl w:val="3"/>
          <w:numId w:val="2"/>
        </w:numPr>
        <w:tabs>
          <w:tab w:val="clear" w:pos="86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120" w:line="240" w:lineRule="auto"/>
        <w:ind w:left="1984" w:leftChars="0" w:right="0" w:rightChars="0" w:hanging="708" w:firstLineChars="0"/>
        <w:jc w:val="left"/>
        <w:textAlignment w:val="auto"/>
        <w:outlineLvl w:val="3"/>
        <w:rPr>
          <w:rFonts w:hint="eastAsia" w:ascii="宋体" w:hAnsi="宋体" w:eastAsia="宋体" w:cs="宋体"/>
          <w:sz w:val="22"/>
          <w:szCs w:val="22"/>
        </w:rPr>
      </w:pPr>
      <w:bookmarkStart w:id="51" w:name="_Toc16931"/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说明</w:t>
      </w:r>
      <w:bookmarkEnd w:id="51"/>
    </w:p>
    <w:p>
      <w:pPr>
        <w:numPr>
          <w:ilvl w:val="0"/>
          <w:numId w:val="0"/>
        </w:numPr>
        <w:tabs>
          <w:tab w:val="clear" w:pos="363"/>
          <w:tab w:val="clear" w:pos="420"/>
          <w:tab w:val="clear" w:pos="432"/>
        </w:tabs>
        <w:ind w:left="840" w:leftChars="8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申请时需要填写公司的</w:t>
      </w:r>
      <w:r>
        <w:rPr>
          <w:rFonts w:hint="eastAsia" w:ascii="宋体" w:hAnsi="宋体" w:eastAsia="宋体" w:cs="宋体"/>
        </w:rPr>
        <w:t>DUNS Number</w:t>
      </w:r>
    </w:p>
    <w:p>
      <w:pPr>
        <w:pStyle w:val="4"/>
        <w:ind w:left="0" w:leftChars="0" w:firstLine="851" w:firstLineChars="0"/>
        <w:rPr>
          <w:rFonts w:hint="eastAsia" w:ascii="宋体" w:hAnsi="宋体" w:eastAsia="宋体" w:cs="宋体"/>
        </w:rPr>
      </w:pPr>
      <w:bookmarkStart w:id="52" w:name="_Toc15468"/>
      <w:bookmarkStart w:id="53" w:name="_Toc24013"/>
      <w:bookmarkStart w:id="54" w:name="_Toc12128"/>
      <w:r>
        <w:rPr>
          <w:rFonts w:hint="eastAsia" w:ascii="宋体" w:hAnsi="宋体" w:eastAsia="宋体" w:cs="宋体"/>
          <w:lang w:val="en-US" w:eastAsia="zh-CN"/>
        </w:rPr>
        <w:t>企业开发者账号</w:t>
      </w:r>
      <w:bookmarkEnd w:id="52"/>
      <w:bookmarkEnd w:id="53"/>
      <w:bookmarkEnd w:id="54"/>
    </w:p>
    <w:p>
      <w:pPr>
        <w:pStyle w:val="5"/>
        <w:keepNext/>
        <w:keepLines w:val="0"/>
        <w:pageBreakBefore w:val="0"/>
        <w:widowControl/>
        <w:numPr>
          <w:ilvl w:val="3"/>
          <w:numId w:val="2"/>
        </w:numPr>
        <w:tabs>
          <w:tab w:val="clear" w:pos="86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120" w:line="240" w:lineRule="auto"/>
        <w:ind w:left="1984" w:leftChars="0" w:right="0" w:rightChars="0" w:hanging="708" w:firstLineChars="0"/>
        <w:jc w:val="left"/>
        <w:textAlignment w:val="auto"/>
        <w:outlineLvl w:val="3"/>
        <w:rPr>
          <w:rFonts w:hint="eastAsia" w:ascii="宋体" w:hAnsi="宋体" w:eastAsia="宋体" w:cs="宋体"/>
          <w:sz w:val="22"/>
          <w:szCs w:val="22"/>
        </w:rPr>
      </w:pPr>
      <w:bookmarkStart w:id="55" w:name="_Toc6910"/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优点</w:t>
      </w:r>
      <w:bookmarkEnd w:id="55"/>
    </w:p>
    <w:p>
      <w:pPr>
        <w:numPr>
          <w:ilvl w:val="0"/>
          <w:numId w:val="4"/>
        </w:numPr>
        <w:tabs>
          <w:tab w:val="left" w:pos="420"/>
        </w:tabs>
        <w:ind w:left="168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开发的</w:t>
      </w:r>
      <w:r>
        <w:rPr>
          <w:rFonts w:hint="eastAsia" w:ascii="宋体" w:hAnsi="宋体" w:eastAsia="宋体" w:cs="宋体"/>
          <w:lang w:val="en-US" w:eastAsia="zh-CN"/>
        </w:rPr>
        <w:t>A</w:t>
      </w:r>
      <w:r>
        <w:rPr>
          <w:rFonts w:hint="eastAsia" w:ascii="宋体" w:hAnsi="宋体" w:eastAsia="宋体" w:cs="宋体"/>
        </w:rPr>
        <w:t>pp可以不经过苹果公司的审核，直接上架到企业网站（不能上架到Appstore）</w:t>
      </w:r>
    </w:p>
    <w:p>
      <w:pPr>
        <w:numPr>
          <w:ilvl w:val="0"/>
          <w:numId w:val="4"/>
        </w:numPr>
        <w:tabs>
          <w:tab w:val="left" w:pos="420"/>
        </w:tabs>
        <w:ind w:left="168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适合大型团队敏捷团队开发，迭代版本快</w:t>
      </w:r>
    </w:p>
    <w:p>
      <w:pPr>
        <w:numPr>
          <w:ilvl w:val="0"/>
          <w:numId w:val="4"/>
        </w:numPr>
        <w:tabs>
          <w:tab w:val="left" w:pos="420"/>
        </w:tabs>
        <w:ind w:left="168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无设备限制，可以创建属于您自已的开发团队，并添加成员至此账号中，开发人员可以集中管理</w:t>
      </w:r>
    </w:p>
    <w:p>
      <w:pPr>
        <w:numPr>
          <w:ilvl w:val="0"/>
          <w:numId w:val="4"/>
        </w:numPr>
        <w:tabs>
          <w:tab w:val="left" w:pos="420"/>
        </w:tabs>
        <w:ind w:left="168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申请成功后，公司可获得</w:t>
      </w:r>
      <w:r>
        <w:rPr>
          <w:rFonts w:hint="eastAsia" w:ascii="宋体" w:hAnsi="宋体" w:eastAsia="宋体" w:cs="宋体"/>
        </w:rPr>
        <w:t>DUNS Number</w:t>
      </w:r>
      <w:r>
        <w:rPr>
          <w:rFonts w:hint="eastAsia" w:ascii="宋体" w:hAnsi="宋体" w:eastAsia="宋体" w:cs="宋体"/>
        </w:rPr>
        <w:t>，相当于您企业的一张英文名片</w:t>
      </w:r>
    </w:p>
    <w:p>
      <w:pPr>
        <w:numPr>
          <w:ilvl w:val="0"/>
          <w:numId w:val="4"/>
        </w:numPr>
        <w:tabs>
          <w:tab w:val="left" w:pos="420"/>
        </w:tabs>
        <w:ind w:left="168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可以每年两次因为开发出现的问题，请求苹果公司做代码级别的技术支持</w:t>
      </w:r>
    </w:p>
    <w:p>
      <w:pPr>
        <w:pStyle w:val="5"/>
        <w:keepNext/>
        <w:keepLines w:val="0"/>
        <w:pageBreakBefore w:val="0"/>
        <w:widowControl/>
        <w:numPr>
          <w:ilvl w:val="3"/>
          <w:numId w:val="2"/>
        </w:numPr>
        <w:tabs>
          <w:tab w:val="clear" w:pos="86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120" w:line="240" w:lineRule="auto"/>
        <w:ind w:left="1984" w:leftChars="0" w:right="0" w:rightChars="0" w:hanging="708" w:firstLineChars="0"/>
        <w:jc w:val="left"/>
        <w:textAlignment w:val="auto"/>
        <w:outlineLvl w:val="3"/>
        <w:rPr>
          <w:rFonts w:hint="eastAsia" w:ascii="宋体" w:hAnsi="宋体" w:eastAsia="宋体" w:cs="宋体"/>
          <w:sz w:val="22"/>
          <w:szCs w:val="22"/>
        </w:rPr>
      </w:pPr>
      <w:bookmarkStart w:id="56" w:name="_Toc14998"/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缺点</w:t>
      </w:r>
      <w:bookmarkEnd w:id="56"/>
    </w:p>
    <w:p>
      <w:pPr>
        <w:numPr>
          <w:ilvl w:val="0"/>
          <w:numId w:val="5"/>
        </w:numPr>
        <w:tabs>
          <w:tab w:val="left" w:pos="420"/>
        </w:tabs>
        <w:ind w:left="168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申请时间和公司开发者账号一样长</w:t>
      </w:r>
    </w:p>
    <w:p>
      <w:pPr>
        <w:numPr>
          <w:ilvl w:val="0"/>
          <w:numId w:val="6"/>
        </w:numPr>
        <w:tabs>
          <w:tab w:val="left" w:pos="420"/>
        </w:tabs>
        <w:ind w:left="168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注册时需要</w:t>
      </w:r>
      <w:r>
        <w:rPr>
          <w:rFonts w:hint="eastAsia" w:ascii="宋体" w:hAnsi="宋体" w:eastAsia="宋体" w:cs="宋体"/>
        </w:rPr>
        <w:t>DUNS Number</w:t>
      </w:r>
    </w:p>
    <w:p>
      <w:pPr>
        <w:numPr>
          <w:ilvl w:val="0"/>
          <w:numId w:val="5"/>
        </w:numPr>
        <w:tabs>
          <w:tab w:val="left" w:pos="420"/>
        </w:tabs>
        <w:ind w:left="168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在iTunes里查不到企业的</w:t>
      </w:r>
      <w:r>
        <w:rPr>
          <w:rFonts w:hint="eastAsia" w:ascii="宋体" w:hAnsi="宋体" w:eastAsia="宋体" w:cs="宋体"/>
          <w:lang w:val="en-US" w:eastAsia="zh-CN"/>
        </w:rPr>
        <w:t>A</w:t>
      </w:r>
      <w:r>
        <w:rPr>
          <w:rFonts w:hint="eastAsia" w:ascii="宋体" w:hAnsi="宋体" w:eastAsia="宋体" w:cs="宋体"/>
        </w:rPr>
        <w:t>pp信息和企业信息,适合企业内部使用</w:t>
      </w:r>
    </w:p>
    <w:p>
      <w:pPr>
        <w:pStyle w:val="5"/>
        <w:keepNext/>
        <w:keepLines w:val="0"/>
        <w:pageBreakBefore w:val="0"/>
        <w:widowControl/>
        <w:numPr>
          <w:ilvl w:val="3"/>
          <w:numId w:val="2"/>
        </w:numPr>
        <w:tabs>
          <w:tab w:val="clear" w:pos="86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120" w:line="240" w:lineRule="auto"/>
        <w:ind w:left="1984" w:leftChars="0" w:right="0" w:rightChars="0" w:hanging="708" w:firstLineChars="0"/>
        <w:jc w:val="left"/>
        <w:textAlignment w:val="auto"/>
        <w:outlineLvl w:val="3"/>
        <w:rPr>
          <w:rFonts w:hint="eastAsia" w:ascii="宋体" w:hAnsi="宋体" w:eastAsia="宋体" w:cs="宋体"/>
          <w:sz w:val="22"/>
          <w:szCs w:val="22"/>
        </w:rPr>
      </w:pPr>
      <w:bookmarkStart w:id="57" w:name="_Toc32549"/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付费</w:t>
      </w:r>
      <w:bookmarkEnd w:id="57"/>
    </w:p>
    <w:p>
      <w:pPr>
        <w:numPr>
          <w:ilvl w:val="0"/>
          <w:numId w:val="0"/>
        </w:numPr>
        <w:tabs>
          <w:tab w:val="clear" w:pos="363"/>
          <w:tab w:val="clear" w:pos="420"/>
          <w:tab w:val="clear" w:pos="432"/>
        </w:tabs>
        <w:ind w:left="0" w:leftChars="600"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299美元/年</w:t>
      </w:r>
    </w:p>
    <w:p>
      <w:pPr>
        <w:pStyle w:val="5"/>
        <w:keepNext/>
        <w:keepLines w:val="0"/>
        <w:pageBreakBefore w:val="0"/>
        <w:widowControl/>
        <w:numPr>
          <w:ilvl w:val="3"/>
          <w:numId w:val="2"/>
        </w:numPr>
        <w:tabs>
          <w:tab w:val="clear" w:pos="86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120" w:line="240" w:lineRule="auto"/>
        <w:ind w:left="1984" w:leftChars="0" w:right="0" w:rightChars="0" w:hanging="708" w:firstLineChars="0"/>
        <w:jc w:val="left"/>
        <w:textAlignment w:val="auto"/>
        <w:outlineLvl w:val="3"/>
        <w:rPr>
          <w:rFonts w:hint="eastAsia" w:ascii="宋体" w:hAnsi="宋体" w:eastAsia="宋体" w:cs="宋体"/>
          <w:sz w:val="22"/>
          <w:szCs w:val="22"/>
        </w:rPr>
      </w:pPr>
      <w:bookmarkStart w:id="58" w:name="_Toc10082"/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说明</w:t>
      </w:r>
      <w:bookmarkEnd w:id="58"/>
    </w:p>
    <w:p>
      <w:pPr>
        <w:numPr>
          <w:ilvl w:val="0"/>
          <w:numId w:val="0"/>
        </w:numPr>
        <w:tabs>
          <w:tab w:val="clear" w:pos="363"/>
          <w:tab w:val="clear" w:pos="420"/>
          <w:tab w:val="clear" w:pos="432"/>
        </w:tabs>
        <w:ind w:left="840" w:leftChars="8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企业账号开发的应用不能上线AppStore，适合那些不希望公开发布应用的企业。同样，申请时也需要公司的</w:t>
      </w:r>
      <w:r>
        <w:rPr>
          <w:rFonts w:hint="eastAsia" w:ascii="宋体" w:hAnsi="宋体" w:eastAsia="宋体" w:cs="宋体"/>
        </w:rPr>
        <w:t>DUNS Number</w:t>
      </w:r>
    </w:p>
    <w:p>
      <w:pPr>
        <w:pStyle w:val="3"/>
        <w:keepNext/>
        <w:keepLines w:val="0"/>
        <w:pageBreakBefore w:val="0"/>
        <w:widowControl/>
        <w:numPr>
          <w:ilvl w:val="1"/>
          <w:numId w:val="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240" w:lineRule="auto"/>
        <w:ind w:left="992" w:leftChars="0" w:right="0" w:rightChars="0" w:hanging="567" w:firstLineChars="0"/>
        <w:jc w:val="left"/>
        <w:textAlignment w:val="auto"/>
        <w:outlineLvl w:val="1"/>
        <w:rPr>
          <w:rFonts w:hint="eastAsia" w:ascii="宋体" w:hAnsi="宋体" w:eastAsia="宋体" w:cs="宋体"/>
        </w:rPr>
      </w:pPr>
      <w:bookmarkStart w:id="59" w:name="_Toc31053"/>
      <w:bookmarkStart w:id="60" w:name="_Toc24685"/>
      <w:bookmarkStart w:id="61" w:name="_Toc27932"/>
      <w:r>
        <w:rPr>
          <w:rFonts w:hint="eastAsia" w:ascii="宋体" w:hAnsi="宋体" w:eastAsia="宋体" w:cs="宋体"/>
          <w:lang w:val="en-US" w:eastAsia="zh-CN"/>
        </w:rPr>
        <w:t>教育机构开发者账号</w:t>
      </w:r>
      <w:bookmarkEnd w:id="59"/>
      <w:bookmarkEnd w:id="60"/>
      <w:bookmarkEnd w:id="61"/>
    </w:p>
    <w:p>
      <w:pPr>
        <w:numPr>
          <w:ilvl w:val="0"/>
          <w:numId w:val="0"/>
        </w:numPr>
        <w:tabs>
          <w:tab w:val="clear" w:pos="363"/>
          <w:tab w:val="clear" w:pos="420"/>
          <w:tab w:val="clear" w:pos="432"/>
        </w:tabs>
        <w:ind w:left="840" w:left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费用0美元 ，只能教育机构或学院内部使用。必须是苹果iOS开发者计划授权机构。不能对外正式发布iOS应用程序。</w:t>
      </w:r>
    </w:p>
    <w:p>
      <w:pPr>
        <w:pStyle w:val="2"/>
        <w:keepNext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160" w:line="240" w:lineRule="auto"/>
        <w:ind w:left="425" w:leftChars="0" w:right="0" w:rightChars="0" w:hanging="425" w:firstLineChars="0"/>
        <w:jc w:val="left"/>
        <w:textAlignment w:val="auto"/>
        <w:outlineLvl w:val="0"/>
        <w:rPr>
          <w:rFonts w:hint="eastAsia" w:ascii="宋体" w:hAnsi="宋体" w:eastAsia="宋体" w:cs="宋体"/>
          <w:lang w:val="en-US" w:eastAsia="zh-CN"/>
        </w:rPr>
      </w:pPr>
      <w:bookmarkStart w:id="62" w:name="_Toc29622"/>
      <w:bookmarkStart w:id="63" w:name="_Toc25046"/>
      <w:bookmarkStart w:id="64" w:name="_Toc16397"/>
      <w:r>
        <w:rPr>
          <w:rFonts w:hint="eastAsia" w:ascii="宋体" w:hAnsi="宋体" w:eastAsia="宋体" w:cs="宋体"/>
          <w:lang w:val="en-US" w:eastAsia="zh-CN"/>
        </w:rPr>
        <w:t>开发者账号对比</w:t>
      </w:r>
      <w:bookmarkEnd w:id="62"/>
      <w:bookmarkEnd w:id="63"/>
      <w:bookmarkEnd w:id="64"/>
    </w:p>
    <w:p>
      <w:pPr>
        <w:pStyle w:val="3"/>
        <w:keepNext/>
        <w:keepLines w:val="0"/>
        <w:pageBreakBefore w:val="0"/>
        <w:widowControl/>
        <w:numPr>
          <w:ilvl w:val="1"/>
          <w:numId w:val="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240" w:lineRule="auto"/>
        <w:ind w:left="992" w:leftChars="0" w:right="0" w:rightChars="0" w:hanging="567" w:firstLineChars="0"/>
        <w:jc w:val="left"/>
        <w:textAlignment w:val="auto"/>
        <w:outlineLvl w:val="1"/>
        <w:rPr>
          <w:rFonts w:hint="eastAsia" w:ascii="宋体" w:hAnsi="宋体" w:eastAsia="宋体" w:cs="宋体"/>
          <w:lang w:val="en-US" w:eastAsia="zh-CN"/>
        </w:rPr>
      </w:pPr>
      <w:bookmarkStart w:id="65" w:name="_Toc14064"/>
      <w:bookmarkStart w:id="66" w:name="_Toc22221"/>
      <w:bookmarkStart w:id="67" w:name="_Toc31891"/>
      <w:r>
        <w:rPr>
          <w:rFonts w:hint="eastAsia" w:ascii="宋体" w:hAnsi="宋体" w:eastAsia="宋体" w:cs="宋体"/>
          <w:lang w:val="en-US" w:eastAsia="zh-CN"/>
        </w:rPr>
        <w:t>年费</w:t>
      </w:r>
      <w:bookmarkEnd w:id="65"/>
      <w:bookmarkEnd w:id="66"/>
      <w:bookmarkEnd w:id="67"/>
    </w:p>
    <w:p>
      <w:pPr>
        <w:numPr>
          <w:ilvl w:val="0"/>
          <w:numId w:val="6"/>
        </w:numPr>
        <w:tabs>
          <w:tab w:val="left" w:pos="420"/>
        </w:tabs>
        <w:ind w:left="126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个人和公司开发者账号，年费：688元/年</w:t>
      </w:r>
    </w:p>
    <w:p>
      <w:pPr>
        <w:numPr>
          <w:ilvl w:val="0"/>
          <w:numId w:val="6"/>
        </w:numPr>
        <w:tabs>
          <w:tab w:val="left" w:pos="420"/>
        </w:tabs>
        <w:ind w:left="126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企业开发者账号，年费：1988元/年</w:t>
      </w:r>
    </w:p>
    <w:p>
      <w:pPr>
        <w:pStyle w:val="3"/>
        <w:keepNext/>
        <w:keepLines w:val="0"/>
        <w:pageBreakBefore w:val="0"/>
        <w:widowControl/>
        <w:numPr>
          <w:ilvl w:val="1"/>
          <w:numId w:val="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240" w:lineRule="auto"/>
        <w:ind w:left="992" w:leftChars="0" w:right="0" w:rightChars="0" w:hanging="567" w:firstLineChars="0"/>
        <w:jc w:val="left"/>
        <w:textAlignment w:val="auto"/>
        <w:outlineLvl w:val="1"/>
        <w:rPr>
          <w:rFonts w:hint="eastAsia" w:ascii="宋体" w:hAnsi="宋体" w:eastAsia="宋体" w:cs="宋体"/>
          <w:lang w:val="en-US" w:eastAsia="zh-CN"/>
        </w:rPr>
      </w:pPr>
      <w:bookmarkStart w:id="68" w:name="_Toc10338"/>
      <w:bookmarkStart w:id="69" w:name="_Toc15220"/>
      <w:bookmarkStart w:id="70" w:name="_Toc482"/>
      <w:r>
        <w:rPr>
          <w:rFonts w:hint="eastAsia" w:ascii="宋体" w:hAnsi="宋体" w:eastAsia="宋体" w:cs="宋体"/>
          <w:lang w:val="en-US" w:eastAsia="zh-CN"/>
        </w:rPr>
        <w:t>App发布</w:t>
      </w:r>
      <w:bookmarkEnd w:id="68"/>
      <w:bookmarkEnd w:id="69"/>
      <w:bookmarkEnd w:id="70"/>
    </w:p>
    <w:p>
      <w:pPr>
        <w:numPr>
          <w:ilvl w:val="0"/>
          <w:numId w:val="6"/>
        </w:numPr>
        <w:tabs>
          <w:tab w:val="left" w:pos="420"/>
        </w:tabs>
        <w:ind w:left="126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个人、公司开发者账号，在苹果的商店中发布客户端应用软件</w:t>
      </w:r>
    </w:p>
    <w:p>
      <w:pPr>
        <w:numPr>
          <w:ilvl w:val="0"/>
          <w:numId w:val="6"/>
        </w:numPr>
        <w:tabs>
          <w:tab w:val="left" w:pos="420"/>
        </w:tabs>
        <w:ind w:left="126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企业开发者账号，只能在企业内部的服务器上发布客户端应用软件</w:t>
      </w:r>
    </w:p>
    <w:p>
      <w:pPr>
        <w:pStyle w:val="3"/>
        <w:keepNext/>
        <w:keepLines w:val="0"/>
        <w:pageBreakBefore w:val="0"/>
        <w:widowControl/>
        <w:numPr>
          <w:ilvl w:val="1"/>
          <w:numId w:val="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240" w:lineRule="auto"/>
        <w:ind w:left="992" w:leftChars="0" w:right="0" w:rightChars="0" w:hanging="567" w:firstLineChars="0"/>
        <w:jc w:val="left"/>
        <w:textAlignment w:val="auto"/>
        <w:outlineLvl w:val="1"/>
        <w:rPr>
          <w:rFonts w:hint="eastAsia" w:ascii="宋体" w:hAnsi="宋体" w:eastAsia="宋体" w:cs="宋体"/>
          <w:lang w:val="en-US" w:eastAsia="zh-CN"/>
        </w:rPr>
      </w:pPr>
      <w:bookmarkStart w:id="71" w:name="_Toc22028"/>
      <w:bookmarkStart w:id="72" w:name="_Toc31584"/>
      <w:bookmarkStart w:id="73" w:name="_Toc28799"/>
      <w:r>
        <w:rPr>
          <w:rFonts w:hint="eastAsia" w:ascii="宋体" w:hAnsi="宋体" w:eastAsia="宋体" w:cs="宋体"/>
          <w:lang w:val="en-US" w:eastAsia="zh-CN"/>
        </w:rPr>
        <w:t>设备支持数量</w:t>
      </w:r>
      <w:bookmarkEnd w:id="71"/>
      <w:bookmarkEnd w:id="72"/>
      <w:bookmarkEnd w:id="73"/>
    </w:p>
    <w:p>
      <w:pPr>
        <w:ind w:leftChars="4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设备是iPhone、iPad、iPod的通用唯一识别码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hanging="420" w:firstLineChars="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个人、公司开发者账号，100台设备</w:t>
      </w:r>
    </w:p>
    <w:p>
      <w:pPr>
        <w:numPr>
          <w:ilvl w:val="0"/>
          <w:numId w:val="6"/>
        </w:numPr>
        <w:tabs>
          <w:tab w:val="left" w:pos="420"/>
        </w:tabs>
        <w:ind w:left="126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企业开发者账号，不限制</w:t>
      </w:r>
    </w:p>
    <w:p>
      <w:pPr>
        <w:pStyle w:val="3"/>
        <w:keepNext/>
        <w:keepLines w:val="0"/>
        <w:pageBreakBefore w:val="0"/>
        <w:widowControl/>
        <w:numPr>
          <w:ilvl w:val="1"/>
          <w:numId w:val="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240" w:lineRule="auto"/>
        <w:ind w:left="992" w:leftChars="0" w:right="0" w:rightChars="0" w:hanging="567" w:firstLineChars="0"/>
        <w:jc w:val="left"/>
        <w:textAlignment w:val="auto"/>
        <w:outlineLvl w:val="1"/>
        <w:rPr>
          <w:rFonts w:hint="eastAsia" w:ascii="宋体" w:hAnsi="宋体" w:eastAsia="宋体" w:cs="宋体"/>
          <w:lang w:val="en-US" w:eastAsia="zh-CN"/>
        </w:rPr>
      </w:pPr>
      <w:bookmarkStart w:id="74" w:name="_Toc13064"/>
      <w:bookmarkStart w:id="75" w:name="_Toc16982"/>
      <w:bookmarkStart w:id="76" w:name="_Toc23419"/>
      <w:r>
        <w:rPr>
          <w:rFonts w:hint="eastAsia" w:ascii="宋体" w:hAnsi="宋体" w:eastAsia="宋体" w:cs="宋体"/>
          <w:lang w:val="en-US" w:eastAsia="zh-CN"/>
        </w:rPr>
        <w:t>开发者</w:t>
      </w:r>
      <w:bookmarkEnd w:id="74"/>
      <w:bookmarkEnd w:id="75"/>
      <w:bookmarkEnd w:id="76"/>
    </w:p>
    <w:p>
      <w:pPr>
        <w:ind w:leftChars="4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公司、企业可以设置多个开发者，开发者分4种管理级别权限Admin Legal、Admin、Member、No Access</w:t>
      </w:r>
    </w:p>
    <w:p>
      <w:pPr>
        <w:numPr>
          <w:ilvl w:val="0"/>
          <w:numId w:val="6"/>
        </w:numPr>
        <w:tabs>
          <w:tab w:val="left" w:pos="420"/>
        </w:tabs>
        <w:ind w:left="126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个人开发者账号，拥有1个开发者</w:t>
      </w:r>
    </w:p>
    <w:p>
      <w:pPr>
        <w:numPr>
          <w:ilvl w:val="0"/>
          <w:numId w:val="6"/>
        </w:numPr>
        <w:tabs>
          <w:tab w:val="left" w:pos="420"/>
        </w:tabs>
        <w:ind w:left="126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公司、企业开发者账号，可以拥有多个开发者，数量不限制</w:t>
      </w:r>
    </w:p>
    <w:p>
      <w:pPr>
        <w:pStyle w:val="4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240" w:lineRule="auto"/>
        <w:ind w:left="0" w:leftChars="0" w:right="0" w:rightChars="0" w:firstLine="851" w:firstLineChars="0"/>
        <w:jc w:val="left"/>
        <w:textAlignment w:val="auto"/>
        <w:outlineLvl w:val="2"/>
        <w:rPr>
          <w:rFonts w:hint="eastAsia" w:ascii="宋体" w:hAnsi="宋体" w:eastAsia="宋体" w:cs="宋体"/>
          <w:lang w:val="en-US" w:eastAsia="zh-CN"/>
        </w:rPr>
      </w:pPr>
      <w:bookmarkStart w:id="77" w:name="_Toc17017"/>
      <w:bookmarkStart w:id="78" w:name="_Toc19409"/>
      <w:bookmarkStart w:id="79" w:name="_Toc7872"/>
      <w:r>
        <w:rPr>
          <w:rFonts w:hint="eastAsia" w:ascii="宋体" w:hAnsi="宋体" w:eastAsia="宋体" w:cs="宋体"/>
          <w:lang w:val="en-US" w:eastAsia="zh-CN"/>
        </w:rPr>
        <w:t>Admin Legal权限</w:t>
      </w:r>
      <w:bookmarkEnd w:id="77"/>
      <w:bookmarkEnd w:id="78"/>
      <w:bookmarkEnd w:id="79"/>
    </w:p>
    <w:p>
      <w:pPr>
        <w:numPr>
          <w:ilvl w:val="0"/>
          <w:numId w:val="0"/>
        </w:numPr>
        <w:tabs>
          <w:tab w:val="clear" w:pos="363"/>
          <w:tab w:val="clear" w:pos="420"/>
          <w:tab w:val="clear" w:pos="432"/>
        </w:tabs>
        <w:ind w:left="1260"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超级管理员。可以管理开发者和管理</w:t>
      </w:r>
      <w:r>
        <w:rPr>
          <w:rFonts w:hint="eastAsia" w:ascii="宋体" w:hAnsi="宋体" w:eastAsia="宋体" w:cs="宋体"/>
          <w:lang w:val="en-US" w:eastAsia="zh-CN"/>
        </w:rPr>
        <w:t>AppStore</w:t>
      </w:r>
      <w:r>
        <w:rPr>
          <w:rFonts w:hint="eastAsia" w:ascii="宋体" w:hAnsi="宋体" w:eastAsia="宋体" w:cs="宋体"/>
          <w:lang w:val="en-US" w:eastAsia="zh-CN"/>
        </w:rPr>
        <w:t>中的应用，企业开发者账号不能管理</w:t>
      </w:r>
      <w:r>
        <w:rPr>
          <w:rFonts w:hint="eastAsia" w:ascii="宋体" w:hAnsi="宋体" w:eastAsia="宋体" w:cs="宋体"/>
          <w:lang w:val="en-US" w:eastAsia="zh-CN"/>
        </w:rPr>
        <w:t>AppStore</w:t>
      </w:r>
      <w:r>
        <w:rPr>
          <w:rFonts w:hint="eastAsia" w:ascii="宋体" w:hAnsi="宋体" w:eastAsia="宋体" w:cs="宋体"/>
          <w:lang w:val="en-US" w:eastAsia="zh-CN"/>
        </w:rPr>
        <w:t>中的应用</w:t>
      </w:r>
    </w:p>
    <w:p>
      <w:pPr>
        <w:pStyle w:val="4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240" w:lineRule="auto"/>
        <w:ind w:left="0" w:leftChars="0" w:right="0" w:rightChars="0" w:firstLine="851" w:firstLineChars="0"/>
        <w:jc w:val="left"/>
        <w:textAlignment w:val="auto"/>
        <w:outlineLvl w:val="2"/>
        <w:rPr>
          <w:rFonts w:hint="eastAsia" w:ascii="宋体" w:hAnsi="宋体" w:eastAsia="宋体" w:cs="宋体"/>
          <w:lang w:val="en-US" w:eastAsia="zh-CN"/>
        </w:rPr>
      </w:pPr>
      <w:bookmarkStart w:id="80" w:name="_Toc31168"/>
      <w:bookmarkStart w:id="81" w:name="_Toc23271"/>
      <w:bookmarkStart w:id="82" w:name="_Toc3638"/>
      <w:r>
        <w:rPr>
          <w:rFonts w:hint="eastAsia" w:ascii="宋体" w:hAnsi="宋体" w:eastAsia="宋体" w:cs="宋体"/>
          <w:lang w:val="en-US" w:eastAsia="zh-CN"/>
        </w:rPr>
        <w:t>Admin权限</w:t>
      </w:r>
      <w:bookmarkEnd w:id="80"/>
      <w:bookmarkEnd w:id="81"/>
      <w:bookmarkEnd w:id="82"/>
    </w:p>
    <w:p>
      <w:pPr>
        <w:numPr>
          <w:ilvl w:val="0"/>
          <w:numId w:val="0"/>
        </w:numPr>
        <w:tabs>
          <w:tab w:val="clear" w:pos="363"/>
          <w:tab w:val="clear" w:pos="420"/>
          <w:tab w:val="clear" w:pos="432"/>
        </w:tabs>
        <w:ind w:left="84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管理员，可以管理开发者，添加测试机和管理团队证书</w:t>
      </w:r>
    </w:p>
    <w:p>
      <w:pPr>
        <w:pStyle w:val="4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240" w:lineRule="auto"/>
        <w:ind w:left="0" w:leftChars="0" w:right="0" w:rightChars="0" w:firstLine="851" w:firstLineChars="0"/>
        <w:jc w:val="left"/>
        <w:textAlignment w:val="auto"/>
        <w:outlineLvl w:val="2"/>
        <w:rPr>
          <w:rFonts w:hint="eastAsia" w:ascii="宋体" w:hAnsi="宋体" w:eastAsia="宋体" w:cs="宋体"/>
          <w:lang w:val="en-US" w:eastAsia="zh-CN"/>
        </w:rPr>
      </w:pPr>
      <w:bookmarkStart w:id="83" w:name="_Toc20368"/>
      <w:bookmarkStart w:id="84" w:name="_Toc8321"/>
      <w:bookmarkStart w:id="85" w:name="_Toc562"/>
      <w:r>
        <w:rPr>
          <w:rFonts w:hint="eastAsia" w:ascii="宋体" w:hAnsi="宋体" w:eastAsia="宋体" w:cs="宋体"/>
          <w:lang w:val="en-US" w:eastAsia="zh-CN"/>
        </w:rPr>
        <w:t>Member权限</w:t>
      </w:r>
      <w:bookmarkEnd w:id="83"/>
      <w:bookmarkEnd w:id="84"/>
      <w:bookmarkEnd w:id="85"/>
    </w:p>
    <w:p>
      <w:pPr>
        <w:numPr>
          <w:ilvl w:val="0"/>
          <w:numId w:val="0"/>
        </w:numPr>
        <w:tabs>
          <w:tab w:val="clear" w:pos="363"/>
          <w:tab w:val="clear" w:pos="420"/>
          <w:tab w:val="clear" w:pos="432"/>
        </w:tabs>
        <w:ind w:left="84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普通开发者，只能下载证书和使用证书</w:t>
      </w:r>
    </w:p>
    <w:p>
      <w:pPr>
        <w:pStyle w:val="4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240" w:lineRule="auto"/>
        <w:ind w:left="0" w:leftChars="0" w:right="0" w:rightChars="0" w:firstLine="851" w:firstLineChars="0"/>
        <w:jc w:val="left"/>
        <w:textAlignment w:val="auto"/>
        <w:outlineLvl w:val="2"/>
        <w:rPr>
          <w:rFonts w:hint="eastAsia" w:ascii="宋体" w:hAnsi="宋体" w:eastAsia="宋体" w:cs="宋体"/>
          <w:lang w:val="en-US" w:eastAsia="zh-CN"/>
        </w:rPr>
      </w:pPr>
      <w:bookmarkStart w:id="86" w:name="_Toc11136"/>
      <w:bookmarkStart w:id="87" w:name="_Toc16683"/>
      <w:bookmarkStart w:id="88" w:name="_Toc21652"/>
      <w:r>
        <w:rPr>
          <w:rFonts w:hint="eastAsia" w:ascii="宋体" w:hAnsi="宋体" w:eastAsia="宋体" w:cs="宋体"/>
          <w:lang w:val="en-US" w:eastAsia="zh-CN"/>
        </w:rPr>
        <w:t>No Access权限</w:t>
      </w:r>
      <w:bookmarkEnd w:id="86"/>
      <w:bookmarkEnd w:id="87"/>
      <w:bookmarkEnd w:id="88"/>
    </w:p>
    <w:p>
      <w:pPr>
        <w:numPr>
          <w:ilvl w:val="0"/>
          <w:numId w:val="0"/>
        </w:numPr>
        <w:tabs>
          <w:tab w:val="clear" w:pos="363"/>
          <w:tab w:val="clear" w:pos="420"/>
          <w:tab w:val="clear" w:pos="432"/>
        </w:tabs>
        <w:ind w:left="84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没有相应的权限</w:t>
      </w:r>
    </w:p>
    <w:p>
      <w:pPr>
        <w:pStyle w:val="3"/>
        <w:keepNext/>
        <w:keepLines w:val="0"/>
        <w:pageBreakBefore w:val="0"/>
        <w:widowControl/>
        <w:numPr>
          <w:ilvl w:val="1"/>
          <w:numId w:val="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240" w:lineRule="auto"/>
        <w:ind w:left="992" w:leftChars="0" w:right="0" w:rightChars="0" w:hanging="567" w:firstLineChars="0"/>
        <w:jc w:val="left"/>
        <w:textAlignment w:val="auto"/>
        <w:outlineLvl w:val="1"/>
        <w:rPr>
          <w:rFonts w:hint="eastAsia" w:ascii="宋体" w:hAnsi="宋体" w:eastAsia="宋体" w:cs="宋体"/>
          <w:lang w:val="en-US" w:eastAsia="zh-CN"/>
        </w:rPr>
      </w:pPr>
      <w:bookmarkStart w:id="89" w:name="_Toc6639"/>
      <w:bookmarkStart w:id="90" w:name="_Toc8522"/>
      <w:bookmarkStart w:id="91" w:name="_Toc12833"/>
      <w:r>
        <w:rPr>
          <w:rFonts w:hint="eastAsia" w:ascii="宋体" w:hAnsi="宋体" w:eastAsia="宋体" w:cs="宋体"/>
          <w:lang w:val="en-US" w:eastAsia="zh-CN"/>
        </w:rPr>
        <w:t>DUNS码</w:t>
      </w:r>
      <w:bookmarkEnd w:id="89"/>
      <w:bookmarkEnd w:id="90"/>
      <w:bookmarkEnd w:id="91"/>
    </w:p>
    <w:p>
      <w:pPr>
        <w:ind w:leftChars="400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</w:rPr>
        <w:t>DUNS Number</w:t>
      </w:r>
      <w:r>
        <w:rPr>
          <w:rFonts w:hint="eastAsia" w:ascii="宋体" w:hAnsi="宋体" w:eastAsia="宋体" w:cs="宋体"/>
          <w:lang w:val="en-US"/>
        </w:rPr>
        <w:t>是用于验证希望申请苹果开发者</w:t>
      </w:r>
      <w:r>
        <w:rPr>
          <w:rFonts w:hint="eastAsia" w:ascii="宋体" w:hAnsi="宋体" w:eastAsia="宋体" w:cs="宋体"/>
          <w:lang w:val="en-US" w:eastAsia="zh-CN"/>
        </w:rPr>
        <w:t>账号</w:t>
      </w:r>
      <w:r>
        <w:rPr>
          <w:rFonts w:hint="eastAsia" w:ascii="宋体" w:hAnsi="宋体" w:eastAsia="宋体" w:cs="宋体"/>
          <w:lang w:val="en-US"/>
        </w:rPr>
        <w:t>的相关企业或公司身份的特别号码。</w:t>
      </w:r>
      <w:r>
        <w:rPr>
          <w:rFonts w:hint="eastAsia" w:ascii="宋体" w:hAnsi="宋体" w:eastAsia="宋体" w:cs="宋体"/>
        </w:rPr>
        <w:t>DUNS Number</w:t>
      </w:r>
      <w:r>
        <w:rPr>
          <w:rFonts w:hint="eastAsia" w:ascii="宋体" w:hAnsi="宋体" w:eastAsia="宋体" w:cs="宋体"/>
          <w:lang w:val="en-US"/>
        </w:rPr>
        <w:t>目前被广泛应用于定位企业或公司的身份，并且拥有</w:t>
      </w:r>
      <w:r>
        <w:rPr>
          <w:rFonts w:hint="eastAsia" w:ascii="宋体" w:hAnsi="宋体" w:eastAsia="宋体" w:cs="宋体"/>
        </w:rPr>
        <w:t>DUNS Number</w:t>
      </w:r>
      <w:r>
        <w:rPr>
          <w:rFonts w:hint="eastAsia" w:ascii="宋体" w:hAnsi="宋体" w:eastAsia="宋体" w:cs="宋体"/>
          <w:lang w:val="en-US"/>
        </w:rPr>
        <w:t>的企业或公司可以更快捷有效地申请到苹果的开发者</w:t>
      </w:r>
      <w:r>
        <w:rPr>
          <w:rFonts w:hint="eastAsia" w:ascii="宋体" w:hAnsi="宋体" w:eastAsia="宋体" w:cs="宋体"/>
          <w:lang w:val="en-US" w:eastAsia="zh-CN"/>
        </w:rPr>
        <w:t>账号</w:t>
      </w:r>
      <w:r>
        <w:rPr>
          <w:rFonts w:hint="eastAsia" w:ascii="宋体" w:hAnsi="宋体" w:eastAsia="宋体" w:cs="宋体"/>
          <w:lang w:val="en-U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hanging="420" w:firstLineChars="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个人开发者账号，不用</w:t>
      </w:r>
      <w:r>
        <w:rPr>
          <w:rFonts w:hint="eastAsia" w:ascii="宋体" w:hAnsi="宋体" w:eastAsia="宋体" w:cs="宋体"/>
        </w:rPr>
        <w:t>DUNS Number</w:t>
      </w:r>
    </w:p>
    <w:p>
      <w:pPr>
        <w:numPr>
          <w:ilvl w:val="0"/>
          <w:numId w:val="6"/>
        </w:numPr>
        <w:tabs>
          <w:tab w:val="left" w:pos="420"/>
        </w:tabs>
        <w:ind w:left="126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公司、企业开发者账号，需要拥有有效的</w:t>
      </w:r>
      <w:r>
        <w:rPr>
          <w:rFonts w:hint="eastAsia" w:ascii="宋体" w:hAnsi="宋体" w:eastAsia="宋体" w:cs="宋体"/>
        </w:rPr>
        <w:t>DUNS Number</w:t>
      </w:r>
    </w:p>
    <w:p>
      <w:pPr>
        <w:pStyle w:val="3"/>
        <w:numPr>
          <w:ilvl w:val="1"/>
          <w:numId w:val="2"/>
        </w:numPr>
        <w:ind w:left="992" w:leftChars="0" w:hanging="567" w:firstLineChars="0"/>
        <w:rPr>
          <w:rFonts w:hint="eastAsia" w:ascii="宋体" w:hAnsi="宋体" w:eastAsia="宋体" w:cs="宋体"/>
          <w:lang w:val="en-US"/>
        </w:rPr>
      </w:pPr>
      <w:bookmarkStart w:id="92" w:name="_Toc14544"/>
      <w:bookmarkStart w:id="93" w:name="_Toc14091"/>
      <w:bookmarkStart w:id="94" w:name="_Toc15440"/>
      <w:r>
        <w:rPr>
          <w:rFonts w:hint="eastAsia" w:ascii="宋体" w:hAnsi="宋体" w:eastAsia="宋体" w:cs="宋体"/>
          <w:lang w:val="en-US" w:eastAsia="zh-CN"/>
        </w:rPr>
        <w:t>申请审核消耗时间</w:t>
      </w:r>
      <w:bookmarkEnd w:id="92"/>
      <w:bookmarkEnd w:id="93"/>
      <w:bookmarkEnd w:id="94"/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hanging="420" w:firstLineChars="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个人开发者账号，2-3个工作日</w:t>
      </w:r>
    </w:p>
    <w:p>
      <w:pPr>
        <w:numPr>
          <w:ilvl w:val="0"/>
          <w:numId w:val="6"/>
        </w:numPr>
        <w:tabs>
          <w:tab w:val="left" w:pos="420"/>
        </w:tabs>
        <w:ind w:left="126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公司、企业开发者账号，5-8个工作日</w:t>
      </w:r>
    </w:p>
    <w:p>
      <w:pPr>
        <w:pStyle w:val="2"/>
        <w:keepNext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160" w:line="240" w:lineRule="auto"/>
        <w:ind w:left="425" w:leftChars="0" w:right="0" w:rightChars="0" w:hanging="425" w:firstLineChars="0"/>
        <w:jc w:val="left"/>
        <w:textAlignment w:val="auto"/>
        <w:outlineLvl w:val="0"/>
        <w:rPr>
          <w:rFonts w:hint="eastAsia" w:ascii="宋体" w:hAnsi="宋体" w:eastAsia="宋体" w:cs="宋体"/>
          <w:lang w:val="en-US" w:eastAsia="zh-CN"/>
        </w:rPr>
      </w:pPr>
      <w:bookmarkStart w:id="95" w:name="_Toc5203"/>
      <w:bookmarkStart w:id="96" w:name="_Toc5275"/>
      <w:bookmarkStart w:id="97" w:name="_Toc4721"/>
      <w:bookmarkStart w:id="98" w:name="_总结"/>
      <w:r>
        <w:rPr>
          <w:rFonts w:hint="eastAsia" w:ascii="宋体" w:hAnsi="宋体" w:eastAsia="宋体" w:cs="宋体"/>
          <w:lang w:val="en-US" w:eastAsia="zh-CN"/>
        </w:rPr>
        <w:t>总结</w:t>
      </w:r>
      <w:bookmarkEnd w:id="95"/>
      <w:bookmarkEnd w:id="96"/>
      <w:bookmarkEnd w:id="97"/>
      <w:bookmarkStart w:id="136" w:name="_GoBack"/>
      <w:bookmarkEnd w:id="136"/>
    </w:p>
    <w:bookmarkEnd w:id="98"/>
    <w:p>
      <w:pPr>
        <w:pStyle w:val="3"/>
        <w:keepNext/>
        <w:keepLines w:val="0"/>
        <w:pageBreakBefore w:val="0"/>
        <w:widowControl/>
        <w:numPr>
          <w:ilvl w:val="1"/>
          <w:numId w:val="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240" w:lineRule="auto"/>
        <w:ind w:left="992" w:leftChars="0" w:right="0" w:rightChars="0" w:hanging="567" w:firstLineChars="0"/>
        <w:jc w:val="left"/>
        <w:textAlignment w:val="auto"/>
        <w:outlineLvl w:val="1"/>
        <w:rPr>
          <w:rFonts w:hint="eastAsia"/>
          <w:lang w:val="en-US" w:eastAsia="zh-CN"/>
        </w:rPr>
      </w:pPr>
      <w:bookmarkStart w:id="99" w:name="_Toc23151"/>
      <w:r>
        <w:rPr>
          <w:rFonts w:hint="eastAsia" w:ascii="宋体" w:hAnsi="宋体" w:eastAsia="宋体" w:cs="宋体"/>
          <w:lang w:val="en-US" w:eastAsia="zh-CN"/>
        </w:rPr>
        <w:t>目前公司现状</w:t>
      </w:r>
      <w:bookmarkEnd w:id="99"/>
    </w:p>
    <w:p>
      <w:pPr>
        <w:numPr>
          <w:ilvl w:val="0"/>
          <w:numId w:val="7"/>
        </w:numPr>
        <w:tabs>
          <w:tab w:val="left" w:pos="420"/>
        </w:tabs>
        <w:ind w:left="126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/>
          <w:lang w:val="en-US" w:eastAsia="zh-CN"/>
        </w:rPr>
        <w:t>目前公司只有一个苹果个人开发者账号</w:t>
      </w:r>
    </w:p>
    <w:p>
      <w:pPr>
        <w:numPr>
          <w:ilvl w:val="0"/>
          <w:numId w:val="7"/>
        </w:numPr>
        <w:tabs>
          <w:tab w:val="left" w:pos="420"/>
        </w:tabs>
        <w:ind w:left="126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假如App被下架了，还需要继续维护的话，可以申请一个企业开发者账号</w:t>
      </w:r>
    </w:p>
    <w:p>
      <w:pPr>
        <w:pStyle w:val="3"/>
        <w:keepNext/>
        <w:keepLines w:val="0"/>
        <w:pageBreakBefore w:val="0"/>
        <w:widowControl/>
        <w:numPr>
          <w:ilvl w:val="1"/>
          <w:numId w:val="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240" w:lineRule="auto"/>
        <w:ind w:left="992" w:leftChars="0" w:right="0" w:rightChars="0" w:hanging="567" w:firstLineChars="0"/>
        <w:jc w:val="left"/>
        <w:textAlignment w:val="auto"/>
        <w:outlineLvl w:val="1"/>
        <w:rPr>
          <w:rFonts w:hint="eastAsia" w:ascii="宋体" w:hAnsi="宋体" w:eastAsia="宋体" w:cs="宋体"/>
          <w:lang w:val="en-US" w:eastAsia="zh-CN"/>
        </w:rPr>
      </w:pPr>
      <w:bookmarkStart w:id="100" w:name="_Toc7135"/>
      <w:bookmarkStart w:id="101" w:name="_Toc13639"/>
      <w:bookmarkStart w:id="102" w:name="_Toc27137"/>
      <w:r>
        <w:rPr>
          <w:rFonts w:hint="eastAsia" w:ascii="宋体" w:hAnsi="宋体" w:eastAsia="宋体" w:cs="宋体"/>
          <w:lang w:val="en-US" w:eastAsia="zh-CN"/>
        </w:rPr>
        <w:t>个人开发者账号升级为公司开发者账号</w:t>
      </w:r>
      <w:bookmarkEnd w:id="100"/>
      <w:bookmarkEnd w:id="101"/>
      <w:bookmarkEnd w:id="102"/>
    </w:p>
    <w:p>
      <w:pPr>
        <w:ind w:leftChars="4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根据上面的描述和对比，建议公司，能把现有个人开发者账号升级成公司开发者账号</w:t>
      </w:r>
    </w:p>
    <w:p>
      <w:pPr>
        <w:pStyle w:val="4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240" w:lineRule="auto"/>
        <w:ind w:left="0" w:leftChars="0" w:right="0" w:rightChars="0" w:firstLine="851" w:firstLineChars="0"/>
        <w:jc w:val="left"/>
        <w:textAlignment w:val="auto"/>
        <w:outlineLvl w:val="2"/>
        <w:rPr>
          <w:rFonts w:hint="eastAsia" w:ascii="宋体" w:hAnsi="宋体" w:eastAsia="宋体" w:cs="宋体"/>
          <w:lang w:val="en-US" w:eastAsia="zh-CN"/>
        </w:rPr>
      </w:pPr>
      <w:bookmarkStart w:id="103" w:name="_Toc25636"/>
      <w:bookmarkStart w:id="104" w:name="_Toc28906"/>
      <w:bookmarkStart w:id="105" w:name="_Toc28829"/>
      <w:r>
        <w:rPr>
          <w:rFonts w:hint="eastAsia" w:ascii="宋体" w:hAnsi="宋体" w:eastAsia="宋体" w:cs="宋体"/>
          <w:lang w:val="en-US" w:eastAsia="zh-CN"/>
        </w:rPr>
        <w:t>建议理由</w:t>
      </w:r>
      <w:bookmarkEnd w:id="103"/>
      <w:bookmarkEnd w:id="104"/>
      <w:bookmarkEnd w:id="105"/>
    </w:p>
    <w:p>
      <w:pPr>
        <w:numPr>
          <w:ilvl w:val="0"/>
          <w:numId w:val="7"/>
        </w:numPr>
        <w:tabs>
          <w:tab w:val="left" w:pos="420"/>
        </w:tabs>
        <w:ind w:left="126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可以更方便的管理多款游戏的开发，测试和发布</w:t>
      </w:r>
    </w:p>
    <w:p>
      <w:pPr>
        <w:numPr>
          <w:ilvl w:val="0"/>
          <w:numId w:val="7"/>
        </w:numPr>
        <w:tabs>
          <w:tab w:val="left" w:pos="420"/>
        </w:tabs>
        <w:ind w:left="126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根据多个开发者设置不同的权限，更加人性化的对各个游戏的权限控制</w:t>
      </w:r>
    </w:p>
    <w:p>
      <w:pPr>
        <w:pStyle w:val="4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240" w:lineRule="auto"/>
        <w:ind w:left="0" w:leftChars="0" w:right="0" w:rightChars="0" w:firstLine="851" w:firstLineChars="0"/>
        <w:jc w:val="left"/>
        <w:textAlignment w:val="auto"/>
        <w:outlineLvl w:val="2"/>
        <w:rPr>
          <w:rFonts w:hint="eastAsia" w:ascii="宋体" w:hAnsi="宋体" w:eastAsia="宋体" w:cs="宋体"/>
          <w:lang w:val="en-US" w:eastAsia="zh-CN"/>
        </w:rPr>
      </w:pPr>
      <w:bookmarkStart w:id="106" w:name="_Toc4403"/>
      <w:bookmarkStart w:id="107" w:name="_Toc24019"/>
      <w:bookmarkStart w:id="108" w:name="_Toc14596"/>
      <w:r>
        <w:rPr>
          <w:rFonts w:hint="eastAsia" w:ascii="宋体" w:hAnsi="宋体" w:eastAsia="宋体" w:cs="宋体"/>
          <w:lang w:val="en-US" w:eastAsia="zh-CN"/>
        </w:rPr>
        <w:t>实施流程</w:t>
      </w:r>
      <w:bookmarkEnd w:id="106"/>
      <w:bookmarkEnd w:id="107"/>
      <w:bookmarkEnd w:id="108"/>
    </w:p>
    <w:p>
      <w:pPr>
        <w:numPr>
          <w:ilvl w:val="0"/>
          <w:numId w:val="7"/>
        </w:numPr>
        <w:tabs>
          <w:tab w:val="left" w:pos="420"/>
        </w:tabs>
        <w:ind w:left="126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拨打苹果针对中国区开发者的咨询服务热线：4006 701 855</w:t>
      </w:r>
    </w:p>
    <w:p>
      <w:pPr>
        <w:numPr>
          <w:ilvl w:val="0"/>
          <w:numId w:val="7"/>
        </w:numPr>
        <w:tabs>
          <w:tab w:val="left" w:pos="420"/>
        </w:tabs>
        <w:ind w:left="126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准备之前申请IDP时purchase form上的person ID、Enrollment ID、Apple ID</w:t>
      </w:r>
    </w:p>
    <w:p>
      <w:pPr>
        <w:numPr>
          <w:ilvl w:val="0"/>
          <w:numId w:val="7"/>
        </w:numPr>
        <w:tabs>
          <w:tab w:val="left" w:pos="420"/>
        </w:tabs>
        <w:ind w:left="126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企业法人营业执照</w:t>
      </w:r>
    </w:p>
    <w:p>
      <w:pPr>
        <w:numPr>
          <w:ilvl w:val="0"/>
          <w:numId w:val="7"/>
        </w:numPr>
        <w:tabs>
          <w:tab w:val="left" w:pos="420"/>
        </w:tabs>
        <w:ind w:left="126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公司公章的证明</w:t>
      </w:r>
    </w:p>
    <w:p>
      <w:pPr>
        <w:numPr>
          <w:ilvl w:val="0"/>
          <w:numId w:val="7"/>
        </w:numPr>
        <w:tabs>
          <w:tab w:val="left" w:pos="420"/>
        </w:tabs>
        <w:ind w:left="126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自行修改公司银行账户等相关信息</w:t>
      </w:r>
    </w:p>
    <w:p>
      <w:pPr>
        <w:numPr>
          <w:ilvl w:val="0"/>
          <w:numId w:val="7"/>
        </w:numPr>
        <w:tabs>
          <w:tab w:val="left" w:pos="420"/>
        </w:tabs>
        <w:ind w:left="126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准备</w:t>
      </w:r>
      <w:r>
        <w:rPr>
          <w:rFonts w:hint="eastAsia" w:ascii="宋体" w:hAnsi="宋体" w:eastAsia="宋体" w:cs="宋体"/>
        </w:rPr>
        <w:t>DUNS Number</w:t>
      </w:r>
      <w:r>
        <w:rPr>
          <w:rFonts w:hint="eastAsia" w:ascii="宋体" w:hAnsi="宋体" w:eastAsia="宋体" w:cs="宋体"/>
          <w:lang w:val="en-US" w:eastAsia="zh-CN"/>
        </w:rPr>
        <w:t>，</w:t>
      </w:r>
      <w:r>
        <w:rPr>
          <w:rFonts w:hint="eastAsia" w:ascii="宋体" w:hAnsi="宋体" w:eastAsia="宋体" w:cs="宋体"/>
        </w:rPr>
        <w:t>DUNS Number</w:t>
      </w:r>
      <w:r>
        <w:rPr>
          <w:rFonts w:hint="eastAsia" w:ascii="宋体" w:hAnsi="宋体" w:eastAsia="宋体" w:cs="宋体"/>
          <w:lang w:val="en-US" w:eastAsia="zh-CN"/>
        </w:rPr>
        <w:t>的申请见</w:t>
      </w:r>
      <w:r>
        <w:rPr>
          <w:rStyle w:val="37"/>
          <w:rFonts w:hint="eastAsia"/>
          <w:lang w:val="en-US" w:eastAsia="zh-CN"/>
        </w:rPr>
        <w:fldChar w:fldCharType="begin"/>
      </w:r>
      <w:r>
        <w:rPr>
          <w:rStyle w:val="37"/>
          <w:rFonts w:hint="eastAsia"/>
          <w:lang w:val="en-US" w:eastAsia="zh-CN"/>
        </w:rPr>
        <w:instrText xml:space="preserve"> HYPERLINK \l "_申请DUNS码" </w:instrText>
      </w:r>
      <w:r>
        <w:rPr>
          <w:rStyle w:val="37"/>
          <w:rFonts w:hint="eastAsia"/>
          <w:lang w:val="en-US" w:eastAsia="zh-CN"/>
        </w:rPr>
        <w:fldChar w:fldCharType="separate"/>
      </w:r>
      <w:r>
        <w:rPr>
          <w:rStyle w:val="35"/>
          <w:rFonts w:hint="eastAsia"/>
          <w:lang w:val="en-US" w:eastAsia="zh-CN"/>
        </w:rPr>
        <w:t>4</w:t>
      </w:r>
      <w:r>
        <w:rPr>
          <w:rStyle w:val="35"/>
          <w:rFonts w:hint="eastAsia"/>
          <w:lang w:val="en-US" w:eastAsia="zh-CN"/>
        </w:rPr>
        <w:t>.4</w:t>
      </w:r>
      <w:r>
        <w:rPr>
          <w:rStyle w:val="37"/>
          <w:rFonts w:hint="eastAsia"/>
          <w:lang w:val="en-US" w:eastAsia="zh-CN"/>
        </w:rPr>
        <w:fldChar w:fldCharType="end"/>
      </w:r>
    </w:p>
    <w:p>
      <w:pPr>
        <w:pStyle w:val="3"/>
        <w:keepNext/>
        <w:keepLines w:val="0"/>
        <w:pageBreakBefore w:val="0"/>
        <w:widowControl/>
        <w:numPr>
          <w:ilvl w:val="1"/>
          <w:numId w:val="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240" w:lineRule="auto"/>
        <w:ind w:left="992" w:leftChars="0" w:right="0" w:rightChars="0" w:hanging="567" w:firstLineChars="0"/>
        <w:jc w:val="left"/>
        <w:textAlignment w:val="auto"/>
        <w:outlineLvl w:val="1"/>
        <w:rPr>
          <w:rFonts w:hint="eastAsia" w:ascii="宋体" w:hAnsi="宋体" w:eastAsia="宋体" w:cs="宋体"/>
          <w:lang w:val="en-US" w:eastAsia="zh-CN"/>
        </w:rPr>
      </w:pPr>
      <w:bookmarkStart w:id="109" w:name="_Toc29259"/>
      <w:bookmarkStart w:id="110" w:name="_Toc27552"/>
      <w:bookmarkStart w:id="111" w:name="_Toc5770"/>
      <w:r>
        <w:rPr>
          <w:rFonts w:hint="eastAsia" w:ascii="宋体" w:hAnsi="宋体" w:eastAsia="宋体" w:cs="宋体"/>
          <w:lang w:val="en-US" w:eastAsia="zh-CN"/>
        </w:rPr>
        <w:t>申请一个企业开发者账号</w:t>
      </w:r>
      <w:bookmarkEnd w:id="109"/>
      <w:bookmarkEnd w:id="110"/>
      <w:bookmarkEnd w:id="11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363"/>
          <w:tab w:val="clear" w:pos="420"/>
          <w:tab w:val="clear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84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据公司业务发展，建议公司，能申请一个企业开发者账号</w:t>
      </w:r>
    </w:p>
    <w:p>
      <w:pPr>
        <w:pStyle w:val="4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240" w:lineRule="auto"/>
        <w:ind w:left="0" w:leftChars="0" w:right="0" w:rightChars="0" w:firstLine="851" w:firstLineChars="0"/>
        <w:jc w:val="left"/>
        <w:textAlignment w:val="auto"/>
        <w:outlineLvl w:val="2"/>
        <w:rPr>
          <w:rFonts w:hint="eastAsia" w:ascii="宋体" w:hAnsi="宋体" w:eastAsia="宋体" w:cs="宋体"/>
          <w:lang w:val="en-US" w:eastAsia="zh-CN"/>
        </w:rPr>
      </w:pPr>
      <w:bookmarkStart w:id="112" w:name="_Toc26782"/>
      <w:bookmarkStart w:id="113" w:name="_Toc26781"/>
      <w:bookmarkStart w:id="114" w:name="_Toc14197"/>
      <w:r>
        <w:rPr>
          <w:rFonts w:hint="eastAsia" w:ascii="宋体" w:hAnsi="宋体" w:eastAsia="宋体" w:cs="宋体"/>
          <w:lang w:val="en-US" w:eastAsia="zh-CN"/>
        </w:rPr>
        <w:t>建议理由</w:t>
      </w:r>
      <w:bookmarkEnd w:id="112"/>
      <w:bookmarkEnd w:id="113"/>
      <w:bookmarkEnd w:id="114"/>
    </w:p>
    <w:p>
      <w:pPr>
        <w:numPr>
          <w:ilvl w:val="0"/>
          <w:numId w:val="7"/>
        </w:numPr>
        <w:tabs>
          <w:tab w:val="left" w:pos="420"/>
        </w:tabs>
        <w:ind w:left="126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企业内部能方便的开发App和测试App，为此节省迭代周期时间</w:t>
      </w:r>
    </w:p>
    <w:p>
      <w:pPr>
        <w:numPr>
          <w:ilvl w:val="0"/>
          <w:numId w:val="7"/>
        </w:numPr>
        <w:tabs>
          <w:tab w:val="left" w:pos="420"/>
        </w:tabs>
        <w:ind w:left="126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发布App的时候，不需要Apple官方审核，直接发布，这样可以提前使玩家体验最新App</w:t>
      </w:r>
    </w:p>
    <w:p>
      <w:pPr>
        <w:numPr>
          <w:ilvl w:val="0"/>
          <w:numId w:val="7"/>
        </w:numPr>
        <w:tabs>
          <w:tab w:val="left" w:pos="420"/>
        </w:tabs>
        <w:ind w:left="126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用户能在不越狱的情况下，直接安装App</w:t>
      </w:r>
    </w:p>
    <w:p>
      <w:pPr>
        <w:numPr>
          <w:ilvl w:val="0"/>
          <w:numId w:val="7"/>
        </w:numPr>
        <w:tabs>
          <w:tab w:val="left" w:pos="420"/>
        </w:tabs>
        <w:ind w:left="126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如果App被Apple公司下架了，可以做个类似</w:t>
      </w:r>
      <w:r>
        <w:rPr>
          <w:rStyle w:val="37"/>
          <w:rFonts w:hint="eastAsia"/>
          <w:lang w:val="en-US" w:eastAsia="zh-CN"/>
        </w:rPr>
        <w:fldChar w:fldCharType="begin"/>
      </w:r>
      <w:r>
        <w:rPr>
          <w:rStyle w:val="37"/>
          <w:rFonts w:hint="eastAsia"/>
          <w:lang w:val="en-US" w:eastAsia="zh-CN"/>
        </w:rPr>
        <w:instrText xml:space="preserve"> HYPERLINK \l "_苹果助手通过企业证书授权安装应用" </w:instrText>
      </w:r>
      <w:r>
        <w:rPr>
          <w:rStyle w:val="37"/>
          <w:rFonts w:hint="eastAsia"/>
          <w:lang w:val="en-US" w:eastAsia="zh-CN"/>
        </w:rPr>
        <w:fldChar w:fldCharType="separate"/>
      </w:r>
      <w:r>
        <w:rPr>
          <w:rStyle w:val="35"/>
          <w:rFonts w:hint="eastAsia"/>
          <w:lang w:val="en-US" w:eastAsia="zh-CN"/>
        </w:rPr>
        <w:t>4</w:t>
      </w:r>
      <w:r>
        <w:rPr>
          <w:rStyle w:val="35"/>
          <w:rFonts w:hint="eastAsia"/>
          <w:lang w:val="en-US" w:eastAsia="zh-CN"/>
        </w:rPr>
        <w:t>.3.4</w:t>
      </w:r>
      <w:r>
        <w:rPr>
          <w:rStyle w:val="37"/>
          <w:rFonts w:hint="eastAsia"/>
          <w:lang w:val="en-US" w:eastAsia="zh-CN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>介绍的助手插件，就可以成功再次更新及安装该App</w:t>
      </w:r>
    </w:p>
    <w:p>
      <w:pPr>
        <w:pStyle w:val="4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240" w:lineRule="auto"/>
        <w:ind w:left="0" w:leftChars="0" w:right="0" w:rightChars="0" w:firstLine="851" w:firstLineChars="0"/>
        <w:jc w:val="left"/>
        <w:textAlignment w:val="auto"/>
        <w:outlineLvl w:val="2"/>
        <w:rPr>
          <w:rFonts w:hint="eastAsia" w:ascii="宋体" w:hAnsi="宋体" w:eastAsia="宋体" w:cs="宋体"/>
          <w:lang w:val="en-US" w:eastAsia="zh-CN"/>
        </w:rPr>
      </w:pPr>
      <w:bookmarkStart w:id="115" w:name="_Toc31143"/>
      <w:bookmarkStart w:id="116" w:name="_Toc23167"/>
      <w:bookmarkStart w:id="117" w:name="_Toc20268"/>
      <w:r>
        <w:rPr>
          <w:rFonts w:hint="eastAsia" w:ascii="宋体" w:hAnsi="宋体" w:eastAsia="宋体" w:cs="宋体"/>
          <w:lang w:val="en-US" w:eastAsia="zh-CN"/>
        </w:rPr>
        <w:t>注意事项</w:t>
      </w:r>
      <w:bookmarkEnd w:id="115"/>
      <w:bookmarkEnd w:id="116"/>
      <w:bookmarkEnd w:id="117"/>
    </w:p>
    <w:p>
      <w:pPr>
        <w:numPr>
          <w:ilvl w:val="0"/>
          <w:numId w:val="7"/>
        </w:numPr>
        <w:tabs>
          <w:tab w:val="left" w:pos="420"/>
        </w:tabs>
        <w:ind w:left="126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发布的App不能上架在</w:t>
      </w:r>
      <w:r>
        <w:rPr>
          <w:rFonts w:hint="eastAsia" w:ascii="宋体" w:hAnsi="宋体" w:eastAsia="宋体" w:cs="宋体"/>
          <w:lang w:val="en-US" w:eastAsia="zh-CN"/>
        </w:rPr>
        <w:t>AppStore</w:t>
      </w:r>
      <w:r>
        <w:rPr>
          <w:rFonts w:hint="eastAsia" w:ascii="宋体" w:hAnsi="宋体" w:eastAsia="宋体" w:cs="宋体"/>
          <w:lang w:val="en-US" w:eastAsia="zh-CN"/>
        </w:rPr>
        <w:t>上面</w:t>
      </w:r>
    </w:p>
    <w:p>
      <w:pPr>
        <w:numPr>
          <w:ilvl w:val="0"/>
          <w:numId w:val="7"/>
        </w:numPr>
        <w:tabs>
          <w:tab w:val="left" w:pos="420"/>
        </w:tabs>
        <w:ind w:left="126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如果放在外网上，被Apple公司发现会被直接封号</w:t>
      </w:r>
    </w:p>
    <w:p>
      <w:pPr>
        <w:numPr>
          <w:ilvl w:val="0"/>
          <w:numId w:val="7"/>
        </w:numPr>
        <w:tabs>
          <w:tab w:val="left" w:pos="420"/>
        </w:tabs>
        <w:ind w:left="126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如果不打算申请，后面的内容可以不看忽略</w:t>
      </w:r>
    </w:p>
    <w:p>
      <w:pPr>
        <w:pStyle w:val="4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240" w:lineRule="auto"/>
        <w:ind w:left="0" w:leftChars="0" w:right="0" w:rightChars="0" w:firstLine="851" w:firstLineChars="0"/>
        <w:jc w:val="left"/>
        <w:textAlignment w:val="auto"/>
        <w:outlineLvl w:val="2"/>
        <w:rPr>
          <w:rFonts w:hint="eastAsia" w:ascii="宋体" w:hAnsi="宋体" w:eastAsia="宋体" w:cs="宋体"/>
          <w:lang w:val="en-US" w:eastAsia="zh-CN"/>
        </w:rPr>
      </w:pPr>
      <w:bookmarkStart w:id="118" w:name="_Toc31990"/>
      <w:bookmarkStart w:id="119" w:name="_Toc24895"/>
      <w:bookmarkStart w:id="120" w:name="_Toc25548"/>
      <w:r>
        <w:rPr>
          <w:rFonts w:hint="eastAsia" w:ascii="宋体" w:hAnsi="宋体" w:eastAsia="宋体" w:cs="宋体"/>
          <w:lang w:val="en-US" w:eastAsia="zh-CN"/>
        </w:rPr>
        <w:t>实施流程</w:t>
      </w:r>
      <w:bookmarkEnd w:id="118"/>
      <w:bookmarkEnd w:id="119"/>
      <w:bookmarkEnd w:id="120"/>
    </w:p>
    <w:p>
      <w:pPr>
        <w:numPr>
          <w:ilvl w:val="0"/>
          <w:numId w:val="7"/>
        </w:numPr>
        <w:tabs>
          <w:tab w:val="left" w:pos="420"/>
        </w:tabs>
        <w:ind w:left="126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准备一张可以付美元的信用卡(VISA or 万事达)</w:t>
      </w:r>
    </w:p>
    <w:p>
      <w:pPr>
        <w:numPr>
          <w:ilvl w:val="0"/>
          <w:numId w:val="7"/>
        </w:numPr>
        <w:tabs>
          <w:tab w:val="left" w:pos="420"/>
        </w:tabs>
        <w:ind w:left="126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最好备一份公司的营业执照复印件(后期申请企业信息时可参照)</w:t>
      </w:r>
    </w:p>
    <w:p>
      <w:pPr>
        <w:numPr>
          <w:ilvl w:val="0"/>
          <w:numId w:val="7"/>
        </w:numPr>
        <w:tabs>
          <w:tab w:val="left" w:pos="420"/>
        </w:tabs>
        <w:ind w:left="126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企业账号必须是公司域名邮箱</w:t>
      </w:r>
    </w:p>
    <w:p>
      <w:pPr>
        <w:numPr>
          <w:ilvl w:val="0"/>
          <w:numId w:val="7"/>
        </w:numPr>
        <w:tabs>
          <w:tab w:val="left" w:pos="420"/>
        </w:tabs>
        <w:ind w:left="126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准备</w:t>
      </w:r>
      <w:r>
        <w:rPr>
          <w:rFonts w:hint="eastAsia" w:ascii="宋体" w:hAnsi="宋体" w:eastAsia="宋体" w:cs="宋体"/>
        </w:rPr>
        <w:t>DUNS Number</w:t>
      </w:r>
      <w:r>
        <w:rPr>
          <w:rFonts w:hint="eastAsia" w:ascii="宋体" w:hAnsi="宋体" w:eastAsia="宋体" w:cs="宋体"/>
          <w:lang w:val="en-US" w:eastAsia="zh-CN"/>
        </w:rPr>
        <w:t>，</w:t>
      </w:r>
      <w:r>
        <w:rPr>
          <w:rFonts w:hint="eastAsia" w:ascii="宋体" w:hAnsi="宋体" w:eastAsia="宋体" w:cs="宋体"/>
        </w:rPr>
        <w:t>DUNS Number</w:t>
      </w:r>
      <w:r>
        <w:rPr>
          <w:rFonts w:hint="eastAsia" w:ascii="宋体" w:hAnsi="宋体" w:eastAsia="宋体" w:cs="宋体"/>
          <w:lang w:val="en-US" w:eastAsia="zh-CN"/>
        </w:rPr>
        <w:t>的申请见</w:t>
      </w:r>
      <w:r>
        <w:rPr>
          <w:rStyle w:val="37"/>
          <w:rFonts w:hint="eastAsia"/>
          <w:lang w:val="en-US" w:eastAsia="zh-CN"/>
        </w:rPr>
        <w:fldChar w:fldCharType="begin"/>
      </w:r>
      <w:r>
        <w:rPr>
          <w:rStyle w:val="37"/>
          <w:rFonts w:hint="eastAsia"/>
          <w:lang w:val="en-US" w:eastAsia="zh-CN"/>
        </w:rPr>
        <w:instrText xml:space="preserve"> HYPERLINK \l "_申请DUNS码" </w:instrText>
      </w:r>
      <w:r>
        <w:rPr>
          <w:rStyle w:val="37"/>
          <w:rFonts w:hint="eastAsia"/>
          <w:lang w:val="en-US" w:eastAsia="zh-CN"/>
        </w:rPr>
        <w:fldChar w:fldCharType="separate"/>
      </w:r>
      <w:r>
        <w:rPr>
          <w:rStyle w:val="35"/>
          <w:rFonts w:hint="eastAsia"/>
          <w:lang w:val="en-US" w:eastAsia="zh-CN"/>
        </w:rPr>
        <w:t>4.4</w:t>
      </w:r>
      <w:r>
        <w:rPr>
          <w:rStyle w:val="37"/>
          <w:rFonts w:hint="eastAsia"/>
          <w:lang w:val="en-US" w:eastAsia="zh-CN"/>
        </w:rPr>
        <w:fldChar w:fldCharType="end"/>
      </w:r>
    </w:p>
    <w:p>
      <w:pPr>
        <w:pStyle w:val="4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240" w:lineRule="auto"/>
        <w:ind w:left="0" w:leftChars="0" w:right="0" w:rightChars="0" w:firstLine="851" w:firstLineChars="0"/>
        <w:jc w:val="left"/>
        <w:textAlignment w:val="auto"/>
        <w:outlineLvl w:val="2"/>
        <w:rPr>
          <w:rFonts w:hint="eastAsia" w:ascii="宋体" w:hAnsi="宋体" w:eastAsia="宋体" w:cs="宋体"/>
          <w:lang w:val="en-US" w:eastAsia="zh-CN"/>
        </w:rPr>
      </w:pPr>
      <w:bookmarkStart w:id="121" w:name="_Toc26377"/>
      <w:bookmarkStart w:id="122" w:name="_Toc9328"/>
      <w:bookmarkStart w:id="123" w:name="_Toc28943"/>
      <w:bookmarkStart w:id="124" w:name="_苹果助手通过企业证书授权安装应用"/>
      <w:r>
        <w:rPr>
          <w:rFonts w:hint="eastAsia" w:ascii="宋体" w:hAnsi="宋体" w:eastAsia="宋体" w:cs="宋体"/>
          <w:lang w:val="en-US" w:eastAsia="zh-CN"/>
        </w:rPr>
        <w:t>苹果助手通过企业证书授权安装应用</w:t>
      </w:r>
      <w:bookmarkEnd w:id="121"/>
      <w:bookmarkEnd w:id="122"/>
      <w:bookmarkEnd w:id="123"/>
    </w:p>
    <w:bookmarkEnd w:id="124"/>
    <w:p>
      <w:pPr>
        <w:ind w:leftChars="6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PP助手、快用苹果助手等第3方苹果应用安装插件，就是利用企业开发者账号实现在IOS设备上安装App，助手是需要安装在PC或者Mac电脑上，进行手机连接后才能进行App的安装。安装方式如下：</w:t>
      </w:r>
    </w:p>
    <w:p>
      <w:pPr>
        <w:pStyle w:val="5"/>
        <w:keepNext/>
        <w:keepLines/>
        <w:pageBreakBefore w:val="0"/>
        <w:widowControl w:val="0"/>
        <w:numPr>
          <w:ilvl w:val="3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100" w:line="240" w:lineRule="auto"/>
        <w:ind w:left="1984" w:leftChars="0" w:right="0" w:rightChars="0" w:hanging="708" w:firstLineChars="0"/>
        <w:jc w:val="both"/>
        <w:textAlignment w:val="auto"/>
        <w:outlineLvl w:val="3"/>
        <w:rPr>
          <w:rFonts w:hint="eastAsia" w:ascii="宋体" w:hAnsi="宋体" w:eastAsia="宋体" w:cs="宋体"/>
          <w:sz w:val="21"/>
          <w:szCs w:val="21"/>
        </w:rPr>
      </w:pPr>
      <w:bookmarkStart w:id="125" w:name="_Toc23484"/>
      <w:bookmarkStart w:id="126" w:name="_Toc3219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通过证书签名方式安装</w:t>
      </w:r>
      <w:bookmarkEnd w:id="125"/>
      <w:bookmarkEnd w:id="12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363"/>
          <w:tab w:val="clear" w:pos="420"/>
          <w:tab w:val="clear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126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用企业开发者证书重新签名App，使得App能顺利安装到IOS设备上。具体步骤依次如下：</w:t>
      </w:r>
    </w:p>
    <w:p>
      <w:pPr>
        <w:numPr>
          <w:ilvl w:val="0"/>
          <w:numId w:val="7"/>
        </w:numPr>
        <w:tabs>
          <w:tab w:val="left" w:pos="420"/>
        </w:tabs>
        <w:ind w:left="168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用户使用助手搜索到需要安装的App</w:t>
      </w:r>
    </w:p>
    <w:p>
      <w:pPr>
        <w:numPr>
          <w:ilvl w:val="0"/>
          <w:numId w:val="8"/>
        </w:numPr>
        <w:tabs>
          <w:tab w:val="left" w:pos="420"/>
        </w:tabs>
        <w:ind w:left="168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助手使用企业证书对App进行签名</w:t>
      </w:r>
    </w:p>
    <w:p>
      <w:pPr>
        <w:numPr>
          <w:ilvl w:val="0"/>
          <w:numId w:val="8"/>
        </w:numPr>
        <w:tabs>
          <w:tab w:val="left" w:pos="420"/>
        </w:tabs>
        <w:ind w:left="168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助手使用Itunes同步应用到IOS设备上</w:t>
      </w:r>
    </w:p>
    <w:p>
      <w:pPr>
        <w:numPr>
          <w:ilvl w:val="0"/>
          <w:numId w:val="8"/>
        </w:numPr>
        <w:tabs>
          <w:tab w:val="left" w:pos="420"/>
        </w:tabs>
        <w:ind w:left="168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用户确认安装后，助手对同步好的App进行安装</w:t>
      </w:r>
    </w:p>
    <w:p>
      <w:pPr>
        <w:pStyle w:val="5"/>
        <w:keepNext/>
        <w:keepLines/>
        <w:pageBreakBefore w:val="0"/>
        <w:widowControl w:val="0"/>
        <w:numPr>
          <w:ilvl w:val="3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100" w:line="240" w:lineRule="auto"/>
        <w:ind w:left="1984" w:leftChars="0" w:right="0" w:rightChars="0" w:hanging="708" w:firstLineChars="0"/>
        <w:jc w:val="both"/>
        <w:textAlignment w:val="auto"/>
        <w:outlineLvl w:val="3"/>
        <w:rPr>
          <w:rFonts w:hint="eastAsia" w:ascii="宋体" w:hAnsi="宋体" w:eastAsia="宋体" w:cs="宋体"/>
          <w:sz w:val="21"/>
          <w:szCs w:val="21"/>
        </w:rPr>
      </w:pPr>
      <w:bookmarkStart w:id="127" w:name="_Toc9950"/>
      <w:bookmarkStart w:id="128" w:name="_Toc16915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通过账号共享模式安装</w:t>
      </w:r>
      <w:bookmarkEnd w:id="127"/>
      <w:bookmarkEnd w:id="12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840" w:leftChars="40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通过企业开发者的账号共享模式来安装应用。具体步骤依次如下：</w:t>
      </w:r>
    </w:p>
    <w:p>
      <w:pPr>
        <w:numPr>
          <w:ilvl w:val="0"/>
          <w:numId w:val="7"/>
        </w:numPr>
        <w:tabs>
          <w:tab w:val="left" w:pos="420"/>
        </w:tabs>
        <w:ind w:left="168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用户使用助手搜索到需要安装的App</w:t>
      </w:r>
    </w:p>
    <w:p>
      <w:pPr>
        <w:numPr>
          <w:ilvl w:val="0"/>
          <w:numId w:val="7"/>
        </w:numPr>
        <w:tabs>
          <w:tab w:val="left" w:pos="420"/>
        </w:tabs>
        <w:ind w:left="168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助手使用企业开发者共享的账号，去AppStore上下载最新的App存放到用户本地</w:t>
      </w:r>
    </w:p>
    <w:p>
      <w:pPr>
        <w:numPr>
          <w:ilvl w:val="0"/>
          <w:numId w:val="7"/>
        </w:numPr>
        <w:tabs>
          <w:tab w:val="left" w:pos="420"/>
        </w:tabs>
        <w:ind w:left="168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助手使用iTunes同步App到IOS设备上</w:t>
      </w:r>
    </w:p>
    <w:p>
      <w:pPr>
        <w:numPr>
          <w:ilvl w:val="0"/>
          <w:numId w:val="7"/>
        </w:numPr>
        <w:tabs>
          <w:tab w:val="left" w:pos="420"/>
        </w:tabs>
        <w:ind w:left="168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用户确认安装后，助手对同步好的App进行安装</w:t>
      </w:r>
    </w:p>
    <w:p>
      <w:pPr>
        <w:pStyle w:val="3"/>
        <w:keepNext/>
        <w:keepLines w:val="0"/>
        <w:pageBreakBefore w:val="0"/>
        <w:widowControl/>
        <w:numPr>
          <w:ilvl w:val="1"/>
          <w:numId w:val="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240" w:lineRule="auto"/>
        <w:ind w:left="992" w:leftChars="0" w:right="0" w:rightChars="0" w:hanging="567" w:firstLineChars="0"/>
        <w:jc w:val="left"/>
        <w:textAlignment w:val="auto"/>
        <w:outlineLvl w:val="1"/>
        <w:rPr>
          <w:rFonts w:hint="eastAsia" w:ascii="宋体" w:hAnsi="宋体" w:eastAsia="宋体" w:cs="宋体"/>
          <w:lang w:val="en-US" w:eastAsia="zh-CN"/>
        </w:rPr>
      </w:pPr>
      <w:bookmarkStart w:id="129" w:name="_Toc17368"/>
      <w:bookmarkStart w:id="130" w:name="_Toc14845"/>
      <w:bookmarkStart w:id="131" w:name="_Toc21404"/>
      <w:bookmarkStart w:id="132" w:name="_申请DUNS码"/>
      <w:r>
        <w:rPr>
          <w:rFonts w:hint="eastAsia" w:ascii="宋体" w:hAnsi="宋体" w:eastAsia="宋体" w:cs="宋体"/>
          <w:lang w:val="en-US" w:eastAsia="zh-CN"/>
        </w:rPr>
        <w:t>申请DUNS码</w:t>
      </w:r>
      <w:bookmarkEnd w:id="129"/>
      <w:bookmarkEnd w:id="130"/>
      <w:bookmarkEnd w:id="131"/>
    </w:p>
    <w:bookmarkEnd w:id="132"/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363"/>
          <w:tab w:val="clear" w:pos="420"/>
          <w:tab w:val="clear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84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如果决定要升级为公司开发者账号或申请企业开发者账号，那就必须要申请</w:t>
      </w:r>
      <w:r>
        <w:rPr>
          <w:rFonts w:hint="eastAsia" w:ascii="宋体" w:hAnsi="宋体" w:eastAsia="宋体" w:cs="宋体"/>
        </w:rPr>
        <w:t>DUNS Number</w:t>
      </w:r>
      <w:r>
        <w:rPr>
          <w:rFonts w:hint="eastAsia" w:ascii="宋体" w:hAnsi="宋体" w:eastAsia="宋体" w:cs="宋体"/>
          <w:lang w:val="en-US" w:eastAsia="zh-CN"/>
        </w:rPr>
        <w:t>，申请</w:t>
      </w:r>
      <w:r>
        <w:rPr>
          <w:rFonts w:hint="eastAsia" w:ascii="宋体" w:hAnsi="宋体" w:eastAsia="宋体" w:cs="宋体"/>
        </w:rPr>
        <w:t>DUNS Number</w:t>
      </w:r>
      <w:r>
        <w:rPr>
          <w:rFonts w:hint="eastAsia" w:ascii="宋体" w:hAnsi="宋体" w:eastAsia="宋体" w:cs="宋体"/>
          <w:lang w:val="en-US" w:eastAsia="zh-CN"/>
        </w:rPr>
        <w:t>大概需要5个工作日的时间。</w:t>
      </w:r>
    </w:p>
    <w:p>
      <w:pPr>
        <w:pStyle w:val="4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240" w:lineRule="auto"/>
        <w:ind w:left="0" w:leftChars="0" w:right="0" w:rightChars="0" w:firstLine="851" w:firstLineChars="0"/>
        <w:jc w:val="left"/>
        <w:textAlignment w:val="auto"/>
        <w:outlineLvl w:val="2"/>
        <w:rPr>
          <w:rFonts w:hint="eastAsia" w:ascii="宋体" w:hAnsi="宋体" w:eastAsia="宋体" w:cs="宋体"/>
        </w:rPr>
      </w:pPr>
      <w:bookmarkStart w:id="133" w:name="_Toc15578"/>
      <w:bookmarkStart w:id="134" w:name="_Toc15741"/>
      <w:bookmarkStart w:id="135" w:name="_Toc27221"/>
      <w:r>
        <w:rPr>
          <w:rFonts w:hint="eastAsia" w:ascii="宋体" w:hAnsi="宋体" w:eastAsia="宋体" w:cs="宋体"/>
          <w:lang w:val="en-US" w:eastAsia="zh-CN"/>
        </w:rPr>
        <w:t>实施流程</w:t>
      </w:r>
      <w:bookmarkEnd w:id="133"/>
      <w:bookmarkEnd w:id="134"/>
      <w:bookmarkEnd w:id="135"/>
    </w:p>
    <w:p>
      <w:pPr>
        <w:numPr>
          <w:ilvl w:val="0"/>
          <w:numId w:val="7"/>
        </w:numPr>
        <w:tabs>
          <w:tab w:val="left" w:pos="420"/>
        </w:tabs>
        <w:ind w:left="126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公司的基本资料，如英文名称，手机号码等</w:t>
      </w:r>
    </w:p>
    <w:bookmarkEnd w:id="19"/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pict>
          <v:shape id="_x0000_i1028" o:spt="75" type="#_x0000_t75" style="height:7.2pt;width:432pt;" filled="f" o:preferrelative="t" stroked="f" coordsize="21600,21600" o:hr="t" o:hrpct="0" o:hralign="center">
            <v:path/>
            <v:fill on="f" focussize="0,0"/>
            <v:stroke on="f" joinstyle="miter"/>
            <v:imagedata r:id="rId10" o:title="BD10290_"/>
            <o:lock v:ext="edit" aspectratio="t"/>
            <w10:wrap type="none"/>
            <w10:anchorlock/>
          </v:shape>
        </w:pic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1440" w:right="1800" w:bottom="1440" w:left="1800" w:header="1440" w:footer="144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50"/>
    <w:family w:val="auto"/>
    <w:pitch w:val="default"/>
    <w:sig w:usb0="80000287" w:usb1="28C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宋体 (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3"/>
      <w:pBdr>
        <w:top w:val="single" w:color="auto" w:sz="8" w:space="1"/>
      </w:pBdr>
      <w:rPr>
        <w:sz w:val="18"/>
        <w:szCs w:val="18"/>
        <w:lang w:eastAsia="zh-CN"/>
      </w:rPr>
    </w:pPr>
    <w:r>
      <w:rPr>
        <w:sz w:val="18"/>
        <w:szCs w:val="18"/>
      </w:rPr>
      <w:t>Confidential</w:t>
    </w:r>
    <w:r>
      <w:rPr>
        <w:sz w:val="18"/>
        <w:szCs w:val="18"/>
      </w:rPr>
      <w:tab/>
    </w: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sz w:val="18"/>
        <w:szCs w:val="18"/>
      </w:rPr>
      <w:tab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DATE \@ "M/d/yyyy"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5/4/2016</w:t>
    </w:r>
    <w:r>
      <w:rPr>
        <w:sz w:val="18"/>
        <w:szCs w:val="18"/>
      </w:rPr>
      <w:fldChar w:fldCharType="end"/>
    </w:r>
  </w:p>
  <w:p>
    <w:pPr>
      <w:pStyle w:val="23"/>
      <w:pBdr>
        <w:top w:val="single" w:color="auto" w:sz="8" w:space="1"/>
      </w:pBdr>
      <w:jc w:val="center"/>
      <w:rPr>
        <w:sz w:val="18"/>
        <w:szCs w:val="18"/>
        <w:lang w:eastAsia="zh-CN"/>
      </w:rPr>
    </w:pPr>
    <w:r>
      <w:rPr>
        <w:rFonts w:hint="eastAsia"/>
        <w:sz w:val="18"/>
        <w:szCs w:val="18"/>
        <w:lang w:eastAsia="zh-CN"/>
      </w:rPr>
      <w:t>Shinezone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4"/>
      <w:jc w:val="center"/>
      <w:rPr>
        <w:rFonts w:hint="eastAsia"/>
      </w:rPr>
    </w:pPr>
    <w:r>
      <w:rPr>
        <w:rFonts w:hint="eastAsia"/>
      </w:rPr>
      <w:t>苹果开发者账号调研报告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262105">
    <w:nsid w:val="57285959"/>
    <w:multiLevelType w:val="multilevel"/>
    <w:tmpl w:val="57285959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62357419">
    <w:nsid w:val="5729CDAB"/>
    <w:multiLevelType w:val="multilevel"/>
    <w:tmpl w:val="5729CDAB"/>
    <w:lvl w:ilvl="0" w:tentative="1">
      <w:start w:val="1"/>
      <w:numFmt w:val="decimal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"/>
      <w:lvlJc w:val="left"/>
      <w:pPr>
        <w:ind w:left="0" w:leftChars="0" w:firstLine="851" w:firstLineChars="0"/>
      </w:pPr>
      <w:rPr>
        <w:rFonts w:hint="default" w:ascii="宋体" w:hAnsi="宋体" w:eastAsia="宋体" w:cs="宋体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default" w:ascii="宋体" w:hAnsi="宋体" w:eastAsia="宋体" w:cs="宋体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62344515">
    <w:nsid w:val="57299B43"/>
    <w:multiLevelType w:val="singleLevel"/>
    <w:tmpl w:val="57299B43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01458626">
    <w:nsid w:val="2FC549C2"/>
    <w:multiLevelType w:val="multilevel"/>
    <w:tmpl w:val="2FC549C2"/>
    <w:lvl w:ilvl="0" w:tentative="1">
      <w:start w:val="1"/>
      <w:numFmt w:val="bullet"/>
      <w:pStyle w:val="67"/>
      <w:lvlText w:val=""/>
      <w:lvlJc w:val="left"/>
      <w:pPr>
        <w:tabs>
          <w:tab w:val="left" w:pos="363"/>
        </w:tabs>
        <w:ind w:left="363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o"/>
      <w:lvlJc w:val="left"/>
      <w:pPr>
        <w:tabs>
          <w:tab w:val="left" w:pos="1083"/>
        </w:tabs>
        <w:ind w:left="1083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left" w:pos="1803"/>
        </w:tabs>
        <w:ind w:left="1803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tabs>
          <w:tab w:val="left" w:pos="2523"/>
        </w:tabs>
        <w:ind w:left="2523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tabs>
          <w:tab w:val="left" w:pos="3243"/>
        </w:tabs>
        <w:ind w:left="3243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3963"/>
        </w:tabs>
        <w:ind w:left="3963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tabs>
          <w:tab w:val="left" w:pos="4683"/>
        </w:tabs>
        <w:ind w:left="4683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tabs>
          <w:tab w:val="left" w:pos="5403"/>
        </w:tabs>
        <w:ind w:left="5403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6123"/>
        </w:tabs>
        <w:ind w:left="6123" w:hanging="360"/>
      </w:pPr>
      <w:rPr>
        <w:rFonts w:hint="default" w:ascii="Wingdings" w:hAnsi="Wingdings" w:cs="Wingdings"/>
      </w:rPr>
    </w:lvl>
  </w:abstractNum>
  <w:abstractNum w:abstractNumId="1437873287">
    <w:nsid w:val="55B43487"/>
    <w:multiLevelType w:val="multilevel"/>
    <w:tmpl w:val="55B43487"/>
    <w:lvl w:ilvl="0" w:tentative="1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1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1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 w:ascii="Arial" w:hAnsi="Arial"/>
        <w:b/>
        <w:i/>
        <w:sz w:val="20"/>
        <w:szCs w:val="20"/>
      </w:rPr>
    </w:lvl>
    <w:lvl w:ilvl="4" w:tentative="1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1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461921721">
    <w:nsid w:val="572327B9"/>
    <w:multiLevelType w:val="multilevel"/>
    <w:tmpl w:val="572327B9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61922423">
    <w:nsid w:val="57232A77"/>
    <w:multiLevelType w:val="singleLevel"/>
    <w:tmpl w:val="57232A77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1922733">
    <w:nsid w:val="57232BAD"/>
    <w:multiLevelType w:val="multilevel"/>
    <w:tmpl w:val="57232BA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437873287"/>
  </w:num>
  <w:num w:numId="2">
    <w:abstractNumId w:val="1462357419"/>
  </w:num>
  <w:num w:numId="3">
    <w:abstractNumId w:val="801458626"/>
  </w:num>
  <w:num w:numId="4">
    <w:abstractNumId w:val="1461921721"/>
  </w:num>
  <w:num w:numId="5">
    <w:abstractNumId w:val="1461922423"/>
  </w:num>
  <w:num w:numId="6">
    <w:abstractNumId w:val="1461922733"/>
  </w:num>
  <w:num w:numId="7">
    <w:abstractNumId w:val="1462262105"/>
  </w:num>
  <w:num w:numId="8">
    <w:abstractNumId w:val="14623445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doNotShadeFormData w:val="1"/>
  <w:noPunctuationKerning w:val="1"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912CD"/>
    <w:rsid w:val="000014F6"/>
    <w:rsid w:val="0000162C"/>
    <w:rsid w:val="00001AFA"/>
    <w:rsid w:val="000026A0"/>
    <w:rsid w:val="00002A2C"/>
    <w:rsid w:val="00002DD4"/>
    <w:rsid w:val="000030F1"/>
    <w:rsid w:val="000033DF"/>
    <w:rsid w:val="00004124"/>
    <w:rsid w:val="0000457E"/>
    <w:rsid w:val="00005980"/>
    <w:rsid w:val="00010BC8"/>
    <w:rsid w:val="0001114B"/>
    <w:rsid w:val="0001131F"/>
    <w:rsid w:val="0001145D"/>
    <w:rsid w:val="000126E0"/>
    <w:rsid w:val="00013AE4"/>
    <w:rsid w:val="00014AE2"/>
    <w:rsid w:val="0001637D"/>
    <w:rsid w:val="000177CB"/>
    <w:rsid w:val="00017C64"/>
    <w:rsid w:val="00017FE0"/>
    <w:rsid w:val="0002036A"/>
    <w:rsid w:val="0002096F"/>
    <w:rsid w:val="00020C10"/>
    <w:rsid w:val="00021D14"/>
    <w:rsid w:val="00021E21"/>
    <w:rsid w:val="00023CB3"/>
    <w:rsid w:val="00024539"/>
    <w:rsid w:val="0002471B"/>
    <w:rsid w:val="00024B18"/>
    <w:rsid w:val="00025326"/>
    <w:rsid w:val="00025D84"/>
    <w:rsid w:val="000260B0"/>
    <w:rsid w:val="00027DDD"/>
    <w:rsid w:val="00030BA3"/>
    <w:rsid w:val="00030EC4"/>
    <w:rsid w:val="0003155D"/>
    <w:rsid w:val="00032167"/>
    <w:rsid w:val="00032748"/>
    <w:rsid w:val="00032ADF"/>
    <w:rsid w:val="000335BF"/>
    <w:rsid w:val="00033CF3"/>
    <w:rsid w:val="00033DBD"/>
    <w:rsid w:val="00033F4B"/>
    <w:rsid w:val="00033F94"/>
    <w:rsid w:val="0003576A"/>
    <w:rsid w:val="00035B80"/>
    <w:rsid w:val="00037337"/>
    <w:rsid w:val="00040139"/>
    <w:rsid w:val="00042784"/>
    <w:rsid w:val="00042C4B"/>
    <w:rsid w:val="000440B5"/>
    <w:rsid w:val="0004414E"/>
    <w:rsid w:val="0004461F"/>
    <w:rsid w:val="000459CC"/>
    <w:rsid w:val="00045F2C"/>
    <w:rsid w:val="000460F5"/>
    <w:rsid w:val="0004688A"/>
    <w:rsid w:val="00046D93"/>
    <w:rsid w:val="000472CA"/>
    <w:rsid w:val="00047F0B"/>
    <w:rsid w:val="000508DA"/>
    <w:rsid w:val="00051932"/>
    <w:rsid w:val="00051959"/>
    <w:rsid w:val="00051DD1"/>
    <w:rsid w:val="00053499"/>
    <w:rsid w:val="000544D9"/>
    <w:rsid w:val="00054E75"/>
    <w:rsid w:val="0005547B"/>
    <w:rsid w:val="00055ECB"/>
    <w:rsid w:val="00056330"/>
    <w:rsid w:val="00056CB9"/>
    <w:rsid w:val="00057F41"/>
    <w:rsid w:val="000605FB"/>
    <w:rsid w:val="00060A82"/>
    <w:rsid w:val="00061025"/>
    <w:rsid w:val="00061204"/>
    <w:rsid w:val="00061883"/>
    <w:rsid w:val="0006219F"/>
    <w:rsid w:val="0006222D"/>
    <w:rsid w:val="000622B1"/>
    <w:rsid w:val="000629B1"/>
    <w:rsid w:val="000636A5"/>
    <w:rsid w:val="00063EE7"/>
    <w:rsid w:val="000646CE"/>
    <w:rsid w:val="00064A08"/>
    <w:rsid w:val="00064FC6"/>
    <w:rsid w:val="0006602F"/>
    <w:rsid w:val="00066306"/>
    <w:rsid w:val="00066865"/>
    <w:rsid w:val="00066B81"/>
    <w:rsid w:val="0006739B"/>
    <w:rsid w:val="00067B7E"/>
    <w:rsid w:val="00070344"/>
    <w:rsid w:val="0007071A"/>
    <w:rsid w:val="00071E38"/>
    <w:rsid w:val="00071F8A"/>
    <w:rsid w:val="000722CE"/>
    <w:rsid w:val="00072C76"/>
    <w:rsid w:val="00073CAD"/>
    <w:rsid w:val="000747F6"/>
    <w:rsid w:val="0007543C"/>
    <w:rsid w:val="00075C58"/>
    <w:rsid w:val="000760CC"/>
    <w:rsid w:val="00076502"/>
    <w:rsid w:val="000772FF"/>
    <w:rsid w:val="00077623"/>
    <w:rsid w:val="000776DB"/>
    <w:rsid w:val="0008074D"/>
    <w:rsid w:val="0008075A"/>
    <w:rsid w:val="00080913"/>
    <w:rsid w:val="00080D2B"/>
    <w:rsid w:val="000812CC"/>
    <w:rsid w:val="000824BD"/>
    <w:rsid w:val="000836DC"/>
    <w:rsid w:val="00090542"/>
    <w:rsid w:val="000905CE"/>
    <w:rsid w:val="000905FA"/>
    <w:rsid w:val="000911A4"/>
    <w:rsid w:val="0009226B"/>
    <w:rsid w:val="000923AC"/>
    <w:rsid w:val="000932AC"/>
    <w:rsid w:val="0009361C"/>
    <w:rsid w:val="00093D4F"/>
    <w:rsid w:val="00093E8C"/>
    <w:rsid w:val="000946B9"/>
    <w:rsid w:val="0009635A"/>
    <w:rsid w:val="0009639F"/>
    <w:rsid w:val="000963E3"/>
    <w:rsid w:val="00096414"/>
    <w:rsid w:val="00096517"/>
    <w:rsid w:val="00097D1D"/>
    <w:rsid w:val="000A0954"/>
    <w:rsid w:val="000A14EF"/>
    <w:rsid w:val="000A161F"/>
    <w:rsid w:val="000A31E3"/>
    <w:rsid w:val="000A3252"/>
    <w:rsid w:val="000A34FE"/>
    <w:rsid w:val="000A351C"/>
    <w:rsid w:val="000A3989"/>
    <w:rsid w:val="000A4256"/>
    <w:rsid w:val="000A5895"/>
    <w:rsid w:val="000A59AF"/>
    <w:rsid w:val="000A6AED"/>
    <w:rsid w:val="000A6D73"/>
    <w:rsid w:val="000A7D65"/>
    <w:rsid w:val="000B0805"/>
    <w:rsid w:val="000B1121"/>
    <w:rsid w:val="000B2219"/>
    <w:rsid w:val="000B287F"/>
    <w:rsid w:val="000B2894"/>
    <w:rsid w:val="000B2A3C"/>
    <w:rsid w:val="000B3C4E"/>
    <w:rsid w:val="000B4D9A"/>
    <w:rsid w:val="000B566D"/>
    <w:rsid w:val="000B6259"/>
    <w:rsid w:val="000B675E"/>
    <w:rsid w:val="000B6E22"/>
    <w:rsid w:val="000B7403"/>
    <w:rsid w:val="000B76DA"/>
    <w:rsid w:val="000C0412"/>
    <w:rsid w:val="000C1209"/>
    <w:rsid w:val="000C1586"/>
    <w:rsid w:val="000C30CC"/>
    <w:rsid w:val="000C3342"/>
    <w:rsid w:val="000C497B"/>
    <w:rsid w:val="000C4F39"/>
    <w:rsid w:val="000C5A68"/>
    <w:rsid w:val="000C639A"/>
    <w:rsid w:val="000C65BC"/>
    <w:rsid w:val="000D0001"/>
    <w:rsid w:val="000D0242"/>
    <w:rsid w:val="000D1083"/>
    <w:rsid w:val="000D2377"/>
    <w:rsid w:val="000D2711"/>
    <w:rsid w:val="000D2C05"/>
    <w:rsid w:val="000D33F7"/>
    <w:rsid w:val="000D3577"/>
    <w:rsid w:val="000D3B0B"/>
    <w:rsid w:val="000D40A2"/>
    <w:rsid w:val="000D5E4D"/>
    <w:rsid w:val="000D6AE3"/>
    <w:rsid w:val="000D7577"/>
    <w:rsid w:val="000D7607"/>
    <w:rsid w:val="000E184B"/>
    <w:rsid w:val="000E18D3"/>
    <w:rsid w:val="000E1DA4"/>
    <w:rsid w:val="000E26B3"/>
    <w:rsid w:val="000E291D"/>
    <w:rsid w:val="000E2EEF"/>
    <w:rsid w:val="000E3046"/>
    <w:rsid w:val="000E416D"/>
    <w:rsid w:val="000E4408"/>
    <w:rsid w:val="000E484F"/>
    <w:rsid w:val="000E6B12"/>
    <w:rsid w:val="000E7790"/>
    <w:rsid w:val="000E7F03"/>
    <w:rsid w:val="000E7F0B"/>
    <w:rsid w:val="000F0D8F"/>
    <w:rsid w:val="000F13D6"/>
    <w:rsid w:val="000F15E3"/>
    <w:rsid w:val="000F1BEC"/>
    <w:rsid w:val="000F2765"/>
    <w:rsid w:val="000F29DB"/>
    <w:rsid w:val="000F2ABE"/>
    <w:rsid w:val="000F352D"/>
    <w:rsid w:val="000F3DDA"/>
    <w:rsid w:val="000F472B"/>
    <w:rsid w:val="000F47EA"/>
    <w:rsid w:val="000F482D"/>
    <w:rsid w:val="000F503D"/>
    <w:rsid w:val="000F5306"/>
    <w:rsid w:val="000F59D0"/>
    <w:rsid w:val="000F5B46"/>
    <w:rsid w:val="000F5C13"/>
    <w:rsid w:val="000F5F96"/>
    <w:rsid w:val="000F72BF"/>
    <w:rsid w:val="000F749A"/>
    <w:rsid w:val="000F7509"/>
    <w:rsid w:val="00100287"/>
    <w:rsid w:val="001009CD"/>
    <w:rsid w:val="00100CE3"/>
    <w:rsid w:val="00100D9E"/>
    <w:rsid w:val="00101A3D"/>
    <w:rsid w:val="001023C5"/>
    <w:rsid w:val="001025B6"/>
    <w:rsid w:val="00104493"/>
    <w:rsid w:val="001059FF"/>
    <w:rsid w:val="00105F76"/>
    <w:rsid w:val="0010616F"/>
    <w:rsid w:val="00106402"/>
    <w:rsid w:val="001065A0"/>
    <w:rsid w:val="00107AC2"/>
    <w:rsid w:val="00110B1C"/>
    <w:rsid w:val="0011123F"/>
    <w:rsid w:val="00111FC6"/>
    <w:rsid w:val="00112379"/>
    <w:rsid w:val="00112912"/>
    <w:rsid w:val="00113B05"/>
    <w:rsid w:val="001149C0"/>
    <w:rsid w:val="00114B21"/>
    <w:rsid w:val="00114DFF"/>
    <w:rsid w:val="00116A7A"/>
    <w:rsid w:val="00116F0A"/>
    <w:rsid w:val="00117016"/>
    <w:rsid w:val="001170C5"/>
    <w:rsid w:val="00117315"/>
    <w:rsid w:val="001206D4"/>
    <w:rsid w:val="00121678"/>
    <w:rsid w:val="00121C44"/>
    <w:rsid w:val="0012361D"/>
    <w:rsid w:val="00124090"/>
    <w:rsid w:val="00124AA8"/>
    <w:rsid w:val="00124C8C"/>
    <w:rsid w:val="001252A7"/>
    <w:rsid w:val="0012605D"/>
    <w:rsid w:val="001261B9"/>
    <w:rsid w:val="00126656"/>
    <w:rsid w:val="00131338"/>
    <w:rsid w:val="00131550"/>
    <w:rsid w:val="00132605"/>
    <w:rsid w:val="001328A3"/>
    <w:rsid w:val="001337ED"/>
    <w:rsid w:val="00133C2B"/>
    <w:rsid w:val="00133E3D"/>
    <w:rsid w:val="00134BAD"/>
    <w:rsid w:val="00134C5D"/>
    <w:rsid w:val="00135CC1"/>
    <w:rsid w:val="0013642E"/>
    <w:rsid w:val="001375C2"/>
    <w:rsid w:val="00137688"/>
    <w:rsid w:val="001412C9"/>
    <w:rsid w:val="00142777"/>
    <w:rsid w:val="00142966"/>
    <w:rsid w:val="001437FF"/>
    <w:rsid w:val="00143DC1"/>
    <w:rsid w:val="00143FAB"/>
    <w:rsid w:val="00144052"/>
    <w:rsid w:val="00144472"/>
    <w:rsid w:val="001458C5"/>
    <w:rsid w:val="00145A6D"/>
    <w:rsid w:val="00145CF6"/>
    <w:rsid w:val="00145FCB"/>
    <w:rsid w:val="0014703D"/>
    <w:rsid w:val="001474A7"/>
    <w:rsid w:val="00147631"/>
    <w:rsid w:val="001505E3"/>
    <w:rsid w:val="001524FA"/>
    <w:rsid w:val="001527DB"/>
    <w:rsid w:val="0015289A"/>
    <w:rsid w:val="00152BF1"/>
    <w:rsid w:val="00152F02"/>
    <w:rsid w:val="0015328B"/>
    <w:rsid w:val="001546DA"/>
    <w:rsid w:val="001547E9"/>
    <w:rsid w:val="00155B90"/>
    <w:rsid w:val="00155F51"/>
    <w:rsid w:val="00156853"/>
    <w:rsid w:val="001569E8"/>
    <w:rsid w:val="00156CE0"/>
    <w:rsid w:val="001578B3"/>
    <w:rsid w:val="001606DB"/>
    <w:rsid w:val="00160B81"/>
    <w:rsid w:val="0016132D"/>
    <w:rsid w:val="00161451"/>
    <w:rsid w:val="00161CC3"/>
    <w:rsid w:val="00162DE4"/>
    <w:rsid w:val="0016324E"/>
    <w:rsid w:val="00163481"/>
    <w:rsid w:val="0016356D"/>
    <w:rsid w:val="001648FE"/>
    <w:rsid w:val="00165C2A"/>
    <w:rsid w:val="00165C78"/>
    <w:rsid w:val="00166079"/>
    <w:rsid w:val="00166A71"/>
    <w:rsid w:val="00166AFF"/>
    <w:rsid w:val="0017020B"/>
    <w:rsid w:val="00170361"/>
    <w:rsid w:val="001709FB"/>
    <w:rsid w:val="00171A4C"/>
    <w:rsid w:val="00171AE4"/>
    <w:rsid w:val="00171B53"/>
    <w:rsid w:val="00171C12"/>
    <w:rsid w:val="00171E89"/>
    <w:rsid w:val="00172B4A"/>
    <w:rsid w:val="00172E7A"/>
    <w:rsid w:val="00173F6E"/>
    <w:rsid w:val="00174B08"/>
    <w:rsid w:val="00175047"/>
    <w:rsid w:val="00175439"/>
    <w:rsid w:val="00175469"/>
    <w:rsid w:val="00175FDC"/>
    <w:rsid w:val="00176146"/>
    <w:rsid w:val="00176162"/>
    <w:rsid w:val="001764E3"/>
    <w:rsid w:val="00176CA5"/>
    <w:rsid w:val="00176FC3"/>
    <w:rsid w:val="00177038"/>
    <w:rsid w:val="00177912"/>
    <w:rsid w:val="0018006E"/>
    <w:rsid w:val="001803CA"/>
    <w:rsid w:val="001806FD"/>
    <w:rsid w:val="00180946"/>
    <w:rsid w:val="00180FC6"/>
    <w:rsid w:val="001815A6"/>
    <w:rsid w:val="00181699"/>
    <w:rsid w:val="001816D5"/>
    <w:rsid w:val="00181A17"/>
    <w:rsid w:val="001827CD"/>
    <w:rsid w:val="00183540"/>
    <w:rsid w:val="0018366F"/>
    <w:rsid w:val="00183889"/>
    <w:rsid w:val="0018421C"/>
    <w:rsid w:val="00184332"/>
    <w:rsid w:val="00184F3A"/>
    <w:rsid w:val="00185930"/>
    <w:rsid w:val="001859D6"/>
    <w:rsid w:val="0018681B"/>
    <w:rsid w:val="00187CE4"/>
    <w:rsid w:val="00190797"/>
    <w:rsid w:val="00190C81"/>
    <w:rsid w:val="001912CD"/>
    <w:rsid w:val="00191A3C"/>
    <w:rsid w:val="00193AA5"/>
    <w:rsid w:val="0019481B"/>
    <w:rsid w:val="00195FA4"/>
    <w:rsid w:val="0019640E"/>
    <w:rsid w:val="0019650F"/>
    <w:rsid w:val="00196DB0"/>
    <w:rsid w:val="00196E2E"/>
    <w:rsid w:val="001A0845"/>
    <w:rsid w:val="001A1A28"/>
    <w:rsid w:val="001A2268"/>
    <w:rsid w:val="001A26D1"/>
    <w:rsid w:val="001A2C08"/>
    <w:rsid w:val="001A310D"/>
    <w:rsid w:val="001A3BE2"/>
    <w:rsid w:val="001A45BB"/>
    <w:rsid w:val="001A5E8D"/>
    <w:rsid w:val="001A5F21"/>
    <w:rsid w:val="001A6287"/>
    <w:rsid w:val="001A663F"/>
    <w:rsid w:val="001A6764"/>
    <w:rsid w:val="001A6F51"/>
    <w:rsid w:val="001A7209"/>
    <w:rsid w:val="001B082E"/>
    <w:rsid w:val="001B2177"/>
    <w:rsid w:val="001B2886"/>
    <w:rsid w:val="001B2A5D"/>
    <w:rsid w:val="001B3226"/>
    <w:rsid w:val="001B4A2C"/>
    <w:rsid w:val="001B60BA"/>
    <w:rsid w:val="001B621A"/>
    <w:rsid w:val="001B6A24"/>
    <w:rsid w:val="001B77A1"/>
    <w:rsid w:val="001C0637"/>
    <w:rsid w:val="001C0A27"/>
    <w:rsid w:val="001C129C"/>
    <w:rsid w:val="001C1F89"/>
    <w:rsid w:val="001C2FB6"/>
    <w:rsid w:val="001C32D8"/>
    <w:rsid w:val="001C32F8"/>
    <w:rsid w:val="001C33EC"/>
    <w:rsid w:val="001C404A"/>
    <w:rsid w:val="001C43C3"/>
    <w:rsid w:val="001C492C"/>
    <w:rsid w:val="001C4CA5"/>
    <w:rsid w:val="001C4D72"/>
    <w:rsid w:val="001C643D"/>
    <w:rsid w:val="001C6B1D"/>
    <w:rsid w:val="001C75E8"/>
    <w:rsid w:val="001C7D68"/>
    <w:rsid w:val="001C7DD0"/>
    <w:rsid w:val="001D013E"/>
    <w:rsid w:val="001D0C30"/>
    <w:rsid w:val="001D1205"/>
    <w:rsid w:val="001D1D6C"/>
    <w:rsid w:val="001D2C96"/>
    <w:rsid w:val="001D3885"/>
    <w:rsid w:val="001D49EF"/>
    <w:rsid w:val="001D5353"/>
    <w:rsid w:val="001D557F"/>
    <w:rsid w:val="001D5979"/>
    <w:rsid w:val="001D7199"/>
    <w:rsid w:val="001D73D5"/>
    <w:rsid w:val="001E01E2"/>
    <w:rsid w:val="001E1DE3"/>
    <w:rsid w:val="001E27B0"/>
    <w:rsid w:val="001E29F4"/>
    <w:rsid w:val="001E2F69"/>
    <w:rsid w:val="001E4488"/>
    <w:rsid w:val="001E5223"/>
    <w:rsid w:val="001E61A2"/>
    <w:rsid w:val="001E640B"/>
    <w:rsid w:val="001E6979"/>
    <w:rsid w:val="001E699E"/>
    <w:rsid w:val="001E7012"/>
    <w:rsid w:val="001E73F1"/>
    <w:rsid w:val="001E744F"/>
    <w:rsid w:val="001F0CB2"/>
    <w:rsid w:val="001F2B68"/>
    <w:rsid w:val="001F4419"/>
    <w:rsid w:val="001F4F5D"/>
    <w:rsid w:val="001F5344"/>
    <w:rsid w:val="001F56E7"/>
    <w:rsid w:val="001F5D38"/>
    <w:rsid w:val="001F6178"/>
    <w:rsid w:val="001F6701"/>
    <w:rsid w:val="001F6A0C"/>
    <w:rsid w:val="001F6AFC"/>
    <w:rsid w:val="001F6D06"/>
    <w:rsid w:val="001F6EF8"/>
    <w:rsid w:val="001F7191"/>
    <w:rsid w:val="001F7C2E"/>
    <w:rsid w:val="001F7D28"/>
    <w:rsid w:val="002007E2"/>
    <w:rsid w:val="002012F8"/>
    <w:rsid w:val="00202AD1"/>
    <w:rsid w:val="00202F66"/>
    <w:rsid w:val="0020372C"/>
    <w:rsid w:val="0020387F"/>
    <w:rsid w:val="00203D0F"/>
    <w:rsid w:val="002045C5"/>
    <w:rsid w:val="00204B04"/>
    <w:rsid w:val="0020544A"/>
    <w:rsid w:val="002104D4"/>
    <w:rsid w:val="0021073F"/>
    <w:rsid w:val="00210D35"/>
    <w:rsid w:val="002126E5"/>
    <w:rsid w:val="00216E76"/>
    <w:rsid w:val="00217851"/>
    <w:rsid w:val="00220045"/>
    <w:rsid w:val="0022038C"/>
    <w:rsid w:val="00220912"/>
    <w:rsid w:val="00220CAB"/>
    <w:rsid w:val="0022198F"/>
    <w:rsid w:val="00222209"/>
    <w:rsid w:val="00222D8B"/>
    <w:rsid w:val="00222FC6"/>
    <w:rsid w:val="00223BC3"/>
    <w:rsid w:val="00225B06"/>
    <w:rsid w:val="00225C9F"/>
    <w:rsid w:val="00225F9E"/>
    <w:rsid w:val="00226BB6"/>
    <w:rsid w:val="00226DFD"/>
    <w:rsid w:val="002303DB"/>
    <w:rsid w:val="00230525"/>
    <w:rsid w:val="002305B2"/>
    <w:rsid w:val="00230A22"/>
    <w:rsid w:val="00230DE8"/>
    <w:rsid w:val="00231A4D"/>
    <w:rsid w:val="00231BBD"/>
    <w:rsid w:val="00232871"/>
    <w:rsid w:val="0023376A"/>
    <w:rsid w:val="002342FE"/>
    <w:rsid w:val="00234571"/>
    <w:rsid w:val="00234E5B"/>
    <w:rsid w:val="00240161"/>
    <w:rsid w:val="00240C7B"/>
    <w:rsid w:val="00242C2A"/>
    <w:rsid w:val="0024343D"/>
    <w:rsid w:val="00244592"/>
    <w:rsid w:val="0024710F"/>
    <w:rsid w:val="00251044"/>
    <w:rsid w:val="0025292D"/>
    <w:rsid w:val="00252AEB"/>
    <w:rsid w:val="00252CD0"/>
    <w:rsid w:val="00253692"/>
    <w:rsid w:val="002536EB"/>
    <w:rsid w:val="00253ACA"/>
    <w:rsid w:val="00253AE1"/>
    <w:rsid w:val="002545CB"/>
    <w:rsid w:val="002549DE"/>
    <w:rsid w:val="00255648"/>
    <w:rsid w:val="0025587B"/>
    <w:rsid w:val="00255AAF"/>
    <w:rsid w:val="00255B43"/>
    <w:rsid w:val="00256068"/>
    <w:rsid w:val="00256430"/>
    <w:rsid w:val="0025699F"/>
    <w:rsid w:val="002571A2"/>
    <w:rsid w:val="00260877"/>
    <w:rsid w:val="00261BE9"/>
    <w:rsid w:val="00261D6E"/>
    <w:rsid w:val="00262402"/>
    <w:rsid w:val="002626C1"/>
    <w:rsid w:val="00263417"/>
    <w:rsid w:val="00263ACE"/>
    <w:rsid w:val="00263F4C"/>
    <w:rsid w:val="0026441A"/>
    <w:rsid w:val="00264501"/>
    <w:rsid w:val="00264E34"/>
    <w:rsid w:val="002650FF"/>
    <w:rsid w:val="00265D51"/>
    <w:rsid w:val="00266C9B"/>
    <w:rsid w:val="00270B0B"/>
    <w:rsid w:val="002710B1"/>
    <w:rsid w:val="00271799"/>
    <w:rsid w:val="00271850"/>
    <w:rsid w:val="002722CC"/>
    <w:rsid w:val="00272A71"/>
    <w:rsid w:val="00273065"/>
    <w:rsid w:val="0027328E"/>
    <w:rsid w:val="0027359A"/>
    <w:rsid w:val="00273917"/>
    <w:rsid w:val="00273CA2"/>
    <w:rsid w:val="00274214"/>
    <w:rsid w:val="00274E4F"/>
    <w:rsid w:val="00274FD4"/>
    <w:rsid w:val="002753D4"/>
    <w:rsid w:val="002754B9"/>
    <w:rsid w:val="002755E4"/>
    <w:rsid w:val="0027642C"/>
    <w:rsid w:val="00276ACB"/>
    <w:rsid w:val="002772CF"/>
    <w:rsid w:val="002778DA"/>
    <w:rsid w:val="00277FB3"/>
    <w:rsid w:val="00280953"/>
    <w:rsid w:val="00281FFB"/>
    <w:rsid w:val="002823AC"/>
    <w:rsid w:val="0028315E"/>
    <w:rsid w:val="00283501"/>
    <w:rsid w:val="00285A04"/>
    <w:rsid w:val="00286288"/>
    <w:rsid w:val="00286AC8"/>
    <w:rsid w:val="00287032"/>
    <w:rsid w:val="002874FB"/>
    <w:rsid w:val="002875DE"/>
    <w:rsid w:val="00287B9B"/>
    <w:rsid w:val="002903B1"/>
    <w:rsid w:val="00291459"/>
    <w:rsid w:val="00291549"/>
    <w:rsid w:val="00291767"/>
    <w:rsid w:val="00291F3C"/>
    <w:rsid w:val="00292744"/>
    <w:rsid w:val="0029471D"/>
    <w:rsid w:val="00294ED8"/>
    <w:rsid w:val="0029501B"/>
    <w:rsid w:val="002956B1"/>
    <w:rsid w:val="002958CD"/>
    <w:rsid w:val="00297AD9"/>
    <w:rsid w:val="002A00DF"/>
    <w:rsid w:val="002A01AF"/>
    <w:rsid w:val="002A056A"/>
    <w:rsid w:val="002A22F4"/>
    <w:rsid w:val="002A24B9"/>
    <w:rsid w:val="002A2803"/>
    <w:rsid w:val="002A3263"/>
    <w:rsid w:val="002A33BC"/>
    <w:rsid w:val="002A385A"/>
    <w:rsid w:val="002A3D0C"/>
    <w:rsid w:val="002A3E1D"/>
    <w:rsid w:val="002A4C18"/>
    <w:rsid w:val="002A4D0C"/>
    <w:rsid w:val="002A5AD1"/>
    <w:rsid w:val="002A798F"/>
    <w:rsid w:val="002B106A"/>
    <w:rsid w:val="002B2100"/>
    <w:rsid w:val="002B2526"/>
    <w:rsid w:val="002B32BF"/>
    <w:rsid w:val="002B4DB7"/>
    <w:rsid w:val="002B50B2"/>
    <w:rsid w:val="002B5602"/>
    <w:rsid w:val="002B6BA1"/>
    <w:rsid w:val="002B7599"/>
    <w:rsid w:val="002B78C6"/>
    <w:rsid w:val="002C13D0"/>
    <w:rsid w:val="002C17E4"/>
    <w:rsid w:val="002C1C04"/>
    <w:rsid w:val="002C24AB"/>
    <w:rsid w:val="002C28D0"/>
    <w:rsid w:val="002C4306"/>
    <w:rsid w:val="002C4C63"/>
    <w:rsid w:val="002C5357"/>
    <w:rsid w:val="002C73B9"/>
    <w:rsid w:val="002C759C"/>
    <w:rsid w:val="002C7CC4"/>
    <w:rsid w:val="002D0711"/>
    <w:rsid w:val="002D103E"/>
    <w:rsid w:val="002D2CE8"/>
    <w:rsid w:val="002D2FA0"/>
    <w:rsid w:val="002D34E2"/>
    <w:rsid w:val="002D3D2D"/>
    <w:rsid w:val="002D5392"/>
    <w:rsid w:val="002E0644"/>
    <w:rsid w:val="002E0A99"/>
    <w:rsid w:val="002E1753"/>
    <w:rsid w:val="002E1AE9"/>
    <w:rsid w:val="002E36B4"/>
    <w:rsid w:val="002E409C"/>
    <w:rsid w:val="002E430C"/>
    <w:rsid w:val="002E63DC"/>
    <w:rsid w:val="002E7416"/>
    <w:rsid w:val="002E7D93"/>
    <w:rsid w:val="002E7E11"/>
    <w:rsid w:val="002F1329"/>
    <w:rsid w:val="002F1F7C"/>
    <w:rsid w:val="002F2488"/>
    <w:rsid w:val="002F2872"/>
    <w:rsid w:val="002F47EB"/>
    <w:rsid w:val="002F4D04"/>
    <w:rsid w:val="002F7A30"/>
    <w:rsid w:val="002F7C5D"/>
    <w:rsid w:val="002F7EEF"/>
    <w:rsid w:val="003009BC"/>
    <w:rsid w:val="00301914"/>
    <w:rsid w:val="0030395B"/>
    <w:rsid w:val="003039FF"/>
    <w:rsid w:val="00303E32"/>
    <w:rsid w:val="00304807"/>
    <w:rsid w:val="00304BFB"/>
    <w:rsid w:val="0030508A"/>
    <w:rsid w:val="00306A24"/>
    <w:rsid w:val="00306E75"/>
    <w:rsid w:val="00306F2D"/>
    <w:rsid w:val="003074DE"/>
    <w:rsid w:val="00307B41"/>
    <w:rsid w:val="00310019"/>
    <w:rsid w:val="003103E5"/>
    <w:rsid w:val="00310B9D"/>
    <w:rsid w:val="0031117E"/>
    <w:rsid w:val="0031124C"/>
    <w:rsid w:val="003116A3"/>
    <w:rsid w:val="00311E30"/>
    <w:rsid w:val="00312E59"/>
    <w:rsid w:val="003133A3"/>
    <w:rsid w:val="00313782"/>
    <w:rsid w:val="00313D15"/>
    <w:rsid w:val="00314612"/>
    <w:rsid w:val="00314665"/>
    <w:rsid w:val="0031528F"/>
    <w:rsid w:val="003157AF"/>
    <w:rsid w:val="003159F2"/>
    <w:rsid w:val="003162C7"/>
    <w:rsid w:val="00317A63"/>
    <w:rsid w:val="00320689"/>
    <w:rsid w:val="00320FD0"/>
    <w:rsid w:val="00321281"/>
    <w:rsid w:val="0032159A"/>
    <w:rsid w:val="00321612"/>
    <w:rsid w:val="0032257E"/>
    <w:rsid w:val="00322767"/>
    <w:rsid w:val="00323432"/>
    <w:rsid w:val="003234FE"/>
    <w:rsid w:val="00323582"/>
    <w:rsid w:val="0032393E"/>
    <w:rsid w:val="00323B42"/>
    <w:rsid w:val="00323B8E"/>
    <w:rsid w:val="00324599"/>
    <w:rsid w:val="00324638"/>
    <w:rsid w:val="0032495F"/>
    <w:rsid w:val="00325016"/>
    <w:rsid w:val="0032529F"/>
    <w:rsid w:val="00325AF6"/>
    <w:rsid w:val="00326007"/>
    <w:rsid w:val="00326411"/>
    <w:rsid w:val="003279FA"/>
    <w:rsid w:val="00330029"/>
    <w:rsid w:val="00330146"/>
    <w:rsid w:val="003316D2"/>
    <w:rsid w:val="00332B30"/>
    <w:rsid w:val="003332E0"/>
    <w:rsid w:val="00333965"/>
    <w:rsid w:val="003350BE"/>
    <w:rsid w:val="00335FA8"/>
    <w:rsid w:val="00336BCE"/>
    <w:rsid w:val="00337757"/>
    <w:rsid w:val="00337761"/>
    <w:rsid w:val="003379B5"/>
    <w:rsid w:val="003404EB"/>
    <w:rsid w:val="0034057D"/>
    <w:rsid w:val="00340A75"/>
    <w:rsid w:val="00340F7B"/>
    <w:rsid w:val="00341A61"/>
    <w:rsid w:val="00341C22"/>
    <w:rsid w:val="003424AE"/>
    <w:rsid w:val="0034270A"/>
    <w:rsid w:val="00343017"/>
    <w:rsid w:val="00344074"/>
    <w:rsid w:val="00346C62"/>
    <w:rsid w:val="00346D21"/>
    <w:rsid w:val="00346E4D"/>
    <w:rsid w:val="003509BD"/>
    <w:rsid w:val="00350BFD"/>
    <w:rsid w:val="00351957"/>
    <w:rsid w:val="0035330C"/>
    <w:rsid w:val="00354743"/>
    <w:rsid w:val="00355630"/>
    <w:rsid w:val="003557E0"/>
    <w:rsid w:val="003557E7"/>
    <w:rsid w:val="003560D4"/>
    <w:rsid w:val="00356B53"/>
    <w:rsid w:val="003570EF"/>
    <w:rsid w:val="00360DB4"/>
    <w:rsid w:val="00360E72"/>
    <w:rsid w:val="00362DAF"/>
    <w:rsid w:val="00362E1B"/>
    <w:rsid w:val="00362E4F"/>
    <w:rsid w:val="00362EE0"/>
    <w:rsid w:val="003630B1"/>
    <w:rsid w:val="00363309"/>
    <w:rsid w:val="0036350B"/>
    <w:rsid w:val="00365376"/>
    <w:rsid w:val="00365F08"/>
    <w:rsid w:val="00366DFE"/>
    <w:rsid w:val="0036778B"/>
    <w:rsid w:val="0037000C"/>
    <w:rsid w:val="00370104"/>
    <w:rsid w:val="00370439"/>
    <w:rsid w:val="003704D0"/>
    <w:rsid w:val="00371778"/>
    <w:rsid w:val="00371F54"/>
    <w:rsid w:val="00372050"/>
    <w:rsid w:val="00372CFD"/>
    <w:rsid w:val="00373479"/>
    <w:rsid w:val="0037491E"/>
    <w:rsid w:val="00374F9D"/>
    <w:rsid w:val="003751A9"/>
    <w:rsid w:val="0037637C"/>
    <w:rsid w:val="00376B09"/>
    <w:rsid w:val="00377214"/>
    <w:rsid w:val="00377684"/>
    <w:rsid w:val="00377A1C"/>
    <w:rsid w:val="00377D8B"/>
    <w:rsid w:val="003800BA"/>
    <w:rsid w:val="003811E7"/>
    <w:rsid w:val="0038145B"/>
    <w:rsid w:val="00382069"/>
    <w:rsid w:val="003834C3"/>
    <w:rsid w:val="00383A1B"/>
    <w:rsid w:val="00383CC5"/>
    <w:rsid w:val="00383E33"/>
    <w:rsid w:val="00384A52"/>
    <w:rsid w:val="003855BF"/>
    <w:rsid w:val="003863D4"/>
    <w:rsid w:val="00386837"/>
    <w:rsid w:val="00386995"/>
    <w:rsid w:val="00386A1F"/>
    <w:rsid w:val="00386C6C"/>
    <w:rsid w:val="00386C84"/>
    <w:rsid w:val="003878D6"/>
    <w:rsid w:val="00390004"/>
    <w:rsid w:val="00390952"/>
    <w:rsid w:val="003915FF"/>
    <w:rsid w:val="00391AC5"/>
    <w:rsid w:val="003939DD"/>
    <w:rsid w:val="00394E64"/>
    <w:rsid w:val="00397664"/>
    <w:rsid w:val="00397CEB"/>
    <w:rsid w:val="003A01C8"/>
    <w:rsid w:val="003A07F9"/>
    <w:rsid w:val="003A09A8"/>
    <w:rsid w:val="003A0A1A"/>
    <w:rsid w:val="003A0F0D"/>
    <w:rsid w:val="003A1498"/>
    <w:rsid w:val="003A1636"/>
    <w:rsid w:val="003A1956"/>
    <w:rsid w:val="003A1B10"/>
    <w:rsid w:val="003A203F"/>
    <w:rsid w:val="003A39EE"/>
    <w:rsid w:val="003A48DC"/>
    <w:rsid w:val="003A5B0E"/>
    <w:rsid w:val="003A5B22"/>
    <w:rsid w:val="003A62FB"/>
    <w:rsid w:val="003B05F6"/>
    <w:rsid w:val="003B16E8"/>
    <w:rsid w:val="003B17EE"/>
    <w:rsid w:val="003B27C1"/>
    <w:rsid w:val="003B2B23"/>
    <w:rsid w:val="003B2E9B"/>
    <w:rsid w:val="003B4E5A"/>
    <w:rsid w:val="003B655D"/>
    <w:rsid w:val="003B6BE7"/>
    <w:rsid w:val="003B6ED0"/>
    <w:rsid w:val="003B7F8D"/>
    <w:rsid w:val="003C15AD"/>
    <w:rsid w:val="003C30E9"/>
    <w:rsid w:val="003C5076"/>
    <w:rsid w:val="003C5590"/>
    <w:rsid w:val="003C55E7"/>
    <w:rsid w:val="003C5A93"/>
    <w:rsid w:val="003C6F05"/>
    <w:rsid w:val="003C6FE2"/>
    <w:rsid w:val="003C7892"/>
    <w:rsid w:val="003D0216"/>
    <w:rsid w:val="003D02A3"/>
    <w:rsid w:val="003D0467"/>
    <w:rsid w:val="003D0506"/>
    <w:rsid w:val="003D089E"/>
    <w:rsid w:val="003D0C60"/>
    <w:rsid w:val="003D12B5"/>
    <w:rsid w:val="003D14D3"/>
    <w:rsid w:val="003D1930"/>
    <w:rsid w:val="003D22F5"/>
    <w:rsid w:val="003D3556"/>
    <w:rsid w:val="003D35B7"/>
    <w:rsid w:val="003D3931"/>
    <w:rsid w:val="003D55B7"/>
    <w:rsid w:val="003D6753"/>
    <w:rsid w:val="003D6AB7"/>
    <w:rsid w:val="003D70D2"/>
    <w:rsid w:val="003D7B18"/>
    <w:rsid w:val="003D7C4B"/>
    <w:rsid w:val="003E04ED"/>
    <w:rsid w:val="003E064C"/>
    <w:rsid w:val="003E09FC"/>
    <w:rsid w:val="003E0E4C"/>
    <w:rsid w:val="003E1553"/>
    <w:rsid w:val="003E382C"/>
    <w:rsid w:val="003E4270"/>
    <w:rsid w:val="003E4B90"/>
    <w:rsid w:val="003E4D34"/>
    <w:rsid w:val="003E4FF2"/>
    <w:rsid w:val="003E53D8"/>
    <w:rsid w:val="003E6641"/>
    <w:rsid w:val="003E687A"/>
    <w:rsid w:val="003E68B6"/>
    <w:rsid w:val="003E70DF"/>
    <w:rsid w:val="003E71B7"/>
    <w:rsid w:val="003F0CF6"/>
    <w:rsid w:val="003F0F94"/>
    <w:rsid w:val="003F1326"/>
    <w:rsid w:val="003F168B"/>
    <w:rsid w:val="003F18B7"/>
    <w:rsid w:val="003F27A3"/>
    <w:rsid w:val="003F2DF0"/>
    <w:rsid w:val="003F33A0"/>
    <w:rsid w:val="003F36C2"/>
    <w:rsid w:val="003F36DE"/>
    <w:rsid w:val="003F3985"/>
    <w:rsid w:val="003F3E9D"/>
    <w:rsid w:val="003F4519"/>
    <w:rsid w:val="003F4AEE"/>
    <w:rsid w:val="003F4E38"/>
    <w:rsid w:val="003F4E43"/>
    <w:rsid w:val="003F6372"/>
    <w:rsid w:val="003F711F"/>
    <w:rsid w:val="003F7126"/>
    <w:rsid w:val="0040074F"/>
    <w:rsid w:val="004007DB"/>
    <w:rsid w:val="00400CB7"/>
    <w:rsid w:val="0040186D"/>
    <w:rsid w:val="0040435A"/>
    <w:rsid w:val="00404573"/>
    <w:rsid w:val="00405141"/>
    <w:rsid w:val="00405392"/>
    <w:rsid w:val="0040774A"/>
    <w:rsid w:val="00410398"/>
    <w:rsid w:val="00411468"/>
    <w:rsid w:val="0041186A"/>
    <w:rsid w:val="00411947"/>
    <w:rsid w:val="00412141"/>
    <w:rsid w:val="0041230D"/>
    <w:rsid w:val="004131FC"/>
    <w:rsid w:val="0041423A"/>
    <w:rsid w:val="00415D71"/>
    <w:rsid w:val="00416812"/>
    <w:rsid w:val="00417D44"/>
    <w:rsid w:val="00417E2E"/>
    <w:rsid w:val="00421EAD"/>
    <w:rsid w:val="004223A5"/>
    <w:rsid w:val="00423D88"/>
    <w:rsid w:val="00424139"/>
    <w:rsid w:val="00424C98"/>
    <w:rsid w:val="004255F9"/>
    <w:rsid w:val="0042667F"/>
    <w:rsid w:val="00426F77"/>
    <w:rsid w:val="00427549"/>
    <w:rsid w:val="004277E1"/>
    <w:rsid w:val="0043024B"/>
    <w:rsid w:val="0043036F"/>
    <w:rsid w:val="00430777"/>
    <w:rsid w:val="004310BA"/>
    <w:rsid w:val="00431822"/>
    <w:rsid w:val="00431A7E"/>
    <w:rsid w:val="004322F7"/>
    <w:rsid w:val="0043251C"/>
    <w:rsid w:val="00434DA7"/>
    <w:rsid w:val="00435B01"/>
    <w:rsid w:val="00435DBD"/>
    <w:rsid w:val="00437155"/>
    <w:rsid w:val="00437179"/>
    <w:rsid w:val="00437347"/>
    <w:rsid w:val="004374D1"/>
    <w:rsid w:val="00437D50"/>
    <w:rsid w:val="0044058B"/>
    <w:rsid w:val="004407B2"/>
    <w:rsid w:val="0044080C"/>
    <w:rsid w:val="00440A83"/>
    <w:rsid w:val="0044159E"/>
    <w:rsid w:val="00442106"/>
    <w:rsid w:val="00443B66"/>
    <w:rsid w:val="00445582"/>
    <w:rsid w:val="004458B7"/>
    <w:rsid w:val="004467CF"/>
    <w:rsid w:val="00446F2E"/>
    <w:rsid w:val="00447FDD"/>
    <w:rsid w:val="0045014D"/>
    <w:rsid w:val="00450523"/>
    <w:rsid w:val="004506B5"/>
    <w:rsid w:val="00450729"/>
    <w:rsid w:val="004508E2"/>
    <w:rsid w:val="00451112"/>
    <w:rsid w:val="00452D99"/>
    <w:rsid w:val="0045328B"/>
    <w:rsid w:val="004539FA"/>
    <w:rsid w:val="00453D9D"/>
    <w:rsid w:val="00453E31"/>
    <w:rsid w:val="00454B63"/>
    <w:rsid w:val="00455864"/>
    <w:rsid w:val="004564D6"/>
    <w:rsid w:val="00456B84"/>
    <w:rsid w:val="00456D83"/>
    <w:rsid w:val="00456DCC"/>
    <w:rsid w:val="00460395"/>
    <w:rsid w:val="004603F3"/>
    <w:rsid w:val="004610CD"/>
    <w:rsid w:val="00461730"/>
    <w:rsid w:val="0046182C"/>
    <w:rsid w:val="00462145"/>
    <w:rsid w:val="00462622"/>
    <w:rsid w:val="004628BD"/>
    <w:rsid w:val="0046293D"/>
    <w:rsid w:val="00463740"/>
    <w:rsid w:val="00464517"/>
    <w:rsid w:val="004656E5"/>
    <w:rsid w:val="00465DB3"/>
    <w:rsid w:val="00466E6C"/>
    <w:rsid w:val="00466FB5"/>
    <w:rsid w:val="0046722D"/>
    <w:rsid w:val="0046782E"/>
    <w:rsid w:val="00467F11"/>
    <w:rsid w:val="0047070B"/>
    <w:rsid w:val="00471CDC"/>
    <w:rsid w:val="00471E23"/>
    <w:rsid w:val="00472E43"/>
    <w:rsid w:val="00472EF0"/>
    <w:rsid w:val="004730F6"/>
    <w:rsid w:val="00473317"/>
    <w:rsid w:val="00473AE1"/>
    <w:rsid w:val="00473FE6"/>
    <w:rsid w:val="0047453B"/>
    <w:rsid w:val="00474D2F"/>
    <w:rsid w:val="00475867"/>
    <w:rsid w:val="00476057"/>
    <w:rsid w:val="004764EB"/>
    <w:rsid w:val="00476C8C"/>
    <w:rsid w:val="00476DEB"/>
    <w:rsid w:val="00476F6E"/>
    <w:rsid w:val="00477B5A"/>
    <w:rsid w:val="00477C55"/>
    <w:rsid w:val="00480019"/>
    <w:rsid w:val="00480802"/>
    <w:rsid w:val="00480CDD"/>
    <w:rsid w:val="00480FAF"/>
    <w:rsid w:val="00481868"/>
    <w:rsid w:val="00481F18"/>
    <w:rsid w:val="00483112"/>
    <w:rsid w:val="00483A5F"/>
    <w:rsid w:val="00484331"/>
    <w:rsid w:val="00484B54"/>
    <w:rsid w:val="00484BA4"/>
    <w:rsid w:val="00485D55"/>
    <w:rsid w:val="00485FB7"/>
    <w:rsid w:val="00486783"/>
    <w:rsid w:val="00486ACA"/>
    <w:rsid w:val="004871F7"/>
    <w:rsid w:val="00487315"/>
    <w:rsid w:val="004874A1"/>
    <w:rsid w:val="00487621"/>
    <w:rsid w:val="00490341"/>
    <w:rsid w:val="00490558"/>
    <w:rsid w:val="00490B89"/>
    <w:rsid w:val="004913F4"/>
    <w:rsid w:val="004923C7"/>
    <w:rsid w:val="00493A5B"/>
    <w:rsid w:val="004946AD"/>
    <w:rsid w:val="00494892"/>
    <w:rsid w:val="00494B51"/>
    <w:rsid w:val="00494E2E"/>
    <w:rsid w:val="00496D9D"/>
    <w:rsid w:val="00497D3B"/>
    <w:rsid w:val="004A074A"/>
    <w:rsid w:val="004A0ACF"/>
    <w:rsid w:val="004A0BAB"/>
    <w:rsid w:val="004A1A6F"/>
    <w:rsid w:val="004A1F92"/>
    <w:rsid w:val="004A22EB"/>
    <w:rsid w:val="004A23CA"/>
    <w:rsid w:val="004A2F8A"/>
    <w:rsid w:val="004A3233"/>
    <w:rsid w:val="004A3EB5"/>
    <w:rsid w:val="004A438B"/>
    <w:rsid w:val="004A4E95"/>
    <w:rsid w:val="004A5453"/>
    <w:rsid w:val="004A6953"/>
    <w:rsid w:val="004A72D4"/>
    <w:rsid w:val="004A7483"/>
    <w:rsid w:val="004A775D"/>
    <w:rsid w:val="004B15E4"/>
    <w:rsid w:val="004B206D"/>
    <w:rsid w:val="004B251C"/>
    <w:rsid w:val="004B2D6A"/>
    <w:rsid w:val="004B428F"/>
    <w:rsid w:val="004B4388"/>
    <w:rsid w:val="004B43F5"/>
    <w:rsid w:val="004B47AB"/>
    <w:rsid w:val="004B4B9C"/>
    <w:rsid w:val="004B564E"/>
    <w:rsid w:val="004B5706"/>
    <w:rsid w:val="004B6800"/>
    <w:rsid w:val="004B6CD1"/>
    <w:rsid w:val="004B7412"/>
    <w:rsid w:val="004C2641"/>
    <w:rsid w:val="004C2C17"/>
    <w:rsid w:val="004C3388"/>
    <w:rsid w:val="004C3708"/>
    <w:rsid w:val="004C3A0D"/>
    <w:rsid w:val="004C3EF8"/>
    <w:rsid w:val="004C4A05"/>
    <w:rsid w:val="004C565D"/>
    <w:rsid w:val="004C59EC"/>
    <w:rsid w:val="004C6D5E"/>
    <w:rsid w:val="004C7B2C"/>
    <w:rsid w:val="004C7D6D"/>
    <w:rsid w:val="004D150D"/>
    <w:rsid w:val="004D15A8"/>
    <w:rsid w:val="004D2769"/>
    <w:rsid w:val="004D2F78"/>
    <w:rsid w:val="004D314D"/>
    <w:rsid w:val="004D33B6"/>
    <w:rsid w:val="004D4B6F"/>
    <w:rsid w:val="004D4BF4"/>
    <w:rsid w:val="004D4D15"/>
    <w:rsid w:val="004D4D64"/>
    <w:rsid w:val="004D5F2D"/>
    <w:rsid w:val="004D64D6"/>
    <w:rsid w:val="004E069B"/>
    <w:rsid w:val="004E1DA2"/>
    <w:rsid w:val="004E2083"/>
    <w:rsid w:val="004E2096"/>
    <w:rsid w:val="004E2139"/>
    <w:rsid w:val="004E3CE7"/>
    <w:rsid w:val="004E4397"/>
    <w:rsid w:val="004E4C46"/>
    <w:rsid w:val="004E6552"/>
    <w:rsid w:val="004E659C"/>
    <w:rsid w:val="004E70D3"/>
    <w:rsid w:val="004E78F4"/>
    <w:rsid w:val="004E7C90"/>
    <w:rsid w:val="004F0116"/>
    <w:rsid w:val="004F01B6"/>
    <w:rsid w:val="004F078C"/>
    <w:rsid w:val="004F12C0"/>
    <w:rsid w:val="004F21A8"/>
    <w:rsid w:val="004F2B81"/>
    <w:rsid w:val="004F30B3"/>
    <w:rsid w:val="004F33FC"/>
    <w:rsid w:val="004F3927"/>
    <w:rsid w:val="004F407F"/>
    <w:rsid w:val="004F6761"/>
    <w:rsid w:val="004F6EEC"/>
    <w:rsid w:val="00500351"/>
    <w:rsid w:val="00500DAB"/>
    <w:rsid w:val="00500E9A"/>
    <w:rsid w:val="00500F97"/>
    <w:rsid w:val="00501055"/>
    <w:rsid w:val="00501719"/>
    <w:rsid w:val="00502552"/>
    <w:rsid w:val="00502CED"/>
    <w:rsid w:val="00503D8A"/>
    <w:rsid w:val="00504B3E"/>
    <w:rsid w:val="00504B56"/>
    <w:rsid w:val="00504DFC"/>
    <w:rsid w:val="00505588"/>
    <w:rsid w:val="005055B3"/>
    <w:rsid w:val="005060D5"/>
    <w:rsid w:val="00507205"/>
    <w:rsid w:val="00507C24"/>
    <w:rsid w:val="00510EF5"/>
    <w:rsid w:val="0051167C"/>
    <w:rsid w:val="00511EED"/>
    <w:rsid w:val="00511FBC"/>
    <w:rsid w:val="00512245"/>
    <w:rsid w:val="00512650"/>
    <w:rsid w:val="00512767"/>
    <w:rsid w:val="00512944"/>
    <w:rsid w:val="005136D3"/>
    <w:rsid w:val="00515D45"/>
    <w:rsid w:val="0051669B"/>
    <w:rsid w:val="00516952"/>
    <w:rsid w:val="00517879"/>
    <w:rsid w:val="0051799E"/>
    <w:rsid w:val="00517AE2"/>
    <w:rsid w:val="00517B81"/>
    <w:rsid w:val="00520EDB"/>
    <w:rsid w:val="00521501"/>
    <w:rsid w:val="00521E98"/>
    <w:rsid w:val="005220A4"/>
    <w:rsid w:val="0052224B"/>
    <w:rsid w:val="00523C8F"/>
    <w:rsid w:val="00523F4C"/>
    <w:rsid w:val="005241AB"/>
    <w:rsid w:val="00524929"/>
    <w:rsid w:val="00524BE7"/>
    <w:rsid w:val="0052514A"/>
    <w:rsid w:val="00525291"/>
    <w:rsid w:val="00525735"/>
    <w:rsid w:val="00526233"/>
    <w:rsid w:val="0052681E"/>
    <w:rsid w:val="005269F8"/>
    <w:rsid w:val="0052715F"/>
    <w:rsid w:val="005272F4"/>
    <w:rsid w:val="00530707"/>
    <w:rsid w:val="0053145C"/>
    <w:rsid w:val="005318C7"/>
    <w:rsid w:val="005322CD"/>
    <w:rsid w:val="0053311C"/>
    <w:rsid w:val="00533B22"/>
    <w:rsid w:val="0053483E"/>
    <w:rsid w:val="00534D52"/>
    <w:rsid w:val="00534E4D"/>
    <w:rsid w:val="00535109"/>
    <w:rsid w:val="00535F6A"/>
    <w:rsid w:val="005360AD"/>
    <w:rsid w:val="00536A24"/>
    <w:rsid w:val="005374AC"/>
    <w:rsid w:val="0053793C"/>
    <w:rsid w:val="00537A1B"/>
    <w:rsid w:val="00537DA2"/>
    <w:rsid w:val="00540D10"/>
    <w:rsid w:val="005417DB"/>
    <w:rsid w:val="005423E5"/>
    <w:rsid w:val="00542AA4"/>
    <w:rsid w:val="00543270"/>
    <w:rsid w:val="005440B8"/>
    <w:rsid w:val="00544518"/>
    <w:rsid w:val="0054536C"/>
    <w:rsid w:val="0054556D"/>
    <w:rsid w:val="00545D55"/>
    <w:rsid w:val="00546066"/>
    <w:rsid w:val="00546562"/>
    <w:rsid w:val="00546683"/>
    <w:rsid w:val="005470C0"/>
    <w:rsid w:val="00547E45"/>
    <w:rsid w:val="00550C27"/>
    <w:rsid w:val="00551FAD"/>
    <w:rsid w:val="00552485"/>
    <w:rsid w:val="00552ED3"/>
    <w:rsid w:val="005545B8"/>
    <w:rsid w:val="00555198"/>
    <w:rsid w:val="00555A1F"/>
    <w:rsid w:val="00555FF1"/>
    <w:rsid w:val="005579C4"/>
    <w:rsid w:val="005614F3"/>
    <w:rsid w:val="00561B2D"/>
    <w:rsid w:val="00561B67"/>
    <w:rsid w:val="00561F12"/>
    <w:rsid w:val="00562464"/>
    <w:rsid w:val="00562850"/>
    <w:rsid w:val="00563A62"/>
    <w:rsid w:val="00563EFB"/>
    <w:rsid w:val="0056558C"/>
    <w:rsid w:val="005656B0"/>
    <w:rsid w:val="00565A86"/>
    <w:rsid w:val="00565BEE"/>
    <w:rsid w:val="005674D2"/>
    <w:rsid w:val="00567E57"/>
    <w:rsid w:val="00571CC8"/>
    <w:rsid w:val="00571D2D"/>
    <w:rsid w:val="005728E1"/>
    <w:rsid w:val="00573191"/>
    <w:rsid w:val="005744ED"/>
    <w:rsid w:val="005749E8"/>
    <w:rsid w:val="00575EE7"/>
    <w:rsid w:val="005760EB"/>
    <w:rsid w:val="00577EFB"/>
    <w:rsid w:val="005805B5"/>
    <w:rsid w:val="005828BC"/>
    <w:rsid w:val="0058358B"/>
    <w:rsid w:val="00583726"/>
    <w:rsid w:val="005844A3"/>
    <w:rsid w:val="005844E1"/>
    <w:rsid w:val="00584745"/>
    <w:rsid w:val="005858B4"/>
    <w:rsid w:val="0058634E"/>
    <w:rsid w:val="00586A0F"/>
    <w:rsid w:val="00587278"/>
    <w:rsid w:val="0058773C"/>
    <w:rsid w:val="00591C72"/>
    <w:rsid w:val="00591DEC"/>
    <w:rsid w:val="00591E6C"/>
    <w:rsid w:val="00592015"/>
    <w:rsid w:val="0059276A"/>
    <w:rsid w:val="00592DCE"/>
    <w:rsid w:val="00592F5D"/>
    <w:rsid w:val="00593303"/>
    <w:rsid w:val="005941EF"/>
    <w:rsid w:val="00594522"/>
    <w:rsid w:val="005945B1"/>
    <w:rsid w:val="005958A0"/>
    <w:rsid w:val="00596164"/>
    <w:rsid w:val="0059626F"/>
    <w:rsid w:val="00596276"/>
    <w:rsid w:val="0059706F"/>
    <w:rsid w:val="005A15C3"/>
    <w:rsid w:val="005A334C"/>
    <w:rsid w:val="005A400A"/>
    <w:rsid w:val="005A6DC8"/>
    <w:rsid w:val="005A6F50"/>
    <w:rsid w:val="005B0862"/>
    <w:rsid w:val="005B0F4C"/>
    <w:rsid w:val="005B1620"/>
    <w:rsid w:val="005B1625"/>
    <w:rsid w:val="005B217A"/>
    <w:rsid w:val="005B2D5D"/>
    <w:rsid w:val="005B2D77"/>
    <w:rsid w:val="005B3339"/>
    <w:rsid w:val="005B36F1"/>
    <w:rsid w:val="005B3EA8"/>
    <w:rsid w:val="005B4417"/>
    <w:rsid w:val="005B5495"/>
    <w:rsid w:val="005B6934"/>
    <w:rsid w:val="005B6E53"/>
    <w:rsid w:val="005B770F"/>
    <w:rsid w:val="005C0426"/>
    <w:rsid w:val="005C0763"/>
    <w:rsid w:val="005C0C87"/>
    <w:rsid w:val="005C1267"/>
    <w:rsid w:val="005C1B07"/>
    <w:rsid w:val="005C1BD0"/>
    <w:rsid w:val="005C2637"/>
    <w:rsid w:val="005C358B"/>
    <w:rsid w:val="005C3F64"/>
    <w:rsid w:val="005C5481"/>
    <w:rsid w:val="005C6B99"/>
    <w:rsid w:val="005C6DC6"/>
    <w:rsid w:val="005C6F02"/>
    <w:rsid w:val="005C7DD5"/>
    <w:rsid w:val="005C7EC5"/>
    <w:rsid w:val="005D00AA"/>
    <w:rsid w:val="005D094B"/>
    <w:rsid w:val="005D0E08"/>
    <w:rsid w:val="005D1A15"/>
    <w:rsid w:val="005D2888"/>
    <w:rsid w:val="005D4531"/>
    <w:rsid w:val="005D4651"/>
    <w:rsid w:val="005D486E"/>
    <w:rsid w:val="005D537E"/>
    <w:rsid w:val="005D606D"/>
    <w:rsid w:val="005D6A8F"/>
    <w:rsid w:val="005D720F"/>
    <w:rsid w:val="005D7EAC"/>
    <w:rsid w:val="005E0DDE"/>
    <w:rsid w:val="005E106E"/>
    <w:rsid w:val="005E1B99"/>
    <w:rsid w:val="005E1DAB"/>
    <w:rsid w:val="005E1E30"/>
    <w:rsid w:val="005E210E"/>
    <w:rsid w:val="005E25F5"/>
    <w:rsid w:val="005E30F8"/>
    <w:rsid w:val="005E42BE"/>
    <w:rsid w:val="005E48B5"/>
    <w:rsid w:val="005E4D9C"/>
    <w:rsid w:val="005E4F88"/>
    <w:rsid w:val="005E51F7"/>
    <w:rsid w:val="005E594A"/>
    <w:rsid w:val="005E5F93"/>
    <w:rsid w:val="005E611E"/>
    <w:rsid w:val="005E7520"/>
    <w:rsid w:val="005F0026"/>
    <w:rsid w:val="005F0719"/>
    <w:rsid w:val="005F0F75"/>
    <w:rsid w:val="005F14DE"/>
    <w:rsid w:val="005F152F"/>
    <w:rsid w:val="005F220E"/>
    <w:rsid w:val="005F38A7"/>
    <w:rsid w:val="005F3A47"/>
    <w:rsid w:val="005F44A3"/>
    <w:rsid w:val="005F4600"/>
    <w:rsid w:val="005F5AA4"/>
    <w:rsid w:val="005F6F10"/>
    <w:rsid w:val="005F7092"/>
    <w:rsid w:val="005F7DD6"/>
    <w:rsid w:val="00600283"/>
    <w:rsid w:val="00600475"/>
    <w:rsid w:val="00600591"/>
    <w:rsid w:val="00600EE5"/>
    <w:rsid w:val="00601AF9"/>
    <w:rsid w:val="006029E7"/>
    <w:rsid w:val="00603016"/>
    <w:rsid w:val="00603342"/>
    <w:rsid w:val="00603A7E"/>
    <w:rsid w:val="0060420B"/>
    <w:rsid w:val="0060513C"/>
    <w:rsid w:val="0060580E"/>
    <w:rsid w:val="006060F6"/>
    <w:rsid w:val="00606BB0"/>
    <w:rsid w:val="00606E33"/>
    <w:rsid w:val="00607E17"/>
    <w:rsid w:val="00607E31"/>
    <w:rsid w:val="00607FA2"/>
    <w:rsid w:val="0061044B"/>
    <w:rsid w:val="00610C83"/>
    <w:rsid w:val="00610DE5"/>
    <w:rsid w:val="006114B2"/>
    <w:rsid w:val="00611EA1"/>
    <w:rsid w:val="00612BF3"/>
    <w:rsid w:val="00612C1D"/>
    <w:rsid w:val="00612F06"/>
    <w:rsid w:val="00613DD6"/>
    <w:rsid w:val="0061641A"/>
    <w:rsid w:val="00620C6C"/>
    <w:rsid w:val="00621976"/>
    <w:rsid w:val="00621C6B"/>
    <w:rsid w:val="00622154"/>
    <w:rsid w:val="00622ECF"/>
    <w:rsid w:val="00623DB8"/>
    <w:rsid w:val="00623ECE"/>
    <w:rsid w:val="0062400A"/>
    <w:rsid w:val="006240A1"/>
    <w:rsid w:val="00625013"/>
    <w:rsid w:val="006261B3"/>
    <w:rsid w:val="00626505"/>
    <w:rsid w:val="0062754F"/>
    <w:rsid w:val="00627591"/>
    <w:rsid w:val="006275EB"/>
    <w:rsid w:val="00630D64"/>
    <w:rsid w:val="006313C8"/>
    <w:rsid w:val="006319DA"/>
    <w:rsid w:val="00631F00"/>
    <w:rsid w:val="006320F5"/>
    <w:rsid w:val="00632562"/>
    <w:rsid w:val="006336CD"/>
    <w:rsid w:val="00633809"/>
    <w:rsid w:val="00633FFC"/>
    <w:rsid w:val="00635156"/>
    <w:rsid w:val="00635501"/>
    <w:rsid w:val="00635B4E"/>
    <w:rsid w:val="00637BE2"/>
    <w:rsid w:val="00640111"/>
    <w:rsid w:val="00640478"/>
    <w:rsid w:val="00640B49"/>
    <w:rsid w:val="00640CCE"/>
    <w:rsid w:val="0064123E"/>
    <w:rsid w:val="006420C4"/>
    <w:rsid w:val="00642612"/>
    <w:rsid w:val="00643C9D"/>
    <w:rsid w:val="00643E57"/>
    <w:rsid w:val="006444E0"/>
    <w:rsid w:val="0064682D"/>
    <w:rsid w:val="00646CAD"/>
    <w:rsid w:val="00647F76"/>
    <w:rsid w:val="0065173D"/>
    <w:rsid w:val="0065321B"/>
    <w:rsid w:val="006532D8"/>
    <w:rsid w:val="00654967"/>
    <w:rsid w:val="00655A74"/>
    <w:rsid w:val="00655F4B"/>
    <w:rsid w:val="00655FDE"/>
    <w:rsid w:val="00656109"/>
    <w:rsid w:val="00657571"/>
    <w:rsid w:val="00660333"/>
    <w:rsid w:val="0066051E"/>
    <w:rsid w:val="00660BE4"/>
    <w:rsid w:val="00661493"/>
    <w:rsid w:val="00661884"/>
    <w:rsid w:val="00661AED"/>
    <w:rsid w:val="00661C2C"/>
    <w:rsid w:val="00662197"/>
    <w:rsid w:val="00663317"/>
    <w:rsid w:val="00663699"/>
    <w:rsid w:val="00663A01"/>
    <w:rsid w:val="00663BC8"/>
    <w:rsid w:val="0066461D"/>
    <w:rsid w:val="00664FCA"/>
    <w:rsid w:val="0066542D"/>
    <w:rsid w:val="0066594D"/>
    <w:rsid w:val="00665FE6"/>
    <w:rsid w:val="00666076"/>
    <w:rsid w:val="00666BC0"/>
    <w:rsid w:val="006675F4"/>
    <w:rsid w:val="006678E4"/>
    <w:rsid w:val="006701AE"/>
    <w:rsid w:val="00674B09"/>
    <w:rsid w:val="00674B8F"/>
    <w:rsid w:val="00674CFB"/>
    <w:rsid w:val="006751DF"/>
    <w:rsid w:val="0067587A"/>
    <w:rsid w:val="006767A9"/>
    <w:rsid w:val="00676AF1"/>
    <w:rsid w:val="00676BA5"/>
    <w:rsid w:val="0067706F"/>
    <w:rsid w:val="00677359"/>
    <w:rsid w:val="006775D8"/>
    <w:rsid w:val="00677A1D"/>
    <w:rsid w:val="00680AA6"/>
    <w:rsid w:val="00680EED"/>
    <w:rsid w:val="006812B0"/>
    <w:rsid w:val="00681580"/>
    <w:rsid w:val="00681E0D"/>
    <w:rsid w:val="00681E7E"/>
    <w:rsid w:val="006828F3"/>
    <w:rsid w:val="00682A8F"/>
    <w:rsid w:val="00682EC4"/>
    <w:rsid w:val="00684F2C"/>
    <w:rsid w:val="0068527E"/>
    <w:rsid w:val="006870D5"/>
    <w:rsid w:val="006871F5"/>
    <w:rsid w:val="00687232"/>
    <w:rsid w:val="00687B99"/>
    <w:rsid w:val="0069049A"/>
    <w:rsid w:val="006908C6"/>
    <w:rsid w:val="006908E2"/>
    <w:rsid w:val="00690E39"/>
    <w:rsid w:val="00690E78"/>
    <w:rsid w:val="00691A3B"/>
    <w:rsid w:val="00693397"/>
    <w:rsid w:val="00693C98"/>
    <w:rsid w:val="00694554"/>
    <w:rsid w:val="00694C76"/>
    <w:rsid w:val="00694E2A"/>
    <w:rsid w:val="006953EB"/>
    <w:rsid w:val="00695452"/>
    <w:rsid w:val="00696A3D"/>
    <w:rsid w:val="00696ACD"/>
    <w:rsid w:val="006972DA"/>
    <w:rsid w:val="006A011C"/>
    <w:rsid w:val="006A10BD"/>
    <w:rsid w:val="006A3011"/>
    <w:rsid w:val="006A3971"/>
    <w:rsid w:val="006A3D02"/>
    <w:rsid w:val="006A449D"/>
    <w:rsid w:val="006A4B40"/>
    <w:rsid w:val="006A5E75"/>
    <w:rsid w:val="006A66FD"/>
    <w:rsid w:val="006A6AD3"/>
    <w:rsid w:val="006A6C78"/>
    <w:rsid w:val="006A7391"/>
    <w:rsid w:val="006A7413"/>
    <w:rsid w:val="006B050D"/>
    <w:rsid w:val="006B1074"/>
    <w:rsid w:val="006B11BD"/>
    <w:rsid w:val="006B12BB"/>
    <w:rsid w:val="006B1556"/>
    <w:rsid w:val="006B15E8"/>
    <w:rsid w:val="006B1604"/>
    <w:rsid w:val="006B1758"/>
    <w:rsid w:val="006B230E"/>
    <w:rsid w:val="006B29EA"/>
    <w:rsid w:val="006B4F1F"/>
    <w:rsid w:val="006B6AFF"/>
    <w:rsid w:val="006C1FD9"/>
    <w:rsid w:val="006C21DC"/>
    <w:rsid w:val="006C282F"/>
    <w:rsid w:val="006C2875"/>
    <w:rsid w:val="006C291E"/>
    <w:rsid w:val="006C3AA6"/>
    <w:rsid w:val="006C3FEB"/>
    <w:rsid w:val="006C40CD"/>
    <w:rsid w:val="006C4386"/>
    <w:rsid w:val="006C45F7"/>
    <w:rsid w:val="006C50C7"/>
    <w:rsid w:val="006C60A6"/>
    <w:rsid w:val="006C6647"/>
    <w:rsid w:val="006C6F6F"/>
    <w:rsid w:val="006D2F2D"/>
    <w:rsid w:val="006D5311"/>
    <w:rsid w:val="006D53EE"/>
    <w:rsid w:val="006D5D6C"/>
    <w:rsid w:val="006D5F8D"/>
    <w:rsid w:val="006D6A15"/>
    <w:rsid w:val="006E015C"/>
    <w:rsid w:val="006E0CEC"/>
    <w:rsid w:val="006E17F4"/>
    <w:rsid w:val="006E2B78"/>
    <w:rsid w:val="006E30D8"/>
    <w:rsid w:val="006E3AD6"/>
    <w:rsid w:val="006E3C78"/>
    <w:rsid w:val="006E3EE0"/>
    <w:rsid w:val="006E4368"/>
    <w:rsid w:val="006E4B62"/>
    <w:rsid w:val="006E555E"/>
    <w:rsid w:val="006E5590"/>
    <w:rsid w:val="006E5963"/>
    <w:rsid w:val="006E6197"/>
    <w:rsid w:val="006E61D4"/>
    <w:rsid w:val="006E6494"/>
    <w:rsid w:val="006E65E0"/>
    <w:rsid w:val="006E6774"/>
    <w:rsid w:val="006E6816"/>
    <w:rsid w:val="006E6BDB"/>
    <w:rsid w:val="006E7F5D"/>
    <w:rsid w:val="006F03CD"/>
    <w:rsid w:val="006F05EC"/>
    <w:rsid w:val="006F198D"/>
    <w:rsid w:val="006F1BCF"/>
    <w:rsid w:val="006F2AB5"/>
    <w:rsid w:val="006F30B6"/>
    <w:rsid w:val="006F3311"/>
    <w:rsid w:val="006F407B"/>
    <w:rsid w:val="006F410B"/>
    <w:rsid w:val="006F4264"/>
    <w:rsid w:val="006F42CC"/>
    <w:rsid w:val="006F4B5E"/>
    <w:rsid w:val="006F4D0F"/>
    <w:rsid w:val="006F4FFC"/>
    <w:rsid w:val="006F6AD9"/>
    <w:rsid w:val="006F6AEB"/>
    <w:rsid w:val="006F6E21"/>
    <w:rsid w:val="00701111"/>
    <w:rsid w:val="0070135B"/>
    <w:rsid w:val="007028A7"/>
    <w:rsid w:val="00702C7B"/>
    <w:rsid w:val="00702C93"/>
    <w:rsid w:val="007030CE"/>
    <w:rsid w:val="007040E7"/>
    <w:rsid w:val="00704470"/>
    <w:rsid w:val="00704EA5"/>
    <w:rsid w:val="007051D2"/>
    <w:rsid w:val="00706D10"/>
    <w:rsid w:val="00707F65"/>
    <w:rsid w:val="007106FD"/>
    <w:rsid w:val="00712B9B"/>
    <w:rsid w:val="007130CF"/>
    <w:rsid w:val="00713DDF"/>
    <w:rsid w:val="00713E49"/>
    <w:rsid w:val="00714185"/>
    <w:rsid w:val="007141DA"/>
    <w:rsid w:val="007142FB"/>
    <w:rsid w:val="00715142"/>
    <w:rsid w:val="007157BC"/>
    <w:rsid w:val="007158CC"/>
    <w:rsid w:val="00716A40"/>
    <w:rsid w:val="00720360"/>
    <w:rsid w:val="00721078"/>
    <w:rsid w:val="00721A26"/>
    <w:rsid w:val="0072268B"/>
    <w:rsid w:val="0072309F"/>
    <w:rsid w:val="00725356"/>
    <w:rsid w:val="007253CC"/>
    <w:rsid w:val="00725F8B"/>
    <w:rsid w:val="007268F0"/>
    <w:rsid w:val="0072694E"/>
    <w:rsid w:val="00726C2E"/>
    <w:rsid w:val="00727200"/>
    <w:rsid w:val="00727C09"/>
    <w:rsid w:val="00727F73"/>
    <w:rsid w:val="00730340"/>
    <w:rsid w:val="00730642"/>
    <w:rsid w:val="00730A6C"/>
    <w:rsid w:val="00731308"/>
    <w:rsid w:val="007316AF"/>
    <w:rsid w:val="00731CBA"/>
    <w:rsid w:val="00732583"/>
    <w:rsid w:val="00732877"/>
    <w:rsid w:val="0073351A"/>
    <w:rsid w:val="00733C37"/>
    <w:rsid w:val="007345B5"/>
    <w:rsid w:val="00735050"/>
    <w:rsid w:val="00735ABA"/>
    <w:rsid w:val="00736443"/>
    <w:rsid w:val="00736ADF"/>
    <w:rsid w:val="00736E7C"/>
    <w:rsid w:val="007371F8"/>
    <w:rsid w:val="00737E5B"/>
    <w:rsid w:val="007400EE"/>
    <w:rsid w:val="007401E8"/>
    <w:rsid w:val="007404EF"/>
    <w:rsid w:val="00740628"/>
    <w:rsid w:val="007407E0"/>
    <w:rsid w:val="00740FD9"/>
    <w:rsid w:val="00742633"/>
    <w:rsid w:val="007438F6"/>
    <w:rsid w:val="00743C95"/>
    <w:rsid w:val="00743CBB"/>
    <w:rsid w:val="00744482"/>
    <w:rsid w:val="00744981"/>
    <w:rsid w:val="0074554C"/>
    <w:rsid w:val="00747568"/>
    <w:rsid w:val="007475B6"/>
    <w:rsid w:val="00750B65"/>
    <w:rsid w:val="00750B7D"/>
    <w:rsid w:val="00751AD2"/>
    <w:rsid w:val="007522A6"/>
    <w:rsid w:val="00752855"/>
    <w:rsid w:val="00752B99"/>
    <w:rsid w:val="00752C3A"/>
    <w:rsid w:val="00753386"/>
    <w:rsid w:val="00753B91"/>
    <w:rsid w:val="00753DD0"/>
    <w:rsid w:val="00753F66"/>
    <w:rsid w:val="0075452A"/>
    <w:rsid w:val="00755630"/>
    <w:rsid w:val="00756B22"/>
    <w:rsid w:val="00756C0A"/>
    <w:rsid w:val="00756C7D"/>
    <w:rsid w:val="00757140"/>
    <w:rsid w:val="00757C73"/>
    <w:rsid w:val="00757D10"/>
    <w:rsid w:val="0076007C"/>
    <w:rsid w:val="00760315"/>
    <w:rsid w:val="00760360"/>
    <w:rsid w:val="00761347"/>
    <w:rsid w:val="00761573"/>
    <w:rsid w:val="00761842"/>
    <w:rsid w:val="00762244"/>
    <w:rsid w:val="00762570"/>
    <w:rsid w:val="00762F66"/>
    <w:rsid w:val="00765D2E"/>
    <w:rsid w:val="00765F37"/>
    <w:rsid w:val="00766124"/>
    <w:rsid w:val="0076619C"/>
    <w:rsid w:val="00766A8A"/>
    <w:rsid w:val="00767C9B"/>
    <w:rsid w:val="00767EA1"/>
    <w:rsid w:val="00770AF0"/>
    <w:rsid w:val="0077250A"/>
    <w:rsid w:val="00772921"/>
    <w:rsid w:val="00772B24"/>
    <w:rsid w:val="007734DC"/>
    <w:rsid w:val="00773963"/>
    <w:rsid w:val="00774BA5"/>
    <w:rsid w:val="007753EC"/>
    <w:rsid w:val="007758C4"/>
    <w:rsid w:val="007760F4"/>
    <w:rsid w:val="007770EA"/>
    <w:rsid w:val="0077757C"/>
    <w:rsid w:val="0077770C"/>
    <w:rsid w:val="00780EF7"/>
    <w:rsid w:val="00781106"/>
    <w:rsid w:val="0078115D"/>
    <w:rsid w:val="00781A6B"/>
    <w:rsid w:val="00781EC9"/>
    <w:rsid w:val="0078236E"/>
    <w:rsid w:val="00782686"/>
    <w:rsid w:val="007845AF"/>
    <w:rsid w:val="00784867"/>
    <w:rsid w:val="00785011"/>
    <w:rsid w:val="0078517A"/>
    <w:rsid w:val="0078584C"/>
    <w:rsid w:val="00786687"/>
    <w:rsid w:val="00786921"/>
    <w:rsid w:val="00786FB3"/>
    <w:rsid w:val="00787ABF"/>
    <w:rsid w:val="00790447"/>
    <w:rsid w:val="00791334"/>
    <w:rsid w:val="00791C57"/>
    <w:rsid w:val="007920EC"/>
    <w:rsid w:val="00792B16"/>
    <w:rsid w:val="00792CE3"/>
    <w:rsid w:val="007933CF"/>
    <w:rsid w:val="0079564B"/>
    <w:rsid w:val="00796741"/>
    <w:rsid w:val="00796DFC"/>
    <w:rsid w:val="0079725C"/>
    <w:rsid w:val="007A0B00"/>
    <w:rsid w:val="007A1021"/>
    <w:rsid w:val="007A1319"/>
    <w:rsid w:val="007A2B1E"/>
    <w:rsid w:val="007A307F"/>
    <w:rsid w:val="007A3258"/>
    <w:rsid w:val="007A37E3"/>
    <w:rsid w:val="007A39AD"/>
    <w:rsid w:val="007A40C0"/>
    <w:rsid w:val="007A419E"/>
    <w:rsid w:val="007A4556"/>
    <w:rsid w:val="007A45B6"/>
    <w:rsid w:val="007A48DA"/>
    <w:rsid w:val="007A6247"/>
    <w:rsid w:val="007A68DC"/>
    <w:rsid w:val="007A6C9D"/>
    <w:rsid w:val="007A72B4"/>
    <w:rsid w:val="007B0149"/>
    <w:rsid w:val="007B0604"/>
    <w:rsid w:val="007B0FC4"/>
    <w:rsid w:val="007B2289"/>
    <w:rsid w:val="007B28CF"/>
    <w:rsid w:val="007B2BE2"/>
    <w:rsid w:val="007B2D79"/>
    <w:rsid w:val="007B4EA6"/>
    <w:rsid w:val="007B5521"/>
    <w:rsid w:val="007B5BD3"/>
    <w:rsid w:val="007B5E3B"/>
    <w:rsid w:val="007B5F05"/>
    <w:rsid w:val="007B661D"/>
    <w:rsid w:val="007B7CBB"/>
    <w:rsid w:val="007C0169"/>
    <w:rsid w:val="007C048A"/>
    <w:rsid w:val="007C08AA"/>
    <w:rsid w:val="007C118B"/>
    <w:rsid w:val="007C150B"/>
    <w:rsid w:val="007C199B"/>
    <w:rsid w:val="007C31D8"/>
    <w:rsid w:val="007C34D8"/>
    <w:rsid w:val="007C450E"/>
    <w:rsid w:val="007C507B"/>
    <w:rsid w:val="007C51F3"/>
    <w:rsid w:val="007C6C62"/>
    <w:rsid w:val="007C6FF7"/>
    <w:rsid w:val="007D063D"/>
    <w:rsid w:val="007D0B90"/>
    <w:rsid w:val="007D11BE"/>
    <w:rsid w:val="007D202B"/>
    <w:rsid w:val="007D31D6"/>
    <w:rsid w:val="007D3536"/>
    <w:rsid w:val="007D37D2"/>
    <w:rsid w:val="007D42C1"/>
    <w:rsid w:val="007D489F"/>
    <w:rsid w:val="007D6304"/>
    <w:rsid w:val="007D6C18"/>
    <w:rsid w:val="007D71FE"/>
    <w:rsid w:val="007D7908"/>
    <w:rsid w:val="007D7F1B"/>
    <w:rsid w:val="007E0011"/>
    <w:rsid w:val="007E1709"/>
    <w:rsid w:val="007E1D7F"/>
    <w:rsid w:val="007E2391"/>
    <w:rsid w:val="007E2578"/>
    <w:rsid w:val="007E45A3"/>
    <w:rsid w:val="007E4DB7"/>
    <w:rsid w:val="007E4DDF"/>
    <w:rsid w:val="007E6ED5"/>
    <w:rsid w:val="007F0212"/>
    <w:rsid w:val="007F0AF8"/>
    <w:rsid w:val="007F110A"/>
    <w:rsid w:val="007F2345"/>
    <w:rsid w:val="007F2EC4"/>
    <w:rsid w:val="007F5222"/>
    <w:rsid w:val="007F5EC7"/>
    <w:rsid w:val="007F728A"/>
    <w:rsid w:val="007F738F"/>
    <w:rsid w:val="007F75B4"/>
    <w:rsid w:val="007F7E4A"/>
    <w:rsid w:val="008007F0"/>
    <w:rsid w:val="0080190C"/>
    <w:rsid w:val="008031B8"/>
    <w:rsid w:val="00804D49"/>
    <w:rsid w:val="008053FC"/>
    <w:rsid w:val="008058BB"/>
    <w:rsid w:val="00805AA4"/>
    <w:rsid w:val="00805EE1"/>
    <w:rsid w:val="0080609E"/>
    <w:rsid w:val="0080661B"/>
    <w:rsid w:val="00807265"/>
    <w:rsid w:val="00807C0F"/>
    <w:rsid w:val="008101C4"/>
    <w:rsid w:val="0081062A"/>
    <w:rsid w:val="00811648"/>
    <w:rsid w:val="00811B77"/>
    <w:rsid w:val="00812DE0"/>
    <w:rsid w:val="00813648"/>
    <w:rsid w:val="0081383D"/>
    <w:rsid w:val="00813E98"/>
    <w:rsid w:val="00814197"/>
    <w:rsid w:val="0081496E"/>
    <w:rsid w:val="00814B2F"/>
    <w:rsid w:val="00814B7F"/>
    <w:rsid w:val="0081652D"/>
    <w:rsid w:val="00817357"/>
    <w:rsid w:val="00817613"/>
    <w:rsid w:val="00817D21"/>
    <w:rsid w:val="008200C1"/>
    <w:rsid w:val="00820126"/>
    <w:rsid w:val="008203EA"/>
    <w:rsid w:val="00820EC1"/>
    <w:rsid w:val="00821C47"/>
    <w:rsid w:val="00821C6F"/>
    <w:rsid w:val="00822728"/>
    <w:rsid w:val="00823494"/>
    <w:rsid w:val="00824062"/>
    <w:rsid w:val="008245F8"/>
    <w:rsid w:val="00824A43"/>
    <w:rsid w:val="00824C34"/>
    <w:rsid w:val="00824C51"/>
    <w:rsid w:val="00824E43"/>
    <w:rsid w:val="00825031"/>
    <w:rsid w:val="008253EC"/>
    <w:rsid w:val="00826B98"/>
    <w:rsid w:val="008276D9"/>
    <w:rsid w:val="00827958"/>
    <w:rsid w:val="008304B3"/>
    <w:rsid w:val="00830867"/>
    <w:rsid w:val="008309D3"/>
    <w:rsid w:val="00830BB4"/>
    <w:rsid w:val="00830D30"/>
    <w:rsid w:val="00831159"/>
    <w:rsid w:val="00831FB4"/>
    <w:rsid w:val="00833155"/>
    <w:rsid w:val="0083339C"/>
    <w:rsid w:val="00833922"/>
    <w:rsid w:val="00833DAB"/>
    <w:rsid w:val="00834E95"/>
    <w:rsid w:val="00835BE4"/>
    <w:rsid w:val="00835EF5"/>
    <w:rsid w:val="00837734"/>
    <w:rsid w:val="00840033"/>
    <w:rsid w:val="00840C03"/>
    <w:rsid w:val="00841237"/>
    <w:rsid w:val="008422AA"/>
    <w:rsid w:val="00842713"/>
    <w:rsid w:val="00842FE8"/>
    <w:rsid w:val="00843AD6"/>
    <w:rsid w:val="00844D0B"/>
    <w:rsid w:val="00844E0A"/>
    <w:rsid w:val="00845A84"/>
    <w:rsid w:val="008462C7"/>
    <w:rsid w:val="0084632D"/>
    <w:rsid w:val="008465A8"/>
    <w:rsid w:val="008469B8"/>
    <w:rsid w:val="00846FB5"/>
    <w:rsid w:val="00850522"/>
    <w:rsid w:val="00851697"/>
    <w:rsid w:val="0085194F"/>
    <w:rsid w:val="008521F6"/>
    <w:rsid w:val="00852212"/>
    <w:rsid w:val="0085251C"/>
    <w:rsid w:val="008533F7"/>
    <w:rsid w:val="00853642"/>
    <w:rsid w:val="00853653"/>
    <w:rsid w:val="00854AB8"/>
    <w:rsid w:val="00856FA2"/>
    <w:rsid w:val="0085716C"/>
    <w:rsid w:val="00857A29"/>
    <w:rsid w:val="00857EC6"/>
    <w:rsid w:val="008604E1"/>
    <w:rsid w:val="00860FDC"/>
    <w:rsid w:val="0086129C"/>
    <w:rsid w:val="008615F5"/>
    <w:rsid w:val="00861798"/>
    <w:rsid w:val="00861C12"/>
    <w:rsid w:val="00861F50"/>
    <w:rsid w:val="00862AC9"/>
    <w:rsid w:val="00862C63"/>
    <w:rsid w:val="00862D6C"/>
    <w:rsid w:val="008644AB"/>
    <w:rsid w:val="0086463A"/>
    <w:rsid w:val="00864827"/>
    <w:rsid w:val="00864EAD"/>
    <w:rsid w:val="00864FD2"/>
    <w:rsid w:val="00865D2C"/>
    <w:rsid w:val="00866300"/>
    <w:rsid w:val="00866B5C"/>
    <w:rsid w:val="0086718E"/>
    <w:rsid w:val="0086783C"/>
    <w:rsid w:val="00870B4C"/>
    <w:rsid w:val="00872E90"/>
    <w:rsid w:val="00873223"/>
    <w:rsid w:val="00873321"/>
    <w:rsid w:val="008744CF"/>
    <w:rsid w:val="008746EE"/>
    <w:rsid w:val="00874BC9"/>
    <w:rsid w:val="00874C4B"/>
    <w:rsid w:val="00875179"/>
    <w:rsid w:val="00875720"/>
    <w:rsid w:val="008761D9"/>
    <w:rsid w:val="0087629C"/>
    <w:rsid w:val="00876457"/>
    <w:rsid w:val="008766E8"/>
    <w:rsid w:val="008769EF"/>
    <w:rsid w:val="00876A9F"/>
    <w:rsid w:val="00876ACA"/>
    <w:rsid w:val="00877024"/>
    <w:rsid w:val="0087788A"/>
    <w:rsid w:val="00877C54"/>
    <w:rsid w:val="00880452"/>
    <w:rsid w:val="00880491"/>
    <w:rsid w:val="0088063E"/>
    <w:rsid w:val="00881233"/>
    <w:rsid w:val="008824B5"/>
    <w:rsid w:val="00882B5D"/>
    <w:rsid w:val="00882FAC"/>
    <w:rsid w:val="00883299"/>
    <w:rsid w:val="00883FDE"/>
    <w:rsid w:val="00884292"/>
    <w:rsid w:val="00885680"/>
    <w:rsid w:val="008864D2"/>
    <w:rsid w:val="0088693C"/>
    <w:rsid w:val="00886A48"/>
    <w:rsid w:val="008870AA"/>
    <w:rsid w:val="008878F0"/>
    <w:rsid w:val="00887CCA"/>
    <w:rsid w:val="00890D30"/>
    <w:rsid w:val="00890EA5"/>
    <w:rsid w:val="00891923"/>
    <w:rsid w:val="008920B9"/>
    <w:rsid w:val="008922A1"/>
    <w:rsid w:val="008940B3"/>
    <w:rsid w:val="0089416D"/>
    <w:rsid w:val="00894408"/>
    <w:rsid w:val="008948E1"/>
    <w:rsid w:val="0089541D"/>
    <w:rsid w:val="0089673D"/>
    <w:rsid w:val="008975DF"/>
    <w:rsid w:val="00897915"/>
    <w:rsid w:val="008A03CC"/>
    <w:rsid w:val="008A06E7"/>
    <w:rsid w:val="008A20FC"/>
    <w:rsid w:val="008A23C9"/>
    <w:rsid w:val="008A2FE7"/>
    <w:rsid w:val="008A3980"/>
    <w:rsid w:val="008A45D2"/>
    <w:rsid w:val="008A47C3"/>
    <w:rsid w:val="008A47DB"/>
    <w:rsid w:val="008A48D6"/>
    <w:rsid w:val="008A4904"/>
    <w:rsid w:val="008A4D0F"/>
    <w:rsid w:val="008A5D50"/>
    <w:rsid w:val="008A6538"/>
    <w:rsid w:val="008A6712"/>
    <w:rsid w:val="008A6F32"/>
    <w:rsid w:val="008A73E6"/>
    <w:rsid w:val="008B06A7"/>
    <w:rsid w:val="008B12F5"/>
    <w:rsid w:val="008B2CEA"/>
    <w:rsid w:val="008B2CF8"/>
    <w:rsid w:val="008B40DF"/>
    <w:rsid w:val="008B5117"/>
    <w:rsid w:val="008B6271"/>
    <w:rsid w:val="008B6380"/>
    <w:rsid w:val="008B64F4"/>
    <w:rsid w:val="008B6739"/>
    <w:rsid w:val="008B6846"/>
    <w:rsid w:val="008B699C"/>
    <w:rsid w:val="008C0760"/>
    <w:rsid w:val="008C38E1"/>
    <w:rsid w:val="008C3D10"/>
    <w:rsid w:val="008C52B4"/>
    <w:rsid w:val="008C5589"/>
    <w:rsid w:val="008C58AD"/>
    <w:rsid w:val="008C5B86"/>
    <w:rsid w:val="008C5BFE"/>
    <w:rsid w:val="008C5F43"/>
    <w:rsid w:val="008C5F57"/>
    <w:rsid w:val="008C706A"/>
    <w:rsid w:val="008C74EF"/>
    <w:rsid w:val="008C7C51"/>
    <w:rsid w:val="008D0BFC"/>
    <w:rsid w:val="008D0D32"/>
    <w:rsid w:val="008D0D4D"/>
    <w:rsid w:val="008D1232"/>
    <w:rsid w:val="008D14D8"/>
    <w:rsid w:val="008D1750"/>
    <w:rsid w:val="008D2178"/>
    <w:rsid w:val="008D317B"/>
    <w:rsid w:val="008D37E2"/>
    <w:rsid w:val="008D4C98"/>
    <w:rsid w:val="008D5993"/>
    <w:rsid w:val="008D60BE"/>
    <w:rsid w:val="008D61BF"/>
    <w:rsid w:val="008D6A07"/>
    <w:rsid w:val="008D6DDA"/>
    <w:rsid w:val="008E024E"/>
    <w:rsid w:val="008E1BD5"/>
    <w:rsid w:val="008E1DCB"/>
    <w:rsid w:val="008E1E36"/>
    <w:rsid w:val="008E2485"/>
    <w:rsid w:val="008E2F95"/>
    <w:rsid w:val="008E6067"/>
    <w:rsid w:val="008E60A4"/>
    <w:rsid w:val="008E7A27"/>
    <w:rsid w:val="008F0925"/>
    <w:rsid w:val="008F0D12"/>
    <w:rsid w:val="008F15DA"/>
    <w:rsid w:val="008F1F21"/>
    <w:rsid w:val="008F266E"/>
    <w:rsid w:val="008F3A46"/>
    <w:rsid w:val="008F3DED"/>
    <w:rsid w:val="008F4083"/>
    <w:rsid w:val="008F4449"/>
    <w:rsid w:val="008F448A"/>
    <w:rsid w:val="008F46AB"/>
    <w:rsid w:val="008F47F3"/>
    <w:rsid w:val="008F4C3C"/>
    <w:rsid w:val="008F51E3"/>
    <w:rsid w:val="008F6742"/>
    <w:rsid w:val="008F6E31"/>
    <w:rsid w:val="008F7FBB"/>
    <w:rsid w:val="009000C3"/>
    <w:rsid w:val="00901363"/>
    <w:rsid w:val="00901624"/>
    <w:rsid w:val="00901945"/>
    <w:rsid w:val="00901C4C"/>
    <w:rsid w:val="00901F38"/>
    <w:rsid w:val="00901F94"/>
    <w:rsid w:val="00902A4A"/>
    <w:rsid w:val="00902E07"/>
    <w:rsid w:val="00903071"/>
    <w:rsid w:val="0090313D"/>
    <w:rsid w:val="009035C5"/>
    <w:rsid w:val="00903949"/>
    <w:rsid w:val="009049F9"/>
    <w:rsid w:val="00904C20"/>
    <w:rsid w:val="00904E89"/>
    <w:rsid w:val="009057E8"/>
    <w:rsid w:val="00905EA1"/>
    <w:rsid w:val="00905F28"/>
    <w:rsid w:val="0090651E"/>
    <w:rsid w:val="009069A2"/>
    <w:rsid w:val="00906B83"/>
    <w:rsid w:val="00906B9C"/>
    <w:rsid w:val="00906EC8"/>
    <w:rsid w:val="009079A4"/>
    <w:rsid w:val="00907AEC"/>
    <w:rsid w:val="00907F23"/>
    <w:rsid w:val="009112FA"/>
    <w:rsid w:val="00911464"/>
    <w:rsid w:val="00911AD1"/>
    <w:rsid w:val="00911E28"/>
    <w:rsid w:val="0091212F"/>
    <w:rsid w:val="0091218A"/>
    <w:rsid w:val="00913EA0"/>
    <w:rsid w:val="00914458"/>
    <w:rsid w:val="00915408"/>
    <w:rsid w:val="009168FF"/>
    <w:rsid w:val="0091767E"/>
    <w:rsid w:val="00917FC3"/>
    <w:rsid w:val="00920BEB"/>
    <w:rsid w:val="00921287"/>
    <w:rsid w:val="0092176F"/>
    <w:rsid w:val="00922A9D"/>
    <w:rsid w:val="0092352E"/>
    <w:rsid w:val="00923708"/>
    <w:rsid w:val="00923E9E"/>
    <w:rsid w:val="009247B6"/>
    <w:rsid w:val="00927472"/>
    <w:rsid w:val="00927943"/>
    <w:rsid w:val="009301C6"/>
    <w:rsid w:val="0093193A"/>
    <w:rsid w:val="00931C85"/>
    <w:rsid w:val="00932504"/>
    <w:rsid w:val="00934015"/>
    <w:rsid w:val="0093416D"/>
    <w:rsid w:val="0093469A"/>
    <w:rsid w:val="0093576A"/>
    <w:rsid w:val="00937E1F"/>
    <w:rsid w:val="00937F23"/>
    <w:rsid w:val="00940018"/>
    <w:rsid w:val="00940413"/>
    <w:rsid w:val="00940E29"/>
    <w:rsid w:val="00941161"/>
    <w:rsid w:val="009435EB"/>
    <w:rsid w:val="00944A83"/>
    <w:rsid w:val="009460CF"/>
    <w:rsid w:val="00946387"/>
    <w:rsid w:val="00946D90"/>
    <w:rsid w:val="00947483"/>
    <w:rsid w:val="00947F5E"/>
    <w:rsid w:val="009501FB"/>
    <w:rsid w:val="00950314"/>
    <w:rsid w:val="009503E4"/>
    <w:rsid w:val="00950682"/>
    <w:rsid w:val="00950953"/>
    <w:rsid w:val="00950F57"/>
    <w:rsid w:val="009515B1"/>
    <w:rsid w:val="00951DC1"/>
    <w:rsid w:val="00951F10"/>
    <w:rsid w:val="009532CE"/>
    <w:rsid w:val="0095389F"/>
    <w:rsid w:val="00954CB0"/>
    <w:rsid w:val="00954F81"/>
    <w:rsid w:val="00955114"/>
    <w:rsid w:val="0095575C"/>
    <w:rsid w:val="0095650E"/>
    <w:rsid w:val="0095683E"/>
    <w:rsid w:val="00956B48"/>
    <w:rsid w:val="00956C5E"/>
    <w:rsid w:val="00957DC8"/>
    <w:rsid w:val="00960A81"/>
    <w:rsid w:val="00960EE0"/>
    <w:rsid w:val="009612EB"/>
    <w:rsid w:val="00963AB1"/>
    <w:rsid w:val="0096498C"/>
    <w:rsid w:val="00965A0A"/>
    <w:rsid w:val="00965B5E"/>
    <w:rsid w:val="00965D14"/>
    <w:rsid w:val="00965D21"/>
    <w:rsid w:val="00966596"/>
    <w:rsid w:val="00966904"/>
    <w:rsid w:val="00966CE5"/>
    <w:rsid w:val="009675BC"/>
    <w:rsid w:val="009703A6"/>
    <w:rsid w:val="00970621"/>
    <w:rsid w:val="009708C0"/>
    <w:rsid w:val="00970F4B"/>
    <w:rsid w:val="00971718"/>
    <w:rsid w:val="00971C41"/>
    <w:rsid w:val="00972645"/>
    <w:rsid w:val="00972BC4"/>
    <w:rsid w:val="0097309A"/>
    <w:rsid w:val="009739E7"/>
    <w:rsid w:val="00973AE3"/>
    <w:rsid w:val="00974492"/>
    <w:rsid w:val="00974521"/>
    <w:rsid w:val="009746ED"/>
    <w:rsid w:val="00974C22"/>
    <w:rsid w:val="00974CED"/>
    <w:rsid w:val="009750A3"/>
    <w:rsid w:val="00975D00"/>
    <w:rsid w:val="00975F86"/>
    <w:rsid w:val="009767AE"/>
    <w:rsid w:val="00980AB4"/>
    <w:rsid w:val="00981065"/>
    <w:rsid w:val="00981443"/>
    <w:rsid w:val="009820B3"/>
    <w:rsid w:val="009823C2"/>
    <w:rsid w:val="00982D21"/>
    <w:rsid w:val="00983D8E"/>
    <w:rsid w:val="009846BF"/>
    <w:rsid w:val="00985F50"/>
    <w:rsid w:val="0098710D"/>
    <w:rsid w:val="009873C6"/>
    <w:rsid w:val="00987790"/>
    <w:rsid w:val="009901E3"/>
    <w:rsid w:val="00990C82"/>
    <w:rsid w:val="00990E60"/>
    <w:rsid w:val="0099102C"/>
    <w:rsid w:val="00991D42"/>
    <w:rsid w:val="00992457"/>
    <w:rsid w:val="009925EF"/>
    <w:rsid w:val="009934FE"/>
    <w:rsid w:val="00993824"/>
    <w:rsid w:val="00995479"/>
    <w:rsid w:val="00995504"/>
    <w:rsid w:val="009955CC"/>
    <w:rsid w:val="009969CB"/>
    <w:rsid w:val="00997047"/>
    <w:rsid w:val="00997304"/>
    <w:rsid w:val="00997FDA"/>
    <w:rsid w:val="009A23EC"/>
    <w:rsid w:val="009A2B15"/>
    <w:rsid w:val="009A4A13"/>
    <w:rsid w:val="009A6245"/>
    <w:rsid w:val="009A6D05"/>
    <w:rsid w:val="009A72C2"/>
    <w:rsid w:val="009A7848"/>
    <w:rsid w:val="009B0300"/>
    <w:rsid w:val="009B14D5"/>
    <w:rsid w:val="009B3C2F"/>
    <w:rsid w:val="009B3DEE"/>
    <w:rsid w:val="009B451B"/>
    <w:rsid w:val="009B45D2"/>
    <w:rsid w:val="009B48D1"/>
    <w:rsid w:val="009B48D3"/>
    <w:rsid w:val="009B49FA"/>
    <w:rsid w:val="009B55E7"/>
    <w:rsid w:val="009B6EB7"/>
    <w:rsid w:val="009B7A18"/>
    <w:rsid w:val="009C0157"/>
    <w:rsid w:val="009C0BB6"/>
    <w:rsid w:val="009C1D19"/>
    <w:rsid w:val="009C1D9C"/>
    <w:rsid w:val="009C2A83"/>
    <w:rsid w:val="009C2AB3"/>
    <w:rsid w:val="009C2BD9"/>
    <w:rsid w:val="009C3A62"/>
    <w:rsid w:val="009C4D02"/>
    <w:rsid w:val="009C533A"/>
    <w:rsid w:val="009D10F1"/>
    <w:rsid w:val="009D13CB"/>
    <w:rsid w:val="009D1973"/>
    <w:rsid w:val="009D1E56"/>
    <w:rsid w:val="009D2DDC"/>
    <w:rsid w:val="009D5334"/>
    <w:rsid w:val="009D6064"/>
    <w:rsid w:val="009D68E5"/>
    <w:rsid w:val="009D76BE"/>
    <w:rsid w:val="009E0B38"/>
    <w:rsid w:val="009E222D"/>
    <w:rsid w:val="009E2ADE"/>
    <w:rsid w:val="009E2E9C"/>
    <w:rsid w:val="009E377E"/>
    <w:rsid w:val="009E3D57"/>
    <w:rsid w:val="009E462C"/>
    <w:rsid w:val="009E4A1D"/>
    <w:rsid w:val="009E5282"/>
    <w:rsid w:val="009E54C6"/>
    <w:rsid w:val="009E6051"/>
    <w:rsid w:val="009E6D40"/>
    <w:rsid w:val="009E6E06"/>
    <w:rsid w:val="009E74A0"/>
    <w:rsid w:val="009E7EB5"/>
    <w:rsid w:val="009E7EC3"/>
    <w:rsid w:val="009F0D05"/>
    <w:rsid w:val="009F139D"/>
    <w:rsid w:val="009F1BC3"/>
    <w:rsid w:val="009F1DDF"/>
    <w:rsid w:val="009F3199"/>
    <w:rsid w:val="009F3A04"/>
    <w:rsid w:val="009F3FCE"/>
    <w:rsid w:val="009F455B"/>
    <w:rsid w:val="009F4690"/>
    <w:rsid w:val="009F67FB"/>
    <w:rsid w:val="009F6AFA"/>
    <w:rsid w:val="009F7DA3"/>
    <w:rsid w:val="009F7E2E"/>
    <w:rsid w:val="00A00299"/>
    <w:rsid w:val="00A0099A"/>
    <w:rsid w:val="00A010C0"/>
    <w:rsid w:val="00A01745"/>
    <w:rsid w:val="00A01AEC"/>
    <w:rsid w:val="00A021DA"/>
    <w:rsid w:val="00A0226E"/>
    <w:rsid w:val="00A02B83"/>
    <w:rsid w:val="00A02C39"/>
    <w:rsid w:val="00A03548"/>
    <w:rsid w:val="00A0376A"/>
    <w:rsid w:val="00A04641"/>
    <w:rsid w:val="00A05014"/>
    <w:rsid w:val="00A050DA"/>
    <w:rsid w:val="00A05E95"/>
    <w:rsid w:val="00A06AF5"/>
    <w:rsid w:val="00A10530"/>
    <w:rsid w:val="00A115E6"/>
    <w:rsid w:val="00A11922"/>
    <w:rsid w:val="00A12287"/>
    <w:rsid w:val="00A126F1"/>
    <w:rsid w:val="00A12A7D"/>
    <w:rsid w:val="00A12BA7"/>
    <w:rsid w:val="00A13F22"/>
    <w:rsid w:val="00A14B20"/>
    <w:rsid w:val="00A152EF"/>
    <w:rsid w:val="00A16E29"/>
    <w:rsid w:val="00A173C7"/>
    <w:rsid w:val="00A17E8B"/>
    <w:rsid w:val="00A22C9D"/>
    <w:rsid w:val="00A2329F"/>
    <w:rsid w:val="00A23DB4"/>
    <w:rsid w:val="00A23EC9"/>
    <w:rsid w:val="00A2404A"/>
    <w:rsid w:val="00A24802"/>
    <w:rsid w:val="00A253BB"/>
    <w:rsid w:val="00A25DA0"/>
    <w:rsid w:val="00A2705E"/>
    <w:rsid w:val="00A278DA"/>
    <w:rsid w:val="00A30305"/>
    <w:rsid w:val="00A3092B"/>
    <w:rsid w:val="00A31CBF"/>
    <w:rsid w:val="00A31DB3"/>
    <w:rsid w:val="00A322C0"/>
    <w:rsid w:val="00A324BB"/>
    <w:rsid w:val="00A32953"/>
    <w:rsid w:val="00A333B0"/>
    <w:rsid w:val="00A33437"/>
    <w:rsid w:val="00A33CA3"/>
    <w:rsid w:val="00A33D6A"/>
    <w:rsid w:val="00A341C9"/>
    <w:rsid w:val="00A34458"/>
    <w:rsid w:val="00A35EE3"/>
    <w:rsid w:val="00A36050"/>
    <w:rsid w:val="00A36554"/>
    <w:rsid w:val="00A365F8"/>
    <w:rsid w:val="00A369F1"/>
    <w:rsid w:val="00A40EAC"/>
    <w:rsid w:val="00A42129"/>
    <w:rsid w:val="00A425DD"/>
    <w:rsid w:val="00A429B0"/>
    <w:rsid w:val="00A42A8B"/>
    <w:rsid w:val="00A43197"/>
    <w:rsid w:val="00A4322F"/>
    <w:rsid w:val="00A440A0"/>
    <w:rsid w:val="00A44DB2"/>
    <w:rsid w:val="00A4509A"/>
    <w:rsid w:val="00A45A5C"/>
    <w:rsid w:val="00A46894"/>
    <w:rsid w:val="00A46DA8"/>
    <w:rsid w:val="00A47607"/>
    <w:rsid w:val="00A47853"/>
    <w:rsid w:val="00A507C7"/>
    <w:rsid w:val="00A52028"/>
    <w:rsid w:val="00A52B1B"/>
    <w:rsid w:val="00A5497F"/>
    <w:rsid w:val="00A54EDA"/>
    <w:rsid w:val="00A5561A"/>
    <w:rsid w:val="00A560FB"/>
    <w:rsid w:val="00A562E3"/>
    <w:rsid w:val="00A56564"/>
    <w:rsid w:val="00A5752B"/>
    <w:rsid w:val="00A60865"/>
    <w:rsid w:val="00A61CD0"/>
    <w:rsid w:val="00A6242B"/>
    <w:rsid w:val="00A626E6"/>
    <w:rsid w:val="00A6286F"/>
    <w:rsid w:val="00A6316E"/>
    <w:rsid w:val="00A63389"/>
    <w:rsid w:val="00A633EC"/>
    <w:rsid w:val="00A63D1E"/>
    <w:rsid w:val="00A63F6C"/>
    <w:rsid w:val="00A65105"/>
    <w:rsid w:val="00A67D3B"/>
    <w:rsid w:val="00A70837"/>
    <w:rsid w:val="00A71C4B"/>
    <w:rsid w:val="00A71CD8"/>
    <w:rsid w:val="00A71D17"/>
    <w:rsid w:val="00A7231C"/>
    <w:rsid w:val="00A72E81"/>
    <w:rsid w:val="00A72F20"/>
    <w:rsid w:val="00A73169"/>
    <w:rsid w:val="00A738DC"/>
    <w:rsid w:val="00A7402F"/>
    <w:rsid w:val="00A7413A"/>
    <w:rsid w:val="00A74CA5"/>
    <w:rsid w:val="00A74D5B"/>
    <w:rsid w:val="00A77164"/>
    <w:rsid w:val="00A7792C"/>
    <w:rsid w:val="00A77CC8"/>
    <w:rsid w:val="00A80749"/>
    <w:rsid w:val="00A80974"/>
    <w:rsid w:val="00A80F4E"/>
    <w:rsid w:val="00A80F88"/>
    <w:rsid w:val="00A82D70"/>
    <w:rsid w:val="00A83110"/>
    <w:rsid w:val="00A8364C"/>
    <w:rsid w:val="00A838A0"/>
    <w:rsid w:val="00A84A81"/>
    <w:rsid w:val="00A8559C"/>
    <w:rsid w:val="00A85B8F"/>
    <w:rsid w:val="00A864B3"/>
    <w:rsid w:val="00A8726F"/>
    <w:rsid w:val="00A90702"/>
    <w:rsid w:val="00A90CD8"/>
    <w:rsid w:val="00A9170E"/>
    <w:rsid w:val="00A91A2C"/>
    <w:rsid w:val="00A92683"/>
    <w:rsid w:val="00A92C04"/>
    <w:rsid w:val="00A943DE"/>
    <w:rsid w:val="00A944C4"/>
    <w:rsid w:val="00A9497E"/>
    <w:rsid w:val="00A951FF"/>
    <w:rsid w:val="00A95B22"/>
    <w:rsid w:val="00A96325"/>
    <w:rsid w:val="00A96EE9"/>
    <w:rsid w:val="00A97D3A"/>
    <w:rsid w:val="00A97DE1"/>
    <w:rsid w:val="00A97E33"/>
    <w:rsid w:val="00AA0AC8"/>
    <w:rsid w:val="00AA14B8"/>
    <w:rsid w:val="00AA1564"/>
    <w:rsid w:val="00AA3112"/>
    <w:rsid w:val="00AA41CD"/>
    <w:rsid w:val="00AA4EA9"/>
    <w:rsid w:val="00AA5382"/>
    <w:rsid w:val="00AA62DA"/>
    <w:rsid w:val="00AA64C7"/>
    <w:rsid w:val="00AA6C32"/>
    <w:rsid w:val="00AA6D1A"/>
    <w:rsid w:val="00AA7194"/>
    <w:rsid w:val="00AA7DC1"/>
    <w:rsid w:val="00AB1391"/>
    <w:rsid w:val="00AB1BC4"/>
    <w:rsid w:val="00AB1D59"/>
    <w:rsid w:val="00AB382D"/>
    <w:rsid w:val="00AB3E30"/>
    <w:rsid w:val="00AB4AAD"/>
    <w:rsid w:val="00AB4CE4"/>
    <w:rsid w:val="00AB5CF5"/>
    <w:rsid w:val="00AB73C6"/>
    <w:rsid w:val="00AC0B8D"/>
    <w:rsid w:val="00AC14FC"/>
    <w:rsid w:val="00AC1680"/>
    <w:rsid w:val="00AC1755"/>
    <w:rsid w:val="00AC219E"/>
    <w:rsid w:val="00AC22D5"/>
    <w:rsid w:val="00AC3B3D"/>
    <w:rsid w:val="00AC4010"/>
    <w:rsid w:val="00AC4814"/>
    <w:rsid w:val="00AC4C35"/>
    <w:rsid w:val="00AC5ED6"/>
    <w:rsid w:val="00AC65D8"/>
    <w:rsid w:val="00AC7517"/>
    <w:rsid w:val="00AC7596"/>
    <w:rsid w:val="00AD0A87"/>
    <w:rsid w:val="00AD11D7"/>
    <w:rsid w:val="00AD152C"/>
    <w:rsid w:val="00AD18D0"/>
    <w:rsid w:val="00AD1E08"/>
    <w:rsid w:val="00AD34EB"/>
    <w:rsid w:val="00AD38A5"/>
    <w:rsid w:val="00AD3E31"/>
    <w:rsid w:val="00AD48E8"/>
    <w:rsid w:val="00AD4B58"/>
    <w:rsid w:val="00AD548B"/>
    <w:rsid w:val="00AD59A9"/>
    <w:rsid w:val="00AD7908"/>
    <w:rsid w:val="00AD7E87"/>
    <w:rsid w:val="00AE0117"/>
    <w:rsid w:val="00AE0777"/>
    <w:rsid w:val="00AE095C"/>
    <w:rsid w:val="00AE0F17"/>
    <w:rsid w:val="00AE1057"/>
    <w:rsid w:val="00AE1B6A"/>
    <w:rsid w:val="00AE2E29"/>
    <w:rsid w:val="00AE3429"/>
    <w:rsid w:val="00AE45EE"/>
    <w:rsid w:val="00AE5144"/>
    <w:rsid w:val="00AE52C8"/>
    <w:rsid w:val="00AE63B1"/>
    <w:rsid w:val="00AE7C05"/>
    <w:rsid w:val="00AF095D"/>
    <w:rsid w:val="00AF0C8D"/>
    <w:rsid w:val="00AF3151"/>
    <w:rsid w:val="00AF3483"/>
    <w:rsid w:val="00AF415C"/>
    <w:rsid w:val="00AF4C81"/>
    <w:rsid w:val="00AF6395"/>
    <w:rsid w:val="00AF7989"/>
    <w:rsid w:val="00AF7A2B"/>
    <w:rsid w:val="00B00A80"/>
    <w:rsid w:val="00B01886"/>
    <w:rsid w:val="00B02749"/>
    <w:rsid w:val="00B04666"/>
    <w:rsid w:val="00B047D9"/>
    <w:rsid w:val="00B049F7"/>
    <w:rsid w:val="00B058B8"/>
    <w:rsid w:val="00B06069"/>
    <w:rsid w:val="00B066CC"/>
    <w:rsid w:val="00B06EFB"/>
    <w:rsid w:val="00B1022D"/>
    <w:rsid w:val="00B102EA"/>
    <w:rsid w:val="00B10564"/>
    <w:rsid w:val="00B118C0"/>
    <w:rsid w:val="00B120AE"/>
    <w:rsid w:val="00B15D0B"/>
    <w:rsid w:val="00B15F0B"/>
    <w:rsid w:val="00B16471"/>
    <w:rsid w:val="00B168E0"/>
    <w:rsid w:val="00B16CEF"/>
    <w:rsid w:val="00B17241"/>
    <w:rsid w:val="00B173C5"/>
    <w:rsid w:val="00B177C4"/>
    <w:rsid w:val="00B17904"/>
    <w:rsid w:val="00B17F46"/>
    <w:rsid w:val="00B17F54"/>
    <w:rsid w:val="00B20641"/>
    <w:rsid w:val="00B20702"/>
    <w:rsid w:val="00B20C30"/>
    <w:rsid w:val="00B21BAF"/>
    <w:rsid w:val="00B22714"/>
    <w:rsid w:val="00B230AE"/>
    <w:rsid w:val="00B238C7"/>
    <w:rsid w:val="00B2391E"/>
    <w:rsid w:val="00B2446B"/>
    <w:rsid w:val="00B2478C"/>
    <w:rsid w:val="00B25572"/>
    <w:rsid w:val="00B25D3F"/>
    <w:rsid w:val="00B26BC5"/>
    <w:rsid w:val="00B27BA8"/>
    <w:rsid w:val="00B307D3"/>
    <w:rsid w:val="00B30860"/>
    <w:rsid w:val="00B31228"/>
    <w:rsid w:val="00B32925"/>
    <w:rsid w:val="00B3409E"/>
    <w:rsid w:val="00B34BA9"/>
    <w:rsid w:val="00B34F0F"/>
    <w:rsid w:val="00B3533C"/>
    <w:rsid w:val="00B35505"/>
    <w:rsid w:val="00B36C60"/>
    <w:rsid w:val="00B36CAB"/>
    <w:rsid w:val="00B37083"/>
    <w:rsid w:val="00B41245"/>
    <w:rsid w:val="00B4175C"/>
    <w:rsid w:val="00B41BA8"/>
    <w:rsid w:val="00B41DF5"/>
    <w:rsid w:val="00B4201E"/>
    <w:rsid w:val="00B42090"/>
    <w:rsid w:val="00B421DD"/>
    <w:rsid w:val="00B4296E"/>
    <w:rsid w:val="00B43E10"/>
    <w:rsid w:val="00B4403C"/>
    <w:rsid w:val="00B4413A"/>
    <w:rsid w:val="00B45635"/>
    <w:rsid w:val="00B462F7"/>
    <w:rsid w:val="00B47411"/>
    <w:rsid w:val="00B47AE2"/>
    <w:rsid w:val="00B47CD3"/>
    <w:rsid w:val="00B505B2"/>
    <w:rsid w:val="00B510F4"/>
    <w:rsid w:val="00B51195"/>
    <w:rsid w:val="00B518BE"/>
    <w:rsid w:val="00B530D5"/>
    <w:rsid w:val="00B535C4"/>
    <w:rsid w:val="00B54B49"/>
    <w:rsid w:val="00B5580C"/>
    <w:rsid w:val="00B566A3"/>
    <w:rsid w:val="00B56F55"/>
    <w:rsid w:val="00B57C27"/>
    <w:rsid w:val="00B6046A"/>
    <w:rsid w:val="00B60EBD"/>
    <w:rsid w:val="00B615A2"/>
    <w:rsid w:val="00B61BC9"/>
    <w:rsid w:val="00B62696"/>
    <w:rsid w:val="00B63F72"/>
    <w:rsid w:val="00B6468D"/>
    <w:rsid w:val="00B646E8"/>
    <w:rsid w:val="00B660F6"/>
    <w:rsid w:val="00B6619D"/>
    <w:rsid w:val="00B67006"/>
    <w:rsid w:val="00B67A03"/>
    <w:rsid w:val="00B70A24"/>
    <w:rsid w:val="00B70F20"/>
    <w:rsid w:val="00B71124"/>
    <w:rsid w:val="00B71589"/>
    <w:rsid w:val="00B732D6"/>
    <w:rsid w:val="00B7336E"/>
    <w:rsid w:val="00B73E08"/>
    <w:rsid w:val="00B7443E"/>
    <w:rsid w:val="00B7455B"/>
    <w:rsid w:val="00B75410"/>
    <w:rsid w:val="00B75BCF"/>
    <w:rsid w:val="00B77046"/>
    <w:rsid w:val="00B7720F"/>
    <w:rsid w:val="00B80A09"/>
    <w:rsid w:val="00B80BDB"/>
    <w:rsid w:val="00B80ECA"/>
    <w:rsid w:val="00B813AE"/>
    <w:rsid w:val="00B81AAE"/>
    <w:rsid w:val="00B81EAE"/>
    <w:rsid w:val="00B82A1A"/>
    <w:rsid w:val="00B82DC9"/>
    <w:rsid w:val="00B82E2E"/>
    <w:rsid w:val="00B8357E"/>
    <w:rsid w:val="00B8436F"/>
    <w:rsid w:val="00B84CF8"/>
    <w:rsid w:val="00B84F56"/>
    <w:rsid w:val="00B855F9"/>
    <w:rsid w:val="00B85B72"/>
    <w:rsid w:val="00B86C4B"/>
    <w:rsid w:val="00B87DC0"/>
    <w:rsid w:val="00B90AD2"/>
    <w:rsid w:val="00B90E3D"/>
    <w:rsid w:val="00B91E46"/>
    <w:rsid w:val="00B92C06"/>
    <w:rsid w:val="00B93958"/>
    <w:rsid w:val="00B939FB"/>
    <w:rsid w:val="00B93AD6"/>
    <w:rsid w:val="00B93F05"/>
    <w:rsid w:val="00B9511B"/>
    <w:rsid w:val="00B9516E"/>
    <w:rsid w:val="00B95669"/>
    <w:rsid w:val="00B958E7"/>
    <w:rsid w:val="00B9622F"/>
    <w:rsid w:val="00B96915"/>
    <w:rsid w:val="00B970A3"/>
    <w:rsid w:val="00B97E6F"/>
    <w:rsid w:val="00B97F22"/>
    <w:rsid w:val="00BA0688"/>
    <w:rsid w:val="00BA0830"/>
    <w:rsid w:val="00BA1723"/>
    <w:rsid w:val="00BA1ACC"/>
    <w:rsid w:val="00BA36AE"/>
    <w:rsid w:val="00BA3BD0"/>
    <w:rsid w:val="00BA59DE"/>
    <w:rsid w:val="00BA5D39"/>
    <w:rsid w:val="00BA62F5"/>
    <w:rsid w:val="00BA78A1"/>
    <w:rsid w:val="00BA7AF5"/>
    <w:rsid w:val="00BA7BD8"/>
    <w:rsid w:val="00BA7DA8"/>
    <w:rsid w:val="00BB0427"/>
    <w:rsid w:val="00BB0BAD"/>
    <w:rsid w:val="00BB1112"/>
    <w:rsid w:val="00BB11AA"/>
    <w:rsid w:val="00BB1728"/>
    <w:rsid w:val="00BB1992"/>
    <w:rsid w:val="00BB1B97"/>
    <w:rsid w:val="00BB2629"/>
    <w:rsid w:val="00BB2D8B"/>
    <w:rsid w:val="00BB35A4"/>
    <w:rsid w:val="00BB3929"/>
    <w:rsid w:val="00BB3CF4"/>
    <w:rsid w:val="00BB502F"/>
    <w:rsid w:val="00BB521F"/>
    <w:rsid w:val="00BB5D05"/>
    <w:rsid w:val="00BB621E"/>
    <w:rsid w:val="00BB6CA9"/>
    <w:rsid w:val="00BB7C08"/>
    <w:rsid w:val="00BC0083"/>
    <w:rsid w:val="00BC0604"/>
    <w:rsid w:val="00BC063D"/>
    <w:rsid w:val="00BC0B35"/>
    <w:rsid w:val="00BC2D45"/>
    <w:rsid w:val="00BC385D"/>
    <w:rsid w:val="00BC39C5"/>
    <w:rsid w:val="00BC3DBE"/>
    <w:rsid w:val="00BC532A"/>
    <w:rsid w:val="00BC5F98"/>
    <w:rsid w:val="00BC6588"/>
    <w:rsid w:val="00BC684A"/>
    <w:rsid w:val="00BC6909"/>
    <w:rsid w:val="00BC6BE2"/>
    <w:rsid w:val="00BC6D13"/>
    <w:rsid w:val="00BC7523"/>
    <w:rsid w:val="00BC7E5F"/>
    <w:rsid w:val="00BD057A"/>
    <w:rsid w:val="00BD08FD"/>
    <w:rsid w:val="00BD222F"/>
    <w:rsid w:val="00BD25DE"/>
    <w:rsid w:val="00BD2879"/>
    <w:rsid w:val="00BD2943"/>
    <w:rsid w:val="00BD2990"/>
    <w:rsid w:val="00BD2DB8"/>
    <w:rsid w:val="00BD2F68"/>
    <w:rsid w:val="00BD31D8"/>
    <w:rsid w:val="00BD387F"/>
    <w:rsid w:val="00BD4299"/>
    <w:rsid w:val="00BD5AD8"/>
    <w:rsid w:val="00BD6636"/>
    <w:rsid w:val="00BD77EB"/>
    <w:rsid w:val="00BE04E6"/>
    <w:rsid w:val="00BE0662"/>
    <w:rsid w:val="00BE067B"/>
    <w:rsid w:val="00BE141E"/>
    <w:rsid w:val="00BE34BB"/>
    <w:rsid w:val="00BE3F61"/>
    <w:rsid w:val="00BE41E2"/>
    <w:rsid w:val="00BE4937"/>
    <w:rsid w:val="00BE6ED1"/>
    <w:rsid w:val="00BF0219"/>
    <w:rsid w:val="00BF0ED8"/>
    <w:rsid w:val="00BF6794"/>
    <w:rsid w:val="00BF686A"/>
    <w:rsid w:val="00BF734B"/>
    <w:rsid w:val="00BF7E92"/>
    <w:rsid w:val="00C00500"/>
    <w:rsid w:val="00C0128D"/>
    <w:rsid w:val="00C01615"/>
    <w:rsid w:val="00C02183"/>
    <w:rsid w:val="00C029F8"/>
    <w:rsid w:val="00C04295"/>
    <w:rsid w:val="00C043B9"/>
    <w:rsid w:val="00C04521"/>
    <w:rsid w:val="00C04B3C"/>
    <w:rsid w:val="00C052D2"/>
    <w:rsid w:val="00C055F4"/>
    <w:rsid w:val="00C0599F"/>
    <w:rsid w:val="00C06516"/>
    <w:rsid w:val="00C0655F"/>
    <w:rsid w:val="00C06881"/>
    <w:rsid w:val="00C06AFE"/>
    <w:rsid w:val="00C10D55"/>
    <w:rsid w:val="00C115A9"/>
    <w:rsid w:val="00C11DEF"/>
    <w:rsid w:val="00C1255C"/>
    <w:rsid w:val="00C12B22"/>
    <w:rsid w:val="00C139EE"/>
    <w:rsid w:val="00C13EAB"/>
    <w:rsid w:val="00C163D1"/>
    <w:rsid w:val="00C16651"/>
    <w:rsid w:val="00C177EB"/>
    <w:rsid w:val="00C17960"/>
    <w:rsid w:val="00C17C3E"/>
    <w:rsid w:val="00C17CF4"/>
    <w:rsid w:val="00C207D6"/>
    <w:rsid w:val="00C21A5A"/>
    <w:rsid w:val="00C21EB2"/>
    <w:rsid w:val="00C22354"/>
    <w:rsid w:val="00C228B3"/>
    <w:rsid w:val="00C236F1"/>
    <w:rsid w:val="00C23DB2"/>
    <w:rsid w:val="00C24243"/>
    <w:rsid w:val="00C24312"/>
    <w:rsid w:val="00C2616B"/>
    <w:rsid w:val="00C26249"/>
    <w:rsid w:val="00C26B28"/>
    <w:rsid w:val="00C27549"/>
    <w:rsid w:val="00C27667"/>
    <w:rsid w:val="00C2768B"/>
    <w:rsid w:val="00C27750"/>
    <w:rsid w:val="00C302E5"/>
    <w:rsid w:val="00C311EA"/>
    <w:rsid w:val="00C312FE"/>
    <w:rsid w:val="00C31D01"/>
    <w:rsid w:val="00C3200E"/>
    <w:rsid w:val="00C32305"/>
    <w:rsid w:val="00C33BA1"/>
    <w:rsid w:val="00C34C59"/>
    <w:rsid w:val="00C34E7B"/>
    <w:rsid w:val="00C35CF7"/>
    <w:rsid w:val="00C366EB"/>
    <w:rsid w:val="00C37DC8"/>
    <w:rsid w:val="00C402C5"/>
    <w:rsid w:val="00C41144"/>
    <w:rsid w:val="00C41855"/>
    <w:rsid w:val="00C42108"/>
    <w:rsid w:val="00C43390"/>
    <w:rsid w:val="00C4342F"/>
    <w:rsid w:val="00C4371D"/>
    <w:rsid w:val="00C4413D"/>
    <w:rsid w:val="00C44600"/>
    <w:rsid w:val="00C449E4"/>
    <w:rsid w:val="00C462FB"/>
    <w:rsid w:val="00C46EB1"/>
    <w:rsid w:val="00C47352"/>
    <w:rsid w:val="00C47AB9"/>
    <w:rsid w:val="00C47DD9"/>
    <w:rsid w:val="00C47F76"/>
    <w:rsid w:val="00C50387"/>
    <w:rsid w:val="00C5070B"/>
    <w:rsid w:val="00C50A01"/>
    <w:rsid w:val="00C50BB4"/>
    <w:rsid w:val="00C51C31"/>
    <w:rsid w:val="00C53652"/>
    <w:rsid w:val="00C5392D"/>
    <w:rsid w:val="00C53EE0"/>
    <w:rsid w:val="00C545F6"/>
    <w:rsid w:val="00C5488C"/>
    <w:rsid w:val="00C54E65"/>
    <w:rsid w:val="00C5509F"/>
    <w:rsid w:val="00C558AE"/>
    <w:rsid w:val="00C5590F"/>
    <w:rsid w:val="00C55B5F"/>
    <w:rsid w:val="00C56DED"/>
    <w:rsid w:val="00C5705B"/>
    <w:rsid w:val="00C57712"/>
    <w:rsid w:val="00C60DB4"/>
    <w:rsid w:val="00C621C4"/>
    <w:rsid w:val="00C628F9"/>
    <w:rsid w:val="00C62B8F"/>
    <w:rsid w:val="00C63260"/>
    <w:rsid w:val="00C63F12"/>
    <w:rsid w:val="00C642FD"/>
    <w:rsid w:val="00C64AA4"/>
    <w:rsid w:val="00C64D31"/>
    <w:rsid w:val="00C65739"/>
    <w:rsid w:val="00C661FB"/>
    <w:rsid w:val="00C667C1"/>
    <w:rsid w:val="00C66D5B"/>
    <w:rsid w:val="00C6755C"/>
    <w:rsid w:val="00C675F2"/>
    <w:rsid w:val="00C67EEE"/>
    <w:rsid w:val="00C70172"/>
    <w:rsid w:val="00C704EB"/>
    <w:rsid w:val="00C717DD"/>
    <w:rsid w:val="00C71F8F"/>
    <w:rsid w:val="00C72337"/>
    <w:rsid w:val="00C73808"/>
    <w:rsid w:val="00C747A5"/>
    <w:rsid w:val="00C74824"/>
    <w:rsid w:val="00C74DBF"/>
    <w:rsid w:val="00C75E3E"/>
    <w:rsid w:val="00C76496"/>
    <w:rsid w:val="00C76B2E"/>
    <w:rsid w:val="00C76BAB"/>
    <w:rsid w:val="00C77648"/>
    <w:rsid w:val="00C800F1"/>
    <w:rsid w:val="00C803C2"/>
    <w:rsid w:val="00C805B3"/>
    <w:rsid w:val="00C80D1C"/>
    <w:rsid w:val="00C80DA6"/>
    <w:rsid w:val="00C81C2B"/>
    <w:rsid w:val="00C824B7"/>
    <w:rsid w:val="00C84BB3"/>
    <w:rsid w:val="00C84CDA"/>
    <w:rsid w:val="00C85681"/>
    <w:rsid w:val="00C87C71"/>
    <w:rsid w:val="00C87E74"/>
    <w:rsid w:val="00C87F2B"/>
    <w:rsid w:val="00C90149"/>
    <w:rsid w:val="00C90C0A"/>
    <w:rsid w:val="00C91837"/>
    <w:rsid w:val="00C91D75"/>
    <w:rsid w:val="00C95C0D"/>
    <w:rsid w:val="00C95D35"/>
    <w:rsid w:val="00C97CB9"/>
    <w:rsid w:val="00CA01CE"/>
    <w:rsid w:val="00CA0727"/>
    <w:rsid w:val="00CA0CBB"/>
    <w:rsid w:val="00CA13F4"/>
    <w:rsid w:val="00CA1C08"/>
    <w:rsid w:val="00CA1FC7"/>
    <w:rsid w:val="00CA209A"/>
    <w:rsid w:val="00CA2607"/>
    <w:rsid w:val="00CA3211"/>
    <w:rsid w:val="00CA395B"/>
    <w:rsid w:val="00CA5904"/>
    <w:rsid w:val="00CA5A9E"/>
    <w:rsid w:val="00CA7567"/>
    <w:rsid w:val="00CB00F7"/>
    <w:rsid w:val="00CB0873"/>
    <w:rsid w:val="00CB0AA0"/>
    <w:rsid w:val="00CB120D"/>
    <w:rsid w:val="00CB1979"/>
    <w:rsid w:val="00CB2694"/>
    <w:rsid w:val="00CB3366"/>
    <w:rsid w:val="00CB48C3"/>
    <w:rsid w:val="00CB4C02"/>
    <w:rsid w:val="00CB532A"/>
    <w:rsid w:val="00CB64CB"/>
    <w:rsid w:val="00CC0477"/>
    <w:rsid w:val="00CC07BA"/>
    <w:rsid w:val="00CC0C2A"/>
    <w:rsid w:val="00CC1430"/>
    <w:rsid w:val="00CC1A25"/>
    <w:rsid w:val="00CC24FB"/>
    <w:rsid w:val="00CC306A"/>
    <w:rsid w:val="00CC3528"/>
    <w:rsid w:val="00CC393F"/>
    <w:rsid w:val="00CC49F6"/>
    <w:rsid w:val="00CC58ED"/>
    <w:rsid w:val="00CC6529"/>
    <w:rsid w:val="00CC6DD2"/>
    <w:rsid w:val="00CC6EB3"/>
    <w:rsid w:val="00CC78B5"/>
    <w:rsid w:val="00CD0CA7"/>
    <w:rsid w:val="00CD0F2C"/>
    <w:rsid w:val="00CD10B1"/>
    <w:rsid w:val="00CD172D"/>
    <w:rsid w:val="00CD1FEF"/>
    <w:rsid w:val="00CD2560"/>
    <w:rsid w:val="00CD3049"/>
    <w:rsid w:val="00CD318B"/>
    <w:rsid w:val="00CD40DE"/>
    <w:rsid w:val="00CD4105"/>
    <w:rsid w:val="00CD49E6"/>
    <w:rsid w:val="00CD4FEF"/>
    <w:rsid w:val="00CD5B15"/>
    <w:rsid w:val="00CD5D87"/>
    <w:rsid w:val="00CD6759"/>
    <w:rsid w:val="00CD6AB2"/>
    <w:rsid w:val="00CD75F5"/>
    <w:rsid w:val="00CE1A36"/>
    <w:rsid w:val="00CE1A5A"/>
    <w:rsid w:val="00CE2542"/>
    <w:rsid w:val="00CE28E9"/>
    <w:rsid w:val="00CE2C90"/>
    <w:rsid w:val="00CE3069"/>
    <w:rsid w:val="00CE3483"/>
    <w:rsid w:val="00CE37CD"/>
    <w:rsid w:val="00CE4863"/>
    <w:rsid w:val="00CE50E7"/>
    <w:rsid w:val="00CE5856"/>
    <w:rsid w:val="00CE6826"/>
    <w:rsid w:val="00CE72B7"/>
    <w:rsid w:val="00CE736C"/>
    <w:rsid w:val="00CE76DC"/>
    <w:rsid w:val="00CF19FC"/>
    <w:rsid w:val="00CF285A"/>
    <w:rsid w:val="00CF3A2A"/>
    <w:rsid w:val="00CF4237"/>
    <w:rsid w:val="00CF4530"/>
    <w:rsid w:val="00CF4A23"/>
    <w:rsid w:val="00CF53A8"/>
    <w:rsid w:val="00CF6029"/>
    <w:rsid w:val="00CF6BD7"/>
    <w:rsid w:val="00CF6C5B"/>
    <w:rsid w:val="00D008A9"/>
    <w:rsid w:val="00D013BA"/>
    <w:rsid w:val="00D016BB"/>
    <w:rsid w:val="00D01AB3"/>
    <w:rsid w:val="00D01D4A"/>
    <w:rsid w:val="00D01DA2"/>
    <w:rsid w:val="00D01F39"/>
    <w:rsid w:val="00D01F53"/>
    <w:rsid w:val="00D02210"/>
    <w:rsid w:val="00D0286D"/>
    <w:rsid w:val="00D02D09"/>
    <w:rsid w:val="00D05835"/>
    <w:rsid w:val="00D05AB7"/>
    <w:rsid w:val="00D05D3A"/>
    <w:rsid w:val="00D05D3B"/>
    <w:rsid w:val="00D0658C"/>
    <w:rsid w:val="00D066A6"/>
    <w:rsid w:val="00D072E6"/>
    <w:rsid w:val="00D07AA1"/>
    <w:rsid w:val="00D07C37"/>
    <w:rsid w:val="00D07DB1"/>
    <w:rsid w:val="00D101EC"/>
    <w:rsid w:val="00D10819"/>
    <w:rsid w:val="00D10984"/>
    <w:rsid w:val="00D10A63"/>
    <w:rsid w:val="00D123E3"/>
    <w:rsid w:val="00D127BB"/>
    <w:rsid w:val="00D14CAE"/>
    <w:rsid w:val="00D14E66"/>
    <w:rsid w:val="00D14F27"/>
    <w:rsid w:val="00D15154"/>
    <w:rsid w:val="00D161B1"/>
    <w:rsid w:val="00D16DDB"/>
    <w:rsid w:val="00D16E5A"/>
    <w:rsid w:val="00D16F82"/>
    <w:rsid w:val="00D17D8F"/>
    <w:rsid w:val="00D203B7"/>
    <w:rsid w:val="00D20EDC"/>
    <w:rsid w:val="00D21684"/>
    <w:rsid w:val="00D21727"/>
    <w:rsid w:val="00D21B1F"/>
    <w:rsid w:val="00D21F32"/>
    <w:rsid w:val="00D221C9"/>
    <w:rsid w:val="00D227F9"/>
    <w:rsid w:val="00D234D0"/>
    <w:rsid w:val="00D238AB"/>
    <w:rsid w:val="00D24F2D"/>
    <w:rsid w:val="00D250BC"/>
    <w:rsid w:val="00D25743"/>
    <w:rsid w:val="00D25E06"/>
    <w:rsid w:val="00D26381"/>
    <w:rsid w:val="00D26404"/>
    <w:rsid w:val="00D2693E"/>
    <w:rsid w:val="00D27915"/>
    <w:rsid w:val="00D30837"/>
    <w:rsid w:val="00D31905"/>
    <w:rsid w:val="00D3247B"/>
    <w:rsid w:val="00D3259B"/>
    <w:rsid w:val="00D328E3"/>
    <w:rsid w:val="00D3362D"/>
    <w:rsid w:val="00D33D6B"/>
    <w:rsid w:val="00D33DB1"/>
    <w:rsid w:val="00D34338"/>
    <w:rsid w:val="00D34DF9"/>
    <w:rsid w:val="00D34F0D"/>
    <w:rsid w:val="00D355F6"/>
    <w:rsid w:val="00D3622F"/>
    <w:rsid w:val="00D3766F"/>
    <w:rsid w:val="00D37EF7"/>
    <w:rsid w:val="00D402A2"/>
    <w:rsid w:val="00D40791"/>
    <w:rsid w:val="00D408CD"/>
    <w:rsid w:val="00D40E21"/>
    <w:rsid w:val="00D42D00"/>
    <w:rsid w:val="00D43457"/>
    <w:rsid w:val="00D43F98"/>
    <w:rsid w:val="00D44ECD"/>
    <w:rsid w:val="00D4538F"/>
    <w:rsid w:val="00D455C5"/>
    <w:rsid w:val="00D458D3"/>
    <w:rsid w:val="00D45B39"/>
    <w:rsid w:val="00D461AB"/>
    <w:rsid w:val="00D46E4F"/>
    <w:rsid w:val="00D47137"/>
    <w:rsid w:val="00D5125D"/>
    <w:rsid w:val="00D51370"/>
    <w:rsid w:val="00D5145B"/>
    <w:rsid w:val="00D515FE"/>
    <w:rsid w:val="00D51CAA"/>
    <w:rsid w:val="00D52414"/>
    <w:rsid w:val="00D528E0"/>
    <w:rsid w:val="00D52CF5"/>
    <w:rsid w:val="00D530E6"/>
    <w:rsid w:val="00D531C3"/>
    <w:rsid w:val="00D53DE0"/>
    <w:rsid w:val="00D53E17"/>
    <w:rsid w:val="00D5480A"/>
    <w:rsid w:val="00D55011"/>
    <w:rsid w:val="00D56ABA"/>
    <w:rsid w:val="00D57102"/>
    <w:rsid w:val="00D578EC"/>
    <w:rsid w:val="00D60427"/>
    <w:rsid w:val="00D612F6"/>
    <w:rsid w:val="00D61805"/>
    <w:rsid w:val="00D61876"/>
    <w:rsid w:val="00D61D35"/>
    <w:rsid w:val="00D62B13"/>
    <w:rsid w:val="00D63980"/>
    <w:rsid w:val="00D65471"/>
    <w:rsid w:val="00D66099"/>
    <w:rsid w:val="00D6695C"/>
    <w:rsid w:val="00D674B2"/>
    <w:rsid w:val="00D7046C"/>
    <w:rsid w:val="00D7111A"/>
    <w:rsid w:val="00D721E1"/>
    <w:rsid w:val="00D7257A"/>
    <w:rsid w:val="00D738D8"/>
    <w:rsid w:val="00D73AFA"/>
    <w:rsid w:val="00D73C4E"/>
    <w:rsid w:val="00D74DBF"/>
    <w:rsid w:val="00D75CD3"/>
    <w:rsid w:val="00D75E6B"/>
    <w:rsid w:val="00D76BCC"/>
    <w:rsid w:val="00D76D46"/>
    <w:rsid w:val="00D77893"/>
    <w:rsid w:val="00D77E57"/>
    <w:rsid w:val="00D804C3"/>
    <w:rsid w:val="00D8230F"/>
    <w:rsid w:val="00D82B1A"/>
    <w:rsid w:val="00D82B1B"/>
    <w:rsid w:val="00D82BF2"/>
    <w:rsid w:val="00D83564"/>
    <w:rsid w:val="00D83DBD"/>
    <w:rsid w:val="00D84DF5"/>
    <w:rsid w:val="00D851A8"/>
    <w:rsid w:val="00D851AC"/>
    <w:rsid w:val="00D853B4"/>
    <w:rsid w:val="00D8554A"/>
    <w:rsid w:val="00D8616F"/>
    <w:rsid w:val="00D86F61"/>
    <w:rsid w:val="00D87444"/>
    <w:rsid w:val="00D9020D"/>
    <w:rsid w:val="00D90800"/>
    <w:rsid w:val="00D91357"/>
    <w:rsid w:val="00D91566"/>
    <w:rsid w:val="00D9156F"/>
    <w:rsid w:val="00D915F6"/>
    <w:rsid w:val="00D916B6"/>
    <w:rsid w:val="00D92DCA"/>
    <w:rsid w:val="00D933A8"/>
    <w:rsid w:val="00D9377C"/>
    <w:rsid w:val="00D938A7"/>
    <w:rsid w:val="00D9407F"/>
    <w:rsid w:val="00D9624D"/>
    <w:rsid w:val="00D9708F"/>
    <w:rsid w:val="00D973A2"/>
    <w:rsid w:val="00D97AA5"/>
    <w:rsid w:val="00DA061E"/>
    <w:rsid w:val="00DA0BAD"/>
    <w:rsid w:val="00DA18FA"/>
    <w:rsid w:val="00DA2A2A"/>
    <w:rsid w:val="00DA3485"/>
    <w:rsid w:val="00DA35F9"/>
    <w:rsid w:val="00DA3AE4"/>
    <w:rsid w:val="00DA3BF7"/>
    <w:rsid w:val="00DA422F"/>
    <w:rsid w:val="00DA43B4"/>
    <w:rsid w:val="00DA4DAA"/>
    <w:rsid w:val="00DA5293"/>
    <w:rsid w:val="00DA5C55"/>
    <w:rsid w:val="00DA5E14"/>
    <w:rsid w:val="00DA60B8"/>
    <w:rsid w:val="00DA698F"/>
    <w:rsid w:val="00DA721A"/>
    <w:rsid w:val="00DA7C04"/>
    <w:rsid w:val="00DB1A68"/>
    <w:rsid w:val="00DB3371"/>
    <w:rsid w:val="00DB353B"/>
    <w:rsid w:val="00DB3F65"/>
    <w:rsid w:val="00DB58AA"/>
    <w:rsid w:val="00DB5AC4"/>
    <w:rsid w:val="00DB5CA7"/>
    <w:rsid w:val="00DB75B4"/>
    <w:rsid w:val="00DC1565"/>
    <w:rsid w:val="00DC1A16"/>
    <w:rsid w:val="00DC4C27"/>
    <w:rsid w:val="00DC5393"/>
    <w:rsid w:val="00DC69A7"/>
    <w:rsid w:val="00DC75EE"/>
    <w:rsid w:val="00DD0B49"/>
    <w:rsid w:val="00DD0C44"/>
    <w:rsid w:val="00DD0D8C"/>
    <w:rsid w:val="00DD147F"/>
    <w:rsid w:val="00DD15DE"/>
    <w:rsid w:val="00DD170F"/>
    <w:rsid w:val="00DD218C"/>
    <w:rsid w:val="00DD225A"/>
    <w:rsid w:val="00DD33AA"/>
    <w:rsid w:val="00DD372B"/>
    <w:rsid w:val="00DD4533"/>
    <w:rsid w:val="00DD4BD6"/>
    <w:rsid w:val="00DD4FC1"/>
    <w:rsid w:val="00DD51E0"/>
    <w:rsid w:val="00DD54E2"/>
    <w:rsid w:val="00DD59CA"/>
    <w:rsid w:val="00DD5D6B"/>
    <w:rsid w:val="00DD60A0"/>
    <w:rsid w:val="00DD6412"/>
    <w:rsid w:val="00DD7D16"/>
    <w:rsid w:val="00DD7DE2"/>
    <w:rsid w:val="00DE00BD"/>
    <w:rsid w:val="00DE0187"/>
    <w:rsid w:val="00DE22EF"/>
    <w:rsid w:val="00DE2448"/>
    <w:rsid w:val="00DE329D"/>
    <w:rsid w:val="00DE43FC"/>
    <w:rsid w:val="00DE45C8"/>
    <w:rsid w:val="00DE4A3D"/>
    <w:rsid w:val="00DE4E7B"/>
    <w:rsid w:val="00DE51DB"/>
    <w:rsid w:val="00DE569C"/>
    <w:rsid w:val="00DE5768"/>
    <w:rsid w:val="00DE5C47"/>
    <w:rsid w:val="00DE5FBE"/>
    <w:rsid w:val="00DE6D81"/>
    <w:rsid w:val="00DE72ED"/>
    <w:rsid w:val="00DF2687"/>
    <w:rsid w:val="00DF2DBE"/>
    <w:rsid w:val="00DF352B"/>
    <w:rsid w:val="00DF3809"/>
    <w:rsid w:val="00DF42AF"/>
    <w:rsid w:val="00DF466E"/>
    <w:rsid w:val="00DF5339"/>
    <w:rsid w:val="00DF5E12"/>
    <w:rsid w:val="00E00196"/>
    <w:rsid w:val="00E00465"/>
    <w:rsid w:val="00E006A8"/>
    <w:rsid w:val="00E0094C"/>
    <w:rsid w:val="00E0134F"/>
    <w:rsid w:val="00E01382"/>
    <w:rsid w:val="00E01794"/>
    <w:rsid w:val="00E01FE6"/>
    <w:rsid w:val="00E02D98"/>
    <w:rsid w:val="00E04BC7"/>
    <w:rsid w:val="00E04C91"/>
    <w:rsid w:val="00E05179"/>
    <w:rsid w:val="00E05BA3"/>
    <w:rsid w:val="00E05D3D"/>
    <w:rsid w:val="00E060E2"/>
    <w:rsid w:val="00E06409"/>
    <w:rsid w:val="00E100B4"/>
    <w:rsid w:val="00E10CBB"/>
    <w:rsid w:val="00E10F4D"/>
    <w:rsid w:val="00E11425"/>
    <w:rsid w:val="00E133E2"/>
    <w:rsid w:val="00E134EE"/>
    <w:rsid w:val="00E137A9"/>
    <w:rsid w:val="00E13A18"/>
    <w:rsid w:val="00E13F06"/>
    <w:rsid w:val="00E15653"/>
    <w:rsid w:val="00E17161"/>
    <w:rsid w:val="00E1784E"/>
    <w:rsid w:val="00E17F74"/>
    <w:rsid w:val="00E21E31"/>
    <w:rsid w:val="00E22890"/>
    <w:rsid w:val="00E22A02"/>
    <w:rsid w:val="00E22DB6"/>
    <w:rsid w:val="00E23752"/>
    <w:rsid w:val="00E238EB"/>
    <w:rsid w:val="00E23E4A"/>
    <w:rsid w:val="00E2476D"/>
    <w:rsid w:val="00E24ADB"/>
    <w:rsid w:val="00E2503F"/>
    <w:rsid w:val="00E250EC"/>
    <w:rsid w:val="00E25ACC"/>
    <w:rsid w:val="00E2751D"/>
    <w:rsid w:val="00E27AFB"/>
    <w:rsid w:val="00E27FD1"/>
    <w:rsid w:val="00E303D8"/>
    <w:rsid w:val="00E30AC2"/>
    <w:rsid w:val="00E30AF5"/>
    <w:rsid w:val="00E31466"/>
    <w:rsid w:val="00E321CF"/>
    <w:rsid w:val="00E323D9"/>
    <w:rsid w:val="00E3372C"/>
    <w:rsid w:val="00E33975"/>
    <w:rsid w:val="00E33DA8"/>
    <w:rsid w:val="00E33F5C"/>
    <w:rsid w:val="00E34726"/>
    <w:rsid w:val="00E35D65"/>
    <w:rsid w:val="00E35DAD"/>
    <w:rsid w:val="00E35E53"/>
    <w:rsid w:val="00E3610F"/>
    <w:rsid w:val="00E36362"/>
    <w:rsid w:val="00E36546"/>
    <w:rsid w:val="00E367E0"/>
    <w:rsid w:val="00E36C03"/>
    <w:rsid w:val="00E37557"/>
    <w:rsid w:val="00E37DB8"/>
    <w:rsid w:val="00E40A76"/>
    <w:rsid w:val="00E42224"/>
    <w:rsid w:val="00E42B6C"/>
    <w:rsid w:val="00E433F1"/>
    <w:rsid w:val="00E43723"/>
    <w:rsid w:val="00E44848"/>
    <w:rsid w:val="00E44B75"/>
    <w:rsid w:val="00E4515E"/>
    <w:rsid w:val="00E47FD4"/>
    <w:rsid w:val="00E5002E"/>
    <w:rsid w:val="00E5101D"/>
    <w:rsid w:val="00E51DCB"/>
    <w:rsid w:val="00E51E4A"/>
    <w:rsid w:val="00E520B0"/>
    <w:rsid w:val="00E52423"/>
    <w:rsid w:val="00E52C1B"/>
    <w:rsid w:val="00E52F02"/>
    <w:rsid w:val="00E52FDF"/>
    <w:rsid w:val="00E53AAA"/>
    <w:rsid w:val="00E5498E"/>
    <w:rsid w:val="00E550B9"/>
    <w:rsid w:val="00E6087F"/>
    <w:rsid w:val="00E60CF9"/>
    <w:rsid w:val="00E6128F"/>
    <w:rsid w:val="00E6137D"/>
    <w:rsid w:val="00E62363"/>
    <w:rsid w:val="00E6290E"/>
    <w:rsid w:val="00E63AAE"/>
    <w:rsid w:val="00E63D8F"/>
    <w:rsid w:val="00E649C9"/>
    <w:rsid w:val="00E64AF8"/>
    <w:rsid w:val="00E6597E"/>
    <w:rsid w:val="00E65B10"/>
    <w:rsid w:val="00E65B28"/>
    <w:rsid w:val="00E663D5"/>
    <w:rsid w:val="00E668A2"/>
    <w:rsid w:val="00E67B1E"/>
    <w:rsid w:val="00E70D0D"/>
    <w:rsid w:val="00E71839"/>
    <w:rsid w:val="00E7242D"/>
    <w:rsid w:val="00E73361"/>
    <w:rsid w:val="00E736BE"/>
    <w:rsid w:val="00E742F9"/>
    <w:rsid w:val="00E7484F"/>
    <w:rsid w:val="00E74A4C"/>
    <w:rsid w:val="00E75022"/>
    <w:rsid w:val="00E763DB"/>
    <w:rsid w:val="00E76648"/>
    <w:rsid w:val="00E7673F"/>
    <w:rsid w:val="00E76E99"/>
    <w:rsid w:val="00E76F41"/>
    <w:rsid w:val="00E770D1"/>
    <w:rsid w:val="00E779A4"/>
    <w:rsid w:val="00E804C6"/>
    <w:rsid w:val="00E80D5E"/>
    <w:rsid w:val="00E818A9"/>
    <w:rsid w:val="00E826B4"/>
    <w:rsid w:val="00E82A34"/>
    <w:rsid w:val="00E82C9E"/>
    <w:rsid w:val="00E83AB9"/>
    <w:rsid w:val="00E8415B"/>
    <w:rsid w:val="00E848A9"/>
    <w:rsid w:val="00E858FA"/>
    <w:rsid w:val="00E85F5A"/>
    <w:rsid w:val="00E86A04"/>
    <w:rsid w:val="00E86DF1"/>
    <w:rsid w:val="00E87FF0"/>
    <w:rsid w:val="00E908E7"/>
    <w:rsid w:val="00E9092B"/>
    <w:rsid w:val="00E9144B"/>
    <w:rsid w:val="00E918CA"/>
    <w:rsid w:val="00E93A0D"/>
    <w:rsid w:val="00E93D21"/>
    <w:rsid w:val="00E93D31"/>
    <w:rsid w:val="00E93F95"/>
    <w:rsid w:val="00E94873"/>
    <w:rsid w:val="00E94CEA"/>
    <w:rsid w:val="00E956DC"/>
    <w:rsid w:val="00E9604B"/>
    <w:rsid w:val="00E9609B"/>
    <w:rsid w:val="00E96D2C"/>
    <w:rsid w:val="00E973D0"/>
    <w:rsid w:val="00E97801"/>
    <w:rsid w:val="00EA2254"/>
    <w:rsid w:val="00EA22DF"/>
    <w:rsid w:val="00EA27FC"/>
    <w:rsid w:val="00EA4351"/>
    <w:rsid w:val="00EA4F44"/>
    <w:rsid w:val="00EA51B5"/>
    <w:rsid w:val="00EA72BB"/>
    <w:rsid w:val="00EA73D3"/>
    <w:rsid w:val="00EA7DE5"/>
    <w:rsid w:val="00EB204D"/>
    <w:rsid w:val="00EB3929"/>
    <w:rsid w:val="00EB39B1"/>
    <w:rsid w:val="00EB3E33"/>
    <w:rsid w:val="00EB4531"/>
    <w:rsid w:val="00EB47F7"/>
    <w:rsid w:val="00EB4F03"/>
    <w:rsid w:val="00EB5C2B"/>
    <w:rsid w:val="00EB64AF"/>
    <w:rsid w:val="00EB69CF"/>
    <w:rsid w:val="00EB74B0"/>
    <w:rsid w:val="00EB7AB7"/>
    <w:rsid w:val="00EC03F5"/>
    <w:rsid w:val="00EC227A"/>
    <w:rsid w:val="00EC304E"/>
    <w:rsid w:val="00EC3DF8"/>
    <w:rsid w:val="00EC4F3A"/>
    <w:rsid w:val="00EC6932"/>
    <w:rsid w:val="00EC6A4F"/>
    <w:rsid w:val="00EC7145"/>
    <w:rsid w:val="00EC7A24"/>
    <w:rsid w:val="00ED08C5"/>
    <w:rsid w:val="00ED1C6E"/>
    <w:rsid w:val="00ED2206"/>
    <w:rsid w:val="00ED2223"/>
    <w:rsid w:val="00ED2F5E"/>
    <w:rsid w:val="00ED3484"/>
    <w:rsid w:val="00ED3C81"/>
    <w:rsid w:val="00ED3CC6"/>
    <w:rsid w:val="00ED4F71"/>
    <w:rsid w:val="00ED5AE2"/>
    <w:rsid w:val="00ED5B2A"/>
    <w:rsid w:val="00ED6F26"/>
    <w:rsid w:val="00ED76E2"/>
    <w:rsid w:val="00EE0207"/>
    <w:rsid w:val="00EE0D3D"/>
    <w:rsid w:val="00EE0EFC"/>
    <w:rsid w:val="00EE1A6E"/>
    <w:rsid w:val="00EE1BB3"/>
    <w:rsid w:val="00EE26C5"/>
    <w:rsid w:val="00EE2B0E"/>
    <w:rsid w:val="00EE37EB"/>
    <w:rsid w:val="00EE3D54"/>
    <w:rsid w:val="00EE3F70"/>
    <w:rsid w:val="00EE4984"/>
    <w:rsid w:val="00EE4F49"/>
    <w:rsid w:val="00EE5409"/>
    <w:rsid w:val="00EE56E4"/>
    <w:rsid w:val="00EE6D1A"/>
    <w:rsid w:val="00EE705E"/>
    <w:rsid w:val="00EE7A77"/>
    <w:rsid w:val="00EE7D76"/>
    <w:rsid w:val="00EE7E3D"/>
    <w:rsid w:val="00EF028E"/>
    <w:rsid w:val="00EF0AA1"/>
    <w:rsid w:val="00EF2359"/>
    <w:rsid w:val="00EF24C8"/>
    <w:rsid w:val="00EF25B1"/>
    <w:rsid w:val="00EF29E9"/>
    <w:rsid w:val="00EF4527"/>
    <w:rsid w:val="00EF478B"/>
    <w:rsid w:val="00EF512B"/>
    <w:rsid w:val="00EF59EC"/>
    <w:rsid w:val="00EF634A"/>
    <w:rsid w:val="00EF6C44"/>
    <w:rsid w:val="00EF6FA7"/>
    <w:rsid w:val="00EF7F4E"/>
    <w:rsid w:val="00F00701"/>
    <w:rsid w:val="00F012F3"/>
    <w:rsid w:val="00F01BDA"/>
    <w:rsid w:val="00F02643"/>
    <w:rsid w:val="00F02A9A"/>
    <w:rsid w:val="00F034EB"/>
    <w:rsid w:val="00F0356F"/>
    <w:rsid w:val="00F0388B"/>
    <w:rsid w:val="00F0440B"/>
    <w:rsid w:val="00F0468E"/>
    <w:rsid w:val="00F0480C"/>
    <w:rsid w:val="00F0503C"/>
    <w:rsid w:val="00F05634"/>
    <w:rsid w:val="00F05EDB"/>
    <w:rsid w:val="00F05F88"/>
    <w:rsid w:val="00F10544"/>
    <w:rsid w:val="00F10A9D"/>
    <w:rsid w:val="00F116BD"/>
    <w:rsid w:val="00F1206C"/>
    <w:rsid w:val="00F1220A"/>
    <w:rsid w:val="00F12E7E"/>
    <w:rsid w:val="00F1347A"/>
    <w:rsid w:val="00F13A65"/>
    <w:rsid w:val="00F1418C"/>
    <w:rsid w:val="00F14463"/>
    <w:rsid w:val="00F14672"/>
    <w:rsid w:val="00F1505C"/>
    <w:rsid w:val="00F153C0"/>
    <w:rsid w:val="00F167E9"/>
    <w:rsid w:val="00F16EAE"/>
    <w:rsid w:val="00F1770C"/>
    <w:rsid w:val="00F17D3B"/>
    <w:rsid w:val="00F20E56"/>
    <w:rsid w:val="00F21111"/>
    <w:rsid w:val="00F21C07"/>
    <w:rsid w:val="00F22361"/>
    <w:rsid w:val="00F22B07"/>
    <w:rsid w:val="00F22C70"/>
    <w:rsid w:val="00F22E6E"/>
    <w:rsid w:val="00F23254"/>
    <w:rsid w:val="00F2346B"/>
    <w:rsid w:val="00F23B5B"/>
    <w:rsid w:val="00F24116"/>
    <w:rsid w:val="00F2423E"/>
    <w:rsid w:val="00F24905"/>
    <w:rsid w:val="00F24C1E"/>
    <w:rsid w:val="00F24CD8"/>
    <w:rsid w:val="00F25BF0"/>
    <w:rsid w:val="00F25C2A"/>
    <w:rsid w:val="00F25C89"/>
    <w:rsid w:val="00F267E7"/>
    <w:rsid w:val="00F27B3B"/>
    <w:rsid w:val="00F30282"/>
    <w:rsid w:val="00F30E7D"/>
    <w:rsid w:val="00F31939"/>
    <w:rsid w:val="00F31AFD"/>
    <w:rsid w:val="00F31E6D"/>
    <w:rsid w:val="00F327C3"/>
    <w:rsid w:val="00F3330E"/>
    <w:rsid w:val="00F33824"/>
    <w:rsid w:val="00F33FE0"/>
    <w:rsid w:val="00F3420E"/>
    <w:rsid w:val="00F34823"/>
    <w:rsid w:val="00F34CA0"/>
    <w:rsid w:val="00F36D00"/>
    <w:rsid w:val="00F36D60"/>
    <w:rsid w:val="00F370B4"/>
    <w:rsid w:val="00F37BF0"/>
    <w:rsid w:val="00F41598"/>
    <w:rsid w:val="00F427F7"/>
    <w:rsid w:val="00F42B92"/>
    <w:rsid w:val="00F42E4B"/>
    <w:rsid w:val="00F43DEE"/>
    <w:rsid w:val="00F4433C"/>
    <w:rsid w:val="00F4465F"/>
    <w:rsid w:val="00F46152"/>
    <w:rsid w:val="00F46BFD"/>
    <w:rsid w:val="00F471B3"/>
    <w:rsid w:val="00F47D76"/>
    <w:rsid w:val="00F5059D"/>
    <w:rsid w:val="00F51096"/>
    <w:rsid w:val="00F51342"/>
    <w:rsid w:val="00F513D5"/>
    <w:rsid w:val="00F51494"/>
    <w:rsid w:val="00F51538"/>
    <w:rsid w:val="00F51760"/>
    <w:rsid w:val="00F536E5"/>
    <w:rsid w:val="00F55728"/>
    <w:rsid w:val="00F55962"/>
    <w:rsid w:val="00F56B35"/>
    <w:rsid w:val="00F5724B"/>
    <w:rsid w:val="00F576BD"/>
    <w:rsid w:val="00F57B50"/>
    <w:rsid w:val="00F6035A"/>
    <w:rsid w:val="00F6053C"/>
    <w:rsid w:val="00F60B77"/>
    <w:rsid w:val="00F612D4"/>
    <w:rsid w:val="00F61461"/>
    <w:rsid w:val="00F6180C"/>
    <w:rsid w:val="00F61A57"/>
    <w:rsid w:val="00F61DD2"/>
    <w:rsid w:val="00F622D6"/>
    <w:rsid w:val="00F6357F"/>
    <w:rsid w:val="00F63B04"/>
    <w:rsid w:val="00F6562C"/>
    <w:rsid w:val="00F66003"/>
    <w:rsid w:val="00F669A3"/>
    <w:rsid w:val="00F6741B"/>
    <w:rsid w:val="00F67718"/>
    <w:rsid w:val="00F677E1"/>
    <w:rsid w:val="00F70B85"/>
    <w:rsid w:val="00F714C8"/>
    <w:rsid w:val="00F716F1"/>
    <w:rsid w:val="00F72EC1"/>
    <w:rsid w:val="00F72FC5"/>
    <w:rsid w:val="00F730BD"/>
    <w:rsid w:val="00F731EF"/>
    <w:rsid w:val="00F737D0"/>
    <w:rsid w:val="00F73B09"/>
    <w:rsid w:val="00F74945"/>
    <w:rsid w:val="00F74DD1"/>
    <w:rsid w:val="00F75827"/>
    <w:rsid w:val="00F77CFC"/>
    <w:rsid w:val="00F80B2D"/>
    <w:rsid w:val="00F814D2"/>
    <w:rsid w:val="00F81809"/>
    <w:rsid w:val="00F819C5"/>
    <w:rsid w:val="00F82032"/>
    <w:rsid w:val="00F8384E"/>
    <w:rsid w:val="00F842C1"/>
    <w:rsid w:val="00F84701"/>
    <w:rsid w:val="00F85A25"/>
    <w:rsid w:val="00F866FB"/>
    <w:rsid w:val="00F86B90"/>
    <w:rsid w:val="00F87E2D"/>
    <w:rsid w:val="00F87F57"/>
    <w:rsid w:val="00F901FE"/>
    <w:rsid w:val="00F9092F"/>
    <w:rsid w:val="00F9346B"/>
    <w:rsid w:val="00F934E2"/>
    <w:rsid w:val="00F93E93"/>
    <w:rsid w:val="00F94212"/>
    <w:rsid w:val="00F94719"/>
    <w:rsid w:val="00F94BC2"/>
    <w:rsid w:val="00F95647"/>
    <w:rsid w:val="00F95E01"/>
    <w:rsid w:val="00F968CC"/>
    <w:rsid w:val="00F96F8E"/>
    <w:rsid w:val="00F97915"/>
    <w:rsid w:val="00F97B1B"/>
    <w:rsid w:val="00F97CBB"/>
    <w:rsid w:val="00FA011E"/>
    <w:rsid w:val="00FA03CC"/>
    <w:rsid w:val="00FA05B4"/>
    <w:rsid w:val="00FA095C"/>
    <w:rsid w:val="00FA17EA"/>
    <w:rsid w:val="00FA17F8"/>
    <w:rsid w:val="00FA1DD6"/>
    <w:rsid w:val="00FA24FF"/>
    <w:rsid w:val="00FA32E8"/>
    <w:rsid w:val="00FA340C"/>
    <w:rsid w:val="00FA34ED"/>
    <w:rsid w:val="00FA365D"/>
    <w:rsid w:val="00FA384B"/>
    <w:rsid w:val="00FA3E59"/>
    <w:rsid w:val="00FA3F95"/>
    <w:rsid w:val="00FA4A13"/>
    <w:rsid w:val="00FA5C68"/>
    <w:rsid w:val="00FA65B9"/>
    <w:rsid w:val="00FA6774"/>
    <w:rsid w:val="00FA735B"/>
    <w:rsid w:val="00FA7D3F"/>
    <w:rsid w:val="00FB06F7"/>
    <w:rsid w:val="00FB0B30"/>
    <w:rsid w:val="00FB25FB"/>
    <w:rsid w:val="00FB3217"/>
    <w:rsid w:val="00FB352D"/>
    <w:rsid w:val="00FB48E3"/>
    <w:rsid w:val="00FB49F1"/>
    <w:rsid w:val="00FB542A"/>
    <w:rsid w:val="00FB5837"/>
    <w:rsid w:val="00FB620C"/>
    <w:rsid w:val="00FB71DE"/>
    <w:rsid w:val="00FC0B35"/>
    <w:rsid w:val="00FC1B08"/>
    <w:rsid w:val="00FC277A"/>
    <w:rsid w:val="00FC2783"/>
    <w:rsid w:val="00FC2BBE"/>
    <w:rsid w:val="00FC2C03"/>
    <w:rsid w:val="00FC2FFA"/>
    <w:rsid w:val="00FC3A50"/>
    <w:rsid w:val="00FC40EF"/>
    <w:rsid w:val="00FC4759"/>
    <w:rsid w:val="00FC4FDF"/>
    <w:rsid w:val="00FC5076"/>
    <w:rsid w:val="00FC58E1"/>
    <w:rsid w:val="00FC6A1E"/>
    <w:rsid w:val="00FC6EF6"/>
    <w:rsid w:val="00FC70B6"/>
    <w:rsid w:val="00FC7239"/>
    <w:rsid w:val="00FC7AAE"/>
    <w:rsid w:val="00FC7EC5"/>
    <w:rsid w:val="00FD0167"/>
    <w:rsid w:val="00FD1930"/>
    <w:rsid w:val="00FD1DC2"/>
    <w:rsid w:val="00FD2C4F"/>
    <w:rsid w:val="00FD2CB8"/>
    <w:rsid w:val="00FD2E9F"/>
    <w:rsid w:val="00FD34BA"/>
    <w:rsid w:val="00FD3571"/>
    <w:rsid w:val="00FD44BF"/>
    <w:rsid w:val="00FD4519"/>
    <w:rsid w:val="00FD47C4"/>
    <w:rsid w:val="00FD4EB0"/>
    <w:rsid w:val="00FD5CA7"/>
    <w:rsid w:val="00FD6387"/>
    <w:rsid w:val="00FD7CA9"/>
    <w:rsid w:val="00FD7CB9"/>
    <w:rsid w:val="00FE0671"/>
    <w:rsid w:val="00FE0ABE"/>
    <w:rsid w:val="00FE2A83"/>
    <w:rsid w:val="00FE2DB9"/>
    <w:rsid w:val="00FE2EC2"/>
    <w:rsid w:val="00FE4088"/>
    <w:rsid w:val="00FE44B8"/>
    <w:rsid w:val="00FE5B9F"/>
    <w:rsid w:val="00FE5E7E"/>
    <w:rsid w:val="00FE6B07"/>
    <w:rsid w:val="00FE75DF"/>
    <w:rsid w:val="00FF0C91"/>
    <w:rsid w:val="00FF1BF7"/>
    <w:rsid w:val="00FF203C"/>
    <w:rsid w:val="00FF2305"/>
    <w:rsid w:val="00FF28C9"/>
    <w:rsid w:val="00FF2E44"/>
    <w:rsid w:val="00FF30D1"/>
    <w:rsid w:val="00FF34B3"/>
    <w:rsid w:val="00FF3D81"/>
    <w:rsid w:val="00FF5141"/>
    <w:rsid w:val="00FF58E5"/>
    <w:rsid w:val="00FF5C2A"/>
    <w:rsid w:val="00FF7453"/>
    <w:rsid w:val="00FF7676"/>
    <w:rsid w:val="00FF7C4C"/>
    <w:rsid w:val="01040F3A"/>
    <w:rsid w:val="012E1D7E"/>
    <w:rsid w:val="014E4831"/>
    <w:rsid w:val="022D3E9F"/>
    <w:rsid w:val="02805EA8"/>
    <w:rsid w:val="03AD5615"/>
    <w:rsid w:val="03B0401B"/>
    <w:rsid w:val="03C020B7"/>
    <w:rsid w:val="040C0EB2"/>
    <w:rsid w:val="04230AD7"/>
    <w:rsid w:val="048E0186"/>
    <w:rsid w:val="04A57DAB"/>
    <w:rsid w:val="04E50B95"/>
    <w:rsid w:val="06187C8D"/>
    <w:rsid w:val="061E541A"/>
    <w:rsid w:val="068837C4"/>
    <w:rsid w:val="06C45BA7"/>
    <w:rsid w:val="086F3665"/>
    <w:rsid w:val="08816E02"/>
    <w:rsid w:val="08A84AC3"/>
    <w:rsid w:val="08C17BEC"/>
    <w:rsid w:val="08D25907"/>
    <w:rsid w:val="0942143F"/>
    <w:rsid w:val="0A1E20A6"/>
    <w:rsid w:val="0A3906D2"/>
    <w:rsid w:val="0BCA33E7"/>
    <w:rsid w:val="0CBD5E72"/>
    <w:rsid w:val="0D9F4266"/>
    <w:rsid w:val="0EBA5CB8"/>
    <w:rsid w:val="0ED92CE9"/>
    <w:rsid w:val="0F1605D0"/>
    <w:rsid w:val="0F386586"/>
    <w:rsid w:val="0F403993"/>
    <w:rsid w:val="0FDA030E"/>
    <w:rsid w:val="0FFE504A"/>
    <w:rsid w:val="10067ED8"/>
    <w:rsid w:val="103E0032"/>
    <w:rsid w:val="12AB5BAD"/>
    <w:rsid w:val="131D046B"/>
    <w:rsid w:val="13355B11"/>
    <w:rsid w:val="138E1A23"/>
    <w:rsid w:val="13AE7D5A"/>
    <w:rsid w:val="13BB37EC"/>
    <w:rsid w:val="15992D7D"/>
    <w:rsid w:val="15CC6A4F"/>
    <w:rsid w:val="17802C1E"/>
    <w:rsid w:val="179363BB"/>
    <w:rsid w:val="18E018E0"/>
    <w:rsid w:val="190D7E26"/>
    <w:rsid w:val="19E16F05"/>
    <w:rsid w:val="1ADB711C"/>
    <w:rsid w:val="1AE31FAA"/>
    <w:rsid w:val="1AF70C4B"/>
    <w:rsid w:val="1BED5CE0"/>
    <w:rsid w:val="1C60279C"/>
    <w:rsid w:val="1C8C2366"/>
    <w:rsid w:val="1C8E1FE6"/>
    <w:rsid w:val="1CD81161"/>
    <w:rsid w:val="1D4B149F"/>
    <w:rsid w:val="1DB765D0"/>
    <w:rsid w:val="1E5D6D5E"/>
    <w:rsid w:val="1E993340"/>
    <w:rsid w:val="1F667210"/>
    <w:rsid w:val="1F6A5C17"/>
    <w:rsid w:val="20525F14"/>
    <w:rsid w:val="20FB50A8"/>
    <w:rsid w:val="21C612F9"/>
    <w:rsid w:val="21D06385"/>
    <w:rsid w:val="21EA27B2"/>
    <w:rsid w:val="22A45464"/>
    <w:rsid w:val="22AF59F3"/>
    <w:rsid w:val="22C24A14"/>
    <w:rsid w:val="23CC2948"/>
    <w:rsid w:val="258C4EA7"/>
    <w:rsid w:val="25A03B48"/>
    <w:rsid w:val="25A92259"/>
    <w:rsid w:val="25C84D0C"/>
    <w:rsid w:val="25E5683B"/>
    <w:rsid w:val="26407E4E"/>
    <w:rsid w:val="267E5734"/>
    <w:rsid w:val="289528A1"/>
    <w:rsid w:val="29B61A7F"/>
    <w:rsid w:val="29DE193E"/>
    <w:rsid w:val="2A1A5F20"/>
    <w:rsid w:val="2A9071E3"/>
    <w:rsid w:val="2AC563B9"/>
    <w:rsid w:val="2B9C061A"/>
    <w:rsid w:val="2BB172BB"/>
    <w:rsid w:val="2BC7145E"/>
    <w:rsid w:val="2C26057E"/>
    <w:rsid w:val="2C320B0E"/>
    <w:rsid w:val="2C673566"/>
    <w:rsid w:val="2D18338A"/>
    <w:rsid w:val="2D817536"/>
    <w:rsid w:val="2DCF50B7"/>
    <w:rsid w:val="2DE262D6"/>
    <w:rsid w:val="2F1F5CDD"/>
    <w:rsid w:val="2F5B00C1"/>
    <w:rsid w:val="306153F0"/>
    <w:rsid w:val="3086432B"/>
    <w:rsid w:val="31175E18"/>
    <w:rsid w:val="31B54A1D"/>
    <w:rsid w:val="31CC0DBF"/>
    <w:rsid w:val="32223D4C"/>
    <w:rsid w:val="343A43BC"/>
    <w:rsid w:val="34777AA4"/>
    <w:rsid w:val="353436DA"/>
    <w:rsid w:val="359314F5"/>
    <w:rsid w:val="35C267C1"/>
    <w:rsid w:val="36EB4A1F"/>
    <w:rsid w:val="36EC2A2B"/>
    <w:rsid w:val="37306998"/>
    <w:rsid w:val="376C67FD"/>
    <w:rsid w:val="382B5936"/>
    <w:rsid w:val="386B2E9C"/>
    <w:rsid w:val="393206E7"/>
    <w:rsid w:val="39AE0030"/>
    <w:rsid w:val="3A653F5C"/>
    <w:rsid w:val="3B227B92"/>
    <w:rsid w:val="3B9E4F5D"/>
    <w:rsid w:val="3DDA4888"/>
    <w:rsid w:val="3E6469EA"/>
    <w:rsid w:val="3F7C1A35"/>
    <w:rsid w:val="40DA73F3"/>
    <w:rsid w:val="40F94425"/>
    <w:rsid w:val="415F544E"/>
    <w:rsid w:val="41991DB0"/>
    <w:rsid w:val="41A67DC1"/>
    <w:rsid w:val="41B35450"/>
    <w:rsid w:val="41D42E8E"/>
    <w:rsid w:val="42236491"/>
    <w:rsid w:val="44B454C5"/>
    <w:rsid w:val="44EE0B22"/>
    <w:rsid w:val="45C2437E"/>
    <w:rsid w:val="45C35682"/>
    <w:rsid w:val="45CC270F"/>
    <w:rsid w:val="466B6D95"/>
    <w:rsid w:val="46F337F6"/>
    <w:rsid w:val="47105324"/>
    <w:rsid w:val="47C84AD3"/>
    <w:rsid w:val="48365107"/>
    <w:rsid w:val="4968677D"/>
    <w:rsid w:val="4A0D148A"/>
    <w:rsid w:val="4A1F04AA"/>
    <w:rsid w:val="4A686320"/>
    <w:rsid w:val="4BA7122B"/>
    <w:rsid w:val="4BDC3C83"/>
    <w:rsid w:val="4C1208DA"/>
    <w:rsid w:val="4C1C4A6D"/>
    <w:rsid w:val="4C4C77BA"/>
    <w:rsid w:val="4C5216C4"/>
    <w:rsid w:val="4D08596F"/>
    <w:rsid w:val="4D0A0E72"/>
    <w:rsid w:val="4D5E08FC"/>
    <w:rsid w:val="4D973F59"/>
    <w:rsid w:val="4DC0511E"/>
    <w:rsid w:val="4E416971"/>
    <w:rsid w:val="4E781049"/>
    <w:rsid w:val="503D41A7"/>
    <w:rsid w:val="518A5153"/>
    <w:rsid w:val="51D058C8"/>
    <w:rsid w:val="51EE06FB"/>
    <w:rsid w:val="52EA3E16"/>
    <w:rsid w:val="530214BD"/>
    <w:rsid w:val="536611E1"/>
    <w:rsid w:val="53A17D41"/>
    <w:rsid w:val="54055868"/>
    <w:rsid w:val="545B29F3"/>
    <w:rsid w:val="551940AB"/>
    <w:rsid w:val="554064E9"/>
    <w:rsid w:val="557A53C9"/>
    <w:rsid w:val="55C21041"/>
    <w:rsid w:val="566A2753"/>
    <w:rsid w:val="56727B5F"/>
    <w:rsid w:val="56D51E02"/>
    <w:rsid w:val="581A249A"/>
    <w:rsid w:val="58D802CE"/>
    <w:rsid w:val="5AD2138E"/>
    <w:rsid w:val="5B6466FE"/>
    <w:rsid w:val="5B9217CC"/>
    <w:rsid w:val="5BF32AEA"/>
    <w:rsid w:val="5C094C8E"/>
    <w:rsid w:val="5CA81314"/>
    <w:rsid w:val="5D1715C8"/>
    <w:rsid w:val="5DFF3AC4"/>
    <w:rsid w:val="5E40232F"/>
    <w:rsid w:val="5E5025C9"/>
    <w:rsid w:val="5E5C1C5F"/>
    <w:rsid w:val="5EB55B71"/>
    <w:rsid w:val="608834ED"/>
    <w:rsid w:val="60DC2F78"/>
    <w:rsid w:val="633D145D"/>
    <w:rsid w:val="63EC02FC"/>
    <w:rsid w:val="64053424"/>
    <w:rsid w:val="649D39A3"/>
    <w:rsid w:val="64CE08EF"/>
    <w:rsid w:val="655E275C"/>
    <w:rsid w:val="656D07F8"/>
    <w:rsid w:val="65767E03"/>
    <w:rsid w:val="65813C15"/>
    <w:rsid w:val="659E3545"/>
    <w:rsid w:val="65D2271B"/>
    <w:rsid w:val="65E76E3D"/>
    <w:rsid w:val="664107D0"/>
    <w:rsid w:val="66A25372"/>
    <w:rsid w:val="66B64012"/>
    <w:rsid w:val="675F31A6"/>
    <w:rsid w:val="6794237B"/>
    <w:rsid w:val="6A414563"/>
    <w:rsid w:val="6B75585A"/>
    <w:rsid w:val="6C375918"/>
    <w:rsid w:val="6C5C4853"/>
    <w:rsid w:val="6C670665"/>
    <w:rsid w:val="6C6A15EA"/>
    <w:rsid w:val="6CC56480"/>
    <w:rsid w:val="6CD31019"/>
    <w:rsid w:val="6CED1BC3"/>
    <w:rsid w:val="6DCF4734"/>
    <w:rsid w:val="6E2241BE"/>
    <w:rsid w:val="6EB45CAC"/>
    <w:rsid w:val="6EFD2C28"/>
    <w:rsid w:val="6FF30BB6"/>
    <w:rsid w:val="7112100E"/>
    <w:rsid w:val="717D06BD"/>
    <w:rsid w:val="719402E3"/>
    <w:rsid w:val="71E835F0"/>
    <w:rsid w:val="728F7281"/>
    <w:rsid w:val="72A02D9E"/>
    <w:rsid w:val="72D17CEA"/>
    <w:rsid w:val="737407F8"/>
    <w:rsid w:val="73FF61DE"/>
    <w:rsid w:val="743069AD"/>
    <w:rsid w:val="74674908"/>
    <w:rsid w:val="747616A0"/>
    <w:rsid w:val="749D7361"/>
    <w:rsid w:val="7571063E"/>
    <w:rsid w:val="75E8027D"/>
    <w:rsid w:val="76912C94"/>
    <w:rsid w:val="77FD5769"/>
    <w:rsid w:val="78607A0C"/>
    <w:rsid w:val="79144F31"/>
    <w:rsid w:val="7A277378"/>
    <w:rsid w:val="7A566842"/>
    <w:rsid w:val="7AA30EC0"/>
    <w:rsid w:val="7ACD1D04"/>
    <w:rsid w:val="7AF379C5"/>
    <w:rsid w:val="7B222A93"/>
    <w:rsid w:val="7B4A03D4"/>
    <w:rsid w:val="7BF31AE6"/>
    <w:rsid w:val="7C137E1D"/>
    <w:rsid w:val="7C214BB4"/>
    <w:rsid w:val="7D875780"/>
    <w:rsid w:val="7DDA520A"/>
    <w:rsid w:val="7DF228B1"/>
    <w:rsid w:val="7E4F51C9"/>
    <w:rsid w:val="7E890826"/>
    <w:rsid w:val="7ECA128F"/>
    <w:rsid w:val="7F5C6600"/>
    <w:rsid w:val="7FB42512"/>
    <w:rsid w:val="7FE142DA"/>
    <w:rsid w:val="7FE83C65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name="toc 1"/>
    <w:lsdException w:qFormat="1" w:unhideWhenUsed="0" w:uiPriority="39" w:name="toc 2"/>
    <w:lsdException w:qFormat="1" w:unhideWhenUsed="0" w:uiPriority="39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qFormat="1" w:unhideWhenUsed="0" w:uiPriority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cs="Times New Roman" w:eastAsiaTheme="minorEastAsia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tabs>
        <w:tab w:val="left" w:pos="432"/>
      </w:tabs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tabs>
        <w:tab w:val="left" w:pos="576"/>
      </w:tabs>
      <w:spacing w:before="240" w:after="60"/>
      <w:outlineLvl w:val="1"/>
    </w:pPr>
    <w:rPr>
      <w:rFonts w:cs="Arial"/>
      <w:b/>
      <w:bCs/>
      <w:iCs/>
      <w:sz w:val="24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2"/>
      </w:numPr>
      <w:tabs>
        <w:tab w:val="left" w:pos="720"/>
      </w:tabs>
      <w:spacing w:before="240" w:after="60"/>
      <w:ind w:left="0" w:firstLine="851"/>
      <w:outlineLvl w:val="2"/>
    </w:pPr>
    <w:rPr>
      <w:rFonts w:cs="Arial"/>
      <w:b/>
      <w:bCs/>
      <w:sz w:val="22"/>
      <w:szCs w:val="26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tabs>
        <w:tab w:val="left" w:pos="864"/>
      </w:tabs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tabs>
        <w:tab w:val="left" w:pos="1008"/>
      </w:tabs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tabs>
        <w:tab w:val="left" w:pos="1152"/>
      </w:tabs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1296"/>
      </w:tabs>
      <w:spacing w:before="240" w:after="60"/>
      <w:outlineLvl w:val="6"/>
    </w:pPr>
    <w:rPr>
      <w:rFonts w:ascii="Times New Roman" w:hAnsi="Times New Roman"/>
      <w:sz w:val="24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tabs>
        <w:tab w:val="left" w:pos="1440"/>
      </w:tabs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tabs>
        <w:tab w:val="left" w:pos="1584"/>
      </w:tabs>
      <w:spacing w:before="240" w:after="60"/>
      <w:outlineLvl w:val="8"/>
    </w:pPr>
    <w:rPr>
      <w:rFonts w:cs="Arial"/>
      <w:sz w:val="22"/>
      <w:szCs w:val="22"/>
    </w:rPr>
  </w:style>
  <w:style w:type="character" w:default="1" w:styleId="33">
    <w:name w:val="Default Paragraph Font"/>
    <w:unhideWhenUsed/>
    <w:qFormat/>
    <w:uiPriority w:val="1"/>
  </w:style>
  <w:style w:type="table" w:default="1" w:styleId="3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semiHidden/>
    <w:qFormat/>
    <w:uiPriority w:val="0"/>
    <w:rPr>
      <w:b/>
      <w:bCs/>
    </w:rPr>
  </w:style>
  <w:style w:type="paragraph" w:styleId="12">
    <w:name w:val="annotation text"/>
    <w:basedOn w:val="1"/>
    <w:semiHidden/>
    <w:qFormat/>
    <w:uiPriority w:val="0"/>
  </w:style>
  <w:style w:type="paragraph" w:styleId="13">
    <w:name w:val="toc 7"/>
    <w:basedOn w:val="1"/>
    <w:next w:val="1"/>
    <w:semiHidden/>
    <w:qFormat/>
    <w:uiPriority w:val="0"/>
    <w:pPr>
      <w:ind w:left="2520" w:leftChars="1200"/>
    </w:pPr>
  </w:style>
  <w:style w:type="paragraph" w:styleId="14">
    <w:name w:val="Document Map"/>
    <w:basedOn w:val="1"/>
    <w:link w:val="72"/>
    <w:qFormat/>
    <w:uiPriority w:val="0"/>
    <w:rPr>
      <w:rFonts w:ascii="宋体" w:eastAsia="宋体"/>
      <w:sz w:val="18"/>
      <w:szCs w:val="18"/>
    </w:rPr>
  </w:style>
  <w:style w:type="paragraph" w:styleId="15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6">
    <w:name w:val="Body Text"/>
    <w:basedOn w:val="1"/>
    <w:qFormat/>
    <w:uiPriority w:val="0"/>
    <w:pPr>
      <w:spacing w:after="120" w:line="0" w:lineRule="atLeast"/>
      <w:ind w:left="360"/>
    </w:pPr>
    <w:rPr>
      <w:spacing w:val="-5"/>
    </w:rPr>
  </w:style>
  <w:style w:type="paragraph" w:styleId="17">
    <w:name w:val="Body Text Indent"/>
    <w:basedOn w:val="1"/>
    <w:qFormat/>
    <w:uiPriority w:val="0"/>
    <w:pPr>
      <w:spacing w:after="120"/>
      <w:ind w:left="360"/>
    </w:pPr>
  </w:style>
  <w:style w:type="paragraph" w:styleId="18">
    <w:name w:val="Block Text"/>
    <w:basedOn w:val="1"/>
    <w:qFormat/>
    <w:uiPriority w:val="0"/>
    <w:pPr>
      <w:keepLines/>
      <w:spacing w:after="120"/>
      <w:ind w:left="1440" w:right="1440"/>
    </w:pPr>
    <w:rPr>
      <w:szCs w:val="24"/>
      <w:lang w:val="en-AU"/>
    </w:rPr>
  </w:style>
  <w:style w:type="paragraph" w:styleId="19">
    <w:name w:val="toc 5"/>
    <w:basedOn w:val="1"/>
    <w:next w:val="1"/>
    <w:semiHidden/>
    <w:qFormat/>
    <w:uiPriority w:val="0"/>
    <w:pPr>
      <w:ind w:left="1680" w:leftChars="800"/>
    </w:pPr>
  </w:style>
  <w:style w:type="paragraph" w:styleId="20">
    <w:name w:val="toc 3"/>
    <w:basedOn w:val="1"/>
    <w:next w:val="1"/>
    <w:semiHidden/>
    <w:qFormat/>
    <w:uiPriority w:val="39"/>
    <w:pPr>
      <w:ind w:left="840" w:leftChars="400"/>
    </w:pPr>
  </w:style>
  <w:style w:type="paragraph" w:styleId="21">
    <w:name w:val="toc 8"/>
    <w:basedOn w:val="1"/>
    <w:next w:val="1"/>
    <w:semiHidden/>
    <w:qFormat/>
    <w:uiPriority w:val="0"/>
    <w:pPr>
      <w:ind w:left="2940" w:leftChars="1400"/>
    </w:pPr>
  </w:style>
  <w:style w:type="paragraph" w:styleId="22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23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4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5">
    <w:name w:val="toc 1"/>
    <w:basedOn w:val="1"/>
    <w:next w:val="1"/>
    <w:semiHidden/>
    <w:qFormat/>
    <w:uiPriority w:val="39"/>
  </w:style>
  <w:style w:type="paragraph" w:styleId="26">
    <w:name w:val="toc 4"/>
    <w:basedOn w:val="1"/>
    <w:next w:val="1"/>
    <w:semiHidden/>
    <w:qFormat/>
    <w:uiPriority w:val="0"/>
    <w:pPr>
      <w:ind w:left="1260" w:leftChars="600"/>
    </w:pPr>
  </w:style>
  <w:style w:type="paragraph" w:styleId="27">
    <w:name w:val="Subtitle"/>
    <w:basedOn w:val="1"/>
    <w:next w:val="1"/>
    <w:link w:val="74"/>
    <w:qFormat/>
    <w:uiPriority w:val="0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28">
    <w:name w:val="toc 6"/>
    <w:basedOn w:val="1"/>
    <w:next w:val="1"/>
    <w:semiHidden/>
    <w:qFormat/>
    <w:uiPriority w:val="0"/>
    <w:pPr>
      <w:ind w:left="2100" w:leftChars="1000"/>
    </w:pPr>
  </w:style>
  <w:style w:type="paragraph" w:styleId="29">
    <w:name w:val="toc 2"/>
    <w:basedOn w:val="1"/>
    <w:next w:val="1"/>
    <w:semiHidden/>
    <w:qFormat/>
    <w:uiPriority w:val="39"/>
    <w:pPr>
      <w:ind w:left="420" w:leftChars="200"/>
    </w:pPr>
  </w:style>
  <w:style w:type="paragraph" w:styleId="30">
    <w:name w:val="toc 9"/>
    <w:basedOn w:val="1"/>
    <w:next w:val="1"/>
    <w:semiHidden/>
    <w:qFormat/>
    <w:uiPriority w:val="0"/>
    <w:pPr>
      <w:ind w:left="3360" w:leftChars="1600"/>
    </w:pPr>
  </w:style>
  <w:style w:type="paragraph" w:styleId="31">
    <w:name w:val="Body Text 2"/>
    <w:basedOn w:val="1"/>
    <w:qFormat/>
    <w:uiPriority w:val="0"/>
    <w:pPr>
      <w:spacing w:after="120" w:line="480" w:lineRule="auto"/>
    </w:pPr>
  </w:style>
  <w:style w:type="paragraph" w:styleId="32">
    <w:name w:val="Title"/>
    <w:basedOn w:val="1"/>
    <w:qFormat/>
    <w:uiPriority w:val="0"/>
    <w:pPr>
      <w:jc w:val="center"/>
    </w:pPr>
    <w:rPr>
      <w:b/>
      <w:lang w:val="en-GB"/>
    </w:rPr>
  </w:style>
  <w:style w:type="character" w:styleId="34">
    <w:name w:val="Strong"/>
    <w:basedOn w:val="33"/>
    <w:qFormat/>
    <w:uiPriority w:val="0"/>
    <w:rPr>
      <w:b/>
    </w:rPr>
  </w:style>
  <w:style w:type="character" w:styleId="35">
    <w:name w:val="FollowedHyperlink"/>
    <w:basedOn w:val="33"/>
    <w:qFormat/>
    <w:uiPriority w:val="0"/>
    <w:rPr>
      <w:color w:val="800080"/>
      <w:u w:val="single"/>
    </w:rPr>
  </w:style>
  <w:style w:type="character" w:styleId="36">
    <w:name w:val="Emphasis"/>
    <w:basedOn w:val="33"/>
    <w:qFormat/>
    <w:uiPriority w:val="0"/>
    <w:rPr>
      <w:i/>
      <w:iCs/>
    </w:rPr>
  </w:style>
  <w:style w:type="character" w:styleId="37">
    <w:name w:val="Hyperlink"/>
    <w:basedOn w:val="33"/>
    <w:qFormat/>
    <w:uiPriority w:val="0"/>
    <w:rPr>
      <w:color w:val="0000FF"/>
      <w:u w:val="single"/>
    </w:rPr>
  </w:style>
  <w:style w:type="character" w:styleId="38">
    <w:name w:val="annotation reference"/>
    <w:basedOn w:val="33"/>
    <w:semiHidden/>
    <w:qFormat/>
    <w:uiPriority w:val="0"/>
    <w:rPr>
      <w:sz w:val="16"/>
      <w:szCs w:val="16"/>
    </w:rPr>
  </w:style>
  <w:style w:type="table" w:styleId="40">
    <w:name w:val="Table Grid"/>
    <w:basedOn w:val="3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1">
    <w:name w:val="Table Theme"/>
    <w:basedOn w:val="3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2">
    <w:name w:val="Table Simple 1"/>
    <w:basedOn w:val="39"/>
    <w:qFormat/>
    <w:uiPriority w:val="0"/>
    <w:tblPr>
      <w:tblBorders>
        <w:top w:val="single" w:color="008000" w:sz="12" w:space="0"/>
        <w:bottom w:val="single" w:color="008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43">
    <w:name w:val="Table 3D effects 2"/>
    <w:basedOn w:val="39"/>
    <w:qFormat/>
    <w:uiPriority w:val="0"/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44">
    <w:name w:val="Table 3D effects 3"/>
    <w:basedOn w:val="39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50" w:color="C0C0C0" w:fill="FFFFFF"/>
      </w:tcPr>
    </w:tblStylePr>
    <w:tblStylePr w:type="band1Horz">
      <w:tblPr>
        <w:tblLayout w:type="fixed"/>
      </w:tblPr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45">
    <w:name w:val="Table List 7"/>
    <w:basedOn w:val="39"/>
    <w:qFormat/>
    <w:uiPriority w:val="0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>
        <w:tblLayout w:type="fixed"/>
      </w:tblPr>
      <w:tcPr>
        <w:tcBorders>
          <w:tl2br w:val="nil"/>
          <w:tr2bl w:val="nil"/>
        </w:tcBorders>
        <w:shd w:val="pct25" w:color="FFFF00" w:fill="FFFFFF"/>
      </w:tcPr>
    </w:tblStylePr>
  </w:style>
  <w:style w:type="table" w:styleId="46">
    <w:name w:val="Table Web 1"/>
    <w:basedOn w:val="39"/>
    <w:qFormat/>
    <w:uiPriority w:val="0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paragraph" w:customStyle="1" w:styleId="47">
    <w:name w:val="Template Note"/>
    <w:basedOn w:val="1"/>
    <w:qFormat/>
    <w:uiPriority w:val="0"/>
    <w:pPr>
      <w:keepNext/>
      <w:widowControl w:val="0"/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customStyle="1" w:styleId="48">
    <w:name w:val="Table Text"/>
    <w:basedOn w:val="1"/>
    <w:qFormat/>
    <w:uiPriority w:val="0"/>
    <w:pPr>
      <w:ind w:left="14"/>
    </w:pPr>
    <w:rPr>
      <w:spacing w:val="-5"/>
      <w:sz w:val="16"/>
    </w:rPr>
  </w:style>
  <w:style w:type="paragraph" w:customStyle="1" w:styleId="49">
    <w:name w:val="Table Header"/>
    <w:basedOn w:val="1"/>
    <w:qFormat/>
    <w:uiPriority w:val="0"/>
    <w:pPr>
      <w:spacing w:before="60"/>
      <w:jc w:val="center"/>
    </w:pPr>
    <w:rPr>
      <w:b/>
      <w:spacing w:val="-5"/>
      <w:sz w:val="16"/>
    </w:rPr>
  </w:style>
  <w:style w:type="character" w:customStyle="1" w:styleId="50">
    <w:name w:val="Heading 3 Char Char"/>
    <w:basedOn w:val="33"/>
    <w:qFormat/>
    <w:uiPriority w:val="0"/>
    <w:rPr>
      <w:rFonts w:ascii="Arial" w:hAnsi="Arial" w:cs="Arial"/>
      <w:b/>
      <w:bCs/>
      <w:sz w:val="22"/>
      <w:szCs w:val="26"/>
      <w:lang w:val="en-US" w:eastAsia="en-US" w:bidi="ar-SA"/>
    </w:rPr>
  </w:style>
  <w:style w:type="paragraph" w:customStyle="1" w:styleId="51">
    <w:name w:val="Table Entry"/>
    <w:basedOn w:val="1"/>
    <w:qFormat/>
    <w:uiPriority w:val="0"/>
    <w:rPr>
      <w:sz w:val="18"/>
    </w:rPr>
  </w:style>
  <w:style w:type="paragraph" w:customStyle="1" w:styleId="52">
    <w:name w:val="Bracketed Template Instructions"/>
    <w:basedOn w:val="1"/>
    <w:qFormat/>
    <w:uiPriority w:val="0"/>
    <w:rPr>
      <w:sz w:val="16"/>
    </w:rPr>
  </w:style>
  <w:style w:type="paragraph" w:customStyle="1" w:styleId="53">
    <w:name w:val="Style Heading 3 + Italic"/>
    <w:basedOn w:val="4"/>
    <w:qFormat/>
    <w:uiPriority w:val="0"/>
    <w:rPr>
      <w:i/>
      <w:iCs/>
    </w:rPr>
  </w:style>
  <w:style w:type="character" w:customStyle="1" w:styleId="54">
    <w:name w:val="Style Heading 3 + Italic Char"/>
    <w:basedOn w:val="50"/>
    <w:qFormat/>
    <w:uiPriority w:val="0"/>
    <w:rPr>
      <w:rFonts w:ascii="Arial" w:hAnsi="Arial" w:cs="Arial"/>
      <w:i/>
      <w:iCs/>
      <w:sz w:val="22"/>
      <w:szCs w:val="26"/>
      <w:lang w:val="en-US" w:eastAsia="en-US" w:bidi="ar-SA"/>
    </w:rPr>
  </w:style>
  <w:style w:type="paragraph" w:customStyle="1" w:styleId="55">
    <w:name w:val="Style Table Header + 10 pt"/>
    <w:basedOn w:val="49"/>
    <w:qFormat/>
    <w:uiPriority w:val="0"/>
    <w:rPr>
      <w:bCs/>
      <w:sz w:val="20"/>
    </w:rPr>
  </w:style>
  <w:style w:type="paragraph" w:customStyle="1" w:styleId="56">
    <w:name w:val="Style Body Text + 8 pt Bold After:  0 pt"/>
    <w:basedOn w:val="16"/>
    <w:qFormat/>
    <w:uiPriority w:val="0"/>
    <w:pPr>
      <w:spacing w:after="0"/>
      <w:ind w:left="0"/>
    </w:pPr>
    <w:rPr>
      <w:b/>
      <w:bCs/>
      <w:sz w:val="16"/>
    </w:rPr>
  </w:style>
  <w:style w:type="paragraph" w:customStyle="1" w:styleId="57">
    <w:name w:val="Style Body Text + Bold Centered"/>
    <w:basedOn w:val="16"/>
    <w:qFormat/>
    <w:uiPriority w:val="0"/>
    <w:pPr>
      <w:ind w:left="0"/>
      <w:jc w:val="center"/>
    </w:pPr>
    <w:rPr>
      <w:b/>
      <w:bCs/>
    </w:rPr>
  </w:style>
  <w:style w:type="paragraph" w:customStyle="1" w:styleId="58">
    <w:name w:val="FieldText"/>
    <w:basedOn w:val="1"/>
    <w:qFormat/>
    <w:uiPriority w:val="0"/>
    <w:pPr>
      <w:widowControl w:val="0"/>
    </w:pPr>
  </w:style>
  <w:style w:type="paragraph" w:customStyle="1" w:styleId="59">
    <w:name w:val="Note no number"/>
    <w:basedOn w:val="1"/>
    <w:qFormat/>
    <w:uiPriority w:val="0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paragraph" w:customStyle="1" w:styleId="60">
    <w:name w:val="FieldLabel"/>
    <w:basedOn w:val="1"/>
    <w:qFormat/>
    <w:uiPriority w:val="0"/>
    <w:pPr>
      <w:widowControl w:val="0"/>
      <w:spacing w:before="20" w:after="60"/>
    </w:pPr>
    <w:rPr>
      <w:rFonts w:ascii="Times New Roman" w:hAnsi="Times New Roman"/>
    </w:rPr>
  </w:style>
  <w:style w:type="paragraph" w:customStyle="1" w:styleId="61">
    <w:name w:val="Indented Text"/>
    <w:basedOn w:val="1"/>
    <w:qFormat/>
    <w:uiPriority w:val="0"/>
    <w:pPr>
      <w:widowControl w:val="0"/>
      <w:ind w:left="360"/>
    </w:pPr>
    <w:rPr>
      <w:rFonts w:ascii="Times New Roman" w:hAnsi="Times New Roman"/>
      <w:snapToGrid w:val="0"/>
      <w:sz w:val="24"/>
    </w:rPr>
  </w:style>
  <w:style w:type="paragraph" w:customStyle="1" w:styleId="62">
    <w:name w:val="Deliverable Name"/>
    <w:qFormat/>
    <w:uiPriority w:val="0"/>
    <w:pPr>
      <w:widowControl w:val="0"/>
    </w:pPr>
    <w:rPr>
      <w:rFonts w:ascii="Arial" w:hAnsi="Arial" w:cs="Times New Roman" w:eastAsiaTheme="minorEastAsia"/>
      <w:sz w:val="24"/>
      <w:lang w:val="en-US" w:eastAsia="en-US" w:bidi="ar-SA"/>
    </w:rPr>
  </w:style>
  <w:style w:type="table" w:customStyle="1" w:styleId="63">
    <w:name w:val="Custom Table 1"/>
    <w:basedOn w:val="39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64">
    <w:name w:val="Document Title"/>
    <w:qFormat/>
    <w:uiPriority w:val="0"/>
    <w:rPr>
      <w:rFonts w:ascii="Times New Roman" w:hAnsi="Times New Roman" w:cs="Times New Roman" w:eastAsiaTheme="minorEastAsia"/>
      <w:snapToGrid w:val="0"/>
      <w:sz w:val="24"/>
      <w:lang w:val="en-US" w:eastAsia="en-US" w:bidi="ar-SA"/>
    </w:rPr>
  </w:style>
  <w:style w:type="paragraph" w:customStyle="1" w:styleId="65">
    <w:name w:val="Style Heading 2 + Before:  0 pt After:  6 pt"/>
    <w:basedOn w:val="3"/>
    <w:qFormat/>
    <w:uiPriority w:val="0"/>
    <w:pPr>
      <w:numPr>
        <w:ilvl w:val="0"/>
        <w:numId w:val="0"/>
      </w:numPr>
      <w:tabs>
        <w:tab w:val="clear" w:pos="432"/>
      </w:tabs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paragraph" w:customStyle="1" w:styleId="66">
    <w:name w:val="IntroPara"/>
    <w:basedOn w:val="1"/>
    <w:qFormat/>
    <w:uiPriority w:val="0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67">
    <w:name w:val="SectionedBullet"/>
    <w:basedOn w:val="1"/>
    <w:qFormat/>
    <w:uiPriority w:val="0"/>
    <w:pPr>
      <w:numPr>
        <w:ilvl w:val="0"/>
        <w:numId w:val="3"/>
      </w:numPr>
      <w:tabs>
        <w:tab w:val="left" w:pos="363"/>
      </w:tabs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68">
    <w:name w:val="SectionSubHeading"/>
    <w:basedOn w:val="1"/>
    <w:qFormat/>
    <w:uiPriority w:val="0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69">
    <w:name w:val="figure"/>
    <w:basedOn w:val="1"/>
    <w:qFormat/>
    <w:uiPriority w:val="0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table" w:customStyle="1" w:styleId="70">
    <w:name w:val="Table Style1"/>
    <w:basedOn w:val="39"/>
    <w:qFormat/>
    <w:uiPriority w:val="0"/>
    <w:rPr>
      <w:rFonts w:ascii="Arial" w:hAnsi="Aria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>
        <w:tblLayout w:type="fixed"/>
      </w:tblPr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customStyle="1" w:styleId="71">
    <w:name w:val="ProjectStatusReport"/>
    <w:basedOn w:val="39"/>
    <w:qFormat/>
    <w:uiPriority w:val="0"/>
    <w:rPr>
      <w:rFonts w:ascii="Arial" w:hAnsi="Aria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>
        <w:tblLayout w:type="fixed"/>
      </w:tblPr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character" w:customStyle="1" w:styleId="72">
    <w:name w:val="文档结构图 字符"/>
    <w:basedOn w:val="33"/>
    <w:link w:val="14"/>
    <w:qFormat/>
    <w:uiPriority w:val="0"/>
    <w:rPr>
      <w:rFonts w:ascii="宋体" w:hAnsi="Arial" w:eastAsia="宋体"/>
      <w:sz w:val="18"/>
      <w:szCs w:val="18"/>
      <w:lang w:eastAsia="en-US"/>
    </w:rPr>
  </w:style>
  <w:style w:type="paragraph" w:customStyle="1" w:styleId="73">
    <w:name w:val="List Paragraph"/>
    <w:basedOn w:val="1"/>
    <w:qFormat/>
    <w:uiPriority w:val="34"/>
    <w:pPr>
      <w:ind w:firstLine="420" w:firstLineChars="200"/>
    </w:pPr>
  </w:style>
  <w:style w:type="character" w:customStyle="1" w:styleId="74">
    <w:name w:val="副标题字符"/>
    <w:basedOn w:val="33"/>
    <w:link w:val="27"/>
    <w:qFormat/>
    <w:uiPriority w:val="0"/>
    <w:rPr>
      <w:rFonts w:eastAsia="宋体" w:asciiTheme="majorHAnsi" w:hAnsiTheme="majorHAnsi" w:cstheme="majorBidi"/>
      <w:b/>
      <w:bCs/>
      <w:kern w:val="28"/>
      <w:sz w:val="32"/>
      <w:szCs w:val="32"/>
      <w:lang w:eastAsia="en-US"/>
    </w:rPr>
  </w:style>
  <w:style w:type="paragraph" w:customStyle="1" w:styleId="75">
    <w:name w:val="TOC Heading"/>
    <w:basedOn w:val="2"/>
    <w:next w:val="1"/>
    <w:unhideWhenUsed/>
    <w:qFormat/>
    <w:uiPriority w:val="39"/>
    <w:pPr>
      <w:keepLines/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  <w:lang w:eastAsia="zh-CN"/>
    </w:rPr>
  </w:style>
  <w:style w:type="paragraph" w:customStyle="1" w:styleId="76">
    <w:name w:val="No Spacing"/>
    <w:qFormat/>
    <w:uiPriority w:val="1"/>
    <w:rPr>
      <w:rFonts w:ascii="Arial" w:hAnsi="Arial" w:cs="Times New Roman" w:eastAsiaTheme="minorEastAsi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 and Settings\daihh\Application Data\Microsoft\Templates\Project status 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DC31EF-650B-5847-AAA9-788135A0E57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Settings\daihh\Application Data\Microsoft\Templates\Project status report.dot</Template>
  <Company>PopCap Games APAC</Company>
  <Pages>2</Pages>
  <Words>38</Words>
  <Characters>220</Characters>
  <Lines>1</Lines>
  <Paragraphs>1</Paragraphs>
  <ScaleCrop>false</ScaleCrop>
  <LinksUpToDate>false</LinksUpToDate>
  <CharactersWithSpaces>257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2010-12-24T07:03:00Z</dcterms:created>
  <dc:creator>Jonathan Dai</dc:creator>
  <cp:lastModifiedBy>dsw</cp:lastModifiedBy>
  <cp:lastPrinted>2011-01-25T12:26:00Z</cp:lastPrinted>
  <dcterms:modified xsi:type="dcterms:W3CDTF">2016-05-04T10:42:08Z</dcterms:modified>
  <cp:revision>1091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  <property fmtid="{D5CDD505-2E9C-101B-9397-08002B2CF9AE}" pid="3" name="KSOProductBuildVer">
    <vt:lpwstr>2052-10.1.0.5457</vt:lpwstr>
  </property>
</Properties>
</file>