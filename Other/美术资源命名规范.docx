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D8D17" w14:textId="78A21D68" w:rsidR="004C4A05" w:rsidRPr="0079725C" w:rsidRDefault="00515C55" w:rsidP="009E2E9C">
      <w:pPr>
        <w:jc w:val="center"/>
        <w:outlineLvl w:val="0"/>
        <w:rPr>
          <w:rFonts w:ascii="Arial Unicode MS" w:eastAsia="Arial Unicode MS" w:hAnsi="Arial Unicode MS" w:cs="Arial Unicode MS"/>
          <w:b/>
          <w:sz w:val="40"/>
          <w:szCs w:val="40"/>
          <w:lang w:eastAsia="zh-CN"/>
        </w:rPr>
      </w:pPr>
      <w:bookmarkStart w:id="0" w:name="_Toc454897030"/>
      <w:r>
        <w:rPr>
          <w:rFonts w:ascii="Arial Unicode MS" w:eastAsia="Arial Unicode MS" w:hAnsi="Arial Unicode MS" w:cs="Arial Unicode MS" w:hint="eastAsia"/>
          <w:b/>
          <w:sz w:val="40"/>
          <w:szCs w:val="40"/>
          <w:lang w:eastAsia="zh-CN"/>
        </w:rPr>
        <w:t>美术资源命名规范</w:t>
      </w:r>
      <w:bookmarkEnd w:id="0"/>
    </w:p>
    <w:p w14:paraId="6ECAA470" w14:textId="77777777" w:rsidR="00AC1680" w:rsidRPr="00CC07BA" w:rsidRDefault="00D276AD" w:rsidP="008D317B">
      <w:pPr>
        <w:spacing w:before="120" w:after="120"/>
        <w:jc w:val="center"/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4AD45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14:paraId="6F134AE8" w14:textId="77777777" w:rsidR="004C4A05" w:rsidRPr="0079725C" w:rsidRDefault="000E2EEF" w:rsidP="009E2E9C">
      <w:pPr>
        <w:tabs>
          <w:tab w:val="left" w:pos="6120"/>
        </w:tabs>
        <w:spacing w:before="240" w:after="120"/>
        <w:outlineLvl w:val="0"/>
        <w:rPr>
          <w:rFonts w:ascii="Arial Unicode MS" w:eastAsia="Arial Unicode MS" w:hAnsi="Arial Unicode MS" w:cs="Arial Unicode MS"/>
          <w:b/>
          <w:sz w:val="22"/>
          <w:szCs w:val="22"/>
        </w:rPr>
      </w:pPr>
      <w:bookmarkStart w:id="1" w:name="_Toc283645766"/>
      <w:bookmarkStart w:id="2" w:name="_Toc454897031"/>
      <w:r w:rsidRPr="0079725C">
        <w:rPr>
          <w:rFonts w:ascii="Arial Unicode MS" w:eastAsia="Arial Unicode MS" w:hAnsi="Arial Unicode MS" w:cs="Arial Unicode MS"/>
          <w:b/>
          <w:sz w:val="22"/>
          <w:szCs w:val="22"/>
        </w:rPr>
        <w:t xml:space="preserve">Version </w:t>
      </w:r>
      <w:r w:rsidR="00EE26C5" w:rsidRPr="0079725C">
        <w:rPr>
          <w:rFonts w:ascii="Arial Unicode MS" w:eastAsia="Arial Unicode MS" w:hAnsi="Arial Unicode MS" w:cs="Arial Unicode MS"/>
          <w:b/>
          <w:sz w:val="22"/>
          <w:szCs w:val="22"/>
        </w:rPr>
        <w:t>Control</w:t>
      </w:r>
      <w:bookmarkEnd w:id="1"/>
      <w:bookmarkEnd w:id="2"/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1701"/>
        <w:gridCol w:w="4387"/>
      </w:tblGrid>
      <w:tr w:rsidR="004C4A05" w:rsidRPr="0079725C" w14:paraId="1B86D21C" w14:textId="77777777" w:rsidTr="0091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134" w:type="dxa"/>
            <w:shd w:val="clear" w:color="auto" w:fill="D9D9D9"/>
          </w:tcPr>
          <w:p w14:paraId="522D879D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r w:rsidRPr="0079725C">
              <w:rPr>
                <w:rFonts w:ascii="Arial Unicode MS" w:eastAsia="Arial Unicode MS" w:hAnsi="Arial Unicode MS" w:cs="Arial Unicode MS"/>
                <w:b/>
              </w:rPr>
              <w:t>Version</w:t>
            </w:r>
          </w:p>
        </w:tc>
        <w:tc>
          <w:tcPr>
            <w:tcW w:w="1418" w:type="dxa"/>
            <w:shd w:val="clear" w:color="auto" w:fill="D9D9D9"/>
          </w:tcPr>
          <w:p w14:paraId="37B86A14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bookmarkStart w:id="3" w:name="_Toc500731307"/>
            <w:bookmarkStart w:id="4" w:name="_Toc500731349"/>
            <w:bookmarkStart w:id="5" w:name="_Toc500731407"/>
            <w:bookmarkStart w:id="6" w:name="_Toc500741301"/>
            <w:bookmarkStart w:id="7" w:name="_Toc500743056"/>
            <w:bookmarkStart w:id="8" w:name="_Toc500745755"/>
            <w:bookmarkStart w:id="9" w:name="_Toc500746078"/>
            <w:bookmarkStart w:id="10" w:name="_Toc500746142"/>
            <w:r w:rsidRPr="0079725C">
              <w:rPr>
                <w:rFonts w:ascii="Arial Unicode MS" w:eastAsia="Arial Unicode MS" w:hAnsi="Arial Unicode MS" w:cs="Arial Unicode MS"/>
                <w:b/>
              </w:rPr>
              <w:t>Date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1701" w:type="dxa"/>
            <w:shd w:val="clear" w:color="auto" w:fill="D9D9D9"/>
          </w:tcPr>
          <w:p w14:paraId="38CA4527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r w:rsidRPr="0079725C">
              <w:rPr>
                <w:rFonts w:ascii="Arial Unicode MS" w:eastAsia="Arial Unicode MS" w:hAnsi="Arial Unicode MS" w:cs="Arial Unicode MS"/>
                <w:b/>
              </w:rPr>
              <w:t>Author</w:t>
            </w:r>
          </w:p>
        </w:tc>
        <w:tc>
          <w:tcPr>
            <w:tcW w:w="4387" w:type="dxa"/>
            <w:shd w:val="clear" w:color="auto" w:fill="D9D9D9"/>
          </w:tcPr>
          <w:p w14:paraId="42CBB260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bookmarkStart w:id="11" w:name="_Toc500731308"/>
            <w:bookmarkStart w:id="12" w:name="_Toc500731350"/>
            <w:bookmarkStart w:id="13" w:name="_Toc500731408"/>
            <w:bookmarkStart w:id="14" w:name="_Toc500741302"/>
            <w:bookmarkStart w:id="15" w:name="_Toc500743057"/>
            <w:bookmarkStart w:id="16" w:name="_Toc500745756"/>
            <w:bookmarkStart w:id="17" w:name="_Toc500746079"/>
            <w:bookmarkStart w:id="18" w:name="_Toc500746143"/>
            <w:r w:rsidRPr="0079725C">
              <w:rPr>
                <w:rFonts w:ascii="Arial Unicode MS" w:eastAsia="Arial Unicode MS" w:hAnsi="Arial Unicode MS" w:cs="Arial Unicode MS"/>
                <w:b/>
              </w:rPr>
              <w:t>Change Description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</w:tc>
      </w:tr>
      <w:tr w:rsidR="00061204" w:rsidRPr="0079725C" w14:paraId="3441248A" w14:textId="77777777" w:rsidTr="00917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34" w:type="dxa"/>
          </w:tcPr>
          <w:p w14:paraId="1E78D3FB" w14:textId="5453CEF1" w:rsidR="00061204" w:rsidRDefault="00061204" w:rsidP="003557E7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1.</w:t>
            </w:r>
            <w:r w:rsidR="001C404A">
              <w:rPr>
                <w:rFonts w:ascii="Arial Unicode MS" w:eastAsia="Arial Unicode MS" w:hAnsi="Arial Unicode MS" w:cs="Arial Unicode MS" w:hint="eastAsia"/>
                <w:sz w:val="20"/>
              </w:rPr>
              <w:t>0</w:t>
            </w:r>
          </w:p>
        </w:tc>
        <w:tc>
          <w:tcPr>
            <w:tcW w:w="1418" w:type="dxa"/>
          </w:tcPr>
          <w:p w14:paraId="1C691928" w14:textId="353EF65F" w:rsidR="00061204" w:rsidRDefault="00A02B83" w:rsidP="00750B65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0</w:t>
            </w:r>
            <w:r w:rsidR="00401081"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6</w:t>
            </w:r>
            <w:r w:rsidR="00061204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/</w:t>
            </w:r>
            <w:r w:rsidR="00401081"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28</w:t>
            </w:r>
            <w:r w:rsidR="00061204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/201</w:t>
            </w:r>
            <w:r w:rsidR="00401081"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6</w:t>
            </w:r>
          </w:p>
        </w:tc>
        <w:tc>
          <w:tcPr>
            <w:tcW w:w="1701" w:type="dxa"/>
          </w:tcPr>
          <w:p w14:paraId="06F6C643" w14:textId="1A344B51" w:rsidR="00061204" w:rsidRDefault="00401081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HuaCheng</w:t>
            </w:r>
            <w:proofErr w:type="spellEnd"/>
          </w:p>
        </w:tc>
        <w:tc>
          <w:tcPr>
            <w:tcW w:w="4387" w:type="dxa"/>
          </w:tcPr>
          <w:p w14:paraId="4420AAB1" w14:textId="0F6F6E06" w:rsidR="00061204" w:rsidRDefault="001C404A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 w:rsidRPr="0079725C">
              <w:rPr>
                <w:rFonts w:ascii="Arial Unicode MS" w:eastAsia="Arial Unicode MS" w:hAnsi="Arial Unicode MS" w:cs="Arial Unicode MS"/>
                <w:sz w:val="20"/>
              </w:rPr>
              <w:t>Document created</w:t>
            </w:r>
          </w:p>
        </w:tc>
      </w:tr>
    </w:tbl>
    <w:p w14:paraId="713CD5A3" w14:textId="77777777" w:rsidR="00833155" w:rsidRPr="0079725C" w:rsidRDefault="00833155" w:rsidP="007845AF">
      <w:pPr>
        <w:rPr>
          <w:rFonts w:ascii="Arial Unicode MS" w:eastAsia="Arial Unicode MS" w:hAnsi="Arial Unicode MS" w:cs="Arial Unicode MS"/>
          <w:lang w:eastAsia="zh-CN"/>
        </w:rPr>
      </w:pPr>
    </w:p>
    <w:p w14:paraId="45DCD1B7" w14:textId="77777777" w:rsidR="002E1AE9" w:rsidRPr="00CC07BA" w:rsidRDefault="00D276AD" w:rsidP="007845AF">
      <w:pPr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4F18BA76">
          <v:shape id="_x0000_i1026" type="#_x0000_t75" style="width:6in;height:7.2pt" o:hrpct="0" o:hralign="center" o:hr="t">
            <v:imagedata r:id="rId9" o:title="BD10290_"/>
          </v:shape>
        </w:pict>
      </w:r>
    </w:p>
    <w:bookmarkStart w:id="19" w:name="_GoBack"/>
    <w:bookmarkEnd w:id="19"/>
    <w:p w14:paraId="4B5A53DA" w14:textId="77777777" w:rsidR="00733AA6" w:rsidRDefault="00844D0B">
      <w:pPr>
        <w:pStyle w:val="10"/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lang w:eastAsia="zh-CN"/>
        </w:rPr>
        <w:fldChar w:fldCharType="begin"/>
      </w:r>
      <w:r w:rsidR="00BB502F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454897030" w:history="1">
        <w:r w:rsidR="00733AA6" w:rsidRPr="00362C2B">
          <w:rPr>
            <w:rStyle w:val="a3"/>
            <w:rFonts w:ascii="Arial Unicode MS" w:eastAsia="Arial Unicode MS" w:hAnsi="Arial Unicode MS" w:cs="Arial Unicode MS" w:hint="eastAsia"/>
            <w:noProof/>
            <w:lang w:eastAsia="zh-CN"/>
          </w:rPr>
          <w:t>美术资源命名规范</w:t>
        </w:r>
        <w:r w:rsidR="00733AA6">
          <w:rPr>
            <w:noProof/>
            <w:webHidden/>
          </w:rPr>
          <w:tab/>
        </w:r>
        <w:r w:rsidR="00733AA6">
          <w:rPr>
            <w:noProof/>
            <w:webHidden/>
          </w:rPr>
          <w:fldChar w:fldCharType="begin"/>
        </w:r>
        <w:r w:rsidR="00733AA6">
          <w:rPr>
            <w:noProof/>
            <w:webHidden/>
          </w:rPr>
          <w:instrText xml:space="preserve"> PAGEREF _Toc454897030 \h </w:instrText>
        </w:r>
        <w:r w:rsidR="00733AA6">
          <w:rPr>
            <w:noProof/>
            <w:webHidden/>
          </w:rPr>
        </w:r>
        <w:r w:rsidR="00733AA6">
          <w:rPr>
            <w:noProof/>
            <w:webHidden/>
          </w:rPr>
          <w:fldChar w:fldCharType="separate"/>
        </w:r>
        <w:r w:rsidR="00733AA6">
          <w:rPr>
            <w:noProof/>
            <w:webHidden/>
          </w:rPr>
          <w:t>1</w:t>
        </w:r>
        <w:r w:rsidR="00733AA6">
          <w:rPr>
            <w:noProof/>
            <w:webHidden/>
          </w:rPr>
          <w:fldChar w:fldCharType="end"/>
        </w:r>
      </w:hyperlink>
    </w:p>
    <w:p w14:paraId="634FABCF" w14:textId="77777777" w:rsidR="00733AA6" w:rsidRDefault="00733AA6">
      <w:pPr>
        <w:pStyle w:val="10"/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4897031" w:history="1">
        <w:r w:rsidRPr="00362C2B">
          <w:rPr>
            <w:rStyle w:val="a3"/>
            <w:rFonts w:ascii="Arial Unicode MS" w:eastAsia="Arial Unicode MS" w:hAnsi="Arial Unicode MS" w:cs="Arial Unicode MS"/>
            <w:noProof/>
          </w:rPr>
          <w:t>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7F0755" w14:textId="77777777" w:rsidR="00733AA6" w:rsidRDefault="00733AA6">
      <w:pPr>
        <w:pStyle w:val="10"/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4897032" w:history="1">
        <w:r w:rsidRPr="00362C2B">
          <w:rPr>
            <w:rStyle w:val="a3"/>
            <w:noProof/>
            <w:lang w:eastAsia="zh-CN"/>
          </w:rPr>
          <w:t>1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362C2B">
          <w:rPr>
            <w:rStyle w:val="a3"/>
            <w:rFonts w:hint="eastAsia"/>
            <w:noProof/>
            <w:lang w:eastAsia="zh-CN"/>
          </w:rPr>
          <w:t>资源路径规范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490744" w14:textId="77777777" w:rsidR="00733AA6" w:rsidRDefault="00733AA6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897033" w:history="1">
        <w:r w:rsidRPr="00362C2B">
          <w:rPr>
            <w:rStyle w:val="a3"/>
            <w:lang w:eastAsia="zh-CN"/>
          </w:rPr>
          <w:t>1.1</w:t>
        </w:r>
        <w:r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Pr="00362C2B">
          <w:rPr>
            <w:rStyle w:val="a3"/>
            <w:rFonts w:hint="eastAsia"/>
            <w:lang w:eastAsia="zh-CN"/>
          </w:rPr>
          <w:t>资源路径总表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_Toc454897033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2A8AF2C" w14:textId="77777777" w:rsidR="00733AA6" w:rsidRDefault="00733AA6">
      <w:pPr>
        <w:pStyle w:val="10"/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4897034" w:history="1">
        <w:r w:rsidRPr="00362C2B">
          <w:rPr>
            <w:rStyle w:val="a3"/>
            <w:noProof/>
            <w:lang w:eastAsia="zh-CN"/>
          </w:rPr>
          <w:t>2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362C2B">
          <w:rPr>
            <w:rStyle w:val="a3"/>
            <w:rFonts w:hint="eastAsia"/>
            <w:noProof/>
            <w:lang w:eastAsia="zh-CN"/>
          </w:rPr>
          <w:t>资源命名规范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54F1F2" w14:textId="77777777" w:rsidR="00733AA6" w:rsidRDefault="00733AA6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897035" w:history="1">
        <w:r w:rsidRPr="00362C2B">
          <w:rPr>
            <w:rStyle w:val="a3"/>
            <w:lang w:eastAsia="zh-CN"/>
          </w:rPr>
          <w:t>2.1</w:t>
        </w:r>
        <w:r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Pr="00362C2B">
          <w:rPr>
            <w:rStyle w:val="a3"/>
            <w:rFonts w:hint="eastAsia"/>
            <w:lang w:eastAsia="zh-CN"/>
          </w:rPr>
          <w:t>命名方式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_Toc454897035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1D284EA" w14:textId="77777777" w:rsidR="00733AA6" w:rsidRDefault="00733AA6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897036" w:history="1">
        <w:r w:rsidRPr="00362C2B">
          <w:rPr>
            <w:rStyle w:val="a3"/>
            <w:lang w:eastAsia="zh-CN"/>
          </w:rPr>
          <w:t>2.2</w:t>
        </w:r>
        <w:r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Pr="00362C2B">
          <w:rPr>
            <w:rStyle w:val="a3"/>
            <w:rFonts w:hint="eastAsia"/>
            <w:lang w:eastAsia="zh-CN"/>
          </w:rPr>
          <w:t>命名规范明细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_Toc454897036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5813316" w14:textId="7A809AAD" w:rsidR="00A31CBF" w:rsidRDefault="00844D0B" w:rsidP="00E63D8F">
      <w:pPr>
        <w:pStyle w:val="1"/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fldChar w:fldCharType="end"/>
      </w:r>
      <w:bookmarkStart w:id="20" w:name="_Toc1899706"/>
    </w:p>
    <w:p w14:paraId="7B00B3DD" w14:textId="6155A379" w:rsidR="00D33DB1" w:rsidRPr="00D33DB1" w:rsidRDefault="00D276AD" w:rsidP="00D33DB1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pict w14:anchorId="07B20375">
          <v:shape id="_x0000_i1027" type="#_x0000_t75" style="width:6in;height:7.2pt" o:hrpct="0" o:hralign="center" o:hr="t">
            <v:imagedata r:id="rId9" o:title="BD10290_"/>
          </v:shape>
        </w:pict>
      </w:r>
    </w:p>
    <w:p w14:paraId="658C27E9" w14:textId="77777777" w:rsidR="00D33DB1" w:rsidRDefault="00D33DB1" w:rsidP="00D33DB1">
      <w:pPr>
        <w:rPr>
          <w:lang w:eastAsia="zh-CN"/>
        </w:rPr>
      </w:pPr>
    </w:p>
    <w:p w14:paraId="015167DC" w14:textId="01557F0E" w:rsidR="00C64905" w:rsidRDefault="00D276AD" w:rsidP="00C64905">
      <w:pPr>
        <w:pStyle w:val="1"/>
        <w:rPr>
          <w:rFonts w:hint="eastAsia"/>
          <w:lang w:eastAsia="zh-CN"/>
        </w:rPr>
      </w:pPr>
      <w:bookmarkStart w:id="21" w:name="_Toc454897032"/>
      <w:r>
        <w:rPr>
          <w:rFonts w:hint="eastAsia"/>
          <w:lang w:eastAsia="zh-CN"/>
        </w:rPr>
        <w:t>资源路径</w:t>
      </w:r>
      <w:r w:rsidR="00C64905">
        <w:rPr>
          <w:rFonts w:hint="eastAsia"/>
          <w:lang w:eastAsia="zh-CN"/>
        </w:rPr>
        <w:t>规范</w:t>
      </w:r>
      <w:bookmarkEnd w:id="21"/>
    </w:p>
    <w:p w14:paraId="48AAE011" w14:textId="23579A3B" w:rsidR="00D72525" w:rsidRDefault="00D72525" w:rsidP="00D72525">
      <w:pPr>
        <w:pStyle w:val="2"/>
        <w:rPr>
          <w:rFonts w:hint="eastAsia"/>
          <w:lang w:eastAsia="zh-CN"/>
        </w:rPr>
      </w:pPr>
      <w:bookmarkStart w:id="22" w:name="_Toc454897033"/>
      <w:r>
        <w:rPr>
          <w:rFonts w:hint="eastAsia"/>
          <w:lang w:eastAsia="zh-CN"/>
        </w:rPr>
        <w:t>资源路径总表</w:t>
      </w:r>
      <w:bookmarkEnd w:id="22"/>
    </w:p>
    <w:p w14:paraId="47F7F8C7" w14:textId="3C3FBE91" w:rsidR="00EA7106" w:rsidRPr="00EA7106" w:rsidRDefault="00EA7106" w:rsidP="00EA71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</w:t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路径均以</w:t>
      </w:r>
      <w:r>
        <w:rPr>
          <w:rFonts w:hint="eastAsia"/>
          <w:lang w:eastAsia="zh-CN"/>
        </w:rPr>
        <w:t>Assets</w:t>
      </w:r>
      <w:r>
        <w:rPr>
          <w:rFonts w:hint="eastAsia"/>
          <w:lang w:eastAsia="zh-CN"/>
        </w:rPr>
        <w:t>作为根目录</w:t>
      </w:r>
    </w:p>
    <w:tbl>
      <w:tblPr>
        <w:tblStyle w:val="a5"/>
        <w:tblW w:w="8856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4756C4" w14:paraId="3411DF8E" w14:textId="77777777" w:rsidTr="004756C4">
        <w:tc>
          <w:tcPr>
            <w:tcW w:w="4428" w:type="dxa"/>
          </w:tcPr>
          <w:p w14:paraId="16776A5C" w14:textId="5ECF6D09" w:rsidR="004756C4" w:rsidRDefault="004756C4" w:rsidP="00C64905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4428" w:type="dxa"/>
          </w:tcPr>
          <w:p w14:paraId="08C48BBB" w14:textId="6A919344" w:rsidR="004756C4" w:rsidRDefault="004756C4" w:rsidP="00C6490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路径</w:t>
            </w:r>
          </w:p>
        </w:tc>
      </w:tr>
      <w:tr w:rsidR="004756C4" w14:paraId="1E149AE2" w14:textId="77777777" w:rsidTr="004756C4">
        <w:tc>
          <w:tcPr>
            <w:tcW w:w="4428" w:type="dxa"/>
          </w:tcPr>
          <w:p w14:paraId="47E6B072" w14:textId="5696CDFB" w:rsidR="004756C4" w:rsidRPr="00C64905" w:rsidRDefault="004756C4" w:rsidP="00C64905">
            <w:pPr>
              <w:rPr>
                <w:rFonts w:asciiTheme="minorEastAsia" w:hAnsiTheme="minorEastAsia"/>
                <w:lang w:eastAsia="zh-CN"/>
              </w:rPr>
            </w:pPr>
            <w:r w:rsidRPr="00C64905">
              <w:rPr>
                <w:rFonts w:asciiTheme="minorEastAsia" w:hAnsiTheme="minorEastAsia" w:hint="eastAsia"/>
                <w:lang w:eastAsia="zh-CN"/>
              </w:rPr>
              <w:t xml:space="preserve">要打包成 </w:t>
            </w:r>
            <w:proofErr w:type="spellStart"/>
            <w:r w:rsidRPr="00C64905">
              <w:rPr>
                <w:rFonts w:asciiTheme="minorEastAsia" w:hAnsiTheme="minorEastAsia" w:hint="eastAsia"/>
                <w:lang w:eastAsia="zh-CN"/>
              </w:rPr>
              <w:t>assetBundle</w:t>
            </w:r>
            <w:proofErr w:type="spellEnd"/>
            <w:r w:rsidRPr="00C64905">
              <w:rPr>
                <w:rFonts w:asciiTheme="minorEastAsia" w:hAnsiTheme="minorEastAsia" w:hint="eastAsia"/>
                <w:lang w:eastAsia="zh-CN"/>
              </w:rPr>
              <w:t xml:space="preserve"> 的 prefab文件（发布时会自动打包）</w:t>
            </w:r>
          </w:p>
        </w:tc>
        <w:tc>
          <w:tcPr>
            <w:tcW w:w="4428" w:type="dxa"/>
          </w:tcPr>
          <w:p w14:paraId="2CBA0C26" w14:textId="35561F0D" w:rsidR="004756C4" w:rsidRPr="00C64905" w:rsidRDefault="004756C4" w:rsidP="00C64905">
            <w:pPr>
              <w:rPr>
                <w:rFonts w:asciiTheme="minorEastAsia" w:hAnsiTheme="minorEastAsia"/>
                <w:lang w:eastAsia="zh-CN"/>
              </w:rPr>
            </w:pPr>
            <w:r w:rsidRPr="00C64905">
              <w:rPr>
                <w:rFonts w:asciiTheme="minorEastAsia" w:hAnsiTheme="minorEastAsia"/>
                <w:lang w:eastAsia="zh-CN"/>
              </w:rPr>
              <w:t>Prefab\</w:t>
            </w:r>
            <w:proofErr w:type="spellStart"/>
            <w:r w:rsidRPr="00C64905">
              <w:rPr>
                <w:rFonts w:asciiTheme="minorEastAsia" w:hAnsiTheme="minorEastAsia"/>
                <w:lang w:eastAsia="zh-CN"/>
              </w:rPr>
              <w:t>assetBundle</w:t>
            </w:r>
            <w:proofErr w:type="spellEnd"/>
          </w:p>
        </w:tc>
      </w:tr>
      <w:tr w:rsidR="004756C4" w14:paraId="3D52B57F" w14:textId="77777777" w:rsidTr="004756C4">
        <w:tc>
          <w:tcPr>
            <w:tcW w:w="4428" w:type="dxa"/>
          </w:tcPr>
          <w:p w14:paraId="7CED7659" w14:textId="7268FC9C" w:rsidR="004756C4" w:rsidRPr="00C64905" w:rsidRDefault="004756C4" w:rsidP="00C64905">
            <w:pPr>
              <w:rPr>
                <w:rFonts w:asciiTheme="minorEastAsia" w:hAnsiTheme="minorEastAsia"/>
                <w:lang w:eastAsia="zh-CN"/>
              </w:rPr>
            </w:pPr>
            <w:r w:rsidRPr="00C64905">
              <w:rPr>
                <w:rFonts w:asciiTheme="minorEastAsia" w:hAnsiTheme="minorEastAsia" w:hint="eastAsia"/>
                <w:lang w:eastAsia="zh-CN"/>
              </w:rPr>
              <w:t>prefab 的零碎素材</w:t>
            </w:r>
          </w:p>
        </w:tc>
        <w:tc>
          <w:tcPr>
            <w:tcW w:w="4428" w:type="dxa"/>
          </w:tcPr>
          <w:p w14:paraId="78C77421" w14:textId="36912CE7" w:rsidR="004756C4" w:rsidRPr="00C64905" w:rsidRDefault="004756C4" w:rsidP="00C64905">
            <w:pPr>
              <w:rPr>
                <w:rFonts w:asciiTheme="minorEastAsia" w:hAnsiTheme="minorEastAsia"/>
                <w:lang w:eastAsia="zh-CN"/>
              </w:rPr>
            </w:pPr>
            <w:r w:rsidRPr="00C64905">
              <w:rPr>
                <w:rFonts w:asciiTheme="minorEastAsia" w:hAnsiTheme="minorEastAsia"/>
                <w:lang w:eastAsia="zh-CN"/>
              </w:rPr>
              <w:t>Prefab\</w:t>
            </w:r>
            <w:proofErr w:type="spellStart"/>
            <w:r w:rsidRPr="00C64905">
              <w:rPr>
                <w:rFonts w:asciiTheme="minorEastAsia" w:hAnsiTheme="minorEastAsia"/>
                <w:lang w:eastAsia="zh-CN"/>
              </w:rPr>
              <w:t>resourcesOfPrefab</w:t>
            </w:r>
            <w:proofErr w:type="spellEnd"/>
          </w:p>
        </w:tc>
      </w:tr>
      <w:tr w:rsidR="004756C4" w14:paraId="6F92C156" w14:textId="77777777" w:rsidTr="004756C4">
        <w:tc>
          <w:tcPr>
            <w:tcW w:w="4428" w:type="dxa"/>
          </w:tcPr>
          <w:p w14:paraId="4BCA0BBE" w14:textId="40AFD220" w:rsidR="004756C4" w:rsidRPr="00C64905" w:rsidRDefault="004756C4" w:rsidP="00C64905">
            <w:pPr>
              <w:rPr>
                <w:rFonts w:asciiTheme="minorEastAsia" w:hAnsiTheme="minorEastAsia"/>
                <w:lang w:eastAsia="zh-CN"/>
              </w:rPr>
            </w:pPr>
            <w:r w:rsidRPr="00C64905">
              <w:rPr>
                <w:rFonts w:asciiTheme="minorEastAsia" w:hAnsiTheme="minorEastAsia"/>
                <w:lang w:eastAsia="zh-CN"/>
              </w:rPr>
              <w:t>P</w:t>
            </w:r>
            <w:r w:rsidRPr="00C64905">
              <w:rPr>
                <w:rFonts w:asciiTheme="minorEastAsia" w:hAnsiTheme="minorEastAsia" w:hint="eastAsia"/>
                <w:lang w:eastAsia="zh-CN"/>
              </w:rPr>
              <w:t>refab文件用到的资源</w:t>
            </w:r>
          </w:p>
        </w:tc>
        <w:tc>
          <w:tcPr>
            <w:tcW w:w="4428" w:type="dxa"/>
          </w:tcPr>
          <w:p w14:paraId="76A2F003" w14:textId="5DD7CA2F" w:rsidR="004756C4" w:rsidRPr="00C64905" w:rsidRDefault="004756C4" w:rsidP="00C64905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C64905">
              <w:rPr>
                <w:rFonts w:asciiTheme="minorEastAsia" w:hAnsiTheme="minorEastAsia"/>
                <w:lang w:eastAsia="zh-CN"/>
              </w:rPr>
              <w:t>prefabResources</w:t>
            </w:r>
            <w:proofErr w:type="spellEnd"/>
          </w:p>
        </w:tc>
      </w:tr>
      <w:tr w:rsidR="004756C4" w14:paraId="05A38FD4" w14:textId="77777777" w:rsidTr="004756C4">
        <w:tc>
          <w:tcPr>
            <w:tcW w:w="4428" w:type="dxa"/>
          </w:tcPr>
          <w:p w14:paraId="7C0A3DDC" w14:textId="341CED38" w:rsidR="004756C4" w:rsidRPr="00C64905" w:rsidRDefault="004756C4" w:rsidP="00C64905">
            <w:pPr>
              <w:rPr>
                <w:rFonts w:asciiTheme="minorEastAsia" w:hAnsiTheme="minorEastAsia"/>
                <w:lang w:eastAsia="zh-CN"/>
              </w:rPr>
            </w:pPr>
            <w:r w:rsidRPr="00C64905">
              <w:rPr>
                <w:rFonts w:asciiTheme="minorEastAsia" w:hAnsiTheme="minorEastAsia" w:hint="eastAsia"/>
                <w:lang w:eastAsia="zh-CN"/>
              </w:rPr>
              <w:t>要打包</w:t>
            </w:r>
            <w:proofErr w:type="gramStart"/>
            <w:r w:rsidRPr="00C64905">
              <w:rPr>
                <w:rFonts w:asciiTheme="minorEastAsia" w:hAnsiTheme="minorEastAsia" w:hint="eastAsia"/>
                <w:lang w:eastAsia="zh-CN"/>
              </w:rPr>
              <w:t>进程序</w:t>
            </w:r>
            <w:proofErr w:type="gramEnd"/>
            <w:r w:rsidRPr="00C64905">
              <w:rPr>
                <w:rFonts w:asciiTheme="minorEastAsia" w:hAnsiTheme="minorEastAsia" w:hint="eastAsia"/>
                <w:lang w:eastAsia="zh-CN"/>
              </w:rPr>
              <w:t>内的系统素材</w:t>
            </w:r>
          </w:p>
        </w:tc>
        <w:tc>
          <w:tcPr>
            <w:tcW w:w="4428" w:type="dxa"/>
          </w:tcPr>
          <w:p w14:paraId="29F650BB" w14:textId="1E3DDDBA" w:rsidR="004756C4" w:rsidRPr="00C64905" w:rsidRDefault="004756C4" w:rsidP="00C64905">
            <w:pPr>
              <w:rPr>
                <w:rFonts w:asciiTheme="minorEastAsia" w:hAnsiTheme="minorEastAsia"/>
                <w:lang w:eastAsia="zh-CN"/>
              </w:rPr>
            </w:pPr>
            <w:r w:rsidRPr="00C64905">
              <w:rPr>
                <w:rFonts w:asciiTheme="minorEastAsia" w:hAnsiTheme="minorEastAsia"/>
                <w:lang w:eastAsia="zh-CN"/>
              </w:rPr>
              <w:t>Resources\system</w:t>
            </w:r>
          </w:p>
        </w:tc>
      </w:tr>
      <w:tr w:rsidR="004756C4" w14:paraId="428B868E" w14:textId="77777777" w:rsidTr="004756C4">
        <w:tc>
          <w:tcPr>
            <w:tcW w:w="4428" w:type="dxa"/>
          </w:tcPr>
          <w:p w14:paraId="42294B7F" w14:textId="54C53DC8" w:rsidR="004756C4" w:rsidRPr="00C64905" w:rsidRDefault="004756C4" w:rsidP="00C64905">
            <w:pPr>
              <w:rPr>
                <w:rFonts w:asciiTheme="minorEastAsia" w:hAnsiTheme="minorEastAsia"/>
                <w:lang w:eastAsia="zh-CN"/>
              </w:rPr>
            </w:pPr>
            <w:r w:rsidRPr="00C64905">
              <w:rPr>
                <w:rFonts w:asciiTheme="minorEastAsia" w:hAnsiTheme="minorEastAsia" w:hint="eastAsia"/>
                <w:lang w:eastAsia="zh-CN"/>
              </w:rPr>
              <w:t>所有外部加载资源</w:t>
            </w:r>
          </w:p>
        </w:tc>
        <w:tc>
          <w:tcPr>
            <w:tcW w:w="4428" w:type="dxa"/>
          </w:tcPr>
          <w:p w14:paraId="100D3BCB" w14:textId="502ADE0F" w:rsidR="004756C4" w:rsidRPr="00C64905" w:rsidRDefault="004756C4" w:rsidP="00C64905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C64905">
              <w:rPr>
                <w:rFonts w:asciiTheme="minorEastAsia" w:hAnsiTheme="minorEastAsia"/>
                <w:lang w:eastAsia="zh-CN"/>
              </w:rPr>
              <w:t>StreamingAsset</w:t>
            </w:r>
            <w:proofErr w:type="spellEnd"/>
          </w:p>
        </w:tc>
      </w:tr>
      <w:tr w:rsidR="004756C4" w14:paraId="2BBEA2BF" w14:textId="77777777" w:rsidTr="004756C4">
        <w:tc>
          <w:tcPr>
            <w:tcW w:w="4428" w:type="dxa"/>
          </w:tcPr>
          <w:p w14:paraId="168D3643" w14:textId="2DE00397" w:rsidR="004756C4" w:rsidRPr="00C64905" w:rsidRDefault="004756C4" w:rsidP="00C64905">
            <w:pPr>
              <w:rPr>
                <w:rFonts w:asciiTheme="minorEastAsia" w:hAnsiTheme="minorEastAsia"/>
                <w:lang w:eastAsia="zh-CN"/>
              </w:rPr>
            </w:pPr>
            <w:r w:rsidRPr="00C64905">
              <w:rPr>
                <w:rFonts w:asciiTheme="minorEastAsia" w:hAnsiTheme="minorEastAsia" w:hint="eastAsia"/>
                <w:lang w:eastAsia="zh-CN"/>
              </w:rPr>
              <w:t xml:space="preserve">外部加载的 </w:t>
            </w:r>
            <w:proofErr w:type="spellStart"/>
            <w:r w:rsidRPr="00C64905">
              <w:rPr>
                <w:rFonts w:asciiTheme="minorEastAsia" w:hAnsiTheme="minorEastAsia" w:hint="eastAsia"/>
                <w:lang w:eastAsia="zh-CN"/>
              </w:rPr>
              <w:t>assetBundle</w:t>
            </w:r>
            <w:proofErr w:type="spellEnd"/>
            <w:r w:rsidRPr="00C64905">
              <w:rPr>
                <w:rFonts w:asciiTheme="minorEastAsia" w:hAnsiTheme="minorEastAsia" w:hint="eastAsia"/>
                <w:lang w:eastAsia="zh-CN"/>
              </w:rPr>
              <w:t xml:space="preserve"> 资源生成目录</w:t>
            </w:r>
          </w:p>
        </w:tc>
        <w:tc>
          <w:tcPr>
            <w:tcW w:w="4428" w:type="dxa"/>
          </w:tcPr>
          <w:p w14:paraId="551E7E42" w14:textId="69846CC6" w:rsidR="004756C4" w:rsidRPr="00C64905" w:rsidRDefault="004756C4" w:rsidP="00C64905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C64905">
              <w:rPr>
                <w:rFonts w:asciiTheme="minorEastAsia" w:hAnsiTheme="minorEastAsia"/>
                <w:lang w:eastAsia="zh-CN"/>
              </w:rPr>
              <w:t>StreamingAssets</w:t>
            </w:r>
            <w:proofErr w:type="spellEnd"/>
            <w:r w:rsidRPr="00C64905">
              <w:rPr>
                <w:rFonts w:asciiTheme="minorEastAsia" w:hAnsiTheme="minorEastAsia"/>
                <w:lang w:eastAsia="zh-CN"/>
              </w:rPr>
              <w:t>\</w:t>
            </w:r>
            <w:proofErr w:type="spellStart"/>
            <w:r w:rsidRPr="00C64905">
              <w:rPr>
                <w:rFonts w:asciiTheme="minorEastAsia" w:hAnsiTheme="minorEastAsia"/>
                <w:lang w:eastAsia="zh-CN"/>
              </w:rPr>
              <w:t>assetBundle</w:t>
            </w:r>
            <w:proofErr w:type="spellEnd"/>
          </w:p>
        </w:tc>
      </w:tr>
      <w:tr w:rsidR="004756C4" w14:paraId="19E77DDD" w14:textId="77777777" w:rsidTr="004756C4">
        <w:tc>
          <w:tcPr>
            <w:tcW w:w="4428" w:type="dxa"/>
          </w:tcPr>
          <w:p w14:paraId="11515D14" w14:textId="05F67AD8" w:rsidR="004756C4" w:rsidRPr="00C64905" w:rsidRDefault="004756C4" w:rsidP="00C64905">
            <w:pPr>
              <w:rPr>
                <w:rFonts w:asciiTheme="minorEastAsia" w:hAnsiTheme="minorEastAsia"/>
                <w:lang w:eastAsia="zh-CN"/>
              </w:rPr>
            </w:pPr>
            <w:r w:rsidRPr="00C64905">
              <w:rPr>
                <w:rFonts w:asciiTheme="minorEastAsia" w:hAnsiTheme="minorEastAsia" w:hint="eastAsia"/>
                <w:lang w:eastAsia="zh-CN"/>
              </w:rPr>
              <w:t>场景文件</w:t>
            </w:r>
          </w:p>
        </w:tc>
        <w:tc>
          <w:tcPr>
            <w:tcW w:w="4428" w:type="dxa"/>
          </w:tcPr>
          <w:p w14:paraId="5D8905DB" w14:textId="7C7C584D" w:rsidR="004756C4" w:rsidRPr="00C64905" w:rsidRDefault="004756C4" w:rsidP="00C64905">
            <w:pPr>
              <w:rPr>
                <w:rFonts w:asciiTheme="minorEastAsia" w:hAnsiTheme="minorEastAsia"/>
                <w:lang w:eastAsia="zh-CN"/>
              </w:rPr>
            </w:pPr>
            <w:r w:rsidRPr="00C64905">
              <w:rPr>
                <w:rFonts w:asciiTheme="minorEastAsia" w:hAnsiTheme="minorEastAsia"/>
                <w:lang w:eastAsia="zh-CN"/>
              </w:rPr>
              <w:t>Scenes</w:t>
            </w:r>
            <w:r w:rsidRPr="00C64905">
              <w:rPr>
                <w:rFonts w:asciiTheme="minorEastAsia" w:hAnsiTheme="minorEastAsia"/>
                <w:lang w:eastAsia="zh-CN"/>
              </w:rPr>
              <w:tab/>
            </w:r>
          </w:p>
        </w:tc>
      </w:tr>
      <w:bookmarkEnd w:id="20"/>
    </w:tbl>
    <w:p w14:paraId="6C28130E" w14:textId="77777777" w:rsidR="00BB621E" w:rsidRPr="00BB621E" w:rsidRDefault="00BB621E" w:rsidP="00BB621E"/>
    <w:p w14:paraId="50EF34F8" w14:textId="4B72DCB7" w:rsidR="003009BC" w:rsidRDefault="00D276AD" w:rsidP="003009BC">
      <w:r>
        <w:rPr>
          <w:rFonts w:ascii="微软雅黑" w:eastAsia="微软雅黑" w:hAnsi="微软雅黑" w:cs="Arial"/>
        </w:rPr>
        <w:pict w14:anchorId="7ACAA6ED">
          <v:shape id="_x0000_i1028" type="#_x0000_t75" style="width:6in;height:7.2pt" o:hrpct="0" o:hralign="center" o:hr="t">
            <v:imagedata r:id="rId9" o:title="BD10290_"/>
          </v:shape>
        </w:pict>
      </w:r>
    </w:p>
    <w:p w14:paraId="0457708E" w14:textId="77777777" w:rsidR="00C621C4" w:rsidRDefault="00C621C4" w:rsidP="003009BC"/>
    <w:p w14:paraId="5207635D" w14:textId="2E184DF7" w:rsidR="00E64AF8" w:rsidRDefault="00D276AD" w:rsidP="00D276AD">
      <w:pPr>
        <w:pStyle w:val="1"/>
        <w:rPr>
          <w:rFonts w:hint="eastAsia"/>
          <w:lang w:eastAsia="zh-CN"/>
        </w:rPr>
      </w:pPr>
      <w:bookmarkStart w:id="23" w:name="_Toc454897034"/>
      <w:r>
        <w:rPr>
          <w:rFonts w:hint="eastAsia"/>
          <w:lang w:eastAsia="zh-CN"/>
        </w:rPr>
        <w:lastRenderedPageBreak/>
        <w:t>资源命名</w:t>
      </w:r>
      <w:r w:rsidR="00C64905">
        <w:rPr>
          <w:rFonts w:hint="eastAsia"/>
          <w:lang w:eastAsia="zh-CN"/>
        </w:rPr>
        <w:t>规范</w:t>
      </w:r>
      <w:bookmarkEnd w:id="23"/>
    </w:p>
    <w:p w14:paraId="432C220F" w14:textId="5B4D4F1C" w:rsidR="00EA7106" w:rsidRDefault="00EA7106" w:rsidP="00D276AD">
      <w:pPr>
        <w:pStyle w:val="2"/>
        <w:rPr>
          <w:rFonts w:hint="eastAsia"/>
          <w:lang w:eastAsia="zh-CN"/>
        </w:rPr>
      </w:pPr>
      <w:bookmarkStart w:id="24" w:name="_Toc454897035"/>
      <w:r>
        <w:rPr>
          <w:rFonts w:hint="eastAsia"/>
          <w:lang w:eastAsia="zh-CN"/>
        </w:rPr>
        <w:t>命名方式</w:t>
      </w:r>
      <w:bookmarkEnd w:id="24"/>
    </w:p>
    <w:p w14:paraId="0EAC4358" w14:textId="77777777" w:rsidR="00EA7106" w:rsidRDefault="00EA7106" w:rsidP="00EA71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资源</w:t>
      </w:r>
      <w:proofErr w:type="gramStart"/>
      <w:r>
        <w:rPr>
          <w:rFonts w:hint="eastAsia"/>
          <w:lang w:eastAsia="zh-CN"/>
        </w:rPr>
        <w:t>名采用</w:t>
      </w:r>
      <w:proofErr w:type="gramEnd"/>
      <w:r>
        <w:rPr>
          <w:rFonts w:hint="eastAsia"/>
          <w:lang w:eastAsia="zh-CN"/>
        </w:rPr>
        <w:t>驼峰方式，首字母小写，如：</w:t>
      </w:r>
      <w:proofErr w:type="spellStart"/>
      <w:r>
        <w:rPr>
          <w:rFonts w:hint="eastAsia"/>
          <w:lang w:eastAsia="zh-CN"/>
        </w:rPr>
        <w:t>loginPanel</w:t>
      </w:r>
      <w:proofErr w:type="spellEnd"/>
      <w:r>
        <w:rPr>
          <w:rFonts w:hint="eastAsia"/>
          <w:lang w:eastAsia="zh-CN"/>
        </w:rPr>
        <w:t>。</w:t>
      </w:r>
    </w:p>
    <w:p w14:paraId="6C9AEE13" w14:textId="7C7BA73C" w:rsidR="00EA7106" w:rsidRPr="00EA7106" w:rsidRDefault="00EA7106" w:rsidP="00EA71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英文名字过长（大于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个字母的用简写）可以用简写比如</w:t>
      </w:r>
      <w:bookmarkStart w:id="25" w:name="OLE_LINK1"/>
      <w:bookmarkStart w:id="26" w:name="OLE_LINK2"/>
      <w:r>
        <w:rPr>
          <w:rFonts w:hint="eastAsia"/>
          <w:lang w:eastAsia="zh-CN"/>
        </w:rPr>
        <w:t xml:space="preserve">configuration </w:t>
      </w:r>
      <w:bookmarkEnd w:id="25"/>
      <w:bookmarkEnd w:id="26"/>
      <w:r>
        <w:rPr>
          <w:rFonts w:hint="eastAsia"/>
          <w:lang w:eastAsia="zh-CN"/>
        </w:rPr>
        <w:t>简写成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cfg</w:t>
      </w:r>
      <w:proofErr w:type="spellEnd"/>
      <w:r>
        <w:rPr>
          <w:rFonts w:hint="eastAsia"/>
          <w:lang w:eastAsia="zh-CN"/>
        </w:rPr>
        <w:t>。</w:t>
      </w:r>
    </w:p>
    <w:p w14:paraId="10FAD482" w14:textId="6AF5F3DD" w:rsidR="00D276AD" w:rsidRDefault="00EA7106" w:rsidP="00D276AD">
      <w:pPr>
        <w:pStyle w:val="2"/>
        <w:rPr>
          <w:rFonts w:hint="eastAsia"/>
          <w:lang w:eastAsia="zh-CN"/>
        </w:rPr>
      </w:pPr>
      <w:bookmarkStart w:id="27" w:name="_Toc454897036"/>
      <w:r>
        <w:rPr>
          <w:rFonts w:hint="eastAsia"/>
          <w:lang w:eastAsia="zh-CN"/>
        </w:rPr>
        <w:t>命名规范明细</w:t>
      </w:r>
      <w:bookmarkEnd w:id="27"/>
    </w:p>
    <w:p w14:paraId="007BB76A" w14:textId="00BC1A7B" w:rsidR="00E64AF8" w:rsidRDefault="00EA7106" w:rsidP="003009BC">
      <w:pPr>
        <w:rPr>
          <w:lang w:eastAsia="zh-CN"/>
        </w:rPr>
      </w:pPr>
      <w:r w:rsidRPr="00B905D9">
        <w:rPr>
          <w:rFonts w:asciiTheme="minorEastAsia" w:hAnsiTheme="minorEastAsia" w:hint="eastAsia"/>
          <w:lang w:eastAsia="zh-CN"/>
        </w:rPr>
        <w:t>下表路径均以Assets\Prefab\</w:t>
      </w:r>
      <w:proofErr w:type="spellStart"/>
      <w:r w:rsidRPr="00B905D9">
        <w:rPr>
          <w:rFonts w:asciiTheme="minorEastAsia" w:hAnsiTheme="minorEastAsia" w:hint="eastAsia"/>
          <w:lang w:eastAsia="zh-CN"/>
        </w:rPr>
        <w:t>assetBundle</w:t>
      </w:r>
      <w:proofErr w:type="spellEnd"/>
      <w:r>
        <w:rPr>
          <w:rFonts w:asciiTheme="minorEastAsia" w:hAnsiTheme="minorEastAsia" w:hint="eastAsia"/>
          <w:lang w:eastAsia="zh-CN"/>
        </w:rPr>
        <w:t>\</w:t>
      </w:r>
      <w:r w:rsidRPr="00B905D9">
        <w:rPr>
          <w:rFonts w:asciiTheme="minorEastAsia" w:hAnsiTheme="minorEastAsia" w:hint="eastAsia"/>
          <w:lang w:eastAsia="zh-CN"/>
        </w:rPr>
        <w:t>作为根目录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0"/>
        <w:gridCol w:w="2848"/>
        <w:gridCol w:w="3928"/>
      </w:tblGrid>
      <w:tr w:rsidR="00EA7106" w14:paraId="57F09042" w14:textId="77777777" w:rsidTr="00960A25">
        <w:tc>
          <w:tcPr>
            <w:tcW w:w="2080" w:type="dxa"/>
          </w:tcPr>
          <w:p w14:paraId="3D22B8C1" w14:textId="77777777" w:rsidR="00EA7106" w:rsidRDefault="00EA7106" w:rsidP="00960A25">
            <w:pPr>
              <w:jc w:val="center"/>
              <w:rPr>
                <w:rFonts w:hint="eastAsia"/>
                <w:lang w:eastAsia="zh-CN"/>
              </w:rPr>
            </w:pPr>
            <w:r w:rsidRPr="0010210A"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2848" w:type="dxa"/>
          </w:tcPr>
          <w:p w14:paraId="78169110" w14:textId="77777777" w:rsidR="00EA7106" w:rsidRDefault="00EA7106" w:rsidP="00960A25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路径</w:t>
            </w:r>
          </w:p>
        </w:tc>
        <w:tc>
          <w:tcPr>
            <w:tcW w:w="3928" w:type="dxa"/>
          </w:tcPr>
          <w:p w14:paraId="14C8018F" w14:textId="77777777" w:rsidR="00EA7106" w:rsidRDefault="00EA7106" w:rsidP="00960A25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命名规范</w:t>
            </w:r>
          </w:p>
        </w:tc>
      </w:tr>
      <w:tr w:rsidR="00EA7106" w14:paraId="4E013FA6" w14:textId="77777777" w:rsidTr="00960A25">
        <w:tc>
          <w:tcPr>
            <w:tcW w:w="2080" w:type="dxa"/>
          </w:tcPr>
          <w:p w14:paraId="42DB0E7D" w14:textId="77777777" w:rsidR="00EA7106" w:rsidRPr="009B7595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10210A">
              <w:rPr>
                <w:rFonts w:asciiTheme="minorEastAsia" w:hAnsiTheme="minorEastAsia" w:hint="eastAsia"/>
                <w:lang w:eastAsia="zh-CN"/>
              </w:rPr>
              <w:t>特效的 prefab文件</w:t>
            </w:r>
          </w:p>
        </w:tc>
        <w:tc>
          <w:tcPr>
            <w:tcW w:w="2848" w:type="dxa"/>
          </w:tcPr>
          <w:p w14:paraId="68C7BB6E" w14:textId="77777777" w:rsidR="00EA7106" w:rsidRDefault="00EA7106" w:rsidP="00960A25">
            <w:pPr>
              <w:rPr>
                <w:rFonts w:hint="eastAsia"/>
                <w:lang w:eastAsia="zh-CN"/>
              </w:rPr>
            </w:pPr>
            <w:r w:rsidRPr="009B7595">
              <w:rPr>
                <w:rFonts w:asciiTheme="minorEastAsia" w:hAnsiTheme="minorEastAsia" w:hint="eastAsia"/>
                <w:lang w:eastAsia="zh-CN"/>
              </w:rPr>
              <w:t>Effects</w:t>
            </w:r>
          </w:p>
        </w:tc>
        <w:tc>
          <w:tcPr>
            <w:tcW w:w="3928" w:type="dxa"/>
          </w:tcPr>
          <w:p w14:paraId="516E6BFD" w14:textId="77777777" w:rsidR="00EA7106" w:rsidRPr="00733AA6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proofErr w:type="spellStart"/>
            <w:r w:rsidRPr="00733AA6">
              <w:rPr>
                <w:rFonts w:asciiTheme="minorEastAsia" w:hAnsiTheme="minorEastAsia" w:hint="eastAsia"/>
                <w:lang w:eastAsia="zh-CN"/>
              </w:rPr>
              <w:t>Efx</w:t>
            </w:r>
            <w:proofErr w:type="spellEnd"/>
            <w:r w:rsidRPr="00733AA6">
              <w:rPr>
                <w:rFonts w:asciiTheme="minorEastAsia" w:hAnsiTheme="minorEastAsia" w:hint="eastAsia"/>
                <w:lang w:eastAsia="zh-CN"/>
              </w:rPr>
              <w:t xml:space="preserve"> + 功能+整数id</w:t>
            </w:r>
          </w:p>
          <w:p w14:paraId="14319A83" w14:textId="77F74B4A" w:rsidR="00EA7106" w:rsidRPr="00733AA6" w:rsidRDefault="001C5B00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733AA6">
              <w:rPr>
                <w:rFonts w:asciiTheme="minorEastAsia" w:hAnsiTheme="minorEastAsia" w:hint="eastAsia"/>
                <w:lang w:eastAsia="zh-CN"/>
              </w:rPr>
              <w:t>如：EfxLevelup01</w:t>
            </w:r>
          </w:p>
        </w:tc>
      </w:tr>
      <w:tr w:rsidR="00EA7106" w14:paraId="4563E10C" w14:textId="77777777" w:rsidTr="00960A25">
        <w:tc>
          <w:tcPr>
            <w:tcW w:w="2080" w:type="dxa"/>
          </w:tcPr>
          <w:p w14:paraId="20F395A7" w14:textId="77777777" w:rsidR="00EA7106" w:rsidRPr="009B7595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10210A">
              <w:rPr>
                <w:rFonts w:asciiTheme="minorEastAsia" w:hAnsiTheme="minorEastAsia" w:hint="eastAsia"/>
                <w:lang w:eastAsia="zh-CN"/>
              </w:rPr>
              <w:t>每个关卡中的 prefab文件</w:t>
            </w:r>
          </w:p>
        </w:tc>
        <w:tc>
          <w:tcPr>
            <w:tcW w:w="2848" w:type="dxa"/>
          </w:tcPr>
          <w:p w14:paraId="3BC0F30C" w14:textId="77777777" w:rsidR="00EA7106" w:rsidRPr="009B7595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9B7595">
              <w:rPr>
                <w:rFonts w:asciiTheme="minorEastAsia" w:hAnsiTheme="minorEastAsia" w:hint="eastAsia"/>
                <w:lang w:eastAsia="zh-CN"/>
              </w:rPr>
              <w:t>Maps</w:t>
            </w:r>
          </w:p>
        </w:tc>
        <w:tc>
          <w:tcPr>
            <w:tcW w:w="3928" w:type="dxa"/>
          </w:tcPr>
          <w:p w14:paraId="7438E2DB" w14:textId="77777777" w:rsidR="00EA7106" w:rsidRPr="00733AA6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</w:p>
        </w:tc>
      </w:tr>
      <w:tr w:rsidR="00EA7106" w14:paraId="68CAF021" w14:textId="77777777" w:rsidTr="00960A25">
        <w:tc>
          <w:tcPr>
            <w:tcW w:w="2080" w:type="dxa"/>
          </w:tcPr>
          <w:p w14:paraId="23BD5C02" w14:textId="77777777" w:rsidR="00EA7106" w:rsidRPr="009B7595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10210A">
              <w:rPr>
                <w:rFonts w:asciiTheme="minorEastAsia" w:hAnsiTheme="minorEastAsia" w:hint="eastAsia"/>
                <w:lang w:eastAsia="zh-CN"/>
              </w:rPr>
              <w:t>模型prefab文件</w:t>
            </w:r>
          </w:p>
        </w:tc>
        <w:tc>
          <w:tcPr>
            <w:tcW w:w="2848" w:type="dxa"/>
          </w:tcPr>
          <w:p w14:paraId="327F799E" w14:textId="77777777" w:rsidR="00EA7106" w:rsidRPr="009B7595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9B7595">
              <w:rPr>
                <w:rFonts w:asciiTheme="minorEastAsia" w:hAnsiTheme="minorEastAsia" w:hint="eastAsia"/>
                <w:lang w:eastAsia="zh-CN"/>
              </w:rPr>
              <w:t>Models</w:t>
            </w:r>
          </w:p>
        </w:tc>
        <w:tc>
          <w:tcPr>
            <w:tcW w:w="3928" w:type="dxa"/>
          </w:tcPr>
          <w:p w14:paraId="5F696169" w14:textId="77777777" w:rsidR="00EA7106" w:rsidRPr="00733AA6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</w:p>
        </w:tc>
      </w:tr>
      <w:tr w:rsidR="00EA7106" w14:paraId="3ABE02E8" w14:textId="77777777" w:rsidTr="00960A25">
        <w:tc>
          <w:tcPr>
            <w:tcW w:w="2080" w:type="dxa"/>
          </w:tcPr>
          <w:p w14:paraId="4C6B0CE9" w14:textId="77777777" w:rsidR="00EA7106" w:rsidRPr="009B7595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10210A">
              <w:rPr>
                <w:rFonts w:asciiTheme="minorEastAsia" w:hAnsiTheme="minorEastAsia" w:hint="eastAsia"/>
                <w:lang w:eastAsia="zh-CN"/>
              </w:rPr>
              <w:t>关卡中固定建筑物的 prefab文件</w:t>
            </w:r>
          </w:p>
        </w:tc>
        <w:tc>
          <w:tcPr>
            <w:tcW w:w="2848" w:type="dxa"/>
          </w:tcPr>
          <w:p w14:paraId="41DB2834" w14:textId="77777777" w:rsidR="00EA7106" w:rsidRPr="009B7595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9B7595">
              <w:rPr>
                <w:rFonts w:asciiTheme="minorEastAsia" w:hAnsiTheme="minorEastAsia" w:hint="eastAsia"/>
                <w:lang w:eastAsia="zh-CN"/>
              </w:rPr>
              <w:t>Models\Buildings</w:t>
            </w:r>
            <w:r w:rsidRPr="009B7595">
              <w:rPr>
                <w:rFonts w:asciiTheme="minorEastAsia" w:hAnsiTheme="minorEastAsia" w:hint="eastAsia"/>
                <w:lang w:eastAsia="zh-CN"/>
              </w:rPr>
              <w:tab/>
            </w:r>
          </w:p>
        </w:tc>
        <w:tc>
          <w:tcPr>
            <w:tcW w:w="3928" w:type="dxa"/>
          </w:tcPr>
          <w:p w14:paraId="0FA21967" w14:textId="77777777" w:rsidR="00EA7106" w:rsidRPr="00733AA6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733AA6">
              <w:rPr>
                <w:rFonts w:asciiTheme="minorEastAsia" w:hAnsiTheme="minorEastAsia" w:hint="eastAsia"/>
                <w:lang w:eastAsia="zh-CN"/>
              </w:rPr>
              <w:t>类型名 + 整数id</w:t>
            </w:r>
          </w:p>
          <w:p w14:paraId="58B534F8" w14:textId="77777777" w:rsidR="00EA7106" w:rsidRPr="00733AA6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733AA6">
              <w:rPr>
                <w:rFonts w:asciiTheme="minorEastAsia" w:hAnsiTheme="minorEastAsia" w:hint="eastAsia"/>
                <w:lang w:eastAsia="zh-CN"/>
              </w:rPr>
              <w:t>Building0001</w:t>
            </w:r>
          </w:p>
        </w:tc>
      </w:tr>
      <w:tr w:rsidR="00EA7106" w14:paraId="3CF1A72E" w14:textId="77777777" w:rsidTr="00960A25">
        <w:tc>
          <w:tcPr>
            <w:tcW w:w="2080" w:type="dxa"/>
          </w:tcPr>
          <w:p w14:paraId="26825EF1" w14:textId="77777777" w:rsidR="00EA7106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10210A">
              <w:rPr>
                <w:rFonts w:asciiTheme="minorEastAsia" w:hAnsiTheme="minorEastAsia" w:hint="eastAsia"/>
                <w:lang w:eastAsia="zh-CN"/>
              </w:rPr>
              <w:t>活动物体的 prefab文件</w:t>
            </w:r>
          </w:p>
          <w:p w14:paraId="7281032A" w14:textId="77777777" w:rsidR="00EA7106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10210A">
              <w:rPr>
                <w:rFonts w:asciiTheme="minorEastAsia" w:hAnsiTheme="minorEastAsia" w:hint="eastAsia"/>
                <w:lang w:eastAsia="zh-CN"/>
              </w:rPr>
              <w:t>英雄的 prefab文件</w:t>
            </w:r>
          </w:p>
          <w:p w14:paraId="5A634443" w14:textId="77777777" w:rsidR="00EA7106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10210A">
              <w:rPr>
                <w:rFonts w:asciiTheme="minorEastAsia" w:hAnsiTheme="minorEastAsia" w:hint="eastAsia"/>
                <w:lang w:eastAsia="zh-CN"/>
              </w:rPr>
              <w:t>怪物的 prefab文件</w:t>
            </w:r>
          </w:p>
          <w:p w14:paraId="2D3EAEA9" w14:textId="77777777" w:rsidR="00EA7106" w:rsidRPr="009B7595" w:rsidRDefault="00EA7106" w:rsidP="00960A25">
            <w:pPr>
              <w:rPr>
                <w:rFonts w:asciiTheme="minorEastAsia" w:hAnsiTheme="minorEastAsia"/>
                <w:lang w:eastAsia="zh-CN"/>
              </w:rPr>
            </w:pPr>
            <w:r w:rsidRPr="0010210A">
              <w:rPr>
                <w:rFonts w:asciiTheme="minorEastAsia" w:hAnsiTheme="minorEastAsia" w:hint="eastAsia"/>
                <w:lang w:eastAsia="zh-CN"/>
              </w:rPr>
              <w:t>炮塔的prefab文件</w:t>
            </w:r>
          </w:p>
        </w:tc>
        <w:tc>
          <w:tcPr>
            <w:tcW w:w="2848" w:type="dxa"/>
          </w:tcPr>
          <w:p w14:paraId="58BF4795" w14:textId="77777777" w:rsidR="00EA7106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Models\</w:t>
            </w:r>
            <w:r>
              <w:rPr>
                <w:rFonts w:asciiTheme="minorEastAsia" w:hAnsiTheme="minorEastAsia" w:hint="eastAsia"/>
                <w:lang w:eastAsia="zh-CN"/>
              </w:rPr>
              <w:t>Actors</w:t>
            </w:r>
          </w:p>
          <w:p w14:paraId="3D2A1631" w14:textId="77777777" w:rsidR="00EA7106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细分路径按需求定义:</w:t>
            </w:r>
          </w:p>
          <w:p w14:paraId="12A22155" w14:textId="77777777" w:rsidR="00EA7106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Models\</w:t>
            </w:r>
            <w:r>
              <w:rPr>
                <w:rFonts w:asciiTheme="minorEastAsia" w:hAnsiTheme="minorEastAsia" w:hint="eastAsia"/>
                <w:lang w:eastAsia="zh-CN"/>
              </w:rPr>
              <w:t>Actors\</w:t>
            </w:r>
            <w:proofErr w:type="spellStart"/>
            <w:r>
              <w:rPr>
                <w:rFonts w:asciiTheme="minorEastAsia" w:hAnsiTheme="minorEastAsia" w:hint="eastAsia"/>
                <w:lang w:eastAsia="zh-CN"/>
              </w:rPr>
              <w:t>Heros</w:t>
            </w:r>
            <w:proofErr w:type="spellEnd"/>
          </w:p>
          <w:p w14:paraId="70E570F3" w14:textId="77777777" w:rsidR="00EA7106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Models\</w:t>
            </w:r>
            <w:r>
              <w:rPr>
                <w:rFonts w:asciiTheme="minorEastAsia" w:hAnsiTheme="minorEastAsia" w:hint="eastAsia"/>
                <w:lang w:eastAsia="zh-CN"/>
              </w:rPr>
              <w:t>Actors\Monsters</w:t>
            </w:r>
          </w:p>
          <w:p w14:paraId="2D2B0786" w14:textId="77777777" w:rsidR="00EA7106" w:rsidRPr="002066B4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2066B4">
              <w:rPr>
                <w:rFonts w:asciiTheme="minorEastAsia" w:hAnsiTheme="minorEastAsia"/>
                <w:lang w:eastAsia="zh-CN"/>
              </w:rPr>
              <w:t>Models\Towers</w:t>
            </w:r>
          </w:p>
        </w:tc>
        <w:tc>
          <w:tcPr>
            <w:tcW w:w="3928" w:type="dxa"/>
          </w:tcPr>
          <w:p w14:paraId="66CC7313" w14:textId="77777777" w:rsidR="00EA7106" w:rsidRPr="00733AA6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733AA6">
              <w:rPr>
                <w:rFonts w:asciiTheme="minorEastAsia" w:hAnsiTheme="minorEastAsia" w:hint="eastAsia"/>
                <w:lang w:eastAsia="zh-CN"/>
              </w:rPr>
              <w:t>类型名 + 配置表id</w:t>
            </w:r>
          </w:p>
          <w:p w14:paraId="4C67801C" w14:textId="77777777" w:rsidR="00EA7106" w:rsidRPr="00733AA6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733AA6">
              <w:rPr>
                <w:rFonts w:asciiTheme="minorEastAsia" w:hAnsiTheme="minorEastAsia" w:hint="eastAsia"/>
                <w:lang w:eastAsia="zh-CN"/>
              </w:rPr>
              <w:t>如：</w:t>
            </w:r>
          </w:p>
          <w:p w14:paraId="39AA94B4" w14:textId="77777777" w:rsidR="00EA7106" w:rsidRPr="00733AA6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733AA6">
              <w:rPr>
                <w:rFonts w:asciiTheme="minorEastAsia" w:hAnsiTheme="minorEastAsia" w:hint="eastAsia"/>
                <w:lang w:eastAsia="zh-CN"/>
              </w:rPr>
              <w:t>Hero0001</w:t>
            </w:r>
          </w:p>
          <w:p w14:paraId="601791C2" w14:textId="77777777" w:rsidR="00EA7106" w:rsidRPr="00733AA6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733AA6">
              <w:rPr>
                <w:rFonts w:asciiTheme="minorEastAsia" w:hAnsiTheme="minorEastAsia" w:hint="eastAsia"/>
                <w:lang w:eastAsia="zh-CN"/>
              </w:rPr>
              <w:t>Monster0010</w:t>
            </w:r>
          </w:p>
          <w:p w14:paraId="033FAD8D" w14:textId="77777777" w:rsidR="00EA7106" w:rsidRPr="00733AA6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733AA6">
              <w:rPr>
                <w:rFonts w:asciiTheme="minorEastAsia" w:hAnsiTheme="minorEastAsia" w:hint="eastAsia"/>
                <w:lang w:eastAsia="zh-CN"/>
              </w:rPr>
              <w:t>Tower0020</w:t>
            </w:r>
          </w:p>
        </w:tc>
      </w:tr>
      <w:tr w:rsidR="00EA7106" w14:paraId="2116A91C" w14:textId="77777777" w:rsidTr="00960A25">
        <w:tc>
          <w:tcPr>
            <w:tcW w:w="2080" w:type="dxa"/>
          </w:tcPr>
          <w:p w14:paraId="1DA768F5" w14:textId="77777777" w:rsidR="00EA7106" w:rsidRPr="00746B92" w:rsidRDefault="00EA7106" w:rsidP="00960A25">
            <w:pPr>
              <w:rPr>
                <w:rFonts w:asciiTheme="minorEastAsia" w:hAnsiTheme="minorEastAsia"/>
                <w:lang w:eastAsia="zh-CN"/>
              </w:rPr>
            </w:pPr>
            <w:r w:rsidRPr="00746B92">
              <w:rPr>
                <w:rFonts w:asciiTheme="minorEastAsia" w:hAnsiTheme="minorEastAsia" w:hint="eastAsia"/>
                <w:lang w:eastAsia="zh-CN"/>
              </w:rPr>
              <w:t>各个UI界面的 prefab文件</w:t>
            </w:r>
          </w:p>
        </w:tc>
        <w:tc>
          <w:tcPr>
            <w:tcW w:w="2848" w:type="dxa"/>
          </w:tcPr>
          <w:p w14:paraId="3A722FEF" w14:textId="77777777" w:rsidR="00EA7106" w:rsidRPr="009B7595" w:rsidRDefault="00EA7106" w:rsidP="00960A25">
            <w:pPr>
              <w:rPr>
                <w:rFonts w:asciiTheme="minorEastAsia" w:hAnsiTheme="minorEastAsia"/>
                <w:lang w:eastAsia="zh-CN"/>
              </w:rPr>
            </w:pPr>
            <w:r w:rsidRPr="00746B92">
              <w:rPr>
                <w:rFonts w:asciiTheme="minorEastAsia" w:hAnsiTheme="minorEastAsia"/>
                <w:lang w:eastAsia="zh-CN"/>
              </w:rPr>
              <w:t>UI</w:t>
            </w:r>
          </w:p>
        </w:tc>
        <w:tc>
          <w:tcPr>
            <w:tcW w:w="3928" w:type="dxa"/>
          </w:tcPr>
          <w:p w14:paraId="49A5AEC1" w14:textId="77777777" w:rsidR="00EA7106" w:rsidRPr="00733AA6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733AA6">
              <w:rPr>
                <w:rFonts w:asciiTheme="minorEastAsia" w:hAnsiTheme="minorEastAsia" w:hint="eastAsia"/>
                <w:lang w:eastAsia="zh-CN"/>
              </w:rPr>
              <w:t>具体界面名 + UI命名：</w:t>
            </w:r>
          </w:p>
          <w:p w14:paraId="742DEE2A" w14:textId="77777777" w:rsidR="00EA7106" w:rsidRPr="00733AA6" w:rsidRDefault="00EA7106" w:rsidP="00960A25">
            <w:pPr>
              <w:rPr>
                <w:rFonts w:asciiTheme="minorEastAsia" w:hAnsiTheme="minorEastAsia" w:hint="eastAsia"/>
                <w:lang w:eastAsia="zh-CN"/>
              </w:rPr>
            </w:pPr>
            <w:r w:rsidRPr="00733AA6">
              <w:rPr>
                <w:rFonts w:asciiTheme="minorEastAsia" w:hAnsiTheme="minorEastAsia" w:hint="eastAsia"/>
                <w:lang w:eastAsia="zh-CN"/>
              </w:rPr>
              <w:t>如：</w:t>
            </w:r>
            <w:proofErr w:type="spellStart"/>
            <w:r w:rsidRPr="00733AA6">
              <w:rPr>
                <w:rFonts w:asciiTheme="minorEastAsia" w:hAnsiTheme="minorEastAsia" w:hint="eastAsia"/>
                <w:lang w:eastAsia="zh-CN"/>
              </w:rPr>
              <w:t>LoginUI</w:t>
            </w:r>
            <w:proofErr w:type="spellEnd"/>
          </w:p>
        </w:tc>
      </w:tr>
    </w:tbl>
    <w:p w14:paraId="4D067825" w14:textId="77777777" w:rsidR="001C5B00" w:rsidRPr="00BB621E" w:rsidRDefault="001C5B00" w:rsidP="001C5B00"/>
    <w:p w14:paraId="0C3C1184" w14:textId="77777777" w:rsidR="001C5B00" w:rsidRDefault="001C5B00" w:rsidP="001C5B00">
      <w:r>
        <w:rPr>
          <w:rFonts w:ascii="微软雅黑" w:eastAsia="微软雅黑" w:hAnsi="微软雅黑" w:cs="Arial"/>
        </w:rPr>
        <w:pict w14:anchorId="4D338873">
          <v:shape id="_x0000_i1029" type="#_x0000_t75" style="width:6in;height:7.2pt" o:hrpct="0" o:hralign="center" o:hr="t">
            <v:imagedata r:id="rId9" o:title="BD10290_"/>
          </v:shape>
        </w:pict>
      </w:r>
    </w:p>
    <w:p w14:paraId="5E9BFB3A" w14:textId="77777777" w:rsidR="00E64AF8" w:rsidRDefault="00E64AF8" w:rsidP="003009BC">
      <w:pPr>
        <w:rPr>
          <w:lang w:eastAsia="zh-CN"/>
        </w:rPr>
      </w:pPr>
    </w:p>
    <w:sectPr w:rsidR="00E64AF8" w:rsidSect="003A1956">
      <w:headerReference w:type="default" r:id="rId10"/>
      <w:footerReference w:type="defaul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C1B07" w14:textId="77777777" w:rsidR="003C6A77" w:rsidRDefault="003C6A77">
      <w:r>
        <w:separator/>
      </w:r>
    </w:p>
  </w:endnote>
  <w:endnote w:type="continuationSeparator" w:id="0">
    <w:p w14:paraId="03D10F6A" w14:textId="77777777" w:rsidR="003C6A77" w:rsidRDefault="003C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75503" w14:textId="77777777" w:rsidR="000030F1" w:rsidRDefault="000030F1" w:rsidP="00B939FB">
    <w:pPr>
      <w:pStyle w:val="a9"/>
      <w:pBdr>
        <w:top w:val="single" w:sz="8" w:space="1" w:color="auto"/>
      </w:pBdr>
      <w:rPr>
        <w:sz w:val="18"/>
        <w:szCs w:val="18"/>
        <w:lang w:eastAsia="zh-CN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33AA6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D276AD">
      <w:rPr>
        <w:noProof/>
        <w:sz w:val="18"/>
        <w:szCs w:val="18"/>
      </w:rPr>
      <w:t>6/28/2016</w:t>
    </w:r>
    <w:r w:rsidRPr="006E5963">
      <w:rPr>
        <w:sz w:val="18"/>
        <w:szCs w:val="18"/>
      </w:rPr>
      <w:fldChar w:fldCharType="end"/>
    </w:r>
  </w:p>
  <w:p w14:paraId="49615836" w14:textId="65F0CDF1" w:rsidR="000030F1" w:rsidRPr="006E5963" w:rsidRDefault="000030F1" w:rsidP="001F7191">
    <w:pPr>
      <w:pStyle w:val="a9"/>
      <w:pBdr>
        <w:top w:val="single" w:sz="8" w:space="1" w:color="auto"/>
      </w:pBdr>
      <w:jc w:val="center"/>
      <w:rPr>
        <w:sz w:val="18"/>
        <w:szCs w:val="18"/>
        <w:lang w:eastAsia="zh-CN"/>
      </w:rPr>
    </w:pPr>
    <w:proofErr w:type="spellStart"/>
    <w:r>
      <w:rPr>
        <w:rFonts w:hint="eastAsia"/>
        <w:sz w:val="18"/>
        <w:szCs w:val="18"/>
        <w:lang w:eastAsia="zh-CN"/>
      </w:rPr>
      <w:t>Shinezone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7DA013" w14:textId="77777777" w:rsidR="003C6A77" w:rsidRDefault="003C6A77">
      <w:r>
        <w:separator/>
      </w:r>
    </w:p>
  </w:footnote>
  <w:footnote w:type="continuationSeparator" w:id="0">
    <w:p w14:paraId="3AD2F0D5" w14:textId="77777777" w:rsidR="003C6A77" w:rsidRDefault="003C6A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18F5E" w14:textId="79C3718C" w:rsidR="000030F1" w:rsidRPr="00230DE8" w:rsidRDefault="00401081" w:rsidP="00230DE8">
    <w:pPr>
      <w:pStyle w:val="a8"/>
      <w:jc w:val="center"/>
    </w:pPr>
    <w:r>
      <w:rPr>
        <w:rFonts w:hint="eastAsia"/>
        <w:sz w:val="18"/>
        <w:szCs w:val="18"/>
        <w:lang w:eastAsia="zh-CN"/>
      </w:rPr>
      <w:t>美术资源命名规范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4245"/>
    <w:multiLevelType w:val="hybridMultilevel"/>
    <w:tmpl w:val="0B4CE5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292290"/>
    <w:multiLevelType w:val="hybridMultilevel"/>
    <w:tmpl w:val="738C5C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44326D"/>
    <w:multiLevelType w:val="hybridMultilevel"/>
    <w:tmpl w:val="643CDF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515012B"/>
    <w:multiLevelType w:val="hybridMultilevel"/>
    <w:tmpl w:val="F4F4F9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8DF4DF5"/>
    <w:multiLevelType w:val="hybridMultilevel"/>
    <w:tmpl w:val="CA049A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025638D"/>
    <w:multiLevelType w:val="hybridMultilevel"/>
    <w:tmpl w:val="D2DCF4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0AE7205"/>
    <w:multiLevelType w:val="hybridMultilevel"/>
    <w:tmpl w:val="FFD4F9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2BE7D13"/>
    <w:multiLevelType w:val="hybridMultilevel"/>
    <w:tmpl w:val="1FAA06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3163F89"/>
    <w:multiLevelType w:val="hybridMultilevel"/>
    <w:tmpl w:val="61124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FB4FC9"/>
    <w:multiLevelType w:val="hybridMultilevel"/>
    <w:tmpl w:val="43627A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DD20B97"/>
    <w:multiLevelType w:val="hybridMultilevel"/>
    <w:tmpl w:val="9A1EDD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12">
    <w:nsid w:val="309C7CAE"/>
    <w:multiLevelType w:val="hybridMultilevel"/>
    <w:tmpl w:val="D4D21D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1BB024F"/>
    <w:multiLevelType w:val="hybridMultilevel"/>
    <w:tmpl w:val="7AEE85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2B33557"/>
    <w:multiLevelType w:val="hybridMultilevel"/>
    <w:tmpl w:val="05DE54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4BF45D7"/>
    <w:multiLevelType w:val="hybridMultilevel"/>
    <w:tmpl w:val="15BE5A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2960F4E"/>
    <w:multiLevelType w:val="hybridMultilevel"/>
    <w:tmpl w:val="AF8628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39B345A"/>
    <w:multiLevelType w:val="hybridMultilevel"/>
    <w:tmpl w:val="6212DC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5B43487"/>
    <w:multiLevelType w:val="multilevel"/>
    <w:tmpl w:val="3604AC5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61C43D7"/>
    <w:multiLevelType w:val="hybridMultilevel"/>
    <w:tmpl w:val="8710F5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6F24666"/>
    <w:multiLevelType w:val="hybridMultilevel"/>
    <w:tmpl w:val="0268C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FD6911"/>
    <w:multiLevelType w:val="hybridMultilevel"/>
    <w:tmpl w:val="0DF48A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78959FE"/>
    <w:multiLevelType w:val="hybridMultilevel"/>
    <w:tmpl w:val="63D665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D0B3241"/>
    <w:multiLevelType w:val="hybridMultilevel"/>
    <w:tmpl w:val="430477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F563E28"/>
    <w:multiLevelType w:val="hybridMultilevel"/>
    <w:tmpl w:val="756889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3E4663A"/>
    <w:multiLevelType w:val="hybridMultilevel"/>
    <w:tmpl w:val="1B283E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40B4911"/>
    <w:multiLevelType w:val="hybridMultilevel"/>
    <w:tmpl w:val="CAFE0E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688752F8"/>
    <w:multiLevelType w:val="hybridMultilevel"/>
    <w:tmpl w:val="77FC6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E452731"/>
    <w:multiLevelType w:val="hybridMultilevel"/>
    <w:tmpl w:val="8B5475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6ED1122F"/>
    <w:multiLevelType w:val="hybridMultilevel"/>
    <w:tmpl w:val="B3F8D6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20"/>
  </w:num>
  <w:num w:numId="4">
    <w:abstractNumId w:val="16"/>
  </w:num>
  <w:num w:numId="5">
    <w:abstractNumId w:val="4"/>
  </w:num>
  <w:num w:numId="6">
    <w:abstractNumId w:val="2"/>
  </w:num>
  <w:num w:numId="7">
    <w:abstractNumId w:val="28"/>
  </w:num>
  <w:num w:numId="8">
    <w:abstractNumId w:val="12"/>
  </w:num>
  <w:num w:numId="9">
    <w:abstractNumId w:val="15"/>
  </w:num>
  <w:num w:numId="10">
    <w:abstractNumId w:val="6"/>
  </w:num>
  <w:num w:numId="11">
    <w:abstractNumId w:val="21"/>
  </w:num>
  <w:num w:numId="12">
    <w:abstractNumId w:val="0"/>
  </w:num>
  <w:num w:numId="13">
    <w:abstractNumId w:val="14"/>
  </w:num>
  <w:num w:numId="14">
    <w:abstractNumId w:val="19"/>
  </w:num>
  <w:num w:numId="15">
    <w:abstractNumId w:val="22"/>
  </w:num>
  <w:num w:numId="16">
    <w:abstractNumId w:val="27"/>
  </w:num>
  <w:num w:numId="17">
    <w:abstractNumId w:val="13"/>
  </w:num>
  <w:num w:numId="18">
    <w:abstractNumId w:val="7"/>
  </w:num>
  <w:num w:numId="19">
    <w:abstractNumId w:val="9"/>
  </w:num>
  <w:num w:numId="20">
    <w:abstractNumId w:val="26"/>
  </w:num>
  <w:num w:numId="21">
    <w:abstractNumId w:val="8"/>
  </w:num>
  <w:num w:numId="22">
    <w:abstractNumId w:val="10"/>
  </w:num>
  <w:num w:numId="23">
    <w:abstractNumId w:val="25"/>
  </w:num>
  <w:num w:numId="24">
    <w:abstractNumId w:val="3"/>
  </w:num>
  <w:num w:numId="25">
    <w:abstractNumId w:val="23"/>
  </w:num>
  <w:num w:numId="26">
    <w:abstractNumId w:val="5"/>
  </w:num>
  <w:num w:numId="27">
    <w:abstractNumId w:val="29"/>
  </w:num>
  <w:num w:numId="28">
    <w:abstractNumId w:val="17"/>
  </w:num>
  <w:num w:numId="29">
    <w:abstractNumId w:val="24"/>
  </w:num>
  <w:num w:numId="3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CD"/>
    <w:rsid w:val="000014F6"/>
    <w:rsid w:val="0000162C"/>
    <w:rsid w:val="00001AFA"/>
    <w:rsid w:val="000026A0"/>
    <w:rsid w:val="00002A2C"/>
    <w:rsid w:val="00002DD4"/>
    <w:rsid w:val="000030F1"/>
    <w:rsid w:val="000033DF"/>
    <w:rsid w:val="00004124"/>
    <w:rsid w:val="0000457E"/>
    <w:rsid w:val="00005980"/>
    <w:rsid w:val="00010BC8"/>
    <w:rsid w:val="0001114B"/>
    <w:rsid w:val="0001131F"/>
    <w:rsid w:val="0001145D"/>
    <w:rsid w:val="000126E0"/>
    <w:rsid w:val="00013AE4"/>
    <w:rsid w:val="00014AE2"/>
    <w:rsid w:val="0001637D"/>
    <w:rsid w:val="000177CB"/>
    <w:rsid w:val="00017C64"/>
    <w:rsid w:val="00017FE0"/>
    <w:rsid w:val="0002036A"/>
    <w:rsid w:val="0002096F"/>
    <w:rsid w:val="00020C10"/>
    <w:rsid w:val="00021D14"/>
    <w:rsid w:val="00021E21"/>
    <w:rsid w:val="00023CB3"/>
    <w:rsid w:val="00024539"/>
    <w:rsid w:val="0002471B"/>
    <w:rsid w:val="00024B18"/>
    <w:rsid w:val="00025326"/>
    <w:rsid w:val="00025D84"/>
    <w:rsid w:val="000260B0"/>
    <w:rsid w:val="00027DDD"/>
    <w:rsid w:val="00030BA3"/>
    <w:rsid w:val="00030EC4"/>
    <w:rsid w:val="0003155D"/>
    <w:rsid w:val="00032167"/>
    <w:rsid w:val="00032748"/>
    <w:rsid w:val="00032ADF"/>
    <w:rsid w:val="000335BF"/>
    <w:rsid w:val="00033CF3"/>
    <w:rsid w:val="00033DBD"/>
    <w:rsid w:val="00033F4B"/>
    <w:rsid w:val="00033F94"/>
    <w:rsid w:val="0003576A"/>
    <w:rsid w:val="00035B80"/>
    <w:rsid w:val="00037337"/>
    <w:rsid w:val="00040139"/>
    <w:rsid w:val="00042784"/>
    <w:rsid w:val="00042C4B"/>
    <w:rsid w:val="000440B5"/>
    <w:rsid w:val="0004414E"/>
    <w:rsid w:val="0004461F"/>
    <w:rsid w:val="000459CC"/>
    <w:rsid w:val="00045F2C"/>
    <w:rsid w:val="000460F5"/>
    <w:rsid w:val="0004688A"/>
    <w:rsid w:val="00046D93"/>
    <w:rsid w:val="000472CA"/>
    <w:rsid w:val="00047F0B"/>
    <w:rsid w:val="000508DA"/>
    <w:rsid w:val="00051932"/>
    <w:rsid w:val="00051959"/>
    <w:rsid w:val="00051DD1"/>
    <w:rsid w:val="00053499"/>
    <w:rsid w:val="000544D9"/>
    <w:rsid w:val="00054E75"/>
    <w:rsid w:val="0005547B"/>
    <w:rsid w:val="00055ECB"/>
    <w:rsid w:val="00056330"/>
    <w:rsid w:val="00056CB9"/>
    <w:rsid w:val="00057F41"/>
    <w:rsid w:val="000605FB"/>
    <w:rsid w:val="00060A82"/>
    <w:rsid w:val="00061025"/>
    <w:rsid w:val="00061204"/>
    <w:rsid w:val="00061883"/>
    <w:rsid w:val="0006219F"/>
    <w:rsid w:val="0006222D"/>
    <w:rsid w:val="000622B1"/>
    <w:rsid w:val="000629B1"/>
    <w:rsid w:val="000636A5"/>
    <w:rsid w:val="00063EE7"/>
    <w:rsid w:val="000646CE"/>
    <w:rsid w:val="00064A08"/>
    <w:rsid w:val="00064FC6"/>
    <w:rsid w:val="0006602F"/>
    <w:rsid w:val="00066306"/>
    <w:rsid w:val="00066865"/>
    <w:rsid w:val="00066B81"/>
    <w:rsid w:val="0006739B"/>
    <w:rsid w:val="00067B7E"/>
    <w:rsid w:val="00070344"/>
    <w:rsid w:val="0007071A"/>
    <w:rsid w:val="00071E38"/>
    <w:rsid w:val="00071F8A"/>
    <w:rsid w:val="000722CE"/>
    <w:rsid w:val="00072C76"/>
    <w:rsid w:val="00073CAD"/>
    <w:rsid w:val="000747F6"/>
    <w:rsid w:val="0007543C"/>
    <w:rsid w:val="00075C58"/>
    <w:rsid w:val="000760CC"/>
    <w:rsid w:val="00076502"/>
    <w:rsid w:val="000772FF"/>
    <w:rsid w:val="00077623"/>
    <w:rsid w:val="000776DB"/>
    <w:rsid w:val="0008074D"/>
    <w:rsid w:val="0008075A"/>
    <w:rsid w:val="00080913"/>
    <w:rsid w:val="00080D2B"/>
    <w:rsid w:val="000812CC"/>
    <w:rsid w:val="000824BD"/>
    <w:rsid w:val="000836DC"/>
    <w:rsid w:val="00090542"/>
    <w:rsid w:val="000905CE"/>
    <w:rsid w:val="000905FA"/>
    <w:rsid w:val="000911A4"/>
    <w:rsid w:val="0009226B"/>
    <w:rsid w:val="000923AC"/>
    <w:rsid w:val="000932AC"/>
    <w:rsid w:val="0009361C"/>
    <w:rsid w:val="00093D4F"/>
    <w:rsid w:val="00093E8C"/>
    <w:rsid w:val="000946B9"/>
    <w:rsid w:val="0009635A"/>
    <w:rsid w:val="0009639F"/>
    <w:rsid w:val="000963E3"/>
    <w:rsid w:val="00096414"/>
    <w:rsid w:val="00096517"/>
    <w:rsid w:val="00097D1D"/>
    <w:rsid w:val="000A0954"/>
    <w:rsid w:val="000A14EF"/>
    <w:rsid w:val="000A161F"/>
    <w:rsid w:val="000A31E3"/>
    <w:rsid w:val="000A3252"/>
    <w:rsid w:val="000A34FE"/>
    <w:rsid w:val="000A351C"/>
    <w:rsid w:val="000A3989"/>
    <w:rsid w:val="000A4256"/>
    <w:rsid w:val="000A5895"/>
    <w:rsid w:val="000A59AF"/>
    <w:rsid w:val="000A6AED"/>
    <w:rsid w:val="000A6D73"/>
    <w:rsid w:val="000A7D65"/>
    <w:rsid w:val="000B0805"/>
    <w:rsid w:val="000B1121"/>
    <w:rsid w:val="000B2219"/>
    <w:rsid w:val="000B287F"/>
    <w:rsid w:val="000B2894"/>
    <w:rsid w:val="000B2A3C"/>
    <w:rsid w:val="000B3C4E"/>
    <w:rsid w:val="000B4D9A"/>
    <w:rsid w:val="000B566D"/>
    <w:rsid w:val="000B6259"/>
    <w:rsid w:val="000B675E"/>
    <w:rsid w:val="000B6E22"/>
    <w:rsid w:val="000B7403"/>
    <w:rsid w:val="000B76DA"/>
    <w:rsid w:val="000C0412"/>
    <w:rsid w:val="000C1209"/>
    <w:rsid w:val="000C1586"/>
    <w:rsid w:val="000C30CC"/>
    <w:rsid w:val="000C3342"/>
    <w:rsid w:val="000C497B"/>
    <w:rsid w:val="000C4F39"/>
    <w:rsid w:val="000C5A68"/>
    <w:rsid w:val="000C639A"/>
    <w:rsid w:val="000C65BC"/>
    <w:rsid w:val="000D0001"/>
    <w:rsid w:val="000D0242"/>
    <w:rsid w:val="000D1083"/>
    <w:rsid w:val="000D2377"/>
    <w:rsid w:val="000D2711"/>
    <w:rsid w:val="000D2C05"/>
    <w:rsid w:val="000D33F7"/>
    <w:rsid w:val="000D3577"/>
    <w:rsid w:val="000D3B0B"/>
    <w:rsid w:val="000D40A2"/>
    <w:rsid w:val="000D5E4D"/>
    <w:rsid w:val="000D6AE3"/>
    <w:rsid w:val="000D7577"/>
    <w:rsid w:val="000D7607"/>
    <w:rsid w:val="000E184B"/>
    <w:rsid w:val="000E18D3"/>
    <w:rsid w:val="000E1DA4"/>
    <w:rsid w:val="000E26B3"/>
    <w:rsid w:val="000E291D"/>
    <w:rsid w:val="000E2EEF"/>
    <w:rsid w:val="000E3046"/>
    <w:rsid w:val="000E416D"/>
    <w:rsid w:val="000E4408"/>
    <w:rsid w:val="000E484F"/>
    <w:rsid w:val="000E6B12"/>
    <w:rsid w:val="000E7790"/>
    <w:rsid w:val="000E7F03"/>
    <w:rsid w:val="000E7F0B"/>
    <w:rsid w:val="000F0D8F"/>
    <w:rsid w:val="000F13D6"/>
    <w:rsid w:val="000F15E3"/>
    <w:rsid w:val="000F1BEC"/>
    <w:rsid w:val="000F2765"/>
    <w:rsid w:val="000F29DB"/>
    <w:rsid w:val="000F2ABE"/>
    <w:rsid w:val="000F352D"/>
    <w:rsid w:val="000F3DDA"/>
    <w:rsid w:val="000F472B"/>
    <w:rsid w:val="000F47EA"/>
    <w:rsid w:val="000F482D"/>
    <w:rsid w:val="000F503D"/>
    <w:rsid w:val="000F5306"/>
    <w:rsid w:val="000F59D0"/>
    <w:rsid w:val="000F5B46"/>
    <w:rsid w:val="000F5C13"/>
    <w:rsid w:val="000F5F96"/>
    <w:rsid w:val="000F72BF"/>
    <w:rsid w:val="000F749A"/>
    <w:rsid w:val="000F7509"/>
    <w:rsid w:val="00100287"/>
    <w:rsid w:val="001009CD"/>
    <w:rsid w:val="00100CE3"/>
    <w:rsid w:val="00100D9E"/>
    <w:rsid w:val="00101A3D"/>
    <w:rsid w:val="0010210A"/>
    <w:rsid w:val="001023C5"/>
    <w:rsid w:val="001025B6"/>
    <w:rsid w:val="00104493"/>
    <w:rsid w:val="001059FF"/>
    <w:rsid w:val="00105F76"/>
    <w:rsid w:val="0010616F"/>
    <w:rsid w:val="00106402"/>
    <w:rsid w:val="001065A0"/>
    <w:rsid w:val="00107AC2"/>
    <w:rsid w:val="00110B1C"/>
    <w:rsid w:val="0011123F"/>
    <w:rsid w:val="00111FC6"/>
    <w:rsid w:val="00112379"/>
    <w:rsid w:val="00112912"/>
    <w:rsid w:val="00113B05"/>
    <w:rsid w:val="001149C0"/>
    <w:rsid w:val="00114B21"/>
    <w:rsid w:val="00114DFF"/>
    <w:rsid w:val="00116A7A"/>
    <w:rsid w:val="00116F0A"/>
    <w:rsid w:val="00117016"/>
    <w:rsid w:val="001170C5"/>
    <w:rsid w:val="00117315"/>
    <w:rsid w:val="001206D4"/>
    <w:rsid w:val="00121678"/>
    <w:rsid w:val="00121C44"/>
    <w:rsid w:val="0012361D"/>
    <w:rsid w:val="00124090"/>
    <w:rsid w:val="00124AA8"/>
    <w:rsid w:val="00124C8C"/>
    <w:rsid w:val="001252A7"/>
    <w:rsid w:val="0012605D"/>
    <w:rsid w:val="001261B9"/>
    <w:rsid w:val="00126656"/>
    <w:rsid w:val="00131338"/>
    <w:rsid w:val="00131550"/>
    <w:rsid w:val="00132605"/>
    <w:rsid w:val="001328A3"/>
    <w:rsid w:val="001337ED"/>
    <w:rsid w:val="00133C2B"/>
    <w:rsid w:val="00133E3D"/>
    <w:rsid w:val="00134BAD"/>
    <w:rsid w:val="00134C5D"/>
    <w:rsid w:val="00135CC1"/>
    <w:rsid w:val="0013642E"/>
    <w:rsid w:val="001375C2"/>
    <w:rsid w:val="00137688"/>
    <w:rsid w:val="001412C9"/>
    <w:rsid w:val="00142777"/>
    <w:rsid w:val="00142966"/>
    <w:rsid w:val="001437FF"/>
    <w:rsid w:val="00143DC1"/>
    <w:rsid w:val="00143FAB"/>
    <w:rsid w:val="00144052"/>
    <w:rsid w:val="00144472"/>
    <w:rsid w:val="001458C5"/>
    <w:rsid w:val="00145A6D"/>
    <w:rsid w:val="00145CF6"/>
    <w:rsid w:val="00145FCB"/>
    <w:rsid w:val="0014703D"/>
    <w:rsid w:val="001474A7"/>
    <w:rsid w:val="00147631"/>
    <w:rsid w:val="001505E3"/>
    <w:rsid w:val="001524FA"/>
    <w:rsid w:val="001527DB"/>
    <w:rsid w:val="0015289A"/>
    <w:rsid w:val="00152BF1"/>
    <w:rsid w:val="00152F02"/>
    <w:rsid w:val="0015328B"/>
    <w:rsid w:val="001546DA"/>
    <w:rsid w:val="001547E9"/>
    <w:rsid w:val="00155B90"/>
    <w:rsid w:val="00155F51"/>
    <w:rsid w:val="00156853"/>
    <w:rsid w:val="001569E8"/>
    <w:rsid w:val="00156CE0"/>
    <w:rsid w:val="001578B3"/>
    <w:rsid w:val="001606DB"/>
    <w:rsid w:val="00160B81"/>
    <w:rsid w:val="0016132D"/>
    <w:rsid w:val="00161451"/>
    <w:rsid w:val="00161CC3"/>
    <w:rsid w:val="00162DE4"/>
    <w:rsid w:val="0016324E"/>
    <w:rsid w:val="00163481"/>
    <w:rsid w:val="0016356D"/>
    <w:rsid w:val="001648FE"/>
    <w:rsid w:val="00165C2A"/>
    <w:rsid w:val="00165C78"/>
    <w:rsid w:val="00166079"/>
    <w:rsid w:val="00166A71"/>
    <w:rsid w:val="00166AFF"/>
    <w:rsid w:val="0017020B"/>
    <w:rsid w:val="00170361"/>
    <w:rsid w:val="001709FB"/>
    <w:rsid w:val="00171A4C"/>
    <w:rsid w:val="00171AE4"/>
    <w:rsid w:val="00171B53"/>
    <w:rsid w:val="00171C12"/>
    <w:rsid w:val="00171E89"/>
    <w:rsid w:val="00172B4A"/>
    <w:rsid w:val="00172E7A"/>
    <w:rsid w:val="00173F6E"/>
    <w:rsid w:val="00174B08"/>
    <w:rsid w:val="00175047"/>
    <w:rsid w:val="00175439"/>
    <w:rsid w:val="00175469"/>
    <w:rsid w:val="00175FDC"/>
    <w:rsid w:val="00176146"/>
    <w:rsid w:val="00176162"/>
    <w:rsid w:val="001764E3"/>
    <w:rsid w:val="00176CA5"/>
    <w:rsid w:val="00176FC3"/>
    <w:rsid w:val="00177038"/>
    <w:rsid w:val="00177912"/>
    <w:rsid w:val="0018006E"/>
    <w:rsid w:val="001803CA"/>
    <w:rsid w:val="001806FD"/>
    <w:rsid w:val="00180946"/>
    <w:rsid w:val="00180FC6"/>
    <w:rsid w:val="001815A6"/>
    <w:rsid w:val="00181699"/>
    <w:rsid w:val="001816D5"/>
    <w:rsid w:val="00181A17"/>
    <w:rsid w:val="001827CD"/>
    <w:rsid w:val="00183540"/>
    <w:rsid w:val="0018366F"/>
    <w:rsid w:val="00183889"/>
    <w:rsid w:val="0018421C"/>
    <w:rsid w:val="00184332"/>
    <w:rsid w:val="00184F3A"/>
    <w:rsid w:val="00185930"/>
    <w:rsid w:val="001859D6"/>
    <w:rsid w:val="0018681B"/>
    <w:rsid w:val="00187CE4"/>
    <w:rsid w:val="00190797"/>
    <w:rsid w:val="00190C81"/>
    <w:rsid w:val="001912CD"/>
    <w:rsid w:val="00191A3C"/>
    <w:rsid w:val="00193AA5"/>
    <w:rsid w:val="0019481B"/>
    <w:rsid w:val="00195FA4"/>
    <w:rsid w:val="0019640E"/>
    <w:rsid w:val="0019650F"/>
    <w:rsid w:val="00196DB0"/>
    <w:rsid w:val="00196E2E"/>
    <w:rsid w:val="001A0845"/>
    <w:rsid w:val="001A1A28"/>
    <w:rsid w:val="001A2268"/>
    <w:rsid w:val="001A26D1"/>
    <w:rsid w:val="001A2C08"/>
    <w:rsid w:val="001A310D"/>
    <w:rsid w:val="001A3BE2"/>
    <w:rsid w:val="001A45BB"/>
    <w:rsid w:val="001A5E8D"/>
    <w:rsid w:val="001A5F21"/>
    <w:rsid w:val="001A6287"/>
    <w:rsid w:val="001A663F"/>
    <w:rsid w:val="001A6764"/>
    <w:rsid w:val="001A6F51"/>
    <w:rsid w:val="001A7209"/>
    <w:rsid w:val="001B082E"/>
    <w:rsid w:val="001B2177"/>
    <w:rsid w:val="001B2886"/>
    <w:rsid w:val="001B2A5D"/>
    <w:rsid w:val="001B3226"/>
    <w:rsid w:val="001B4A2C"/>
    <w:rsid w:val="001B60BA"/>
    <w:rsid w:val="001B621A"/>
    <w:rsid w:val="001B6A24"/>
    <w:rsid w:val="001B77A1"/>
    <w:rsid w:val="001C0637"/>
    <w:rsid w:val="001C0A27"/>
    <w:rsid w:val="001C129C"/>
    <w:rsid w:val="001C1F89"/>
    <w:rsid w:val="001C2FB6"/>
    <w:rsid w:val="001C32D8"/>
    <w:rsid w:val="001C32F8"/>
    <w:rsid w:val="001C33EC"/>
    <w:rsid w:val="001C404A"/>
    <w:rsid w:val="001C43C3"/>
    <w:rsid w:val="001C492C"/>
    <w:rsid w:val="001C4CA5"/>
    <w:rsid w:val="001C4D72"/>
    <w:rsid w:val="001C5B00"/>
    <w:rsid w:val="001C643D"/>
    <w:rsid w:val="001C6B1D"/>
    <w:rsid w:val="001C75E8"/>
    <w:rsid w:val="001C7D68"/>
    <w:rsid w:val="001C7DD0"/>
    <w:rsid w:val="001D013E"/>
    <w:rsid w:val="001D0C30"/>
    <w:rsid w:val="001D1205"/>
    <w:rsid w:val="001D1D6C"/>
    <w:rsid w:val="001D2C96"/>
    <w:rsid w:val="001D3885"/>
    <w:rsid w:val="001D49EF"/>
    <w:rsid w:val="001D5353"/>
    <w:rsid w:val="001D557F"/>
    <w:rsid w:val="001D5979"/>
    <w:rsid w:val="001D7199"/>
    <w:rsid w:val="001D73D5"/>
    <w:rsid w:val="001E01E2"/>
    <w:rsid w:val="001E1DE3"/>
    <w:rsid w:val="001E27B0"/>
    <w:rsid w:val="001E29F4"/>
    <w:rsid w:val="001E2F69"/>
    <w:rsid w:val="001E4488"/>
    <w:rsid w:val="001E5223"/>
    <w:rsid w:val="001E61A2"/>
    <w:rsid w:val="001E640B"/>
    <w:rsid w:val="001E6979"/>
    <w:rsid w:val="001E699E"/>
    <w:rsid w:val="001E7012"/>
    <w:rsid w:val="001E73F1"/>
    <w:rsid w:val="001E744F"/>
    <w:rsid w:val="001F0CB2"/>
    <w:rsid w:val="001F2B68"/>
    <w:rsid w:val="001F4419"/>
    <w:rsid w:val="001F4F5D"/>
    <w:rsid w:val="001F5344"/>
    <w:rsid w:val="001F56E7"/>
    <w:rsid w:val="001F5D38"/>
    <w:rsid w:val="001F6178"/>
    <w:rsid w:val="001F6701"/>
    <w:rsid w:val="001F6A0C"/>
    <w:rsid w:val="001F6AFC"/>
    <w:rsid w:val="001F6D06"/>
    <w:rsid w:val="001F6EF8"/>
    <w:rsid w:val="001F7191"/>
    <w:rsid w:val="001F7C2E"/>
    <w:rsid w:val="001F7D28"/>
    <w:rsid w:val="002007E2"/>
    <w:rsid w:val="002012F8"/>
    <w:rsid w:val="00202AD1"/>
    <w:rsid w:val="00202F66"/>
    <w:rsid w:val="0020372C"/>
    <w:rsid w:val="0020387F"/>
    <w:rsid w:val="00203D0F"/>
    <w:rsid w:val="002045C5"/>
    <w:rsid w:val="00204B04"/>
    <w:rsid w:val="0020544A"/>
    <w:rsid w:val="002066B4"/>
    <w:rsid w:val="002104D4"/>
    <w:rsid w:val="0021073F"/>
    <w:rsid w:val="00210D35"/>
    <w:rsid w:val="002126E5"/>
    <w:rsid w:val="00216E76"/>
    <w:rsid w:val="00217851"/>
    <w:rsid w:val="00220045"/>
    <w:rsid w:val="0022038C"/>
    <w:rsid w:val="00220912"/>
    <w:rsid w:val="00220CAB"/>
    <w:rsid w:val="0022198F"/>
    <w:rsid w:val="00222209"/>
    <w:rsid w:val="00222D8B"/>
    <w:rsid w:val="00222FC6"/>
    <w:rsid w:val="00223BC3"/>
    <w:rsid w:val="00225B06"/>
    <w:rsid w:val="00225C9F"/>
    <w:rsid w:val="00225F9E"/>
    <w:rsid w:val="00226BB6"/>
    <w:rsid w:val="00226DFD"/>
    <w:rsid w:val="002303DB"/>
    <w:rsid w:val="00230525"/>
    <w:rsid w:val="002305B2"/>
    <w:rsid w:val="00230A22"/>
    <w:rsid w:val="00230DE8"/>
    <w:rsid w:val="00231A4D"/>
    <w:rsid w:val="00231BBD"/>
    <w:rsid w:val="00232871"/>
    <w:rsid w:val="0023376A"/>
    <w:rsid w:val="002342FE"/>
    <w:rsid w:val="00234571"/>
    <w:rsid w:val="00234E5B"/>
    <w:rsid w:val="00240161"/>
    <w:rsid w:val="00240C7B"/>
    <w:rsid w:val="00242C2A"/>
    <w:rsid w:val="0024343D"/>
    <w:rsid w:val="00244592"/>
    <w:rsid w:val="0024710F"/>
    <w:rsid w:val="00251044"/>
    <w:rsid w:val="0025292D"/>
    <w:rsid w:val="00252AEB"/>
    <w:rsid w:val="00252CD0"/>
    <w:rsid w:val="00253692"/>
    <w:rsid w:val="002536EB"/>
    <w:rsid w:val="00253AE1"/>
    <w:rsid w:val="002545CB"/>
    <w:rsid w:val="002549DE"/>
    <w:rsid w:val="00255648"/>
    <w:rsid w:val="0025587B"/>
    <w:rsid w:val="00255AAF"/>
    <w:rsid w:val="00255B43"/>
    <w:rsid w:val="00256068"/>
    <w:rsid w:val="00256430"/>
    <w:rsid w:val="0025699F"/>
    <w:rsid w:val="002571A2"/>
    <w:rsid w:val="00260877"/>
    <w:rsid w:val="00261BE9"/>
    <w:rsid w:val="00261D6E"/>
    <w:rsid w:val="00262402"/>
    <w:rsid w:val="002626C1"/>
    <w:rsid w:val="00263417"/>
    <w:rsid w:val="00263ACE"/>
    <w:rsid w:val="00263F4C"/>
    <w:rsid w:val="0026441A"/>
    <w:rsid w:val="00264501"/>
    <w:rsid w:val="00264E34"/>
    <w:rsid w:val="002650FF"/>
    <w:rsid w:val="00265D51"/>
    <w:rsid w:val="00266C9B"/>
    <w:rsid w:val="00270B0B"/>
    <w:rsid w:val="002710B1"/>
    <w:rsid w:val="00271799"/>
    <w:rsid w:val="00271850"/>
    <w:rsid w:val="002722CC"/>
    <w:rsid w:val="00272A71"/>
    <w:rsid w:val="00273065"/>
    <w:rsid w:val="0027328E"/>
    <w:rsid w:val="0027359A"/>
    <w:rsid w:val="00273917"/>
    <w:rsid w:val="00273CA2"/>
    <w:rsid w:val="00274214"/>
    <w:rsid w:val="00274E4F"/>
    <w:rsid w:val="00274FD4"/>
    <w:rsid w:val="002753D4"/>
    <w:rsid w:val="002754B9"/>
    <w:rsid w:val="002755E4"/>
    <w:rsid w:val="0027642C"/>
    <w:rsid w:val="00276ACB"/>
    <w:rsid w:val="002772CF"/>
    <w:rsid w:val="002778DA"/>
    <w:rsid w:val="00277FB3"/>
    <w:rsid w:val="00280953"/>
    <w:rsid w:val="00281FFB"/>
    <w:rsid w:val="002823AC"/>
    <w:rsid w:val="0028315E"/>
    <w:rsid w:val="00283501"/>
    <w:rsid w:val="00285A04"/>
    <w:rsid w:val="00286288"/>
    <w:rsid w:val="00286AC8"/>
    <w:rsid w:val="00287032"/>
    <w:rsid w:val="002874FB"/>
    <w:rsid w:val="002875DE"/>
    <w:rsid w:val="00287B9B"/>
    <w:rsid w:val="002903B1"/>
    <w:rsid w:val="00291459"/>
    <w:rsid w:val="00291549"/>
    <w:rsid w:val="00291767"/>
    <w:rsid w:val="00291F3C"/>
    <w:rsid w:val="00292744"/>
    <w:rsid w:val="0029471D"/>
    <w:rsid w:val="00294ED8"/>
    <w:rsid w:val="0029501B"/>
    <w:rsid w:val="002956B1"/>
    <w:rsid w:val="002958CD"/>
    <w:rsid w:val="00297AD9"/>
    <w:rsid w:val="002A00DF"/>
    <w:rsid w:val="002A01AF"/>
    <w:rsid w:val="002A056A"/>
    <w:rsid w:val="002A22F4"/>
    <w:rsid w:val="002A24B9"/>
    <w:rsid w:val="002A2803"/>
    <w:rsid w:val="002A3263"/>
    <w:rsid w:val="002A33BC"/>
    <w:rsid w:val="002A385A"/>
    <w:rsid w:val="002A3D0C"/>
    <w:rsid w:val="002A3E1D"/>
    <w:rsid w:val="002A4C18"/>
    <w:rsid w:val="002A4D0C"/>
    <w:rsid w:val="002A5AD1"/>
    <w:rsid w:val="002A798F"/>
    <w:rsid w:val="002B106A"/>
    <w:rsid w:val="002B2100"/>
    <w:rsid w:val="002B2526"/>
    <w:rsid w:val="002B32BF"/>
    <w:rsid w:val="002B4DB7"/>
    <w:rsid w:val="002B50B2"/>
    <w:rsid w:val="002B5602"/>
    <w:rsid w:val="002B6BA1"/>
    <w:rsid w:val="002B7599"/>
    <w:rsid w:val="002B78C6"/>
    <w:rsid w:val="002C13D0"/>
    <w:rsid w:val="002C17E4"/>
    <w:rsid w:val="002C1C04"/>
    <w:rsid w:val="002C24AB"/>
    <w:rsid w:val="002C28D0"/>
    <w:rsid w:val="002C4306"/>
    <w:rsid w:val="002C4C63"/>
    <w:rsid w:val="002C5357"/>
    <w:rsid w:val="002C73B9"/>
    <w:rsid w:val="002C759C"/>
    <w:rsid w:val="002C7CC4"/>
    <w:rsid w:val="002D0711"/>
    <w:rsid w:val="002D103E"/>
    <w:rsid w:val="002D2CE8"/>
    <w:rsid w:val="002D2FA0"/>
    <w:rsid w:val="002D34E2"/>
    <w:rsid w:val="002D3D2D"/>
    <w:rsid w:val="002D5392"/>
    <w:rsid w:val="002E0644"/>
    <w:rsid w:val="002E0A99"/>
    <w:rsid w:val="002E1753"/>
    <w:rsid w:val="002E1AE9"/>
    <w:rsid w:val="002E36B4"/>
    <w:rsid w:val="002E409C"/>
    <w:rsid w:val="002E430C"/>
    <w:rsid w:val="002E63DC"/>
    <w:rsid w:val="002E7416"/>
    <w:rsid w:val="002E7D93"/>
    <w:rsid w:val="002E7E11"/>
    <w:rsid w:val="002F1329"/>
    <w:rsid w:val="002F1F7C"/>
    <w:rsid w:val="002F2488"/>
    <w:rsid w:val="002F2872"/>
    <w:rsid w:val="002F47EB"/>
    <w:rsid w:val="002F4D04"/>
    <w:rsid w:val="002F7A30"/>
    <w:rsid w:val="002F7EEF"/>
    <w:rsid w:val="003009BC"/>
    <w:rsid w:val="00301914"/>
    <w:rsid w:val="0030395B"/>
    <w:rsid w:val="003039FF"/>
    <w:rsid w:val="00303E32"/>
    <w:rsid w:val="00304807"/>
    <w:rsid w:val="00304BFB"/>
    <w:rsid w:val="0030508A"/>
    <w:rsid w:val="00306A24"/>
    <w:rsid w:val="00306E75"/>
    <w:rsid w:val="00306F2D"/>
    <w:rsid w:val="003074DE"/>
    <w:rsid w:val="00307B41"/>
    <w:rsid w:val="00310019"/>
    <w:rsid w:val="003103E5"/>
    <w:rsid w:val="00310B9D"/>
    <w:rsid w:val="0031117E"/>
    <w:rsid w:val="0031124C"/>
    <w:rsid w:val="003116A3"/>
    <w:rsid w:val="00311E30"/>
    <w:rsid w:val="00312E59"/>
    <w:rsid w:val="003133A3"/>
    <w:rsid w:val="00313782"/>
    <w:rsid w:val="00313D15"/>
    <w:rsid w:val="00314612"/>
    <w:rsid w:val="00314665"/>
    <w:rsid w:val="0031528F"/>
    <w:rsid w:val="003157AF"/>
    <w:rsid w:val="003159F2"/>
    <w:rsid w:val="003162C7"/>
    <w:rsid w:val="00317A63"/>
    <w:rsid w:val="00320689"/>
    <w:rsid w:val="00320FD0"/>
    <w:rsid w:val="00321281"/>
    <w:rsid w:val="0032159A"/>
    <w:rsid w:val="00321612"/>
    <w:rsid w:val="0032257E"/>
    <w:rsid w:val="00322767"/>
    <w:rsid w:val="00323432"/>
    <w:rsid w:val="003234FE"/>
    <w:rsid w:val="00323582"/>
    <w:rsid w:val="0032393E"/>
    <w:rsid w:val="00323B42"/>
    <w:rsid w:val="00323B8E"/>
    <w:rsid w:val="00324599"/>
    <w:rsid w:val="00324638"/>
    <w:rsid w:val="0032495F"/>
    <w:rsid w:val="00325016"/>
    <w:rsid w:val="0032529F"/>
    <w:rsid w:val="00325AF6"/>
    <w:rsid w:val="00326007"/>
    <w:rsid w:val="00326411"/>
    <w:rsid w:val="003279FA"/>
    <w:rsid w:val="00330029"/>
    <w:rsid w:val="00330146"/>
    <w:rsid w:val="003316D2"/>
    <w:rsid w:val="00332B30"/>
    <w:rsid w:val="003332E0"/>
    <w:rsid w:val="00333965"/>
    <w:rsid w:val="003350BE"/>
    <w:rsid w:val="00335FA8"/>
    <w:rsid w:val="00336BCE"/>
    <w:rsid w:val="00337757"/>
    <w:rsid w:val="00337761"/>
    <w:rsid w:val="003379B5"/>
    <w:rsid w:val="003404EB"/>
    <w:rsid w:val="0034057D"/>
    <w:rsid w:val="00340A75"/>
    <w:rsid w:val="00340F7B"/>
    <w:rsid w:val="00341A61"/>
    <w:rsid w:val="00341C22"/>
    <w:rsid w:val="003424AE"/>
    <w:rsid w:val="0034270A"/>
    <w:rsid w:val="00343017"/>
    <w:rsid w:val="00344074"/>
    <w:rsid w:val="00346C62"/>
    <w:rsid w:val="00346D21"/>
    <w:rsid w:val="00346E4D"/>
    <w:rsid w:val="003509BD"/>
    <w:rsid w:val="00350BFD"/>
    <w:rsid w:val="00351957"/>
    <w:rsid w:val="0035330C"/>
    <w:rsid w:val="00354743"/>
    <w:rsid w:val="00355630"/>
    <w:rsid w:val="003557E0"/>
    <w:rsid w:val="003557E7"/>
    <w:rsid w:val="003560D4"/>
    <w:rsid w:val="00356B53"/>
    <w:rsid w:val="003570EF"/>
    <w:rsid w:val="00360DB4"/>
    <w:rsid w:val="00360E72"/>
    <w:rsid w:val="00362DAF"/>
    <w:rsid w:val="00362E1B"/>
    <w:rsid w:val="00362E4F"/>
    <w:rsid w:val="00362EE0"/>
    <w:rsid w:val="003630B1"/>
    <w:rsid w:val="00363309"/>
    <w:rsid w:val="0036350B"/>
    <w:rsid w:val="00365376"/>
    <w:rsid w:val="00365F08"/>
    <w:rsid w:val="00366DFE"/>
    <w:rsid w:val="0036778B"/>
    <w:rsid w:val="0037000C"/>
    <w:rsid w:val="00370104"/>
    <w:rsid w:val="00370439"/>
    <w:rsid w:val="003704D0"/>
    <w:rsid w:val="00371778"/>
    <w:rsid w:val="00371F54"/>
    <w:rsid w:val="00372050"/>
    <w:rsid w:val="00372CFD"/>
    <w:rsid w:val="00373479"/>
    <w:rsid w:val="0037491E"/>
    <w:rsid w:val="00374F9D"/>
    <w:rsid w:val="003751A9"/>
    <w:rsid w:val="0037637C"/>
    <w:rsid w:val="00376B09"/>
    <w:rsid w:val="00377214"/>
    <w:rsid w:val="00377684"/>
    <w:rsid w:val="00377A1C"/>
    <w:rsid w:val="00377D8B"/>
    <w:rsid w:val="003800BA"/>
    <w:rsid w:val="003811E7"/>
    <w:rsid w:val="0038145B"/>
    <w:rsid w:val="00382069"/>
    <w:rsid w:val="003834C3"/>
    <w:rsid w:val="00383A1B"/>
    <w:rsid w:val="00383CC5"/>
    <w:rsid w:val="00383E33"/>
    <w:rsid w:val="00384A52"/>
    <w:rsid w:val="003855BF"/>
    <w:rsid w:val="003863D4"/>
    <w:rsid w:val="00386837"/>
    <w:rsid w:val="00386995"/>
    <w:rsid w:val="00386A1F"/>
    <w:rsid w:val="00386C6C"/>
    <w:rsid w:val="00386C84"/>
    <w:rsid w:val="003878D6"/>
    <w:rsid w:val="00390004"/>
    <w:rsid w:val="00390952"/>
    <w:rsid w:val="003915FF"/>
    <w:rsid w:val="00391AC5"/>
    <w:rsid w:val="003939DD"/>
    <w:rsid w:val="00394E64"/>
    <w:rsid w:val="00397664"/>
    <w:rsid w:val="00397CEB"/>
    <w:rsid w:val="003A01C8"/>
    <w:rsid w:val="003A07F9"/>
    <w:rsid w:val="003A09A8"/>
    <w:rsid w:val="003A0A1A"/>
    <w:rsid w:val="003A0F0D"/>
    <w:rsid w:val="003A1498"/>
    <w:rsid w:val="003A1636"/>
    <w:rsid w:val="003A1956"/>
    <w:rsid w:val="003A1B10"/>
    <w:rsid w:val="003A203F"/>
    <w:rsid w:val="003A39EE"/>
    <w:rsid w:val="003A48DC"/>
    <w:rsid w:val="003A5B0E"/>
    <w:rsid w:val="003A5B22"/>
    <w:rsid w:val="003A62FB"/>
    <w:rsid w:val="003B05F6"/>
    <w:rsid w:val="003B16E8"/>
    <w:rsid w:val="003B17EE"/>
    <w:rsid w:val="003B27C1"/>
    <w:rsid w:val="003B2B23"/>
    <w:rsid w:val="003B2E9B"/>
    <w:rsid w:val="003B4E5A"/>
    <w:rsid w:val="003B655D"/>
    <w:rsid w:val="003B6BE7"/>
    <w:rsid w:val="003B6ED0"/>
    <w:rsid w:val="003B7F8D"/>
    <w:rsid w:val="003C15AD"/>
    <w:rsid w:val="003C30E9"/>
    <w:rsid w:val="003C5076"/>
    <w:rsid w:val="003C5590"/>
    <w:rsid w:val="003C55E7"/>
    <w:rsid w:val="003C5A93"/>
    <w:rsid w:val="003C6A77"/>
    <w:rsid w:val="003C6F05"/>
    <w:rsid w:val="003C6FE2"/>
    <w:rsid w:val="003C7892"/>
    <w:rsid w:val="003D0216"/>
    <w:rsid w:val="003D02A3"/>
    <w:rsid w:val="003D0467"/>
    <w:rsid w:val="003D0506"/>
    <w:rsid w:val="003D089E"/>
    <w:rsid w:val="003D0C60"/>
    <w:rsid w:val="003D12B5"/>
    <w:rsid w:val="003D14D3"/>
    <w:rsid w:val="003D1930"/>
    <w:rsid w:val="003D22F5"/>
    <w:rsid w:val="003D3556"/>
    <w:rsid w:val="003D35B7"/>
    <w:rsid w:val="003D3931"/>
    <w:rsid w:val="003D55B7"/>
    <w:rsid w:val="003D6753"/>
    <w:rsid w:val="003D6AB7"/>
    <w:rsid w:val="003D70D2"/>
    <w:rsid w:val="003D7B18"/>
    <w:rsid w:val="003D7C4B"/>
    <w:rsid w:val="003E04ED"/>
    <w:rsid w:val="003E064C"/>
    <w:rsid w:val="003E09FC"/>
    <w:rsid w:val="003E0E4C"/>
    <w:rsid w:val="003E1553"/>
    <w:rsid w:val="003E382C"/>
    <w:rsid w:val="003E4270"/>
    <w:rsid w:val="003E4B90"/>
    <w:rsid w:val="003E4D34"/>
    <w:rsid w:val="003E4FF2"/>
    <w:rsid w:val="003E53D8"/>
    <w:rsid w:val="003E6641"/>
    <w:rsid w:val="003E687A"/>
    <w:rsid w:val="003E68B6"/>
    <w:rsid w:val="003E70DF"/>
    <w:rsid w:val="003E71B7"/>
    <w:rsid w:val="003F0CF6"/>
    <w:rsid w:val="003F0F94"/>
    <w:rsid w:val="003F1326"/>
    <w:rsid w:val="003F168B"/>
    <w:rsid w:val="003F18B7"/>
    <w:rsid w:val="003F27A3"/>
    <w:rsid w:val="003F2DF0"/>
    <w:rsid w:val="003F33A0"/>
    <w:rsid w:val="003F36C2"/>
    <w:rsid w:val="003F36DE"/>
    <w:rsid w:val="003F3985"/>
    <w:rsid w:val="003F3E9D"/>
    <w:rsid w:val="003F4519"/>
    <w:rsid w:val="003F4AEE"/>
    <w:rsid w:val="003F4E38"/>
    <w:rsid w:val="003F4E43"/>
    <w:rsid w:val="003F6372"/>
    <w:rsid w:val="003F711F"/>
    <w:rsid w:val="003F7126"/>
    <w:rsid w:val="0040074F"/>
    <w:rsid w:val="004007DB"/>
    <w:rsid w:val="00400CB7"/>
    <w:rsid w:val="00401081"/>
    <w:rsid w:val="0040186D"/>
    <w:rsid w:val="0040435A"/>
    <w:rsid w:val="00404573"/>
    <w:rsid w:val="00405141"/>
    <w:rsid w:val="00405392"/>
    <w:rsid w:val="0040774A"/>
    <w:rsid w:val="00410398"/>
    <w:rsid w:val="00411468"/>
    <w:rsid w:val="0041186A"/>
    <w:rsid w:val="00411947"/>
    <w:rsid w:val="00412141"/>
    <w:rsid w:val="0041230D"/>
    <w:rsid w:val="004131FC"/>
    <w:rsid w:val="0041423A"/>
    <w:rsid w:val="00415D71"/>
    <w:rsid w:val="00416812"/>
    <w:rsid w:val="00417D44"/>
    <w:rsid w:val="00417E2E"/>
    <w:rsid w:val="00421EAD"/>
    <w:rsid w:val="004223A5"/>
    <w:rsid w:val="00423D88"/>
    <w:rsid w:val="00424139"/>
    <w:rsid w:val="00424C98"/>
    <w:rsid w:val="0042667F"/>
    <w:rsid w:val="00426F77"/>
    <w:rsid w:val="00427549"/>
    <w:rsid w:val="004277E1"/>
    <w:rsid w:val="0043024B"/>
    <w:rsid w:val="0043036F"/>
    <w:rsid w:val="00430777"/>
    <w:rsid w:val="004310BA"/>
    <w:rsid w:val="00431822"/>
    <w:rsid w:val="00431A7E"/>
    <w:rsid w:val="004322F7"/>
    <w:rsid w:val="0043251C"/>
    <w:rsid w:val="00434DA7"/>
    <w:rsid w:val="00435B01"/>
    <w:rsid w:val="00435DBD"/>
    <w:rsid w:val="00437155"/>
    <w:rsid w:val="00437179"/>
    <w:rsid w:val="00437347"/>
    <w:rsid w:val="004374D1"/>
    <w:rsid w:val="00437D50"/>
    <w:rsid w:val="0044058B"/>
    <w:rsid w:val="004407B2"/>
    <w:rsid w:val="0044080C"/>
    <w:rsid w:val="00440A83"/>
    <w:rsid w:val="0044159E"/>
    <w:rsid w:val="00442106"/>
    <w:rsid w:val="00443B66"/>
    <w:rsid w:val="00445582"/>
    <w:rsid w:val="004458B7"/>
    <w:rsid w:val="004467CF"/>
    <w:rsid w:val="00446F2E"/>
    <w:rsid w:val="00447FDD"/>
    <w:rsid w:val="0045014D"/>
    <w:rsid w:val="00450523"/>
    <w:rsid w:val="004506B5"/>
    <w:rsid w:val="00450729"/>
    <w:rsid w:val="004508E2"/>
    <w:rsid w:val="00451112"/>
    <w:rsid w:val="00452D99"/>
    <w:rsid w:val="0045328B"/>
    <w:rsid w:val="004539FA"/>
    <w:rsid w:val="00453D9D"/>
    <w:rsid w:val="00453E31"/>
    <w:rsid w:val="00454B63"/>
    <w:rsid w:val="00455864"/>
    <w:rsid w:val="004564D6"/>
    <w:rsid w:val="00456B84"/>
    <w:rsid w:val="00456D83"/>
    <w:rsid w:val="00456DCC"/>
    <w:rsid w:val="00460395"/>
    <w:rsid w:val="004603F3"/>
    <w:rsid w:val="004610CD"/>
    <w:rsid w:val="00461730"/>
    <w:rsid w:val="0046182C"/>
    <w:rsid w:val="00462145"/>
    <w:rsid w:val="00462622"/>
    <w:rsid w:val="004628BD"/>
    <w:rsid w:val="0046293D"/>
    <w:rsid w:val="00463740"/>
    <w:rsid w:val="00464517"/>
    <w:rsid w:val="004656E5"/>
    <w:rsid w:val="00465DB3"/>
    <w:rsid w:val="00466E6C"/>
    <w:rsid w:val="00466FB5"/>
    <w:rsid w:val="0046722D"/>
    <w:rsid w:val="0046782E"/>
    <w:rsid w:val="00467F11"/>
    <w:rsid w:val="0047070B"/>
    <w:rsid w:val="00471CDC"/>
    <w:rsid w:val="00471E23"/>
    <w:rsid w:val="00472E43"/>
    <w:rsid w:val="00472EF0"/>
    <w:rsid w:val="004730F6"/>
    <w:rsid w:val="00473317"/>
    <w:rsid w:val="00473AE1"/>
    <w:rsid w:val="00473FE6"/>
    <w:rsid w:val="0047453B"/>
    <w:rsid w:val="00474D2F"/>
    <w:rsid w:val="004756C4"/>
    <w:rsid w:val="00475867"/>
    <w:rsid w:val="00476057"/>
    <w:rsid w:val="004764EB"/>
    <w:rsid w:val="00476C8C"/>
    <w:rsid w:val="00476DEB"/>
    <w:rsid w:val="00476F6E"/>
    <w:rsid w:val="00477B5A"/>
    <w:rsid w:val="00477C55"/>
    <w:rsid w:val="00480019"/>
    <w:rsid w:val="00480802"/>
    <w:rsid w:val="00480CDD"/>
    <w:rsid w:val="00480FAF"/>
    <w:rsid w:val="00481868"/>
    <w:rsid w:val="00481F18"/>
    <w:rsid w:val="00483112"/>
    <w:rsid w:val="00483A5F"/>
    <w:rsid w:val="00484331"/>
    <w:rsid w:val="00484B54"/>
    <w:rsid w:val="00484BA4"/>
    <w:rsid w:val="00485D55"/>
    <w:rsid w:val="00485FB7"/>
    <w:rsid w:val="00486783"/>
    <w:rsid w:val="00486ACA"/>
    <w:rsid w:val="004871F7"/>
    <w:rsid w:val="00487315"/>
    <w:rsid w:val="004874A1"/>
    <w:rsid w:val="00487621"/>
    <w:rsid w:val="00490341"/>
    <w:rsid w:val="00490558"/>
    <w:rsid w:val="00490B89"/>
    <w:rsid w:val="004913F4"/>
    <w:rsid w:val="004923C7"/>
    <w:rsid w:val="00493A5B"/>
    <w:rsid w:val="004946AD"/>
    <w:rsid w:val="00494892"/>
    <w:rsid w:val="00494B51"/>
    <w:rsid w:val="00494E2E"/>
    <w:rsid w:val="00496D9D"/>
    <w:rsid w:val="00497D3B"/>
    <w:rsid w:val="004A074A"/>
    <w:rsid w:val="004A0ACF"/>
    <w:rsid w:val="004A0BAB"/>
    <w:rsid w:val="004A1A6F"/>
    <w:rsid w:val="004A1F92"/>
    <w:rsid w:val="004A22EB"/>
    <w:rsid w:val="004A23CA"/>
    <w:rsid w:val="004A2F8A"/>
    <w:rsid w:val="004A3233"/>
    <w:rsid w:val="004A3EB5"/>
    <w:rsid w:val="004A438B"/>
    <w:rsid w:val="004A4E95"/>
    <w:rsid w:val="004A5453"/>
    <w:rsid w:val="004A6953"/>
    <w:rsid w:val="004A72D4"/>
    <w:rsid w:val="004A7483"/>
    <w:rsid w:val="004A775D"/>
    <w:rsid w:val="004B15E4"/>
    <w:rsid w:val="004B206D"/>
    <w:rsid w:val="004B251C"/>
    <w:rsid w:val="004B2D6A"/>
    <w:rsid w:val="004B428F"/>
    <w:rsid w:val="004B4388"/>
    <w:rsid w:val="004B43F5"/>
    <w:rsid w:val="004B47AB"/>
    <w:rsid w:val="004B4B9C"/>
    <w:rsid w:val="004B564E"/>
    <w:rsid w:val="004B5706"/>
    <w:rsid w:val="004B6800"/>
    <w:rsid w:val="004B6CD1"/>
    <w:rsid w:val="004B7412"/>
    <w:rsid w:val="004C2641"/>
    <w:rsid w:val="004C2C17"/>
    <w:rsid w:val="004C3388"/>
    <w:rsid w:val="004C3708"/>
    <w:rsid w:val="004C3A0D"/>
    <w:rsid w:val="004C3EF8"/>
    <w:rsid w:val="004C4A05"/>
    <w:rsid w:val="004C565D"/>
    <w:rsid w:val="004C59EC"/>
    <w:rsid w:val="004C6D5E"/>
    <w:rsid w:val="004C7B2C"/>
    <w:rsid w:val="004C7D6D"/>
    <w:rsid w:val="004D150D"/>
    <w:rsid w:val="004D15A8"/>
    <w:rsid w:val="004D2769"/>
    <w:rsid w:val="004D2F78"/>
    <w:rsid w:val="004D314D"/>
    <w:rsid w:val="004D33B6"/>
    <w:rsid w:val="004D4B6F"/>
    <w:rsid w:val="004D4BF4"/>
    <w:rsid w:val="004D4D15"/>
    <w:rsid w:val="004D4D64"/>
    <w:rsid w:val="004D5F2D"/>
    <w:rsid w:val="004D64D6"/>
    <w:rsid w:val="004E069B"/>
    <w:rsid w:val="004E1DA2"/>
    <w:rsid w:val="004E2083"/>
    <w:rsid w:val="004E2096"/>
    <w:rsid w:val="004E2139"/>
    <w:rsid w:val="004E3CE7"/>
    <w:rsid w:val="004E4397"/>
    <w:rsid w:val="004E4C46"/>
    <w:rsid w:val="004E6552"/>
    <w:rsid w:val="004E659C"/>
    <w:rsid w:val="004E70D3"/>
    <w:rsid w:val="004E78F4"/>
    <w:rsid w:val="004E7C90"/>
    <w:rsid w:val="004F0116"/>
    <w:rsid w:val="004F01B6"/>
    <w:rsid w:val="004F078C"/>
    <w:rsid w:val="004F12C0"/>
    <w:rsid w:val="004F21A8"/>
    <w:rsid w:val="004F2B81"/>
    <w:rsid w:val="004F30B3"/>
    <w:rsid w:val="004F33FC"/>
    <w:rsid w:val="004F3927"/>
    <w:rsid w:val="004F407F"/>
    <w:rsid w:val="004F6761"/>
    <w:rsid w:val="004F6EEC"/>
    <w:rsid w:val="00500351"/>
    <w:rsid w:val="00500DAB"/>
    <w:rsid w:val="00500E9A"/>
    <w:rsid w:val="00500F97"/>
    <w:rsid w:val="00501055"/>
    <w:rsid w:val="00501719"/>
    <w:rsid w:val="00502552"/>
    <w:rsid w:val="00502CED"/>
    <w:rsid w:val="00503D8A"/>
    <w:rsid w:val="00504B3E"/>
    <w:rsid w:val="00504B56"/>
    <w:rsid w:val="00504DFC"/>
    <w:rsid w:val="00505588"/>
    <w:rsid w:val="005055B3"/>
    <w:rsid w:val="005060D5"/>
    <w:rsid w:val="00507205"/>
    <w:rsid w:val="00507C24"/>
    <w:rsid w:val="00510EF5"/>
    <w:rsid w:val="0051167C"/>
    <w:rsid w:val="00511EED"/>
    <w:rsid w:val="00511FBC"/>
    <w:rsid w:val="00512245"/>
    <w:rsid w:val="00512650"/>
    <w:rsid w:val="00512767"/>
    <w:rsid w:val="00512944"/>
    <w:rsid w:val="005136D3"/>
    <w:rsid w:val="00515C55"/>
    <w:rsid w:val="00515D45"/>
    <w:rsid w:val="0051669B"/>
    <w:rsid w:val="00516952"/>
    <w:rsid w:val="00517879"/>
    <w:rsid w:val="0051799E"/>
    <w:rsid w:val="00517AE2"/>
    <w:rsid w:val="00517B81"/>
    <w:rsid w:val="00520EDB"/>
    <w:rsid w:val="00521501"/>
    <w:rsid w:val="00521E98"/>
    <w:rsid w:val="005220A4"/>
    <w:rsid w:val="0052224B"/>
    <w:rsid w:val="00523C8F"/>
    <w:rsid w:val="00523F4C"/>
    <w:rsid w:val="005241AB"/>
    <w:rsid w:val="00524929"/>
    <w:rsid w:val="00524BE7"/>
    <w:rsid w:val="0052514A"/>
    <w:rsid w:val="00525291"/>
    <w:rsid w:val="00525735"/>
    <w:rsid w:val="00526233"/>
    <w:rsid w:val="0052681E"/>
    <w:rsid w:val="005269F8"/>
    <w:rsid w:val="0052715F"/>
    <w:rsid w:val="005272F4"/>
    <w:rsid w:val="00530707"/>
    <w:rsid w:val="0053145C"/>
    <w:rsid w:val="005318C7"/>
    <w:rsid w:val="005322CD"/>
    <w:rsid w:val="0053311C"/>
    <w:rsid w:val="00533B22"/>
    <w:rsid w:val="0053483E"/>
    <w:rsid w:val="00534D52"/>
    <w:rsid w:val="00534E4D"/>
    <w:rsid w:val="00535109"/>
    <w:rsid w:val="00535F6A"/>
    <w:rsid w:val="005360AD"/>
    <w:rsid w:val="00536A24"/>
    <w:rsid w:val="005374AC"/>
    <w:rsid w:val="0053793C"/>
    <w:rsid w:val="00537A1B"/>
    <w:rsid w:val="00537DA2"/>
    <w:rsid w:val="00540D10"/>
    <w:rsid w:val="005417DB"/>
    <w:rsid w:val="005423E5"/>
    <w:rsid w:val="00542AA4"/>
    <w:rsid w:val="00543270"/>
    <w:rsid w:val="005440B8"/>
    <w:rsid w:val="00544518"/>
    <w:rsid w:val="0054536C"/>
    <w:rsid w:val="0054556D"/>
    <w:rsid w:val="00545D55"/>
    <w:rsid w:val="00546066"/>
    <w:rsid w:val="00546562"/>
    <w:rsid w:val="00546683"/>
    <w:rsid w:val="005470C0"/>
    <w:rsid w:val="00547E45"/>
    <w:rsid w:val="00550C27"/>
    <w:rsid w:val="00551FAD"/>
    <w:rsid w:val="00552485"/>
    <w:rsid w:val="00552ED3"/>
    <w:rsid w:val="005545B8"/>
    <w:rsid w:val="00555198"/>
    <w:rsid w:val="00555A1F"/>
    <w:rsid w:val="00555FF1"/>
    <w:rsid w:val="005579C4"/>
    <w:rsid w:val="005614F3"/>
    <w:rsid w:val="00561B2D"/>
    <w:rsid w:val="00561B67"/>
    <w:rsid w:val="00561F12"/>
    <w:rsid w:val="00562464"/>
    <w:rsid w:val="00562850"/>
    <w:rsid w:val="00563A62"/>
    <w:rsid w:val="00563EFB"/>
    <w:rsid w:val="0056558C"/>
    <w:rsid w:val="005656B0"/>
    <w:rsid w:val="00565A86"/>
    <w:rsid w:val="00565BEE"/>
    <w:rsid w:val="005674D2"/>
    <w:rsid w:val="00567E57"/>
    <w:rsid w:val="00571CC8"/>
    <w:rsid w:val="00571D2D"/>
    <w:rsid w:val="005728E1"/>
    <w:rsid w:val="00573191"/>
    <w:rsid w:val="005744ED"/>
    <w:rsid w:val="005749E8"/>
    <w:rsid w:val="00575EE7"/>
    <w:rsid w:val="005760EB"/>
    <w:rsid w:val="00577EFB"/>
    <w:rsid w:val="005805B5"/>
    <w:rsid w:val="005828BC"/>
    <w:rsid w:val="0058358B"/>
    <w:rsid w:val="00583726"/>
    <w:rsid w:val="005844A3"/>
    <w:rsid w:val="005844E1"/>
    <w:rsid w:val="00584745"/>
    <w:rsid w:val="005858B4"/>
    <w:rsid w:val="0058634E"/>
    <w:rsid w:val="00586A0F"/>
    <w:rsid w:val="00587278"/>
    <w:rsid w:val="0058773C"/>
    <w:rsid w:val="00591C72"/>
    <w:rsid w:val="00591DEC"/>
    <w:rsid w:val="00591E6C"/>
    <w:rsid w:val="00592015"/>
    <w:rsid w:val="0059276A"/>
    <w:rsid w:val="00592DCE"/>
    <w:rsid w:val="00592F5D"/>
    <w:rsid w:val="00593303"/>
    <w:rsid w:val="005941EF"/>
    <w:rsid w:val="00594522"/>
    <w:rsid w:val="005945B1"/>
    <w:rsid w:val="005958A0"/>
    <w:rsid w:val="00596164"/>
    <w:rsid w:val="0059626F"/>
    <w:rsid w:val="00596276"/>
    <w:rsid w:val="0059706F"/>
    <w:rsid w:val="005A15C3"/>
    <w:rsid w:val="005A334C"/>
    <w:rsid w:val="005A400A"/>
    <w:rsid w:val="005A6DC8"/>
    <w:rsid w:val="005A6F50"/>
    <w:rsid w:val="005B0862"/>
    <w:rsid w:val="005B0F4C"/>
    <w:rsid w:val="005B1620"/>
    <w:rsid w:val="005B1625"/>
    <w:rsid w:val="005B217A"/>
    <w:rsid w:val="005B2D5D"/>
    <w:rsid w:val="005B2D77"/>
    <w:rsid w:val="005B3339"/>
    <w:rsid w:val="005B36F1"/>
    <w:rsid w:val="005B3EA8"/>
    <w:rsid w:val="005B4417"/>
    <w:rsid w:val="005B5495"/>
    <w:rsid w:val="005B6934"/>
    <w:rsid w:val="005B6E53"/>
    <w:rsid w:val="005B770F"/>
    <w:rsid w:val="005C0426"/>
    <w:rsid w:val="005C0763"/>
    <w:rsid w:val="005C0C87"/>
    <w:rsid w:val="005C1267"/>
    <w:rsid w:val="005C1B07"/>
    <w:rsid w:val="005C1BD0"/>
    <w:rsid w:val="005C2637"/>
    <w:rsid w:val="005C358B"/>
    <w:rsid w:val="005C3F64"/>
    <w:rsid w:val="005C5481"/>
    <w:rsid w:val="005C6B99"/>
    <w:rsid w:val="005C6DC6"/>
    <w:rsid w:val="005C6F02"/>
    <w:rsid w:val="005C7DD5"/>
    <w:rsid w:val="005C7EC5"/>
    <w:rsid w:val="005D00AA"/>
    <w:rsid w:val="005D094B"/>
    <w:rsid w:val="005D0E08"/>
    <w:rsid w:val="005D1A15"/>
    <w:rsid w:val="005D2888"/>
    <w:rsid w:val="005D4531"/>
    <w:rsid w:val="005D4651"/>
    <w:rsid w:val="005D486E"/>
    <w:rsid w:val="005D537E"/>
    <w:rsid w:val="005D606D"/>
    <w:rsid w:val="005D6A8F"/>
    <w:rsid w:val="005D720F"/>
    <w:rsid w:val="005D7EAC"/>
    <w:rsid w:val="005E0DDE"/>
    <w:rsid w:val="005E106E"/>
    <w:rsid w:val="005E1B99"/>
    <w:rsid w:val="005E1DAB"/>
    <w:rsid w:val="005E1E30"/>
    <w:rsid w:val="005E210E"/>
    <w:rsid w:val="005E25F5"/>
    <w:rsid w:val="005E30F8"/>
    <w:rsid w:val="005E42BE"/>
    <w:rsid w:val="005E48B5"/>
    <w:rsid w:val="005E4D9C"/>
    <w:rsid w:val="005E4F88"/>
    <w:rsid w:val="005E51F7"/>
    <w:rsid w:val="005E594A"/>
    <w:rsid w:val="005E5F93"/>
    <w:rsid w:val="005E611E"/>
    <w:rsid w:val="005E7520"/>
    <w:rsid w:val="005F0026"/>
    <w:rsid w:val="005F0719"/>
    <w:rsid w:val="005F0F75"/>
    <w:rsid w:val="005F14DE"/>
    <w:rsid w:val="005F152F"/>
    <w:rsid w:val="005F220E"/>
    <w:rsid w:val="005F38A7"/>
    <w:rsid w:val="005F3A47"/>
    <w:rsid w:val="005F44A3"/>
    <w:rsid w:val="005F4600"/>
    <w:rsid w:val="005F5AA4"/>
    <w:rsid w:val="005F6F10"/>
    <w:rsid w:val="005F7092"/>
    <w:rsid w:val="005F7DD6"/>
    <w:rsid w:val="00600283"/>
    <w:rsid w:val="00600475"/>
    <w:rsid w:val="00600591"/>
    <w:rsid w:val="00600EE5"/>
    <w:rsid w:val="00601AF9"/>
    <w:rsid w:val="006029E7"/>
    <w:rsid w:val="00603016"/>
    <w:rsid w:val="00603342"/>
    <w:rsid w:val="00603A7E"/>
    <w:rsid w:val="0060420B"/>
    <w:rsid w:val="0060513C"/>
    <w:rsid w:val="0060580E"/>
    <w:rsid w:val="006060F6"/>
    <w:rsid w:val="00606BB0"/>
    <w:rsid w:val="00606E33"/>
    <w:rsid w:val="00607E17"/>
    <w:rsid w:val="00607E31"/>
    <w:rsid w:val="00607FA2"/>
    <w:rsid w:val="0061044B"/>
    <w:rsid w:val="00610C83"/>
    <w:rsid w:val="00610DE5"/>
    <w:rsid w:val="006114B2"/>
    <w:rsid w:val="00611EA1"/>
    <w:rsid w:val="00612BF3"/>
    <w:rsid w:val="00612C1D"/>
    <w:rsid w:val="00612F06"/>
    <w:rsid w:val="00613DD6"/>
    <w:rsid w:val="0061641A"/>
    <w:rsid w:val="00620C6C"/>
    <w:rsid w:val="00621976"/>
    <w:rsid w:val="00621C6B"/>
    <w:rsid w:val="00622154"/>
    <w:rsid w:val="00622ECF"/>
    <w:rsid w:val="00623DB8"/>
    <w:rsid w:val="00623ECE"/>
    <w:rsid w:val="0062400A"/>
    <w:rsid w:val="006240A1"/>
    <w:rsid w:val="00625013"/>
    <w:rsid w:val="006261B3"/>
    <w:rsid w:val="00626505"/>
    <w:rsid w:val="0062754F"/>
    <w:rsid w:val="00627591"/>
    <w:rsid w:val="006275EB"/>
    <w:rsid w:val="00630D64"/>
    <w:rsid w:val="006313C8"/>
    <w:rsid w:val="006319DA"/>
    <w:rsid w:val="00631F00"/>
    <w:rsid w:val="006320F5"/>
    <w:rsid w:val="00632562"/>
    <w:rsid w:val="006336CD"/>
    <w:rsid w:val="00633809"/>
    <w:rsid w:val="00633FFC"/>
    <w:rsid w:val="00635156"/>
    <w:rsid w:val="00635501"/>
    <w:rsid w:val="00635B4E"/>
    <w:rsid w:val="00637BE2"/>
    <w:rsid w:val="00640111"/>
    <w:rsid w:val="00640478"/>
    <w:rsid w:val="00640B49"/>
    <w:rsid w:val="00640CCE"/>
    <w:rsid w:val="0064123E"/>
    <w:rsid w:val="006420C4"/>
    <w:rsid w:val="00642612"/>
    <w:rsid w:val="00643C9D"/>
    <w:rsid w:val="00643E57"/>
    <w:rsid w:val="006444E0"/>
    <w:rsid w:val="0064682D"/>
    <w:rsid w:val="00646CAD"/>
    <w:rsid w:val="00647F76"/>
    <w:rsid w:val="0065173D"/>
    <w:rsid w:val="0065321B"/>
    <w:rsid w:val="006532D8"/>
    <w:rsid w:val="00654967"/>
    <w:rsid w:val="00655A74"/>
    <w:rsid w:val="00655F4B"/>
    <w:rsid w:val="00655FDE"/>
    <w:rsid w:val="00656109"/>
    <w:rsid w:val="00657571"/>
    <w:rsid w:val="00660333"/>
    <w:rsid w:val="0066051E"/>
    <w:rsid w:val="00660BE4"/>
    <w:rsid w:val="00661493"/>
    <w:rsid w:val="00661884"/>
    <w:rsid w:val="00661AED"/>
    <w:rsid w:val="00661C2C"/>
    <w:rsid w:val="00662197"/>
    <w:rsid w:val="00663317"/>
    <w:rsid w:val="00663699"/>
    <w:rsid w:val="00663A01"/>
    <w:rsid w:val="00663BC8"/>
    <w:rsid w:val="0066461D"/>
    <w:rsid w:val="00664FCA"/>
    <w:rsid w:val="0066542D"/>
    <w:rsid w:val="0066594D"/>
    <w:rsid w:val="00665FE6"/>
    <w:rsid w:val="00666076"/>
    <w:rsid w:val="00666BC0"/>
    <w:rsid w:val="006675F4"/>
    <w:rsid w:val="006678E4"/>
    <w:rsid w:val="006701AE"/>
    <w:rsid w:val="00674B09"/>
    <w:rsid w:val="00674B8F"/>
    <w:rsid w:val="00674CFB"/>
    <w:rsid w:val="006751DF"/>
    <w:rsid w:val="0067587A"/>
    <w:rsid w:val="006767A9"/>
    <w:rsid w:val="00676AF1"/>
    <w:rsid w:val="00676BA5"/>
    <w:rsid w:val="0067706F"/>
    <w:rsid w:val="00677359"/>
    <w:rsid w:val="006775D8"/>
    <w:rsid w:val="00677A1D"/>
    <w:rsid w:val="00680AA6"/>
    <w:rsid w:val="00680EED"/>
    <w:rsid w:val="006812B0"/>
    <w:rsid w:val="00681580"/>
    <w:rsid w:val="00681E0D"/>
    <w:rsid w:val="00681E7E"/>
    <w:rsid w:val="006828F3"/>
    <w:rsid w:val="00682A8F"/>
    <w:rsid w:val="00682EC4"/>
    <w:rsid w:val="00684F2C"/>
    <w:rsid w:val="0068527E"/>
    <w:rsid w:val="006870D5"/>
    <w:rsid w:val="006871F5"/>
    <w:rsid w:val="00687232"/>
    <w:rsid w:val="00687B99"/>
    <w:rsid w:val="0069049A"/>
    <w:rsid w:val="006908C6"/>
    <w:rsid w:val="006908E2"/>
    <w:rsid w:val="00690E39"/>
    <w:rsid w:val="00690E78"/>
    <w:rsid w:val="00691A3B"/>
    <w:rsid w:val="00693397"/>
    <w:rsid w:val="00693C98"/>
    <w:rsid w:val="00694554"/>
    <w:rsid w:val="00694C76"/>
    <w:rsid w:val="00694E2A"/>
    <w:rsid w:val="006953EB"/>
    <w:rsid w:val="00695452"/>
    <w:rsid w:val="00696A3D"/>
    <w:rsid w:val="00696ACD"/>
    <w:rsid w:val="006972DA"/>
    <w:rsid w:val="006A011C"/>
    <w:rsid w:val="006A10BD"/>
    <w:rsid w:val="006A3011"/>
    <w:rsid w:val="006A3971"/>
    <w:rsid w:val="006A3D02"/>
    <w:rsid w:val="006A449D"/>
    <w:rsid w:val="006A4B40"/>
    <w:rsid w:val="006A5E75"/>
    <w:rsid w:val="006A66FD"/>
    <w:rsid w:val="006A6AD3"/>
    <w:rsid w:val="006A6C78"/>
    <w:rsid w:val="006A7391"/>
    <w:rsid w:val="006A7413"/>
    <w:rsid w:val="006B050D"/>
    <w:rsid w:val="006B1074"/>
    <w:rsid w:val="006B11BD"/>
    <w:rsid w:val="006B12BB"/>
    <w:rsid w:val="006B1556"/>
    <w:rsid w:val="006B15E8"/>
    <w:rsid w:val="006B1604"/>
    <w:rsid w:val="006B1758"/>
    <w:rsid w:val="006B230E"/>
    <w:rsid w:val="006B29EA"/>
    <w:rsid w:val="006B4F1F"/>
    <w:rsid w:val="006B6AFF"/>
    <w:rsid w:val="006C1FD9"/>
    <w:rsid w:val="006C21DC"/>
    <w:rsid w:val="006C282F"/>
    <w:rsid w:val="006C2875"/>
    <w:rsid w:val="006C291E"/>
    <w:rsid w:val="006C3AA6"/>
    <w:rsid w:val="006C3FEB"/>
    <w:rsid w:val="006C40CD"/>
    <w:rsid w:val="006C4386"/>
    <w:rsid w:val="006C45F7"/>
    <w:rsid w:val="006C50C7"/>
    <w:rsid w:val="006C60A6"/>
    <w:rsid w:val="006C6647"/>
    <w:rsid w:val="006C6F6F"/>
    <w:rsid w:val="006D2F2D"/>
    <w:rsid w:val="006D5311"/>
    <w:rsid w:val="006D53EE"/>
    <w:rsid w:val="006D5D6C"/>
    <w:rsid w:val="006D5F8D"/>
    <w:rsid w:val="006D6A15"/>
    <w:rsid w:val="006E015C"/>
    <w:rsid w:val="006E0CEC"/>
    <w:rsid w:val="006E17F4"/>
    <w:rsid w:val="006E2B78"/>
    <w:rsid w:val="006E30D8"/>
    <w:rsid w:val="006E3AD6"/>
    <w:rsid w:val="006E3C78"/>
    <w:rsid w:val="006E3EE0"/>
    <w:rsid w:val="006E4368"/>
    <w:rsid w:val="006E4B62"/>
    <w:rsid w:val="006E555E"/>
    <w:rsid w:val="006E5590"/>
    <w:rsid w:val="006E5963"/>
    <w:rsid w:val="006E6197"/>
    <w:rsid w:val="006E61D4"/>
    <w:rsid w:val="006E6494"/>
    <w:rsid w:val="006E65E0"/>
    <w:rsid w:val="006E6774"/>
    <w:rsid w:val="006E6816"/>
    <w:rsid w:val="006E6BDB"/>
    <w:rsid w:val="006E7F5D"/>
    <w:rsid w:val="006F03CD"/>
    <w:rsid w:val="006F05EC"/>
    <w:rsid w:val="006F198D"/>
    <w:rsid w:val="006F1BCF"/>
    <w:rsid w:val="006F2AB5"/>
    <w:rsid w:val="006F30B6"/>
    <w:rsid w:val="006F3311"/>
    <w:rsid w:val="006F407B"/>
    <w:rsid w:val="006F410B"/>
    <w:rsid w:val="006F4264"/>
    <w:rsid w:val="006F42CC"/>
    <w:rsid w:val="006F4B5E"/>
    <w:rsid w:val="006F4D0F"/>
    <w:rsid w:val="006F4FFC"/>
    <w:rsid w:val="006F6AD9"/>
    <w:rsid w:val="006F6AEB"/>
    <w:rsid w:val="006F6E21"/>
    <w:rsid w:val="00701111"/>
    <w:rsid w:val="0070135B"/>
    <w:rsid w:val="007028A7"/>
    <w:rsid w:val="00702C7B"/>
    <w:rsid w:val="00702C93"/>
    <w:rsid w:val="007030CE"/>
    <w:rsid w:val="007040E7"/>
    <w:rsid w:val="00704470"/>
    <w:rsid w:val="00704EA5"/>
    <w:rsid w:val="007051D2"/>
    <w:rsid w:val="00706D10"/>
    <w:rsid w:val="00707F65"/>
    <w:rsid w:val="007106FD"/>
    <w:rsid w:val="00712B9B"/>
    <w:rsid w:val="007130CF"/>
    <w:rsid w:val="00713DDF"/>
    <w:rsid w:val="00713E49"/>
    <w:rsid w:val="00714185"/>
    <w:rsid w:val="007141DA"/>
    <w:rsid w:val="007142FB"/>
    <w:rsid w:val="00715142"/>
    <w:rsid w:val="007157BC"/>
    <w:rsid w:val="007158CC"/>
    <w:rsid w:val="00716A40"/>
    <w:rsid w:val="00720360"/>
    <w:rsid w:val="00721078"/>
    <w:rsid w:val="00721A26"/>
    <w:rsid w:val="0072268B"/>
    <w:rsid w:val="0072309F"/>
    <w:rsid w:val="00725356"/>
    <w:rsid w:val="007253CC"/>
    <w:rsid w:val="00725F8B"/>
    <w:rsid w:val="007268F0"/>
    <w:rsid w:val="0072694E"/>
    <w:rsid w:val="00726C2E"/>
    <w:rsid w:val="00727200"/>
    <w:rsid w:val="00727C09"/>
    <w:rsid w:val="00727F73"/>
    <w:rsid w:val="00730340"/>
    <w:rsid w:val="00730642"/>
    <w:rsid w:val="00730A6C"/>
    <w:rsid w:val="00731308"/>
    <w:rsid w:val="007316AF"/>
    <w:rsid w:val="00731CBA"/>
    <w:rsid w:val="00732583"/>
    <w:rsid w:val="00732877"/>
    <w:rsid w:val="007329F6"/>
    <w:rsid w:val="0073351A"/>
    <w:rsid w:val="00733AA6"/>
    <w:rsid w:val="00733C37"/>
    <w:rsid w:val="007345B5"/>
    <w:rsid w:val="00735050"/>
    <w:rsid w:val="00735ABA"/>
    <w:rsid w:val="00736443"/>
    <w:rsid w:val="00736ADF"/>
    <w:rsid w:val="00736E7C"/>
    <w:rsid w:val="007371F8"/>
    <w:rsid w:val="00737E5B"/>
    <w:rsid w:val="007400EE"/>
    <w:rsid w:val="007401E8"/>
    <w:rsid w:val="007404EF"/>
    <w:rsid w:val="00740628"/>
    <w:rsid w:val="007407E0"/>
    <w:rsid w:val="00740FD9"/>
    <w:rsid w:val="00742633"/>
    <w:rsid w:val="007438F6"/>
    <w:rsid w:val="00743C95"/>
    <w:rsid w:val="00743CBB"/>
    <w:rsid w:val="00744482"/>
    <w:rsid w:val="00744981"/>
    <w:rsid w:val="0074554C"/>
    <w:rsid w:val="00746B92"/>
    <w:rsid w:val="00747568"/>
    <w:rsid w:val="007475B6"/>
    <w:rsid w:val="00750B65"/>
    <w:rsid w:val="00750B7D"/>
    <w:rsid w:val="00751AD2"/>
    <w:rsid w:val="007522A6"/>
    <w:rsid w:val="00752855"/>
    <w:rsid w:val="00752B99"/>
    <w:rsid w:val="00752C3A"/>
    <w:rsid w:val="00753386"/>
    <w:rsid w:val="00753B91"/>
    <w:rsid w:val="00753DD0"/>
    <w:rsid w:val="00753F66"/>
    <w:rsid w:val="0075452A"/>
    <w:rsid w:val="00755630"/>
    <w:rsid w:val="00756B22"/>
    <w:rsid w:val="00756C0A"/>
    <w:rsid w:val="00756C7D"/>
    <w:rsid w:val="00757140"/>
    <w:rsid w:val="00757C73"/>
    <w:rsid w:val="00757D10"/>
    <w:rsid w:val="0076007C"/>
    <w:rsid w:val="00760315"/>
    <w:rsid w:val="00760360"/>
    <w:rsid w:val="00761347"/>
    <w:rsid w:val="00761573"/>
    <w:rsid w:val="00761842"/>
    <w:rsid w:val="00762244"/>
    <w:rsid w:val="00762570"/>
    <w:rsid w:val="00762F66"/>
    <w:rsid w:val="00765D2E"/>
    <w:rsid w:val="00765F37"/>
    <w:rsid w:val="00766124"/>
    <w:rsid w:val="0076619C"/>
    <w:rsid w:val="00766A8A"/>
    <w:rsid w:val="00767C9B"/>
    <w:rsid w:val="00767EA1"/>
    <w:rsid w:val="00770AF0"/>
    <w:rsid w:val="0077250A"/>
    <w:rsid w:val="00772921"/>
    <w:rsid w:val="00772B24"/>
    <w:rsid w:val="007734DC"/>
    <w:rsid w:val="00773963"/>
    <w:rsid w:val="00774BA5"/>
    <w:rsid w:val="007753EC"/>
    <w:rsid w:val="007758C4"/>
    <w:rsid w:val="007760F4"/>
    <w:rsid w:val="007770EA"/>
    <w:rsid w:val="0077757C"/>
    <w:rsid w:val="0077770C"/>
    <w:rsid w:val="00780EF7"/>
    <w:rsid w:val="00781106"/>
    <w:rsid w:val="0078115D"/>
    <w:rsid w:val="00781A6B"/>
    <w:rsid w:val="00781EC9"/>
    <w:rsid w:val="0078236E"/>
    <w:rsid w:val="00782686"/>
    <w:rsid w:val="007845AF"/>
    <w:rsid w:val="00784867"/>
    <w:rsid w:val="00785011"/>
    <w:rsid w:val="0078517A"/>
    <w:rsid w:val="0078584C"/>
    <w:rsid w:val="00786687"/>
    <w:rsid w:val="00786921"/>
    <w:rsid w:val="00786FB3"/>
    <w:rsid w:val="00787ABF"/>
    <w:rsid w:val="00790447"/>
    <w:rsid w:val="00791334"/>
    <w:rsid w:val="00791C57"/>
    <w:rsid w:val="007920EC"/>
    <w:rsid w:val="00792B16"/>
    <w:rsid w:val="00792CE3"/>
    <w:rsid w:val="007933CF"/>
    <w:rsid w:val="0079564B"/>
    <w:rsid w:val="00796741"/>
    <w:rsid w:val="00796DFC"/>
    <w:rsid w:val="0079725C"/>
    <w:rsid w:val="007A0B00"/>
    <w:rsid w:val="007A1021"/>
    <w:rsid w:val="007A1319"/>
    <w:rsid w:val="007A2B1E"/>
    <w:rsid w:val="007A307F"/>
    <w:rsid w:val="007A3258"/>
    <w:rsid w:val="007A37E3"/>
    <w:rsid w:val="007A39AD"/>
    <w:rsid w:val="007A40C0"/>
    <w:rsid w:val="007A419E"/>
    <w:rsid w:val="007A4556"/>
    <w:rsid w:val="007A45B6"/>
    <w:rsid w:val="007A48DA"/>
    <w:rsid w:val="007A6247"/>
    <w:rsid w:val="007A68DC"/>
    <w:rsid w:val="007A6C9D"/>
    <w:rsid w:val="007A72B4"/>
    <w:rsid w:val="007B0149"/>
    <w:rsid w:val="007B0604"/>
    <w:rsid w:val="007B0FC4"/>
    <w:rsid w:val="007B2289"/>
    <w:rsid w:val="007B28CF"/>
    <w:rsid w:val="007B2BE2"/>
    <w:rsid w:val="007B2D79"/>
    <w:rsid w:val="007B4EA6"/>
    <w:rsid w:val="007B5521"/>
    <w:rsid w:val="007B5BD3"/>
    <w:rsid w:val="007B5E3B"/>
    <w:rsid w:val="007B5F05"/>
    <w:rsid w:val="007B661D"/>
    <w:rsid w:val="007B7CBB"/>
    <w:rsid w:val="007C0169"/>
    <w:rsid w:val="007C048A"/>
    <w:rsid w:val="007C08AA"/>
    <w:rsid w:val="007C118B"/>
    <w:rsid w:val="007C150B"/>
    <w:rsid w:val="007C199B"/>
    <w:rsid w:val="007C31D8"/>
    <w:rsid w:val="007C34D8"/>
    <w:rsid w:val="007C450E"/>
    <w:rsid w:val="007C507B"/>
    <w:rsid w:val="007C51F3"/>
    <w:rsid w:val="007C6C62"/>
    <w:rsid w:val="007C6FF7"/>
    <w:rsid w:val="007D063D"/>
    <w:rsid w:val="007D0B90"/>
    <w:rsid w:val="007D11BE"/>
    <w:rsid w:val="007D202B"/>
    <w:rsid w:val="007D31D6"/>
    <w:rsid w:val="007D3536"/>
    <w:rsid w:val="007D37D2"/>
    <w:rsid w:val="007D42C1"/>
    <w:rsid w:val="007D489F"/>
    <w:rsid w:val="007D6304"/>
    <w:rsid w:val="007D6C18"/>
    <w:rsid w:val="007D71FE"/>
    <w:rsid w:val="007D7908"/>
    <w:rsid w:val="007D7F1B"/>
    <w:rsid w:val="007E0011"/>
    <w:rsid w:val="007E1709"/>
    <w:rsid w:val="007E1D7F"/>
    <w:rsid w:val="007E2391"/>
    <w:rsid w:val="007E2578"/>
    <w:rsid w:val="007E45A3"/>
    <w:rsid w:val="007E4DB7"/>
    <w:rsid w:val="007E4DDF"/>
    <w:rsid w:val="007E6ED5"/>
    <w:rsid w:val="007F0212"/>
    <w:rsid w:val="007F0AF8"/>
    <w:rsid w:val="007F110A"/>
    <w:rsid w:val="007F2345"/>
    <w:rsid w:val="007F2EC4"/>
    <w:rsid w:val="007F5222"/>
    <w:rsid w:val="007F5EC7"/>
    <w:rsid w:val="007F728A"/>
    <w:rsid w:val="007F738F"/>
    <w:rsid w:val="007F75B4"/>
    <w:rsid w:val="007F7E4A"/>
    <w:rsid w:val="008007F0"/>
    <w:rsid w:val="0080190C"/>
    <w:rsid w:val="008031B8"/>
    <w:rsid w:val="00804D49"/>
    <w:rsid w:val="008053FC"/>
    <w:rsid w:val="008058BB"/>
    <w:rsid w:val="00805AA4"/>
    <w:rsid w:val="00805EE1"/>
    <w:rsid w:val="0080609E"/>
    <w:rsid w:val="0080661B"/>
    <w:rsid w:val="00807265"/>
    <w:rsid w:val="00807C0F"/>
    <w:rsid w:val="008101C4"/>
    <w:rsid w:val="0081062A"/>
    <w:rsid w:val="00811648"/>
    <w:rsid w:val="00811B77"/>
    <w:rsid w:val="00812DE0"/>
    <w:rsid w:val="00813648"/>
    <w:rsid w:val="0081383D"/>
    <w:rsid w:val="00813E98"/>
    <w:rsid w:val="00814197"/>
    <w:rsid w:val="0081496E"/>
    <w:rsid w:val="00814B2F"/>
    <w:rsid w:val="00814B7F"/>
    <w:rsid w:val="0081652D"/>
    <w:rsid w:val="00817357"/>
    <w:rsid w:val="00817613"/>
    <w:rsid w:val="00817D21"/>
    <w:rsid w:val="008200C1"/>
    <w:rsid w:val="00820126"/>
    <w:rsid w:val="008203EA"/>
    <w:rsid w:val="00820EC1"/>
    <w:rsid w:val="00821C47"/>
    <w:rsid w:val="00821C6F"/>
    <w:rsid w:val="00822728"/>
    <w:rsid w:val="00823494"/>
    <w:rsid w:val="00824062"/>
    <w:rsid w:val="008245F8"/>
    <w:rsid w:val="00824A43"/>
    <w:rsid w:val="00824C34"/>
    <w:rsid w:val="00824C51"/>
    <w:rsid w:val="00824E43"/>
    <w:rsid w:val="00825031"/>
    <w:rsid w:val="008253EC"/>
    <w:rsid w:val="00826B98"/>
    <w:rsid w:val="008276D9"/>
    <w:rsid w:val="00827958"/>
    <w:rsid w:val="008304B3"/>
    <w:rsid w:val="00830867"/>
    <w:rsid w:val="008309D3"/>
    <w:rsid w:val="00830BB4"/>
    <w:rsid w:val="00830D30"/>
    <w:rsid w:val="00831159"/>
    <w:rsid w:val="00831FB4"/>
    <w:rsid w:val="00833155"/>
    <w:rsid w:val="0083339C"/>
    <w:rsid w:val="00833922"/>
    <w:rsid w:val="00833DAB"/>
    <w:rsid w:val="00834E95"/>
    <w:rsid w:val="00835BE4"/>
    <w:rsid w:val="00835EF5"/>
    <w:rsid w:val="00837734"/>
    <w:rsid w:val="00840033"/>
    <w:rsid w:val="00840C03"/>
    <w:rsid w:val="00841237"/>
    <w:rsid w:val="008422AA"/>
    <w:rsid w:val="00842713"/>
    <w:rsid w:val="00842FE8"/>
    <w:rsid w:val="00843AD6"/>
    <w:rsid w:val="00844D0B"/>
    <w:rsid w:val="00844E0A"/>
    <w:rsid w:val="00845A84"/>
    <w:rsid w:val="008462C7"/>
    <w:rsid w:val="0084632D"/>
    <w:rsid w:val="008465A8"/>
    <w:rsid w:val="008469B8"/>
    <w:rsid w:val="00846FB5"/>
    <w:rsid w:val="00850522"/>
    <w:rsid w:val="00851697"/>
    <w:rsid w:val="0085194F"/>
    <w:rsid w:val="008521F6"/>
    <w:rsid w:val="00852212"/>
    <w:rsid w:val="0085251C"/>
    <w:rsid w:val="008533F7"/>
    <w:rsid w:val="00853642"/>
    <w:rsid w:val="00853653"/>
    <w:rsid w:val="00854AB8"/>
    <w:rsid w:val="00856FA2"/>
    <w:rsid w:val="0085716C"/>
    <w:rsid w:val="00857A29"/>
    <w:rsid w:val="00857EC6"/>
    <w:rsid w:val="008604E1"/>
    <w:rsid w:val="00860FDC"/>
    <w:rsid w:val="0086129C"/>
    <w:rsid w:val="008615F5"/>
    <w:rsid w:val="00861798"/>
    <w:rsid w:val="00861C12"/>
    <w:rsid w:val="00861F50"/>
    <w:rsid w:val="00862AC9"/>
    <w:rsid w:val="00862C63"/>
    <w:rsid w:val="00862D6C"/>
    <w:rsid w:val="008644AB"/>
    <w:rsid w:val="0086463A"/>
    <w:rsid w:val="00864827"/>
    <w:rsid w:val="00864EAD"/>
    <w:rsid w:val="00864FD2"/>
    <w:rsid w:val="00865D2C"/>
    <w:rsid w:val="00866300"/>
    <w:rsid w:val="00866B5C"/>
    <w:rsid w:val="0086718E"/>
    <w:rsid w:val="0086783C"/>
    <w:rsid w:val="00870B4C"/>
    <w:rsid w:val="00872E90"/>
    <w:rsid w:val="00873223"/>
    <w:rsid w:val="00873321"/>
    <w:rsid w:val="008744CF"/>
    <w:rsid w:val="008746EE"/>
    <w:rsid w:val="00874BC9"/>
    <w:rsid w:val="00874C4B"/>
    <w:rsid w:val="00875179"/>
    <w:rsid w:val="00875720"/>
    <w:rsid w:val="008761D9"/>
    <w:rsid w:val="0087629C"/>
    <w:rsid w:val="00876457"/>
    <w:rsid w:val="008766E8"/>
    <w:rsid w:val="008769EF"/>
    <w:rsid w:val="00876A9F"/>
    <w:rsid w:val="00876ACA"/>
    <w:rsid w:val="00877024"/>
    <w:rsid w:val="0087788A"/>
    <w:rsid w:val="00877C54"/>
    <w:rsid w:val="00880452"/>
    <w:rsid w:val="00880491"/>
    <w:rsid w:val="0088063E"/>
    <w:rsid w:val="00881233"/>
    <w:rsid w:val="008824B5"/>
    <w:rsid w:val="00882B5D"/>
    <w:rsid w:val="00882FAC"/>
    <w:rsid w:val="00883299"/>
    <w:rsid w:val="00883FDE"/>
    <w:rsid w:val="00884292"/>
    <w:rsid w:val="00885680"/>
    <w:rsid w:val="008864D2"/>
    <w:rsid w:val="0088693C"/>
    <w:rsid w:val="00886A48"/>
    <w:rsid w:val="008870AA"/>
    <w:rsid w:val="008878F0"/>
    <w:rsid w:val="00887CCA"/>
    <w:rsid w:val="00890D30"/>
    <w:rsid w:val="00890EA5"/>
    <w:rsid w:val="00891923"/>
    <w:rsid w:val="008920B9"/>
    <w:rsid w:val="008922A1"/>
    <w:rsid w:val="008940B3"/>
    <w:rsid w:val="0089416D"/>
    <w:rsid w:val="00894408"/>
    <w:rsid w:val="008948E1"/>
    <w:rsid w:val="0089541D"/>
    <w:rsid w:val="0089673D"/>
    <w:rsid w:val="008975DF"/>
    <w:rsid w:val="00897915"/>
    <w:rsid w:val="008A03CC"/>
    <w:rsid w:val="008A06E7"/>
    <w:rsid w:val="008A20FC"/>
    <w:rsid w:val="008A23C9"/>
    <w:rsid w:val="008A2FE7"/>
    <w:rsid w:val="008A3980"/>
    <w:rsid w:val="008A45D2"/>
    <w:rsid w:val="008A47C3"/>
    <w:rsid w:val="008A47DB"/>
    <w:rsid w:val="008A48D6"/>
    <w:rsid w:val="008A4904"/>
    <w:rsid w:val="008A4D0F"/>
    <w:rsid w:val="008A5D50"/>
    <w:rsid w:val="008A6538"/>
    <w:rsid w:val="008A6712"/>
    <w:rsid w:val="008A6F32"/>
    <w:rsid w:val="008A73E6"/>
    <w:rsid w:val="008B06A7"/>
    <w:rsid w:val="008B12F5"/>
    <w:rsid w:val="008B2CEA"/>
    <w:rsid w:val="008B2CF8"/>
    <w:rsid w:val="008B40DF"/>
    <w:rsid w:val="008B5117"/>
    <w:rsid w:val="008B6271"/>
    <w:rsid w:val="008B6380"/>
    <w:rsid w:val="008B64F4"/>
    <w:rsid w:val="008B6739"/>
    <w:rsid w:val="008B6846"/>
    <w:rsid w:val="008B699C"/>
    <w:rsid w:val="008C0760"/>
    <w:rsid w:val="008C38E1"/>
    <w:rsid w:val="008C3D10"/>
    <w:rsid w:val="008C52B4"/>
    <w:rsid w:val="008C5589"/>
    <w:rsid w:val="008C58AD"/>
    <w:rsid w:val="008C5B86"/>
    <w:rsid w:val="008C5BFE"/>
    <w:rsid w:val="008C5F43"/>
    <w:rsid w:val="008C5F57"/>
    <w:rsid w:val="008C706A"/>
    <w:rsid w:val="008C74EF"/>
    <w:rsid w:val="008C7C51"/>
    <w:rsid w:val="008D0BFC"/>
    <w:rsid w:val="008D0D32"/>
    <w:rsid w:val="008D0D4D"/>
    <w:rsid w:val="008D1232"/>
    <w:rsid w:val="008D14D8"/>
    <w:rsid w:val="008D1750"/>
    <w:rsid w:val="008D2178"/>
    <w:rsid w:val="008D317B"/>
    <w:rsid w:val="008D37E2"/>
    <w:rsid w:val="008D4C98"/>
    <w:rsid w:val="008D5993"/>
    <w:rsid w:val="008D60BE"/>
    <w:rsid w:val="008D61BF"/>
    <w:rsid w:val="008D6A07"/>
    <w:rsid w:val="008D6DDA"/>
    <w:rsid w:val="008E024E"/>
    <w:rsid w:val="008E1BD5"/>
    <w:rsid w:val="008E1DCB"/>
    <w:rsid w:val="008E1E36"/>
    <w:rsid w:val="008E2485"/>
    <w:rsid w:val="008E2F95"/>
    <w:rsid w:val="008E6067"/>
    <w:rsid w:val="008E60A4"/>
    <w:rsid w:val="008E7A27"/>
    <w:rsid w:val="008F0925"/>
    <w:rsid w:val="008F0D12"/>
    <w:rsid w:val="008F15DA"/>
    <w:rsid w:val="008F1F21"/>
    <w:rsid w:val="008F266E"/>
    <w:rsid w:val="008F3A46"/>
    <w:rsid w:val="008F3DED"/>
    <w:rsid w:val="008F4083"/>
    <w:rsid w:val="008F4449"/>
    <w:rsid w:val="008F448A"/>
    <w:rsid w:val="008F46AB"/>
    <w:rsid w:val="008F47F3"/>
    <w:rsid w:val="008F4C3C"/>
    <w:rsid w:val="008F51E3"/>
    <w:rsid w:val="008F6742"/>
    <w:rsid w:val="008F6E31"/>
    <w:rsid w:val="008F7FBB"/>
    <w:rsid w:val="009000C3"/>
    <w:rsid w:val="00901363"/>
    <w:rsid w:val="00901624"/>
    <w:rsid w:val="00901945"/>
    <w:rsid w:val="00901C4C"/>
    <w:rsid w:val="00901F38"/>
    <w:rsid w:val="00901F94"/>
    <w:rsid w:val="00902A4A"/>
    <w:rsid w:val="00902E07"/>
    <w:rsid w:val="00903071"/>
    <w:rsid w:val="0090313D"/>
    <w:rsid w:val="009035C5"/>
    <w:rsid w:val="00903949"/>
    <w:rsid w:val="009049F9"/>
    <w:rsid w:val="00904C20"/>
    <w:rsid w:val="00904E89"/>
    <w:rsid w:val="009057E8"/>
    <w:rsid w:val="00905EA1"/>
    <w:rsid w:val="00905F28"/>
    <w:rsid w:val="0090651E"/>
    <w:rsid w:val="009069A2"/>
    <w:rsid w:val="00906B83"/>
    <w:rsid w:val="00906B9C"/>
    <w:rsid w:val="00906EC8"/>
    <w:rsid w:val="009079A4"/>
    <w:rsid w:val="00907AEC"/>
    <w:rsid w:val="00907F23"/>
    <w:rsid w:val="009112FA"/>
    <w:rsid w:val="00911464"/>
    <w:rsid w:val="00911AD1"/>
    <w:rsid w:val="00911E28"/>
    <w:rsid w:val="0091212F"/>
    <w:rsid w:val="0091218A"/>
    <w:rsid w:val="00913EA0"/>
    <w:rsid w:val="00914458"/>
    <w:rsid w:val="00915408"/>
    <w:rsid w:val="009168FF"/>
    <w:rsid w:val="0091767E"/>
    <w:rsid w:val="00917FC3"/>
    <w:rsid w:val="00920BEB"/>
    <w:rsid w:val="00921287"/>
    <w:rsid w:val="0092176F"/>
    <w:rsid w:val="00922A9D"/>
    <w:rsid w:val="0092352E"/>
    <w:rsid w:val="00923708"/>
    <w:rsid w:val="00923E9E"/>
    <w:rsid w:val="009247B6"/>
    <w:rsid w:val="00927472"/>
    <w:rsid w:val="00927943"/>
    <w:rsid w:val="009301C6"/>
    <w:rsid w:val="0093193A"/>
    <w:rsid w:val="00931C85"/>
    <w:rsid w:val="00932504"/>
    <w:rsid w:val="00934015"/>
    <w:rsid w:val="0093416D"/>
    <w:rsid w:val="0093469A"/>
    <w:rsid w:val="0093576A"/>
    <w:rsid w:val="00937E1F"/>
    <w:rsid w:val="00937F23"/>
    <w:rsid w:val="00940018"/>
    <w:rsid w:val="00940413"/>
    <w:rsid w:val="00940E29"/>
    <w:rsid w:val="00941161"/>
    <w:rsid w:val="009435EB"/>
    <w:rsid w:val="00944A83"/>
    <w:rsid w:val="009460CF"/>
    <w:rsid w:val="00946387"/>
    <w:rsid w:val="00946D90"/>
    <w:rsid w:val="00947483"/>
    <w:rsid w:val="00947F5E"/>
    <w:rsid w:val="009501FB"/>
    <w:rsid w:val="00950314"/>
    <w:rsid w:val="009503E4"/>
    <w:rsid w:val="00950682"/>
    <w:rsid w:val="00950953"/>
    <w:rsid w:val="00950F57"/>
    <w:rsid w:val="009515B1"/>
    <w:rsid w:val="00951DC1"/>
    <w:rsid w:val="00951F10"/>
    <w:rsid w:val="009532CE"/>
    <w:rsid w:val="0095389F"/>
    <w:rsid w:val="00954CB0"/>
    <w:rsid w:val="00954F81"/>
    <w:rsid w:val="00955114"/>
    <w:rsid w:val="0095575C"/>
    <w:rsid w:val="0095650E"/>
    <w:rsid w:val="0095683E"/>
    <w:rsid w:val="00956B48"/>
    <w:rsid w:val="00956C5E"/>
    <w:rsid w:val="00957DC8"/>
    <w:rsid w:val="00960A81"/>
    <w:rsid w:val="00960EE0"/>
    <w:rsid w:val="009612EB"/>
    <w:rsid w:val="00963AB1"/>
    <w:rsid w:val="0096498C"/>
    <w:rsid w:val="00965A0A"/>
    <w:rsid w:val="00965B5E"/>
    <w:rsid w:val="00965D14"/>
    <w:rsid w:val="00965D21"/>
    <w:rsid w:val="00966596"/>
    <w:rsid w:val="00966904"/>
    <w:rsid w:val="00966CE5"/>
    <w:rsid w:val="009675BC"/>
    <w:rsid w:val="009703A6"/>
    <w:rsid w:val="00970621"/>
    <w:rsid w:val="009708C0"/>
    <w:rsid w:val="00970F4B"/>
    <w:rsid w:val="00971718"/>
    <w:rsid w:val="00971C41"/>
    <w:rsid w:val="00972645"/>
    <w:rsid w:val="00972BC4"/>
    <w:rsid w:val="0097309A"/>
    <w:rsid w:val="009739E7"/>
    <w:rsid w:val="00973AE3"/>
    <w:rsid w:val="00974492"/>
    <w:rsid w:val="00974521"/>
    <w:rsid w:val="009746ED"/>
    <w:rsid w:val="00974C22"/>
    <w:rsid w:val="00974CED"/>
    <w:rsid w:val="009750A3"/>
    <w:rsid w:val="00975D00"/>
    <w:rsid w:val="00975F86"/>
    <w:rsid w:val="009767AE"/>
    <w:rsid w:val="00980AB4"/>
    <w:rsid w:val="00981065"/>
    <w:rsid w:val="00981443"/>
    <w:rsid w:val="009820B3"/>
    <w:rsid w:val="009823C2"/>
    <w:rsid w:val="00982D21"/>
    <w:rsid w:val="00983D8E"/>
    <w:rsid w:val="009846BF"/>
    <w:rsid w:val="00984753"/>
    <w:rsid w:val="00985F50"/>
    <w:rsid w:val="0098710D"/>
    <w:rsid w:val="009873C6"/>
    <w:rsid w:val="00987790"/>
    <w:rsid w:val="009901E3"/>
    <w:rsid w:val="00990C82"/>
    <w:rsid w:val="00990E60"/>
    <w:rsid w:val="0099102C"/>
    <w:rsid w:val="00991D42"/>
    <w:rsid w:val="00992457"/>
    <w:rsid w:val="009925EF"/>
    <w:rsid w:val="009934FE"/>
    <w:rsid w:val="00993824"/>
    <w:rsid w:val="00995479"/>
    <w:rsid w:val="00995504"/>
    <w:rsid w:val="009955CC"/>
    <w:rsid w:val="009969CB"/>
    <w:rsid w:val="00997047"/>
    <w:rsid w:val="00997304"/>
    <w:rsid w:val="00997FDA"/>
    <w:rsid w:val="009A23EC"/>
    <w:rsid w:val="009A2B15"/>
    <w:rsid w:val="009A4A13"/>
    <w:rsid w:val="009A6245"/>
    <w:rsid w:val="009A6D05"/>
    <w:rsid w:val="009A72C2"/>
    <w:rsid w:val="009A7848"/>
    <w:rsid w:val="009B0300"/>
    <w:rsid w:val="009B14D5"/>
    <w:rsid w:val="009B3C2F"/>
    <w:rsid w:val="009B3DEE"/>
    <w:rsid w:val="009B451B"/>
    <w:rsid w:val="009B45D2"/>
    <w:rsid w:val="009B48D1"/>
    <w:rsid w:val="009B48D3"/>
    <w:rsid w:val="009B49FA"/>
    <w:rsid w:val="009B55E7"/>
    <w:rsid w:val="009B6EB7"/>
    <w:rsid w:val="009B7595"/>
    <w:rsid w:val="009B7A18"/>
    <w:rsid w:val="009C0157"/>
    <w:rsid w:val="009C0BB6"/>
    <w:rsid w:val="009C1D19"/>
    <w:rsid w:val="009C1D9C"/>
    <w:rsid w:val="009C2A83"/>
    <w:rsid w:val="009C2AB3"/>
    <w:rsid w:val="009C2BD9"/>
    <w:rsid w:val="009C3A62"/>
    <w:rsid w:val="009C4D02"/>
    <w:rsid w:val="009C533A"/>
    <w:rsid w:val="009D10F1"/>
    <w:rsid w:val="009D13CB"/>
    <w:rsid w:val="009D1973"/>
    <w:rsid w:val="009D1E56"/>
    <w:rsid w:val="009D2DDC"/>
    <w:rsid w:val="009D5334"/>
    <w:rsid w:val="009D6064"/>
    <w:rsid w:val="009D68E5"/>
    <w:rsid w:val="009D76BE"/>
    <w:rsid w:val="009E0B38"/>
    <w:rsid w:val="009E222D"/>
    <w:rsid w:val="009E2ADE"/>
    <w:rsid w:val="009E2E9C"/>
    <w:rsid w:val="009E377E"/>
    <w:rsid w:val="009E3D57"/>
    <w:rsid w:val="009E462C"/>
    <w:rsid w:val="009E4A1D"/>
    <w:rsid w:val="009E5282"/>
    <w:rsid w:val="009E54C6"/>
    <w:rsid w:val="009E6051"/>
    <w:rsid w:val="009E6D40"/>
    <w:rsid w:val="009E6E06"/>
    <w:rsid w:val="009E74A0"/>
    <w:rsid w:val="009E7EB5"/>
    <w:rsid w:val="009E7EC3"/>
    <w:rsid w:val="009F0D05"/>
    <w:rsid w:val="009F139D"/>
    <w:rsid w:val="009F1BC3"/>
    <w:rsid w:val="009F1DDF"/>
    <w:rsid w:val="009F3199"/>
    <w:rsid w:val="009F3A04"/>
    <w:rsid w:val="009F3FCE"/>
    <w:rsid w:val="009F455B"/>
    <w:rsid w:val="009F4690"/>
    <w:rsid w:val="009F67FB"/>
    <w:rsid w:val="009F6AFA"/>
    <w:rsid w:val="009F7DA3"/>
    <w:rsid w:val="009F7E2E"/>
    <w:rsid w:val="00A00299"/>
    <w:rsid w:val="00A0099A"/>
    <w:rsid w:val="00A010C0"/>
    <w:rsid w:val="00A01745"/>
    <w:rsid w:val="00A01AEC"/>
    <w:rsid w:val="00A021DA"/>
    <w:rsid w:val="00A0226E"/>
    <w:rsid w:val="00A02B83"/>
    <w:rsid w:val="00A02C39"/>
    <w:rsid w:val="00A03548"/>
    <w:rsid w:val="00A0376A"/>
    <w:rsid w:val="00A04641"/>
    <w:rsid w:val="00A05014"/>
    <w:rsid w:val="00A050DA"/>
    <w:rsid w:val="00A05E95"/>
    <w:rsid w:val="00A06AF5"/>
    <w:rsid w:val="00A10530"/>
    <w:rsid w:val="00A115E6"/>
    <w:rsid w:val="00A11922"/>
    <w:rsid w:val="00A12287"/>
    <w:rsid w:val="00A126F1"/>
    <w:rsid w:val="00A12A7D"/>
    <w:rsid w:val="00A12BA7"/>
    <w:rsid w:val="00A13F22"/>
    <w:rsid w:val="00A14B20"/>
    <w:rsid w:val="00A152EF"/>
    <w:rsid w:val="00A16E29"/>
    <w:rsid w:val="00A173C7"/>
    <w:rsid w:val="00A17E8B"/>
    <w:rsid w:val="00A22C9D"/>
    <w:rsid w:val="00A2329F"/>
    <w:rsid w:val="00A23DB4"/>
    <w:rsid w:val="00A23EC9"/>
    <w:rsid w:val="00A2404A"/>
    <w:rsid w:val="00A24802"/>
    <w:rsid w:val="00A253BB"/>
    <w:rsid w:val="00A25DA0"/>
    <w:rsid w:val="00A2705E"/>
    <w:rsid w:val="00A278DA"/>
    <w:rsid w:val="00A30305"/>
    <w:rsid w:val="00A3092B"/>
    <w:rsid w:val="00A31CBF"/>
    <w:rsid w:val="00A31DB3"/>
    <w:rsid w:val="00A322C0"/>
    <w:rsid w:val="00A324BB"/>
    <w:rsid w:val="00A32953"/>
    <w:rsid w:val="00A333B0"/>
    <w:rsid w:val="00A33437"/>
    <w:rsid w:val="00A33CA3"/>
    <w:rsid w:val="00A33D6A"/>
    <w:rsid w:val="00A341C9"/>
    <w:rsid w:val="00A34458"/>
    <w:rsid w:val="00A35EE3"/>
    <w:rsid w:val="00A36050"/>
    <w:rsid w:val="00A36554"/>
    <w:rsid w:val="00A365F8"/>
    <w:rsid w:val="00A369F1"/>
    <w:rsid w:val="00A40EAC"/>
    <w:rsid w:val="00A42129"/>
    <w:rsid w:val="00A425DD"/>
    <w:rsid w:val="00A429B0"/>
    <w:rsid w:val="00A42A8B"/>
    <w:rsid w:val="00A43197"/>
    <w:rsid w:val="00A4322F"/>
    <w:rsid w:val="00A440A0"/>
    <w:rsid w:val="00A44DB2"/>
    <w:rsid w:val="00A4509A"/>
    <w:rsid w:val="00A45A5C"/>
    <w:rsid w:val="00A46894"/>
    <w:rsid w:val="00A46DA8"/>
    <w:rsid w:val="00A47607"/>
    <w:rsid w:val="00A47853"/>
    <w:rsid w:val="00A507C7"/>
    <w:rsid w:val="00A52028"/>
    <w:rsid w:val="00A52B1B"/>
    <w:rsid w:val="00A5497F"/>
    <w:rsid w:val="00A54EDA"/>
    <w:rsid w:val="00A5561A"/>
    <w:rsid w:val="00A560FB"/>
    <w:rsid w:val="00A562E3"/>
    <w:rsid w:val="00A56564"/>
    <w:rsid w:val="00A5752B"/>
    <w:rsid w:val="00A60865"/>
    <w:rsid w:val="00A61CD0"/>
    <w:rsid w:val="00A6242B"/>
    <w:rsid w:val="00A626E6"/>
    <w:rsid w:val="00A6286F"/>
    <w:rsid w:val="00A6316E"/>
    <w:rsid w:val="00A63389"/>
    <w:rsid w:val="00A633EC"/>
    <w:rsid w:val="00A63D1E"/>
    <w:rsid w:val="00A63F6C"/>
    <w:rsid w:val="00A65105"/>
    <w:rsid w:val="00A67D3B"/>
    <w:rsid w:val="00A70837"/>
    <w:rsid w:val="00A71C4B"/>
    <w:rsid w:val="00A71CD8"/>
    <w:rsid w:val="00A71D17"/>
    <w:rsid w:val="00A7231C"/>
    <w:rsid w:val="00A72E81"/>
    <w:rsid w:val="00A72F20"/>
    <w:rsid w:val="00A73169"/>
    <w:rsid w:val="00A738DC"/>
    <w:rsid w:val="00A7402F"/>
    <w:rsid w:val="00A7413A"/>
    <w:rsid w:val="00A74CA5"/>
    <w:rsid w:val="00A74D5B"/>
    <w:rsid w:val="00A77164"/>
    <w:rsid w:val="00A7792C"/>
    <w:rsid w:val="00A77CC8"/>
    <w:rsid w:val="00A80749"/>
    <w:rsid w:val="00A80974"/>
    <w:rsid w:val="00A80F4E"/>
    <w:rsid w:val="00A80F88"/>
    <w:rsid w:val="00A82D70"/>
    <w:rsid w:val="00A83110"/>
    <w:rsid w:val="00A8364C"/>
    <w:rsid w:val="00A838A0"/>
    <w:rsid w:val="00A84A81"/>
    <w:rsid w:val="00A8559C"/>
    <w:rsid w:val="00A85B8F"/>
    <w:rsid w:val="00A864B3"/>
    <w:rsid w:val="00A8726F"/>
    <w:rsid w:val="00A90702"/>
    <w:rsid w:val="00A90CD8"/>
    <w:rsid w:val="00A9170E"/>
    <w:rsid w:val="00A91A2C"/>
    <w:rsid w:val="00A92683"/>
    <w:rsid w:val="00A92C04"/>
    <w:rsid w:val="00A943DE"/>
    <w:rsid w:val="00A944C4"/>
    <w:rsid w:val="00A9497E"/>
    <w:rsid w:val="00A951FF"/>
    <w:rsid w:val="00A95B22"/>
    <w:rsid w:val="00A96325"/>
    <w:rsid w:val="00A96EE9"/>
    <w:rsid w:val="00A97D3A"/>
    <w:rsid w:val="00A97DE1"/>
    <w:rsid w:val="00A97E33"/>
    <w:rsid w:val="00AA0AC8"/>
    <w:rsid w:val="00AA14B8"/>
    <w:rsid w:val="00AA1564"/>
    <w:rsid w:val="00AA3112"/>
    <w:rsid w:val="00AA41CD"/>
    <w:rsid w:val="00AA4EA9"/>
    <w:rsid w:val="00AA5382"/>
    <w:rsid w:val="00AA62DA"/>
    <w:rsid w:val="00AA64C7"/>
    <w:rsid w:val="00AA6C32"/>
    <w:rsid w:val="00AA6D1A"/>
    <w:rsid w:val="00AA7194"/>
    <w:rsid w:val="00AA7DC1"/>
    <w:rsid w:val="00AB1391"/>
    <w:rsid w:val="00AB1BC4"/>
    <w:rsid w:val="00AB1D59"/>
    <w:rsid w:val="00AB382D"/>
    <w:rsid w:val="00AB3E30"/>
    <w:rsid w:val="00AB4AAD"/>
    <w:rsid w:val="00AB4CE4"/>
    <w:rsid w:val="00AB5CF5"/>
    <w:rsid w:val="00AB73C6"/>
    <w:rsid w:val="00AC0B8D"/>
    <w:rsid w:val="00AC14FC"/>
    <w:rsid w:val="00AC1680"/>
    <w:rsid w:val="00AC1755"/>
    <w:rsid w:val="00AC219E"/>
    <w:rsid w:val="00AC22D5"/>
    <w:rsid w:val="00AC3B3D"/>
    <w:rsid w:val="00AC4010"/>
    <w:rsid w:val="00AC4814"/>
    <w:rsid w:val="00AC4C35"/>
    <w:rsid w:val="00AC5ED6"/>
    <w:rsid w:val="00AC65D8"/>
    <w:rsid w:val="00AC7517"/>
    <w:rsid w:val="00AC7596"/>
    <w:rsid w:val="00AD0A87"/>
    <w:rsid w:val="00AD11D7"/>
    <w:rsid w:val="00AD152C"/>
    <w:rsid w:val="00AD18D0"/>
    <w:rsid w:val="00AD1E08"/>
    <w:rsid w:val="00AD34EB"/>
    <w:rsid w:val="00AD38A5"/>
    <w:rsid w:val="00AD3E31"/>
    <w:rsid w:val="00AD48E8"/>
    <w:rsid w:val="00AD4B58"/>
    <w:rsid w:val="00AD548B"/>
    <w:rsid w:val="00AD59A9"/>
    <w:rsid w:val="00AD7908"/>
    <w:rsid w:val="00AD7E87"/>
    <w:rsid w:val="00AE0117"/>
    <w:rsid w:val="00AE0777"/>
    <w:rsid w:val="00AE095C"/>
    <w:rsid w:val="00AE0F17"/>
    <w:rsid w:val="00AE1057"/>
    <w:rsid w:val="00AE1B6A"/>
    <w:rsid w:val="00AE2E29"/>
    <w:rsid w:val="00AE3429"/>
    <w:rsid w:val="00AE45EE"/>
    <w:rsid w:val="00AE5144"/>
    <w:rsid w:val="00AE52C8"/>
    <w:rsid w:val="00AE63B1"/>
    <w:rsid w:val="00AE7C05"/>
    <w:rsid w:val="00AF095D"/>
    <w:rsid w:val="00AF0C8D"/>
    <w:rsid w:val="00AF3151"/>
    <w:rsid w:val="00AF3483"/>
    <w:rsid w:val="00AF415C"/>
    <w:rsid w:val="00AF4C81"/>
    <w:rsid w:val="00AF6395"/>
    <w:rsid w:val="00AF7989"/>
    <w:rsid w:val="00AF7A2B"/>
    <w:rsid w:val="00B00A80"/>
    <w:rsid w:val="00B01886"/>
    <w:rsid w:val="00B02749"/>
    <w:rsid w:val="00B04666"/>
    <w:rsid w:val="00B047D9"/>
    <w:rsid w:val="00B049F7"/>
    <w:rsid w:val="00B058B8"/>
    <w:rsid w:val="00B06069"/>
    <w:rsid w:val="00B066CC"/>
    <w:rsid w:val="00B06EFB"/>
    <w:rsid w:val="00B1022D"/>
    <w:rsid w:val="00B102EA"/>
    <w:rsid w:val="00B10564"/>
    <w:rsid w:val="00B118C0"/>
    <w:rsid w:val="00B120AE"/>
    <w:rsid w:val="00B15D0B"/>
    <w:rsid w:val="00B15F0B"/>
    <w:rsid w:val="00B16471"/>
    <w:rsid w:val="00B168E0"/>
    <w:rsid w:val="00B16CEF"/>
    <w:rsid w:val="00B17241"/>
    <w:rsid w:val="00B173C5"/>
    <w:rsid w:val="00B177C4"/>
    <w:rsid w:val="00B17904"/>
    <w:rsid w:val="00B17F46"/>
    <w:rsid w:val="00B17F54"/>
    <w:rsid w:val="00B20641"/>
    <w:rsid w:val="00B20702"/>
    <w:rsid w:val="00B20C30"/>
    <w:rsid w:val="00B21209"/>
    <w:rsid w:val="00B21BAF"/>
    <w:rsid w:val="00B22714"/>
    <w:rsid w:val="00B230AE"/>
    <w:rsid w:val="00B238C7"/>
    <w:rsid w:val="00B2391E"/>
    <w:rsid w:val="00B2446B"/>
    <w:rsid w:val="00B2478C"/>
    <w:rsid w:val="00B25572"/>
    <w:rsid w:val="00B25D3F"/>
    <w:rsid w:val="00B26BC5"/>
    <w:rsid w:val="00B27BA8"/>
    <w:rsid w:val="00B307D3"/>
    <w:rsid w:val="00B30860"/>
    <w:rsid w:val="00B31228"/>
    <w:rsid w:val="00B32925"/>
    <w:rsid w:val="00B3409E"/>
    <w:rsid w:val="00B34BA9"/>
    <w:rsid w:val="00B34F0F"/>
    <w:rsid w:val="00B3533C"/>
    <w:rsid w:val="00B35505"/>
    <w:rsid w:val="00B36C60"/>
    <w:rsid w:val="00B36CAB"/>
    <w:rsid w:val="00B37083"/>
    <w:rsid w:val="00B41245"/>
    <w:rsid w:val="00B4175C"/>
    <w:rsid w:val="00B41BA8"/>
    <w:rsid w:val="00B41DF5"/>
    <w:rsid w:val="00B4201E"/>
    <w:rsid w:val="00B42090"/>
    <w:rsid w:val="00B421DD"/>
    <w:rsid w:val="00B4296E"/>
    <w:rsid w:val="00B43E10"/>
    <w:rsid w:val="00B4403C"/>
    <w:rsid w:val="00B4413A"/>
    <w:rsid w:val="00B45635"/>
    <w:rsid w:val="00B462F7"/>
    <w:rsid w:val="00B47411"/>
    <w:rsid w:val="00B47AE2"/>
    <w:rsid w:val="00B47CD3"/>
    <w:rsid w:val="00B505B2"/>
    <w:rsid w:val="00B510F4"/>
    <w:rsid w:val="00B51195"/>
    <w:rsid w:val="00B518BE"/>
    <w:rsid w:val="00B530D5"/>
    <w:rsid w:val="00B535C4"/>
    <w:rsid w:val="00B54B49"/>
    <w:rsid w:val="00B5580C"/>
    <w:rsid w:val="00B566A3"/>
    <w:rsid w:val="00B56F55"/>
    <w:rsid w:val="00B57C27"/>
    <w:rsid w:val="00B6046A"/>
    <w:rsid w:val="00B60EBD"/>
    <w:rsid w:val="00B615A2"/>
    <w:rsid w:val="00B61BC9"/>
    <w:rsid w:val="00B62696"/>
    <w:rsid w:val="00B63F72"/>
    <w:rsid w:val="00B6468D"/>
    <w:rsid w:val="00B646E8"/>
    <w:rsid w:val="00B660F6"/>
    <w:rsid w:val="00B6619D"/>
    <w:rsid w:val="00B67006"/>
    <w:rsid w:val="00B67A03"/>
    <w:rsid w:val="00B70A24"/>
    <w:rsid w:val="00B70F20"/>
    <w:rsid w:val="00B71124"/>
    <w:rsid w:val="00B71589"/>
    <w:rsid w:val="00B732D6"/>
    <w:rsid w:val="00B7336E"/>
    <w:rsid w:val="00B73E08"/>
    <w:rsid w:val="00B7443E"/>
    <w:rsid w:val="00B7455B"/>
    <w:rsid w:val="00B75410"/>
    <w:rsid w:val="00B75BCF"/>
    <w:rsid w:val="00B77046"/>
    <w:rsid w:val="00B7720F"/>
    <w:rsid w:val="00B80A09"/>
    <w:rsid w:val="00B80BDB"/>
    <w:rsid w:val="00B80ECA"/>
    <w:rsid w:val="00B813AE"/>
    <w:rsid w:val="00B81AAE"/>
    <w:rsid w:val="00B81EAE"/>
    <w:rsid w:val="00B82A1A"/>
    <w:rsid w:val="00B82DC9"/>
    <w:rsid w:val="00B82E2E"/>
    <w:rsid w:val="00B8357E"/>
    <w:rsid w:val="00B8436F"/>
    <w:rsid w:val="00B84CF8"/>
    <w:rsid w:val="00B84F56"/>
    <w:rsid w:val="00B855F9"/>
    <w:rsid w:val="00B85B72"/>
    <w:rsid w:val="00B86C4B"/>
    <w:rsid w:val="00B87DC0"/>
    <w:rsid w:val="00B905D9"/>
    <w:rsid w:val="00B90AD2"/>
    <w:rsid w:val="00B90E3D"/>
    <w:rsid w:val="00B91E46"/>
    <w:rsid w:val="00B92C06"/>
    <w:rsid w:val="00B93958"/>
    <w:rsid w:val="00B939FB"/>
    <w:rsid w:val="00B93AD6"/>
    <w:rsid w:val="00B93F05"/>
    <w:rsid w:val="00B9511B"/>
    <w:rsid w:val="00B9516E"/>
    <w:rsid w:val="00B95669"/>
    <w:rsid w:val="00B958E7"/>
    <w:rsid w:val="00B9622F"/>
    <w:rsid w:val="00B96915"/>
    <w:rsid w:val="00B970A3"/>
    <w:rsid w:val="00B97E6F"/>
    <w:rsid w:val="00B97F22"/>
    <w:rsid w:val="00BA0688"/>
    <w:rsid w:val="00BA0830"/>
    <w:rsid w:val="00BA1723"/>
    <w:rsid w:val="00BA1ACC"/>
    <w:rsid w:val="00BA36AE"/>
    <w:rsid w:val="00BA3BD0"/>
    <w:rsid w:val="00BA59DE"/>
    <w:rsid w:val="00BA5D39"/>
    <w:rsid w:val="00BA62F5"/>
    <w:rsid w:val="00BA78A1"/>
    <w:rsid w:val="00BA7AF5"/>
    <w:rsid w:val="00BA7BD8"/>
    <w:rsid w:val="00BA7DA8"/>
    <w:rsid w:val="00BB0427"/>
    <w:rsid w:val="00BB0BAD"/>
    <w:rsid w:val="00BB1112"/>
    <w:rsid w:val="00BB11AA"/>
    <w:rsid w:val="00BB1728"/>
    <w:rsid w:val="00BB1992"/>
    <w:rsid w:val="00BB1B97"/>
    <w:rsid w:val="00BB2629"/>
    <w:rsid w:val="00BB2D8B"/>
    <w:rsid w:val="00BB35A4"/>
    <w:rsid w:val="00BB3929"/>
    <w:rsid w:val="00BB3CF4"/>
    <w:rsid w:val="00BB502F"/>
    <w:rsid w:val="00BB521F"/>
    <w:rsid w:val="00BB5D05"/>
    <w:rsid w:val="00BB621E"/>
    <w:rsid w:val="00BB6CA9"/>
    <w:rsid w:val="00BB7C08"/>
    <w:rsid w:val="00BC0083"/>
    <w:rsid w:val="00BC0604"/>
    <w:rsid w:val="00BC063D"/>
    <w:rsid w:val="00BC0B35"/>
    <w:rsid w:val="00BC2D45"/>
    <w:rsid w:val="00BC385D"/>
    <w:rsid w:val="00BC39C5"/>
    <w:rsid w:val="00BC3DBE"/>
    <w:rsid w:val="00BC532A"/>
    <w:rsid w:val="00BC5F98"/>
    <w:rsid w:val="00BC6588"/>
    <w:rsid w:val="00BC684A"/>
    <w:rsid w:val="00BC6909"/>
    <w:rsid w:val="00BC6BE2"/>
    <w:rsid w:val="00BC6D13"/>
    <w:rsid w:val="00BC7523"/>
    <w:rsid w:val="00BC7E5F"/>
    <w:rsid w:val="00BD057A"/>
    <w:rsid w:val="00BD08FD"/>
    <w:rsid w:val="00BD222F"/>
    <w:rsid w:val="00BD25DE"/>
    <w:rsid w:val="00BD2879"/>
    <w:rsid w:val="00BD2943"/>
    <w:rsid w:val="00BD2990"/>
    <w:rsid w:val="00BD2DB8"/>
    <w:rsid w:val="00BD2F68"/>
    <w:rsid w:val="00BD31D8"/>
    <w:rsid w:val="00BD387F"/>
    <w:rsid w:val="00BD4299"/>
    <w:rsid w:val="00BD5AD8"/>
    <w:rsid w:val="00BD6636"/>
    <w:rsid w:val="00BD77EB"/>
    <w:rsid w:val="00BE04E6"/>
    <w:rsid w:val="00BE0662"/>
    <w:rsid w:val="00BE067B"/>
    <w:rsid w:val="00BE141E"/>
    <w:rsid w:val="00BE34BB"/>
    <w:rsid w:val="00BE3F61"/>
    <w:rsid w:val="00BE41E2"/>
    <w:rsid w:val="00BE4937"/>
    <w:rsid w:val="00BE6ED1"/>
    <w:rsid w:val="00BF0219"/>
    <w:rsid w:val="00BF0ED8"/>
    <w:rsid w:val="00BF6794"/>
    <w:rsid w:val="00BF686A"/>
    <w:rsid w:val="00BF734B"/>
    <w:rsid w:val="00BF7E92"/>
    <w:rsid w:val="00C00500"/>
    <w:rsid w:val="00C0128D"/>
    <w:rsid w:val="00C01615"/>
    <w:rsid w:val="00C02183"/>
    <w:rsid w:val="00C029F8"/>
    <w:rsid w:val="00C04295"/>
    <w:rsid w:val="00C043B9"/>
    <w:rsid w:val="00C04521"/>
    <w:rsid w:val="00C04B3C"/>
    <w:rsid w:val="00C052D2"/>
    <w:rsid w:val="00C055F4"/>
    <w:rsid w:val="00C0599F"/>
    <w:rsid w:val="00C06516"/>
    <w:rsid w:val="00C0655F"/>
    <w:rsid w:val="00C06881"/>
    <w:rsid w:val="00C06AFE"/>
    <w:rsid w:val="00C10D55"/>
    <w:rsid w:val="00C115A9"/>
    <w:rsid w:val="00C11DEF"/>
    <w:rsid w:val="00C1255C"/>
    <w:rsid w:val="00C12B22"/>
    <w:rsid w:val="00C139EE"/>
    <w:rsid w:val="00C13EAB"/>
    <w:rsid w:val="00C163D1"/>
    <w:rsid w:val="00C16651"/>
    <w:rsid w:val="00C177EB"/>
    <w:rsid w:val="00C17960"/>
    <w:rsid w:val="00C17C3E"/>
    <w:rsid w:val="00C17CF4"/>
    <w:rsid w:val="00C207D6"/>
    <w:rsid w:val="00C21A5A"/>
    <w:rsid w:val="00C21EB2"/>
    <w:rsid w:val="00C22257"/>
    <w:rsid w:val="00C22354"/>
    <w:rsid w:val="00C228B3"/>
    <w:rsid w:val="00C236F1"/>
    <w:rsid w:val="00C23DB2"/>
    <w:rsid w:val="00C24243"/>
    <w:rsid w:val="00C24312"/>
    <w:rsid w:val="00C2616B"/>
    <w:rsid w:val="00C26249"/>
    <w:rsid w:val="00C26B28"/>
    <w:rsid w:val="00C27549"/>
    <w:rsid w:val="00C27667"/>
    <w:rsid w:val="00C2768B"/>
    <w:rsid w:val="00C27750"/>
    <w:rsid w:val="00C302E5"/>
    <w:rsid w:val="00C311EA"/>
    <w:rsid w:val="00C312FE"/>
    <w:rsid w:val="00C31D01"/>
    <w:rsid w:val="00C3200E"/>
    <w:rsid w:val="00C32305"/>
    <w:rsid w:val="00C33BA1"/>
    <w:rsid w:val="00C34C59"/>
    <w:rsid w:val="00C34E7B"/>
    <w:rsid w:val="00C35CF7"/>
    <w:rsid w:val="00C366EB"/>
    <w:rsid w:val="00C37DC8"/>
    <w:rsid w:val="00C402C5"/>
    <w:rsid w:val="00C41144"/>
    <w:rsid w:val="00C41855"/>
    <w:rsid w:val="00C42108"/>
    <w:rsid w:val="00C43390"/>
    <w:rsid w:val="00C4342F"/>
    <w:rsid w:val="00C4371D"/>
    <w:rsid w:val="00C4413D"/>
    <w:rsid w:val="00C44600"/>
    <w:rsid w:val="00C449E4"/>
    <w:rsid w:val="00C462FB"/>
    <w:rsid w:val="00C46EB1"/>
    <w:rsid w:val="00C47352"/>
    <w:rsid w:val="00C47AB9"/>
    <w:rsid w:val="00C47DD9"/>
    <w:rsid w:val="00C47F76"/>
    <w:rsid w:val="00C50387"/>
    <w:rsid w:val="00C5070B"/>
    <w:rsid w:val="00C50A01"/>
    <w:rsid w:val="00C50BB4"/>
    <w:rsid w:val="00C51C31"/>
    <w:rsid w:val="00C53652"/>
    <w:rsid w:val="00C5392D"/>
    <w:rsid w:val="00C53EE0"/>
    <w:rsid w:val="00C545F6"/>
    <w:rsid w:val="00C5488C"/>
    <w:rsid w:val="00C54E65"/>
    <w:rsid w:val="00C5509F"/>
    <w:rsid w:val="00C558AE"/>
    <w:rsid w:val="00C5590F"/>
    <w:rsid w:val="00C55B5F"/>
    <w:rsid w:val="00C56DED"/>
    <w:rsid w:val="00C5705B"/>
    <w:rsid w:val="00C57712"/>
    <w:rsid w:val="00C60DB4"/>
    <w:rsid w:val="00C621C4"/>
    <w:rsid w:val="00C628F9"/>
    <w:rsid w:val="00C62B8F"/>
    <w:rsid w:val="00C63260"/>
    <w:rsid w:val="00C63F12"/>
    <w:rsid w:val="00C642FD"/>
    <w:rsid w:val="00C64905"/>
    <w:rsid w:val="00C64AA4"/>
    <w:rsid w:val="00C64D31"/>
    <w:rsid w:val="00C65739"/>
    <w:rsid w:val="00C661FB"/>
    <w:rsid w:val="00C667C1"/>
    <w:rsid w:val="00C66D5B"/>
    <w:rsid w:val="00C6755C"/>
    <w:rsid w:val="00C675F2"/>
    <w:rsid w:val="00C67EEE"/>
    <w:rsid w:val="00C70172"/>
    <w:rsid w:val="00C704EB"/>
    <w:rsid w:val="00C717DD"/>
    <w:rsid w:val="00C71F8F"/>
    <w:rsid w:val="00C72337"/>
    <w:rsid w:val="00C73808"/>
    <w:rsid w:val="00C747A5"/>
    <w:rsid w:val="00C74824"/>
    <w:rsid w:val="00C74DBF"/>
    <w:rsid w:val="00C75E3E"/>
    <w:rsid w:val="00C76496"/>
    <w:rsid w:val="00C76B2E"/>
    <w:rsid w:val="00C76BAB"/>
    <w:rsid w:val="00C77648"/>
    <w:rsid w:val="00C800F1"/>
    <w:rsid w:val="00C803C2"/>
    <w:rsid w:val="00C805B3"/>
    <w:rsid w:val="00C80D1C"/>
    <w:rsid w:val="00C80DA6"/>
    <w:rsid w:val="00C81C2B"/>
    <w:rsid w:val="00C824B7"/>
    <w:rsid w:val="00C84BB3"/>
    <w:rsid w:val="00C84CDA"/>
    <w:rsid w:val="00C85681"/>
    <w:rsid w:val="00C87C71"/>
    <w:rsid w:val="00C87E74"/>
    <w:rsid w:val="00C87F2B"/>
    <w:rsid w:val="00C90149"/>
    <w:rsid w:val="00C90C0A"/>
    <w:rsid w:val="00C91837"/>
    <w:rsid w:val="00C91D75"/>
    <w:rsid w:val="00C95C0D"/>
    <w:rsid w:val="00C95D35"/>
    <w:rsid w:val="00C97CB9"/>
    <w:rsid w:val="00CA01CE"/>
    <w:rsid w:val="00CA0727"/>
    <w:rsid w:val="00CA0816"/>
    <w:rsid w:val="00CA0CBB"/>
    <w:rsid w:val="00CA13F4"/>
    <w:rsid w:val="00CA1C08"/>
    <w:rsid w:val="00CA1FC7"/>
    <w:rsid w:val="00CA209A"/>
    <w:rsid w:val="00CA2607"/>
    <w:rsid w:val="00CA3211"/>
    <w:rsid w:val="00CA395B"/>
    <w:rsid w:val="00CA5904"/>
    <w:rsid w:val="00CA5A9E"/>
    <w:rsid w:val="00CA7567"/>
    <w:rsid w:val="00CB00F7"/>
    <w:rsid w:val="00CB0873"/>
    <w:rsid w:val="00CB0AA0"/>
    <w:rsid w:val="00CB120D"/>
    <w:rsid w:val="00CB1979"/>
    <w:rsid w:val="00CB2694"/>
    <w:rsid w:val="00CB3366"/>
    <w:rsid w:val="00CB48C3"/>
    <w:rsid w:val="00CB4C02"/>
    <w:rsid w:val="00CB532A"/>
    <w:rsid w:val="00CB64CB"/>
    <w:rsid w:val="00CC0477"/>
    <w:rsid w:val="00CC07BA"/>
    <w:rsid w:val="00CC0C2A"/>
    <w:rsid w:val="00CC1430"/>
    <w:rsid w:val="00CC14AF"/>
    <w:rsid w:val="00CC1A25"/>
    <w:rsid w:val="00CC24FB"/>
    <w:rsid w:val="00CC306A"/>
    <w:rsid w:val="00CC3528"/>
    <w:rsid w:val="00CC393F"/>
    <w:rsid w:val="00CC49F6"/>
    <w:rsid w:val="00CC58ED"/>
    <w:rsid w:val="00CC6529"/>
    <w:rsid w:val="00CC6DD2"/>
    <w:rsid w:val="00CC6EB3"/>
    <w:rsid w:val="00CC78B5"/>
    <w:rsid w:val="00CD0CA7"/>
    <w:rsid w:val="00CD0F2C"/>
    <w:rsid w:val="00CD10B1"/>
    <w:rsid w:val="00CD172D"/>
    <w:rsid w:val="00CD1FEF"/>
    <w:rsid w:val="00CD2560"/>
    <w:rsid w:val="00CD3049"/>
    <w:rsid w:val="00CD318B"/>
    <w:rsid w:val="00CD40DE"/>
    <w:rsid w:val="00CD4105"/>
    <w:rsid w:val="00CD49E6"/>
    <w:rsid w:val="00CD4FEF"/>
    <w:rsid w:val="00CD5B15"/>
    <w:rsid w:val="00CD5D87"/>
    <w:rsid w:val="00CD6759"/>
    <w:rsid w:val="00CD6AB2"/>
    <w:rsid w:val="00CD75F5"/>
    <w:rsid w:val="00CE1A36"/>
    <w:rsid w:val="00CE1A5A"/>
    <w:rsid w:val="00CE2542"/>
    <w:rsid w:val="00CE28E9"/>
    <w:rsid w:val="00CE2C90"/>
    <w:rsid w:val="00CE3069"/>
    <w:rsid w:val="00CE3483"/>
    <w:rsid w:val="00CE37CD"/>
    <w:rsid w:val="00CE4863"/>
    <w:rsid w:val="00CE50E7"/>
    <w:rsid w:val="00CE5856"/>
    <w:rsid w:val="00CE6826"/>
    <w:rsid w:val="00CE72B7"/>
    <w:rsid w:val="00CE736C"/>
    <w:rsid w:val="00CE76DC"/>
    <w:rsid w:val="00CF19FC"/>
    <w:rsid w:val="00CF285A"/>
    <w:rsid w:val="00CF3A2A"/>
    <w:rsid w:val="00CF4237"/>
    <w:rsid w:val="00CF4530"/>
    <w:rsid w:val="00CF4A23"/>
    <w:rsid w:val="00CF53A8"/>
    <w:rsid w:val="00CF6029"/>
    <w:rsid w:val="00CF6BD7"/>
    <w:rsid w:val="00CF6C5B"/>
    <w:rsid w:val="00D008A9"/>
    <w:rsid w:val="00D013BA"/>
    <w:rsid w:val="00D016BB"/>
    <w:rsid w:val="00D01AB3"/>
    <w:rsid w:val="00D01D4A"/>
    <w:rsid w:val="00D01DA2"/>
    <w:rsid w:val="00D01F39"/>
    <w:rsid w:val="00D01F53"/>
    <w:rsid w:val="00D02210"/>
    <w:rsid w:val="00D0286D"/>
    <w:rsid w:val="00D02D09"/>
    <w:rsid w:val="00D05835"/>
    <w:rsid w:val="00D05AB7"/>
    <w:rsid w:val="00D05D3A"/>
    <w:rsid w:val="00D05D3B"/>
    <w:rsid w:val="00D0658C"/>
    <w:rsid w:val="00D066A6"/>
    <w:rsid w:val="00D072E6"/>
    <w:rsid w:val="00D07AA1"/>
    <w:rsid w:val="00D07C37"/>
    <w:rsid w:val="00D07DB1"/>
    <w:rsid w:val="00D101EC"/>
    <w:rsid w:val="00D10819"/>
    <w:rsid w:val="00D10984"/>
    <w:rsid w:val="00D10A63"/>
    <w:rsid w:val="00D123E3"/>
    <w:rsid w:val="00D127BB"/>
    <w:rsid w:val="00D14CAE"/>
    <w:rsid w:val="00D14E66"/>
    <w:rsid w:val="00D14F27"/>
    <w:rsid w:val="00D15154"/>
    <w:rsid w:val="00D161B1"/>
    <w:rsid w:val="00D16DDB"/>
    <w:rsid w:val="00D16E5A"/>
    <w:rsid w:val="00D16F82"/>
    <w:rsid w:val="00D17D8F"/>
    <w:rsid w:val="00D203B7"/>
    <w:rsid w:val="00D20EDC"/>
    <w:rsid w:val="00D21684"/>
    <w:rsid w:val="00D21727"/>
    <w:rsid w:val="00D21B1F"/>
    <w:rsid w:val="00D21F32"/>
    <w:rsid w:val="00D221C9"/>
    <w:rsid w:val="00D227F9"/>
    <w:rsid w:val="00D234D0"/>
    <w:rsid w:val="00D238AB"/>
    <w:rsid w:val="00D24F2D"/>
    <w:rsid w:val="00D250BC"/>
    <w:rsid w:val="00D25743"/>
    <w:rsid w:val="00D25E06"/>
    <w:rsid w:val="00D26381"/>
    <w:rsid w:val="00D26404"/>
    <w:rsid w:val="00D2693E"/>
    <w:rsid w:val="00D276AD"/>
    <w:rsid w:val="00D27915"/>
    <w:rsid w:val="00D30837"/>
    <w:rsid w:val="00D31905"/>
    <w:rsid w:val="00D3247B"/>
    <w:rsid w:val="00D3259B"/>
    <w:rsid w:val="00D328E3"/>
    <w:rsid w:val="00D3362D"/>
    <w:rsid w:val="00D33D6B"/>
    <w:rsid w:val="00D33DB1"/>
    <w:rsid w:val="00D34338"/>
    <w:rsid w:val="00D34DF9"/>
    <w:rsid w:val="00D34F0D"/>
    <w:rsid w:val="00D355F6"/>
    <w:rsid w:val="00D3622F"/>
    <w:rsid w:val="00D3766F"/>
    <w:rsid w:val="00D37EF7"/>
    <w:rsid w:val="00D402A2"/>
    <w:rsid w:val="00D40791"/>
    <w:rsid w:val="00D408CD"/>
    <w:rsid w:val="00D40E21"/>
    <w:rsid w:val="00D42D00"/>
    <w:rsid w:val="00D43457"/>
    <w:rsid w:val="00D43F98"/>
    <w:rsid w:val="00D44ECD"/>
    <w:rsid w:val="00D4538F"/>
    <w:rsid w:val="00D455C5"/>
    <w:rsid w:val="00D458D3"/>
    <w:rsid w:val="00D45B39"/>
    <w:rsid w:val="00D461AB"/>
    <w:rsid w:val="00D46E4F"/>
    <w:rsid w:val="00D47137"/>
    <w:rsid w:val="00D5125D"/>
    <w:rsid w:val="00D51370"/>
    <w:rsid w:val="00D5145B"/>
    <w:rsid w:val="00D515FE"/>
    <w:rsid w:val="00D51CAA"/>
    <w:rsid w:val="00D52414"/>
    <w:rsid w:val="00D528E0"/>
    <w:rsid w:val="00D52CF5"/>
    <w:rsid w:val="00D530E6"/>
    <w:rsid w:val="00D531C3"/>
    <w:rsid w:val="00D53DE0"/>
    <w:rsid w:val="00D53E17"/>
    <w:rsid w:val="00D5480A"/>
    <w:rsid w:val="00D55011"/>
    <w:rsid w:val="00D56ABA"/>
    <w:rsid w:val="00D57102"/>
    <w:rsid w:val="00D578EC"/>
    <w:rsid w:val="00D60427"/>
    <w:rsid w:val="00D612F6"/>
    <w:rsid w:val="00D61805"/>
    <w:rsid w:val="00D61876"/>
    <w:rsid w:val="00D61D35"/>
    <w:rsid w:val="00D62B13"/>
    <w:rsid w:val="00D63980"/>
    <w:rsid w:val="00D65471"/>
    <w:rsid w:val="00D66099"/>
    <w:rsid w:val="00D6695C"/>
    <w:rsid w:val="00D674B2"/>
    <w:rsid w:val="00D7046C"/>
    <w:rsid w:val="00D7111A"/>
    <w:rsid w:val="00D721E1"/>
    <w:rsid w:val="00D72525"/>
    <w:rsid w:val="00D7257A"/>
    <w:rsid w:val="00D738D8"/>
    <w:rsid w:val="00D73AFA"/>
    <w:rsid w:val="00D73C4E"/>
    <w:rsid w:val="00D74DBF"/>
    <w:rsid w:val="00D75CD3"/>
    <w:rsid w:val="00D75E6B"/>
    <w:rsid w:val="00D76BCC"/>
    <w:rsid w:val="00D76D46"/>
    <w:rsid w:val="00D77893"/>
    <w:rsid w:val="00D77E57"/>
    <w:rsid w:val="00D804C3"/>
    <w:rsid w:val="00D8230F"/>
    <w:rsid w:val="00D82B1A"/>
    <w:rsid w:val="00D82B1B"/>
    <w:rsid w:val="00D82BF2"/>
    <w:rsid w:val="00D83564"/>
    <w:rsid w:val="00D83DBD"/>
    <w:rsid w:val="00D84DF5"/>
    <w:rsid w:val="00D851A8"/>
    <w:rsid w:val="00D851AC"/>
    <w:rsid w:val="00D853B4"/>
    <w:rsid w:val="00D8554A"/>
    <w:rsid w:val="00D8616F"/>
    <w:rsid w:val="00D86F61"/>
    <w:rsid w:val="00D87444"/>
    <w:rsid w:val="00D9020D"/>
    <w:rsid w:val="00D90800"/>
    <w:rsid w:val="00D91357"/>
    <w:rsid w:val="00D91566"/>
    <w:rsid w:val="00D9156F"/>
    <w:rsid w:val="00D915F6"/>
    <w:rsid w:val="00D916B6"/>
    <w:rsid w:val="00D92DCA"/>
    <w:rsid w:val="00D933A8"/>
    <w:rsid w:val="00D9377C"/>
    <w:rsid w:val="00D938A7"/>
    <w:rsid w:val="00D9407F"/>
    <w:rsid w:val="00D9624D"/>
    <w:rsid w:val="00D9708F"/>
    <w:rsid w:val="00D973A2"/>
    <w:rsid w:val="00D97AA5"/>
    <w:rsid w:val="00DA061E"/>
    <w:rsid w:val="00DA0BAD"/>
    <w:rsid w:val="00DA18FA"/>
    <w:rsid w:val="00DA2A2A"/>
    <w:rsid w:val="00DA3485"/>
    <w:rsid w:val="00DA35F9"/>
    <w:rsid w:val="00DA3AE4"/>
    <w:rsid w:val="00DA3BF7"/>
    <w:rsid w:val="00DA422F"/>
    <w:rsid w:val="00DA43B4"/>
    <w:rsid w:val="00DA4DAA"/>
    <w:rsid w:val="00DA5293"/>
    <w:rsid w:val="00DA5C55"/>
    <w:rsid w:val="00DA5E14"/>
    <w:rsid w:val="00DA60B8"/>
    <w:rsid w:val="00DA698F"/>
    <w:rsid w:val="00DA721A"/>
    <w:rsid w:val="00DA7C04"/>
    <w:rsid w:val="00DB1A68"/>
    <w:rsid w:val="00DB3371"/>
    <w:rsid w:val="00DB353B"/>
    <w:rsid w:val="00DB3F65"/>
    <w:rsid w:val="00DB58AA"/>
    <w:rsid w:val="00DB5AC4"/>
    <w:rsid w:val="00DB5CA7"/>
    <w:rsid w:val="00DB75B4"/>
    <w:rsid w:val="00DC1565"/>
    <w:rsid w:val="00DC1A16"/>
    <w:rsid w:val="00DC4C27"/>
    <w:rsid w:val="00DC5393"/>
    <w:rsid w:val="00DC69A7"/>
    <w:rsid w:val="00DC75EE"/>
    <w:rsid w:val="00DD0B49"/>
    <w:rsid w:val="00DD0C44"/>
    <w:rsid w:val="00DD0D8C"/>
    <w:rsid w:val="00DD147F"/>
    <w:rsid w:val="00DD15DE"/>
    <w:rsid w:val="00DD170F"/>
    <w:rsid w:val="00DD218C"/>
    <w:rsid w:val="00DD225A"/>
    <w:rsid w:val="00DD33AA"/>
    <w:rsid w:val="00DD372B"/>
    <w:rsid w:val="00DD4533"/>
    <w:rsid w:val="00DD4BD6"/>
    <w:rsid w:val="00DD4FC1"/>
    <w:rsid w:val="00DD51E0"/>
    <w:rsid w:val="00DD54E2"/>
    <w:rsid w:val="00DD59CA"/>
    <w:rsid w:val="00DD5D6B"/>
    <w:rsid w:val="00DD60A0"/>
    <w:rsid w:val="00DD6412"/>
    <w:rsid w:val="00DD7D16"/>
    <w:rsid w:val="00DD7DE2"/>
    <w:rsid w:val="00DE00BD"/>
    <w:rsid w:val="00DE0187"/>
    <w:rsid w:val="00DE22EF"/>
    <w:rsid w:val="00DE2448"/>
    <w:rsid w:val="00DE329D"/>
    <w:rsid w:val="00DE43FC"/>
    <w:rsid w:val="00DE45C8"/>
    <w:rsid w:val="00DE4A3D"/>
    <w:rsid w:val="00DE4E7B"/>
    <w:rsid w:val="00DE51DB"/>
    <w:rsid w:val="00DE569C"/>
    <w:rsid w:val="00DE5768"/>
    <w:rsid w:val="00DE5C47"/>
    <w:rsid w:val="00DE5FBE"/>
    <w:rsid w:val="00DE6D81"/>
    <w:rsid w:val="00DE72ED"/>
    <w:rsid w:val="00DF2687"/>
    <w:rsid w:val="00DF2DBE"/>
    <w:rsid w:val="00DF352B"/>
    <w:rsid w:val="00DF3809"/>
    <w:rsid w:val="00DF42AF"/>
    <w:rsid w:val="00DF466E"/>
    <w:rsid w:val="00DF5339"/>
    <w:rsid w:val="00DF5E12"/>
    <w:rsid w:val="00E00196"/>
    <w:rsid w:val="00E00465"/>
    <w:rsid w:val="00E006A8"/>
    <w:rsid w:val="00E0094C"/>
    <w:rsid w:val="00E0134F"/>
    <w:rsid w:val="00E01382"/>
    <w:rsid w:val="00E01794"/>
    <w:rsid w:val="00E01FE6"/>
    <w:rsid w:val="00E02D98"/>
    <w:rsid w:val="00E04BC7"/>
    <w:rsid w:val="00E04C91"/>
    <w:rsid w:val="00E05179"/>
    <w:rsid w:val="00E05BA3"/>
    <w:rsid w:val="00E05D3D"/>
    <w:rsid w:val="00E060E2"/>
    <w:rsid w:val="00E06409"/>
    <w:rsid w:val="00E100B4"/>
    <w:rsid w:val="00E10CBB"/>
    <w:rsid w:val="00E10F4D"/>
    <w:rsid w:val="00E11425"/>
    <w:rsid w:val="00E133E2"/>
    <w:rsid w:val="00E134EE"/>
    <w:rsid w:val="00E137A9"/>
    <w:rsid w:val="00E13A18"/>
    <w:rsid w:val="00E13F06"/>
    <w:rsid w:val="00E15653"/>
    <w:rsid w:val="00E17161"/>
    <w:rsid w:val="00E1784E"/>
    <w:rsid w:val="00E17F74"/>
    <w:rsid w:val="00E21E31"/>
    <w:rsid w:val="00E22890"/>
    <w:rsid w:val="00E22A02"/>
    <w:rsid w:val="00E22DB6"/>
    <w:rsid w:val="00E23752"/>
    <w:rsid w:val="00E238EB"/>
    <w:rsid w:val="00E23E4A"/>
    <w:rsid w:val="00E2476D"/>
    <w:rsid w:val="00E24ADB"/>
    <w:rsid w:val="00E2503F"/>
    <w:rsid w:val="00E250EC"/>
    <w:rsid w:val="00E25ACC"/>
    <w:rsid w:val="00E2751D"/>
    <w:rsid w:val="00E27AFB"/>
    <w:rsid w:val="00E27FD1"/>
    <w:rsid w:val="00E303D8"/>
    <w:rsid w:val="00E30AC2"/>
    <w:rsid w:val="00E30AF5"/>
    <w:rsid w:val="00E31466"/>
    <w:rsid w:val="00E321CF"/>
    <w:rsid w:val="00E323D9"/>
    <w:rsid w:val="00E3372C"/>
    <w:rsid w:val="00E33975"/>
    <w:rsid w:val="00E33DA8"/>
    <w:rsid w:val="00E33F5C"/>
    <w:rsid w:val="00E34726"/>
    <w:rsid w:val="00E35D65"/>
    <w:rsid w:val="00E35DAD"/>
    <w:rsid w:val="00E35E53"/>
    <w:rsid w:val="00E3610F"/>
    <w:rsid w:val="00E36362"/>
    <w:rsid w:val="00E36546"/>
    <w:rsid w:val="00E367E0"/>
    <w:rsid w:val="00E36C03"/>
    <w:rsid w:val="00E37557"/>
    <w:rsid w:val="00E37DB8"/>
    <w:rsid w:val="00E40A76"/>
    <w:rsid w:val="00E42224"/>
    <w:rsid w:val="00E42B6C"/>
    <w:rsid w:val="00E433F1"/>
    <w:rsid w:val="00E43723"/>
    <w:rsid w:val="00E44848"/>
    <w:rsid w:val="00E44B75"/>
    <w:rsid w:val="00E4515E"/>
    <w:rsid w:val="00E47FD4"/>
    <w:rsid w:val="00E5002E"/>
    <w:rsid w:val="00E5101D"/>
    <w:rsid w:val="00E51DCB"/>
    <w:rsid w:val="00E51E4A"/>
    <w:rsid w:val="00E520B0"/>
    <w:rsid w:val="00E52423"/>
    <w:rsid w:val="00E52C1B"/>
    <w:rsid w:val="00E52F02"/>
    <w:rsid w:val="00E52FDF"/>
    <w:rsid w:val="00E53AAA"/>
    <w:rsid w:val="00E5498E"/>
    <w:rsid w:val="00E550B9"/>
    <w:rsid w:val="00E6087F"/>
    <w:rsid w:val="00E60CF9"/>
    <w:rsid w:val="00E6128F"/>
    <w:rsid w:val="00E6137D"/>
    <w:rsid w:val="00E62363"/>
    <w:rsid w:val="00E6290E"/>
    <w:rsid w:val="00E63AAE"/>
    <w:rsid w:val="00E63D8F"/>
    <w:rsid w:val="00E649C9"/>
    <w:rsid w:val="00E64AF8"/>
    <w:rsid w:val="00E6597E"/>
    <w:rsid w:val="00E65B10"/>
    <w:rsid w:val="00E65B28"/>
    <w:rsid w:val="00E663D5"/>
    <w:rsid w:val="00E668A2"/>
    <w:rsid w:val="00E67B1E"/>
    <w:rsid w:val="00E70D0D"/>
    <w:rsid w:val="00E71839"/>
    <w:rsid w:val="00E7242D"/>
    <w:rsid w:val="00E73361"/>
    <w:rsid w:val="00E736BE"/>
    <w:rsid w:val="00E742F9"/>
    <w:rsid w:val="00E7484F"/>
    <w:rsid w:val="00E74A4C"/>
    <w:rsid w:val="00E75022"/>
    <w:rsid w:val="00E763DB"/>
    <w:rsid w:val="00E76648"/>
    <w:rsid w:val="00E7673F"/>
    <w:rsid w:val="00E76E99"/>
    <w:rsid w:val="00E76F41"/>
    <w:rsid w:val="00E770D1"/>
    <w:rsid w:val="00E779A4"/>
    <w:rsid w:val="00E804C6"/>
    <w:rsid w:val="00E80D5E"/>
    <w:rsid w:val="00E818A9"/>
    <w:rsid w:val="00E826B4"/>
    <w:rsid w:val="00E82A34"/>
    <w:rsid w:val="00E82C9E"/>
    <w:rsid w:val="00E83AB9"/>
    <w:rsid w:val="00E8415B"/>
    <w:rsid w:val="00E848A9"/>
    <w:rsid w:val="00E858FA"/>
    <w:rsid w:val="00E85F5A"/>
    <w:rsid w:val="00E86A04"/>
    <w:rsid w:val="00E86DF1"/>
    <w:rsid w:val="00E87FF0"/>
    <w:rsid w:val="00E908E7"/>
    <w:rsid w:val="00E9092B"/>
    <w:rsid w:val="00E9144B"/>
    <w:rsid w:val="00E918CA"/>
    <w:rsid w:val="00E93A0D"/>
    <w:rsid w:val="00E93D21"/>
    <w:rsid w:val="00E93D31"/>
    <w:rsid w:val="00E93F95"/>
    <w:rsid w:val="00E94873"/>
    <w:rsid w:val="00E94CEA"/>
    <w:rsid w:val="00E956DC"/>
    <w:rsid w:val="00E9604B"/>
    <w:rsid w:val="00E9609B"/>
    <w:rsid w:val="00E96D2C"/>
    <w:rsid w:val="00E973D0"/>
    <w:rsid w:val="00E97801"/>
    <w:rsid w:val="00EA2254"/>
    <w:rsid w:val="00EA22DF"/>
    <w:rsid w:val="00EA27FC"/>
    <w:rsid w:val="00EA4351"/>
    <w:rsid w:val="00EA4F44"/>
    <w:rsid w:val="00EA51B5"/>
    <w:rsid w:val="00EA7106"/>
    <w:rsid w:val="00EA72BB"/>
    <w:rsid w:val="00EA73D3"/>
    <w:rsid w:val="00EA7DE5"/>
    <w:rsid w:val="00EB204D"/>
    <w:rsid w:val="00EB3929"/>
    <w:rsid w:val="00EB39B1"/>
    <w:rsid w:val="00EB3E33"/>
    <w:rsid w:val="00EB4531"/>
    <w:rsid w:val="00EB47F7"/>
    <w:rsid w:val="00EB4F03"/>
    <w:rsid w:val="00EB5C2B"/>
    <w:rsid w:val="00EB64AF"/>
    <w:rsid w:val="00EB69CF"/>
    <w:rsid w:val="00EB74B0"/>
    <w:rsid w:val="00EB7AB7"/>
    <w:rsid w:val="00EC03F5"/>
    <w:rsid w:val="00EC227A"/>
    <w:rsid w:val="00EC304E"/>
    <w:rsid w:val="00EC3DF8"/>
    <w:rsid w:val="00EC4F3A"/>
    <w:rsid w:val="00EC6932"/>
    <w:rsid w:val="00EC6A4F"/>
    <w:rsid w:val="00EC7145"/>
    <w:rsid w:val="00EC7A24"/>
    <w:rsid w:val="00ED08C5"/>
    <w:rsid w:val="00ED1C6E"/>
    <w:rsid w:val="00ED2206"/>
    <w:rsid w:val="00ED2223"/>
    <w:rsid w:val="00ED2F5E"/>
    <w:rsid w:val="00ED3484"/>
    <w:rsid w:val="00ED3C81"/>
    <w:rsid w:val="00ED3CC6"/>
    <w:rsid w:val="00ED4F71"/>
    <w:rsid w:val="00ED5AE2"/>
    <w:rsid w:val="00ED5B2A"/>
    <w:rsid w:val="00ED6F26"/>
    <w:rsid w:val="00ED76E2"/>
    <w:rsid w:val="00EE0207"/>
    <w:rsid w:val="00EE0D3D"/>
    <w:rsid w:val="00EE0EFC"/>
    <w:rsid w:val="00EE1A6E"/>
    <w:rsid w:val="00EE1BB3"/>
    <w:rsid w:val="00EE26C5"/>
    <w:rsid w:val="00EE2B0E"/>
    <w:rsid w:val="00EE37EB"/>
    <w:rsid w:val="00EE3D54"/>
    <w:rsid w:val="00EE3F70"/>
    <w:rsid w:val="00EE4984"/>
    <w:rsid w:val="00EE4F49"/>
    <w:rsid w:val="00EE5409"/>
    <w:rsid w:val="00EE56E4"/>
    <w:rsid w:val="00EE6D1A"/>
    <w:rsid w:val="00EE705E"/>
    <w:rsid w:val="00EE7A77"/>
    <w:rsid w:val="00EE7D76"/>
    <w:rsid w:val="00EE7E3D"/>
    <w:rsid w:val="00EF028E"/>
    <w:rsid w:val="00EF0AA1"/>
    <w:rsid w:val="00EF2359"/>
    <w:rsid w:val="00EF24C8"/>
    <w:rsid w:val="00EF25B1"/>
    <w:rsid w:val="00EF29E9"/>
    <w:rsid w:val="00EF4527"/>
    <w:rsid w:val="00EF478B"/>
    <w:rsid w:val="00EF512B"/>
    <w:rsid w:val="00EF59EC"/>
    <w:rsid w:val="00EF634A"/>
    <w:rsid w:val="00EF6C44"/>
    <w:rsid w:val="00EF6FA7"/>
    <w:rsid w:val="00EF7F4E"/>
    <w:rsid w:val="00F00701"/>
    <w:rsid w:val="00F012F3"/>
    <w:rsid w:val="00F01BDA"/>
    <w:rsid w:val="00F02643"/>
    <w:rsid w:val="00F02A9A"/>
    <w:rsid w:val="00F034EB"/>
    <w:rsid w:val="00F0356F"/>
    <w:rsid w:val="00F0388B"/>
    <w:rsid w:val="00F0440B"/>
    <w:rsid w:val="00F0468E"/>
    <w:rsid w:val="00F0480C"/>
    <w:rsid w:val="00F0503C"/>
    <w:rsid w:val="00F05634"/>
    <w:rsid w:val="00F05EDB"/>
    <w:rsid w:val="00F05F88"/>
    <w:rsid w:val="00F10544"/>
    <w:rsid w:val="00F10A9D"/>
    <w:rsid w:val="00F116BD"/>
    <w:rsid w:val="00F1206C"/>
    <w:rsid w:val="00F1220A"/>
    <w:rsid w:val="00F12E7E"/>
    <w:rsid w:val="00F1347A"/>
    <w:rsid w:val="00F13A65"/>
    <w:rsid w:val="00F1418C"/>
    <w:rsid w:val="00F14463"/>
    <w:rsid w:val="00F14672"/>
    <w:rsid w:val="00F1505C"/>
    <w:rsid w:val="00F153C0"/>
    <w:rsid w:val="00F167E9"/>
    <w:rsid w:val="00F16EAE"/>
    <w:rsid w:val="00F1770C"/>
    <w:rsid w:val="00F17D3B"/>
    <w:rsid w:val="00F20E56"/>
    <w:rsid w:val="00F21111"/>
    <w:rsid w:val="00F21C07"/>
    <w:rsid w:val="00F22361"/>
    <w:rsid w:val="00F22B07"/>
    <w:rsid w:val="00F22C70"/>
    <w:rsid w:val="00F22E6E"/>
    <w:rsid w:val="00F23254"/>
    <w:rsid w:val="00F2346B"/>
    <w:rsid w:val="00F23B5B"/>
    <w:rsid w:val="00F24116"/>
    <w:rsid w:val="00F2423E"/>
    <w:rsid w:val="00F24905"/>
    <w:rsid w:val="00F24C1E"/>
    <w:rsid w:val="00F24CD8"/>
    <w:rsid w:val="00F25BF0"/>
    <w:rsid w:val="00F25C2A"/>
    <w:rsid w:val="00F25C89"/>
    <w:rsid w:val="00F267E7"/>
    <w:rsid w:val="00F27B3B"/>
    <w:rsid w:val="00F30282"/>
    <w:rsid w:val="00F30E7D"/>
    <w:rsid w:val="00F31939"/>
    <w:rsid w:val="00F31AFD"/>
    <w:rsid w:val="00F31E6D"/>
    <w:rsid w:val="00F327C3"/>
    <w:rsid w:val="00F3330E"/>
    <w:rsid w:val="00F33824"/>
    <w:rsid w:val="00F33FE0"/>
    <w:rsid w:val="00F3420E"/>
    <w:rsid w:val="00F34823"/>
    <w:rsid w:val="00F34CA0"/>
    <w:rsid w:val="00F36D00"/>
    <w:rsid w:val="00F36D60"/>
    <w:rsid w:val="00F370B4"/>
    <w:rsid w:val="00F37BF0"/>
    <w:rsid w:val="00F41598"/>
    <w:rsid w:val="00F427F7"/>
    <w:rsid w:val="00F42B92"/>
    <w:rsid w:val="00F42E4B"/>
    <w:rsid w:val="00F43DEE"/>
    <w:rsid w:val="00F4433C"/>
    <w:rsid w:val="00F4465F"/>
    <w:rsid w:val="00F46152"/>
    <w:rsid w:val="00F46BFD"/>
    <w:rsid w:val="00F471B3"/>
    <w:rsid w:val="00F47D76"/>
    <w:rsid w:val="00F5059D"/>
    <w:rsid w:val="00F51096"/>
    <w:rsid w:val="00F51342"/>
    <w:rsid w:val="00F513D5"/>
    <w:rsid w:val="00F51494"/>
    <w:rsid w:val="00F51538"/>
    <w:rsid w:val="00F51760"/>
    <w:rsid w:val="00F536E5"/>
    <w:rsid w:val="00F55728"/>
    <w:rsid w:val="00F55962"/>
    <w:rsid w:val="00F56B35"/>
    <w:rsid w:val="00F5724B"/>
    <w:rsid w:val="00F576BD"/>
    <w:rsid w:val="00F57B50"/>
    <w:rsid w:val="00F6035A"/>
    <w:rsid w:val="00F6053C"/>
    <w:rsid w:val="00F60B77"/>
    <w:rsid w:val="00F612D4"/>
    <w:rsid w:val="00F61461"/>
    <w:rsid w:val="00F6180C"/>
    <w:rsid w:val="00F61A57"/>
    <w:rsid w:val="00F61DD2"/>
    <w:rsid w:val="00F622D6"/>
    <w:rsid w:val="00F6357F"/>
    <w:rsid w:val="00F63B04"/>
    <w:rsid w:val="00F6562C"/>
    <w:rsid w:val="00F66003"/>
    <w:rsid w:val="00F669A3"/>
    <w:rsid w:val="00F6741B"/>
    <w:rsid w:val="00F67718"/>
    <w:rsid w:val="00F677E1"/>
    <w:rsid w:val="00F70B85"/>
    <w:rsid w:val="00F714C8"/>
    <w:rsid w:val="00F716F1"/>
    <w:rsid w:val="00F72EC1"/>
    <w:rsid w:val="00F72FC5"/>
    <w:rsid w:val="00F730BD"/>
    <w:rsid w:val="00F731EF"/>
    <w:rsid w:val="00F737D0"/>
    <w:rsid w:val="00F73B09"/>
    <w:rsid w:val="00F74945"/>
    <w:rsid w:val="00F74DD1"/>
    <w:rsid w:val="00F75827"/>
    <w:rsid w:val="00F77CFC"/>
    <w:rsid w:val="00F80B2D"/>
    <w:rsid w:val="00F814D2"/>
    <w:rsid w:val="00F81809"/>
    <w:rsid w:val="00F819C5"/>
    <w:rsid w:val="00F82032"/>
    <w:rsid w:val="00F8384E"/>
    <w:rsid w:val="00F842C1"/>
    <w:rsid w:val="00F84701"/>
    <w:rsid w:val="00F85A25"/>
    <w:rsid w:val="00F866FB"/>
    <w:rsid w:val="00F86B90"/>
    <w:rsid w:val="00F87E2D"/>
    <w:rsid w:val="00F87F57"/>
    <w:rsid w:val="00F901FE"/>
    <w:rsid w:val="00F9092F"/>
    <w:rsid w:val="00F9346B"/>
    <w:rsid w:val="00F934E2"/>
    <w:rsid w:val="00F93E93"/>
    <w:rsid w:val="00F94212"/>
    <w:rsid w:val="00F94719"/>
    <w:rsid w:val="00F94BC2"/>
    <w:rsid w:val="00F95647"/>
    <w:rsid w:val="00F95E01"/>
    <w:rsid w:val="00F968CC"/>
    <w:rsid w:val="00F96F8E"/>
    <w:rsid w:val="00F97915"/>
    <w:rsid w:val="00F97B1B"/>
    <w:rsid w:val="00F97CBB"/>
    <w:rsid w:val="00FA011E"/>
    <w:rsid w:val="00FA03CC"/>
    <w:rsid w:val="00FA05B4"/>
    <w:rsid w:val="00FA095C"/>
    <w:rsid w:val="00FA17EA"/>
    <w:rsid w:val="00FA17F8"/>
    <w:rsid w:val="00FA1DD6"/>
    <w:rsid w:val="00FA24FF"/>
    <w:rsid w:val="00FA32E8"/>
    <w:rsid w:val="00FA340C"/>
    <w:rsid w:val="00FA34ED"/>
    <w:rsid w:val="00FA365D"/>
    <w:rsid w:val="00FA384B"/>
    <w:rsid w:val="00FA3E59"/>
    <w:rsid w:val="00FA3F95"/>
    <w:rsid w:val="00FA4A13"/>
    <w:rsid w:val="00FA5C68"/>
    <w:rsid w:val="00FA65B9"/>
    <w:rsid w:val="00FA6774"/>
    <w:rsid w:val="00FA735B"/>
    <w:rsid w:val="00FA7D3F"/>
    <w:rsid w:val="00FB06F7"/>
    <w:rsid w:val="00FB0B30"/>
    <w:rsid w:val="00FB25FB"/>
    <w:rsid w:val="00FB3217"/>
    <w:rsid w:val="00FB352D"/>
    <w:rsid w:val="00FB48E3"/>
    <w:rsid w:val="00FB49F1"/>
    <w:rsid w:val="00FB542A"/>
    <w:rsid w:val="00FB5837"/>
    <w:rsid w:val="00FB620C"/>
    <w:rsid w:val="00FB71DE"/>
    <w:rsid w:val="00FC0B35"/>
    <w:rsid w:val="00FC1B08"/>
    <w:rsid w:val="00FC277A"/>
    <w:rsid w:val="00FC2783"/>
    <w:rsid w:val="00FC2BBE"/>
    <w:rsid w:val="00FC2C03"/>
    <w:rsid w:val="00FC2FFA"/>
    <w:rsid w:val="00FC3A50"/>
    <w:rsid w:val="00FC40EF"/>
    <w:rsid w:val="00FC4759"/>
    <w:rsid w:val="00FC4FDF"/>
    <w:rsid w:val="00FC5076"/>
    <w:rsid w:val="00FC58E1"/>
    <w:rsid w:val="00FC6A1E"/>
    <w:rsid w:val="00FC6EF6"/>
    <w:rsid w:val="00FC70B6"/>
    <w:rsid w:val="00FC7239"/>
    <w:rsid w:val="00FC7AAE"/>
    <w:rsid w:val="00FC7EC5"/>
    <w:rsid w:val="00FD0167"/>
    <w:rsid w:val="00FD1930"/>
    <w:rsid w:val="00FD1DC2"/>
    <w:rsid w:val="00FD2C4F"/>
    <w:rsid w:val="00FD2CB8"/>
    <w:rsid w:val="00FD2E9F"/>
    <w:rsid w:val="00FD34BA"/>
    <w:rsid w:val="00FD3571"/>
    <w:rsid w:val="00FD44BF"/>
    <w:rsid w:val="00FD4519"/>
    <w:rsid w:val="00FD47C4"/>
    <w:rsid w:val="00FD4EB0"/>
    <w:rsid w:val="00FD5CA7"/>
    <w:rsid w:val="00FD6387"/>
    <w:rsid w:val="00FD7CA9"/>
    <w:rsid w:val="00FD7CB9"/>
    <w:rsid w:val="00FE0671"/>
    <w:rsid w:val="00FE0ABE"/>
    <w:rsid w:val="00FE2A83"/>
    <w:rsid w:val="00FE2DB9"/>
    <w:rsid w:val="00FE2EC2"/>
    <w:rsid w:val="00FE4088"/>
    <w:rsid w:val="00FE44B8"/>
    <w:rsid w:val="00FE5B9F"/>
    <w:rsid w:val="00FE5E7E"/>
    <w:rsid w:val="00FE6B07"/>
    <w:rsid w:val="00FE75DF"/>
    <w:rsid w:val="00FF0C91"/>
    <w:rsid w:val="00FF1BF7"/>
    <w:rsid w:val="00FF203C"/>
    <w:rsid w:val="00FF2305"/>
    <w:rsid w:val="00FF28C9"/>
    <w:rsid w:val="00FF2E44"/>
    <w:rsid w:val="00FF30D1"/>
    <w:rsid w:val="00FF34B3"/>
    <w:rsid w:val="00FF3D81"/>
    <w:rsid w:val="00FF5141"/>
    <w:rsid w:val="00FF58E5"/>
    <w:rsid w:val="00FF5C2A"/>
    <w:rsid w:val="00FF7453"/>
    <w:rsid w:val="00FF7676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7334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3DBD"/>
    <w:rPr>
      <w:rFonts w:ascii="Arial" w:hAnsi="Arial"/>
      <w:lang w:eastAsia="en-US"/>
    </w:rPr>
  </w:style>
  <w:style w:type="paragraph" w:styleId="1">
    <w:name w:val="heading 1"/>
    <w:basedOn w:val="a"/>
    <w:next w:val="a"/>
    <w:qFormat/>
    <w:rsid w:val="003863D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863D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3">
    <w:name w:val="heading 3"/>
    <w:aliases w:val="Heading 3 Char"/>
    <w:basedOn w:val="a"/>
    <w:next w:val="a"/>
    <w:qFormat/>
    <w:rsid w:val="003863D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4">
    <w:name w:val="heading 4"/>
    <w:basedOn w:val="a"/>
    <w:next w:val="a"/>
    <w:qFormat/>
    <w:rsid w:val="003863D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863D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863D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qFormat/>
    <w:rsid w:val="003863D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3863D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rsid w:val="003863D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semiHidden/>
    <w:qFormat/>
    <w:rsid w:val="000030F1"/>
    <w:pPr>
      <w:tabs>
        <w:tab w:val="left" w:pos="405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semiHidden/>
    <w:qFormat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30">
    <w:name w:val="toc 3"/>
    <w:basedOn w:val="a"/>
    <w:next w:val="a"/>
    <w:autoRedefine/>
    <w:uiPriority w:val="39"/>
    <w:semiHidden/>
    <w:qFormat/>
    <w:rsid w:val="001252A7"/>
    <w:pPr>
      <w:ind w:left="200"/>
    </w:pPr>
  </w:style>
  <w:style w:type="paragraph" w:styleId="40">
    <w:name w:val="toc 4"/>
    <w:basedOn w:val="a"/>
    <w:next w:val="a"/>
    <w:autoRedefine/>
    <w:semiHidden/>
    <w:rsid w:val="003863D4"/>
    <w:pPr>
      <w:ind w:left="400"/>
    </w:pPr>
  </w:style>
  <w:style w:type="paragraph" w:styleId="50">
    <w:name w:val="toc 5"/>
    <w:basedOn w:val="a"/>
    <w:next w:val="a"/>
    <w:autoRedefine/>
    <w:semiHidden/>
    <w:rsid w:val="001252A7"/>
    <w:pPr>
      <w:ind w:left="600"/>
    </w:pPr>
  </w:style>
  <w:style w:type="paragraph" w:styleId="60">
    <w:name w:val="toc 6"/>
    <w:basedOn w:val="a"/>
    <w:next w:val="a"/>
    <w:autoRedefine/>
    <w:semiHidden/>
    <w:rsid w:val="003863D4"/>
    <w:pPr>
      <w:ind w:left="800"/>
    </w:pPr>
    <w:rPr>
      <w:rFonts w:ascii="Times New Roman" w:hAnsi="Times New Roman"/>
    </w:rPr>
  </w:style>
  <w:style w:type="paragraph" w:styleId="70">
    <w:name w:val="toc 7"/>
    <w:basedOn w:val="a"/>
    <w:next w:val="a"/>
    <w:autoRedefine/>
    <w:semiHidden/>
    <w:rsid w:val="003863D4"/>
    <w:pPr>
      <w:ind w:left="1000"/>
    </w:pPr>
    <w:rPr>
      <w:rFonts w:ascii="Times New Roman" w:hAnsi="Times New Roman"/>
    </w:rPr>
  </w:style>
  <w:style w:type="paragraph" w:styleId="80">
    <w:name w:val="toc 8"/>
    <w:basedOn w:val="a"/>
    <w:next w:val="a"/>
    <w:autoRedefine/>
    <w:semiHidden/>
    <w:rsid w:val="003863D4"/>
    <w:pPr>
      <w:ind w:left="1200"/>
    </w:pPr>
    <w:rPr>
      <w:rFonts w:ascii="Times New Roman" w:hAnsi="Times New Roman"/>
    </w:rPr>
  </w:style>
  <w:style w:type="paragraph" w:styleId="90">
    <w:name w:val="toc 9"/>
    <w:basedOn w:val="a"/>
    <w:next w:val="a"/>
    <w:autoRedefine/>
    <w:semiHidden/>
    <w:rsid w:val="003863D4"/>
    <w:pPr>
      <w:ind w:left="1400"/>
    </w:pPr>
    <w:rPr>
      <w:rFonts w:ascii="Times New Roman" w:hAnsi="Times New Roman"/>
    </w:rPr>
  </w:style>
  <w:style w:type="character" w:styleId="a3">
    <w:name w:val="Hyperlink"/>
    <w:basedOn w:val="a0"/>
    <w:rsid w:val="003863D4"/>
    <w:rPr>
      <w:color w:val="0000FF"/>
      <w:u w:val="single"/>
    </w:rPr>
  </w:style>
  <w:style w:type="paragraph" w:styleId="a4">
    <w:name w:val="Balloon Text"/>
    <w:basedOn w:val="a"/>
    <w:semiHidden/>
    <w:rsid w:val="008E7A27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rsid w:val="0088693C"/>
    <w:pPr>
      <w:spacing w:after="120"/>
      <w:ind w:left="360"/>
    </w:pPr>
  </w:style>
  <w:style w:type="paragraph" w:customStyle="1" w:styleId="TemplateNote">
    <w:name w:val="Template Note"/>
    <w:basedOn w:val="a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a7">
    <w:name w:val="Body Text"/>
    <w:basedOn w:val="a"/>
    <w:rsid w:val="003863D4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a"/>
    <w:rsid w:val="003863D4"/>
    <w:pPr>
      <w:ind w:left="14"/>
    </w:pPr>
    <w:rPr>
      <w:spacing w:val="-5"/>
      <w:sz w:val="16"/>
    </w:rPr>
  </w:style>
  <w:style w:type="paragraph" w:customStyle="1" w:styleId="TableHeader">
    <w:name w:val="Table Header"/>
    <w:basedOn w:val="a"/>
    <w:rsid w:val="003863D4"/>
    <w:pPr>
      <w:spacing w:before="60"/>
      <w:jc w:val="center"/>
    </w:pPr>
    <w:rPr>
      <w:b/>
      <w:spacing w:val="-5"/>
      <w:sz w:val="16"/>
    </w:rPr>
  </w:style>
  <w:style w:type="paragraph" w:styleId="a8">
    <w:name w:val="header"/>
    <w:basedOn w:val="a"/>
    <w:rsid w:val="003863D4"/>
    <w:pPr>
      <w:tabs>
        <w:tab w:val="center" w:pos="4320"/>
        <w:tab w:val="right" w:pos="8640"/>
      </w:tabs>
    </w:pPr>
  </w:style>
  <w:style w:type="paragraph" w:styleId="a9">
    <w:name w:val="footer"/>
    <w:basedOn w:val="a"/>
    <w:rsid w:val="003863D4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a0"/>
    <w:rsid w:val="003863D4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a"/>
    <w:rsid w:val="003863D4"/>
    <w:rPr>
      <w:sz w:val="18"/>
    </w:rPr>
  </w:style>
  <w:style w:type="paragraph" w:styleId="31">
    <w:name w:val="Body Text 3"/>
    <w:basedOn w:val="a"/>
    <w:rsid w:val="003863D4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a"/>
    <w:rsid w:val="003863D4"/>
    <w:rPr>
      <w:sz w:val="16"/>
    </w:rPr>
  </w:style>
  <w:style w:type="paragraph" w:customStyle="1" w:styleId="StyleHeading3Italic">
    <w:name w:val="Style Heading 3 + Italic"/>
    <w:basedOn w:val="3"/>
    <w:rsid w:val="003863D4"/>
    <w:rPr>
      <w:i/>
      <w:iCs/>
    </w:rPr>
  </w:style>
  <w:style w:type="character" w:customStyle="1" w:styleId="StyleHeading3ItalicChar">
    <w:name w:val="Style Heading 3 + Italic Char"/>
    <w:basedOn w:val="Heading3CharChar"/>
    <w:rsid w:val="003863D4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3863D4"/>
    <w:rPr>
      <w:bCs/>
      <w:sz w:val="20"/>
    </w:rPr>
  </w:style>
  <w:style w:type="paragraph" w:customStyle="1" w:styleId="StyleBodyText8ptBoldAfter0pt">
    <w:name w:val="Style Body Text + 8 pt Bold After:  0 pt"/>
    <w:basedOn w:val="a7"/>
    <w:rsid w:val="003863D4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a7"/>
    <w:rsid w:val="003863D4"/>
    <w:pPr>
      <w:ind w:left="0"/>
      <w:jc w:val="center"/>
    </w:pPr>
    <w:rPr>
      <w:b/>
      <w:bCs/>
    </w:rPr>
  </w:style>
  <w:style w:type="paragraph" w:customStyle="1" w:styleId="FieldText">
    <w:name w:val="FieldText"/>
    <w:basedOn w:val="a"/>
    <w:rsid w:val="007B661D"/>
    <w:pPr>
      <w:widowControl w:val="0"/>
    </w:pPr>
  </w:style>
  <w:style w:type="paragraph" w:customStyle="1" w:styleId="Notenonumber">
    <w:name w:val="Note no number"/>
    <w:basedOn w:val="a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aa">
    <w:name w:val="Strong"/>
    <w:basedOn w:val="a0"/>
    <w:qFormat/>
    <w:rsid w:val="001F7C2E"/>
    <w:rPr>
      <w:b/>
    </w:rPr>
  </w:style>
  <w:style w:type="paragraph" w:customStyle="1" w:styleId="FieldLabel">
    <w:name w:val="FieldLabel"/>
    <w:basedOn w:val="a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a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ab">
    <w:name w:val="Emphasis"/>
    <w:basedOn w:val="a0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  <w:lang w:eastAsia="en-US"/>
    </w:rPr>
  </w:style>
  <w:style w:type="paragraph" w:styleId="ac">
    <w:name w:val="Title"/>
    <w:basedOn w:val="a"/>
    <w:qFormat/>
    <w:rsid w:val="00DE569C"/>
    <w:pPr>
      <w:jc w:val="center"/>
    </w:pPr>
    <w:rPr>
      <w:b/>
      <w:lang w:val="en-GB"/>
    </w:rPr>
  </w:style>
  <w:style w:type="character" w:styleId="ad">
    <w:name w:val="FollowedHyperlink"/>
    <w:basedOn w:val="a0"/>
    <w:rsid w:val="00FA24FF"/>
    <w:rPr>
      <w:color w:val="800080"/>
      <w:u w:val="single"/>
    </w:rPr>
  </w:style>
  <w:style w:type="table" w:styleId="71">
    <w:name w:val="Table List 7"/>
    <w:basedOn w:val="a1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11">
    <w:name w:val="Table Simple 1"/>
    <w:basedOn w:val="a1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3D effects 3"/>
    <w:basedOn w:val="a1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3D effects 2"/>
    <w:basedOn w:val="a1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a1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  <w:lang w:eastAsia="en-US"/>
    </w:rPr>
  </w:style>
  <w:style w:type="paragraph" w:customStyle="1" w:styleId="StyleHeading2Before0ptAfter6pt">
    <w:name w:val="Style Heading 2 + Before:  0 pt After:  6 pt"/>
    <w:basedOn w:val="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12">
    <w:name w:val="Table Web 1"/>
    <w:basedOn w:val="a1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2">
    <w:name w:val="Body Text 2"/>
    <w:basedOn w:val="a"/>
    <w:rsid w:val="00E742F9"/>
    <w:pPr>
      <w:spacing w:after="120" w:line="480" w:lineRule="auto"/>
    </w:pPr>
  </w:style>
  <w:style w:type="character" w:styleId="ae">
    <w:name w:val="annotation reference"/>
    <w:basedOn w:val="a0"/>
    <w:semiHidden/>
    <w:rsid w:val="001A0845"/>
    <w:rPr>
      <w:sz w:val="16"/>
      <w:szCs w:val="16"/>
    </w:rPr>
  </w:style>
  <w:style w:type="paragraph" w:styleId="af">
    <w:name w:val="annotation text"/>
    <w:basedOn w:val="a"/>
    <w:semiHidden/>
    <w:rsid w:val="001A0845"/>
  </w:style>
  <w:style w:type="paragraph" w:styleId="af0">
    <w:name w:val="annotation subject"/>
    <w:basedOn w:val="af"/>
    <w:next w:val="af"/>
    <w:semiHidden/>
    <w:rsid w:val="001A0845"/>
    <w:rPr>
      <w:b/>
      <w:bCs/>
    </w:rPr>
  </w:style>
  <w:style w:type="paragraph" w:customStyle="1" w:styleId="IntroPara">
    <w:name w:val="IntroPara"/>
    <w:basedOn w:val="a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a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a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a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af1">
    <w:name w:val="Block Text"/>
    <w:basedOn w:val="a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a1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af2">
    <w:name w:val="Table Theme"/>
    <w:basedOn w:val="a1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a1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af3">
    <w:name w:val="Document Map"/>
    <w:basedOn w:val="a"/>
    <w:link w:val="Char"/>
    <w:rsid w:val="001D388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3"/>
    <w:rsid w:val="001D3885"/>
    <w:rPr>
      <w:rFonts w:ascii="宋体" w:eastAsia="宋体" w:hAnsi="Arial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E9092B"/>
    <w:pPr>
      <w:ind w:firstLineChars="200" w:firstLine="420"/>
    </w:pPr>
  </w:style>
  <w:style w:type="paragraph" w:styleId="af5">
    <w:name w:val="Subtitle"/>
    <w:basedOn w:val="a"/>
    <w:next w:val="a"/>
    <w:link w:val="Char0"/>
    <w:qFormat/>
    <w:rsid w:val="001B2A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f5"/>
    <w:rsid w:val="001B2A5D"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BB502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af6">
    <w:name w:val="No Spacing"/>
    <w:uiPriority w:val="1"/>
    <w:qFormat/>
    <w:rsid w:val="00876457"/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3DBD"/>
    <w:rPr>
      <w:rFonts w:ascii="Arial" w:hAnsi="Arial"/>
      <w:lang w:eastAsia="en-US"/>
    </w:rPr>
  </w:style>
  <w:style w:type="paragraph" w:styleId="1">
    <w:name w:val="heading 1"/>
    <w:basedOn w:val="a"/>
    <w:next w:val="a"/>
    <w:qFormat/>
    <w:rsid w:val="003863D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863D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3">
    <w:name w:val="heading 3"/>
    <w:aliases w:val="Heading 3 Char"/>
    <w:basedOn w:val="a"/>
    <w:next w:val="a"/>
    <w:qFormat/>
    <w:rsid w:val="003863D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4">
    <w:name w:val="heading 4"/>
    <w:basedOn w:val="a"/>
    <w:next w:val="a"/>
    <w:qFormat/>
    <w:rsid w:val="003863D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863D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863D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qFormat/>
    <w:rsid w:val="003863D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3863D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rsid w:val="003863D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semiHidden/>
    <w:qFormat/>
    <w:rsid w:val="000030F1"/>
    <w:pPr>
      <w:tabs>
        <w:tab w:val="left" w:pos="405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semiHidden/>
    <w:qFormat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30">
    <w:name w:val="toc 3"/>
    <w:basedOn w:val="a"/>
    <w:next w:val="a"/>
    <w:autoRedefine/>
    <w:uiPriority w:val="39"/>
    <w:semiHidden/>
    <w:qFormat/>
    <w:rsid w:val="001252A7"/>
    <w:pPr>
      <w:ind w:left="200"/>
    </w:pPr>
  </w:style>
  <w:style w:type="paragraph" w:styleId="40">
    <w:name w:val="toc 4"/>
    <w:basedOn w:val="a"/>
    <w:next w:val="a"/>
    <w:autoRedefine/>
    <w:semiHidden/>
    <w:rsid w:val="003863D4"/>
    <w:pPr>
      <w:ind w:left="400"/>
    </w:pPr>
  </w:style>
  <w:style w:type="paragraph" w:styleId="50">
    <w:name w:val="toc 5"/>
    <w:basedOn w:val="a"/>
    <w:next w:val="a"/>
    <w:autoRedefine/>
    <w:semiHidden/>
    <w:rsid w:val="001252A7"/>
    <w:pPr>
      <w:ind w:left="600"/>
    </w:pPr>
  </w:style>
  <w:style w:type="paragraph" w:styleId="60">
    <w:name w:val="toc 6"/>
    <w:basedOn w:val="a"/>
    <w:next w:val="a"/>
    <w:autoRedefine/>
    <w:semiHidden/>
    <w:rsid w:val="003863D4"/>
    <w:pPr>
      <w:ind w:left="800"/>
    </w:pPr>
    <w:rPr>
      <w:rFonts w:ascii="Times New Roman" w:hAnsi="Times New Roman"/>
    </w:rPr>
  </w:style>
  <w:style w:type="paragraph" w:styleId="70">
    <w:name w:val="toc 7"/>
    <w:basedOn w:val="a"/>
    <w:next w:val="a"/>
    <w:autoRedefine/>
    <w:semiHidden/>
    <w:rsid w:val="003863D4"/>
    <w:pPr>
      <w:ind w:left="1000"/>
    </w:pPr>
    <w:rPr>
      <w:rFonts w:ascii="Times New Roman" w:hAnsi="Times New Roman"/>
    </w:rPr>
  </w:style>
  <w:style w:type="paragraph" w:styleId="80">
    <w:name w:val="toc 8"/>
    <w:basedOn w:val="a"/>
    <w:next w:val="a"/>
    <w:autoRedefine/>
    <w:semiHidden/>
    <w:rsid w:val="003863D4"/>
    <w:pPr>
      <w:ind w:left="1200"/>
    </w:pPr>
    <w:rPr>
      <w:rFonts w:ascii="Times New Roman" w:hAnsi="Times New Roman"/>
    </w:rPr>
  </w:style>
  <w:style w:type="paragraph" w:styleId="90">
    <w:name w:val="toc 9"/>
    <w:basedOn w:val="a"/>
    <w:next w:val="a"/>
    <w:autoRedefine/>
    <w:semiHidden/>
    <w:rsid w:val="003863D4"/>
    <w:pPr>
      <w:ind w:left="1400"/>
    </w:pPr>
    <w:rPr>
      <w:rFonts w:ascii="Times New Roman" w:hAnsi="Times New Roman"/>
    </w:rPr>
  </w:style>
  <w:style w:type="character" w:styleId="a3">
    <w:name w:val="Hyperlink"/>
    <w:basedOn w:val="a0"/>
    <w:rsid w:val="003863D4"/>
    <w:rPr>
      <w:color w:val="0000FF"/>
      <w:u w:val="single"/>
    </w:rPr>
  </w:style>
  <w:style w:type="paragraph" w:styleId="a4">
    <w:name w:val="Balloon Text"/>
    <w:basedOn w:val="a"/>
    <w:semiHidden/>
    <w:rsid w:val="008E7A27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rsid w:val="0088693C"/>
    <w:pPr>
      <w:spacing w:after="120"/>
      <w:ind w:left="360"/>
    </w:pPr>
  </w:style>
  <w:style w:type="paragraph" w:customStyle="1" w:styleId="TemplateNote">
    <w:name w:val="Template Note"/>
    <w:basedOn w:val="a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a7">
    <w:name w:val="Body Text"/>
    <w:basedOn w:val="a"/>
    <w:rsid w:val="003863D4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a"/>
    <w:rsid w:val="003863D4"/>
    <w:pPr>
      <w:ind w:left="14"/>
    </w:pPr>
    <w:rPr>
      <w:spacing w:val="-5"/>
      <w:sz w:val="16"/>
    </w:rPr>
  </w:style>
  <w:style w:type="paragraph" w:customStyle="1" w:styleId="TableHeader">
    <w:name w:val="Table Header"/>
    <w:basedOn w:val="a"/>
    <w:rsid w:val="003863D4"/>
    <w:pPr>
      <w:spacing w:before="60"/>
      <w:jc w:val="center"/>
    </w:pPr>
    <w:rPr>
      <w:b/>
      <w:spacing w:val="-5"/>
      <w:sz w:val="16"/>
    </w:rPr>
  </w:style>
  <w:style w:type="paragraph" w:styleId="a8">
    <w:name w:val="header"/>
    <w:basedOn w:val="a"/>
    <w:rsid w:val="003863D4"/>
    <w:pPr>
      <w:tabs>
        <w:tab w:val="center" w:pos="4320"/>
        <w:tab w:val="right" w:pos="8640"/>
      </w:tabs>
    </w:pPr>
  </w:style>
  <w:style w:type="paragraph" w:styleId="a9">
    <w:name w:val="footer"/>
    <w:basedOn w:val="a"/>
    <w:rsid w:val="003863D4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a0"/>
    <w:rsid w:val="003863D4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a"/>
    <w:rsid w:val="003863D4"/>
    <w:rPr>
      <w:sz w:val="18"/>
    </w:rPr>
  </w:style>
  <w:style w:type="paragraph" w:styleId="31">
    <w:name w:val="Body Text 3"/>
    <w:basedOn w:val="a"/>
    <w:rsid w:val="003863D4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a"/>
    <w:rsid w:val="003863D4"/>
    <w:rPr>
      <w:sz w:val="16"/>
    </w:rPr>
  </w:style>
  <w:style w:type="paragraph" w:customStyle="1" w:styleId="StyleHeading3Italic">
    <w:name w:val="Style Heading 3 + Italic"/>
    <w:basedOn w:val="3"/>
    <w:rsid w:val="003863D4"/>
    <w:rPr>
      <w:i/>
      <w:iCs/>
    </w:rPr>
  </w:style>
  <w:style w:type="character" w:customStyle="1" w:styleId="StyleHeading3ItalicChar">
    <w:name w:val="Style Heading 3 + Italic Char"/>
    <w:basedOn w:val="Heading3CharChar"/>
    <w:rsid w:val="003863D4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3863D4"/>
    <w:rPr>
      <w:bCs/>
      <w:sz w:val="20"/>
    </w:rPr>
  </w:style>
  <w:style w:type="paragraph" w:customStyle="1" w:styleId="StyleBodyText8ptBoldAfter0pt">
    <w:name w:val="Style Body Text + 8 pt Bold After:  0 pt"/>
    <w:basedOn w:val="a7"/>
    <w:rsid w:val="003863D4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a7"/>
    <w:rsid w:val="003863D4"/>
    <w:pPr>
      <w:ind w:left="0"/>
      <w:jc w:val="center"/>
    </w:pPr>
    <w:rPr>
      <w:b/>
      <w:bCs/>
    </w:rPr>
  </w:style>
  <w:style w:type="paragraph" w:customStyle="1" w:styleId="FieldText">
    <w:name w:val="FieldText"/>
    <w:basedOn w:val="a"/>
    <w:rsid w:val="007B661D"/>
    <w:pPr>
      <w:widowControl w:val="0"/>
    </w:pPr>
  </w:style>
  <w:style w:type="paragraph" w:customStyle="1" w:styleId="Notenonumber">
    <w:name w:val="Note no number"/>
    <w:basedOn w:val="a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aa">
    <w:name w:val="Strong"/>
    <w:basedOn w:val="a0"/>
    <w:qFormat/>
    <w:rsid w:val="001F7C2E"/>
    <w:rPr>
      <w:b/>
    </w:rPr>
  </w:style>
  <w:style w:type="paragraph" w:customStyle="1" w:styleId="FieldLabel">
    <w:name w:val="FieldLabel"/>
    <w:basedOn w:val="a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a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ab">
    <w:name w:val="Emphasis"/>
    <w:basedOn w:val="a0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  <w:lang w:eastAsia="en-US"/>
    </w:rPr>
  </w:style>
  <w:style w:type="paragraph" w:styleId="ac">
    <w:name w:val="Title"/>
    <w:basedOn w:val="a"/>
    <w:qFormat/>
    <w:rsid w:val="00DE569C"/>
    <w:pPr>
      <w:jc w:val="center"/>
    </w:pPr>
    <w:rPr>
      <w:b/>
      <w:lang w:val="en-GB"/>
    </w:rPr>
  </w:style>
  <w:style w:type="character" w:styleId="ad">
    <w:name w:val="FollowedHyperlink"/>
    <w:basedOn w:val="a0"/>
    <w:rsid w:val="00FA24FF"/>
    <w:rPr>
      <w:color w:val="800080"/>
      <w:u w:val="single"/>
    </w:rPr>
  </w:style>
  <w:style w:type="table" w:styleId="71">
    <w:name w:val="Table List 7"/>
    <w:basedOn w:val="a1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11">
    <w:name w:val="Table Simple 1"/>
    <w:basedOn w:val="a1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3D effects 3"/>
    <w:basedOn w:val="a1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3D effects 2"/>
    <w:basedOn w:val="a1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a1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  <w:lang w:eastAsia="en-US"/>
    </w:rPr>
  </w:style>
  <w:style w:type="paragraph" w:customStyle="1" w:styleId="StyleHeading2Before0ptAfter6pt">
    <w:name w:val="Style Heading 2 + Before:  0 pt After:  6 pt"/>
    <w:basedOn w:val="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12">
    <w:name w:val="Table Web 1"/>
    <w:basedOn w:val="a1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2">
    <w:name w:val="Body Text 2"/>
    <w:basedOn w:val="a"/>
    <w:rsid w:val="00E742F9"/>
    <w:pPr>
      <w:spacing w:after="120" w:line="480" w:lineRule="auto"/>
    </w:pPr>
  </w:style>
  <w:style w:type="character" w:styleId="ae">
    <w:name w:val="annotation reference"/>
    <w:basedOn w:val="a0"/>
    <w:semiHidden/>
    <w:rsid w:val="001A0845"/>
    <w:rPr>
      <w:sz w:val="16"/>
      <w:szCs w:val="16"/>
    </w:rPr>
  </w:style>
  <w:style w:type="paragraph" w:styleId="af">
    <w:name w:val="annotation text"/>
    <w:basedOn w:val="a"/>
    <w:semiHidden/>
    <w:rsid w:val="001A0845"/>
  </w:style>
  <w:style w:type="paragraph" w:styleId="af0">
    <w:name w:val="annotation subject"/>
    <w:basedOn w:val="af"/>
    <w:next w:val="af"/>
    <w:semiHidden/>
    <w:rsid w:val="001A0845"/>
    <w:rPr>
      <w:b/>
      <w:bCs/>
    </w:rPr>
  </w:style>
  <w:style w:type="paragraph" w:customStyle="1" w:styleId="IntroPara">
    <w:name w:val="IntroPara"/>
    <w:basedOn w:val="a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a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a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a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af1">
    <w:name w:val="Block Text"/>
    <w:basedOn w:val="a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a1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af2">
    <w:name w:val="Table Theme"/>
    <w:basedOn w:val="a1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a1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af3">
    <w:name w:val="Document Map"/>
    <w:basedOn w:val="a"/>
    <w:link w:val="Char"/>
    <w:rsid w:val="001D388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3"/>
    <w:rsid w:val="001D3885"/>
    <w:rPr>
      <w:rFonts w:ascii="宋体" w:eastAsia="宋体" w:hAnsi="Arial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E9092B"/>
    <w:pPr>
      <w:ind w:firstLineChars="200" w:firstLine="420"/>
    </w:pPr>
  </w:style>
  <w:style w:type="paragraph" w:styleId="af5">
    <w:name w:val="Subtitle"/>
    <w:basedOn w:val="a"/>
    <w:next w:val="a"/>
    <w:link w:val="Char0"/>
    <w:qFormat/>
    <w:rsid w:val="001B2A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f5"/>
    <w:rsid w:val="001B2A5D"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BB502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af6">
    <w:name w:val="No Spacing"/>
    <w:uiPriority w:val="1"/>
    <w:qFormat/>
    <w:rsid w:val="00876457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ihh\Application%20Data\Microsoft\Templates\Project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A0346-F193-4254-8ED5-17F80AADF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report.dot</Template>
  <TotalTime>93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PopCap Games APAC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Dai</dc:creator>
  <cp:lastModifiedBy>hc</cp:lastModifiedBy>
  <cp:revision>19</cp:revision>
  <cp:lastPrinted>2011-01-25T12:26:00Z</cp:lastPrinted>
  <dcterms:created xsi:type="dcterms:W3CDTF">2016-06-28T03:06:00Z</dcterms:created>
  <dcterms:modified xsi:type="dcterms:W3CDTF">2016-06-28T09:08:00Z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