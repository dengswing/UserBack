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D8D17" w14:textId="160F6D19" w:rsidR="004C4A05" w:rsidRPr="0079725C" w:rsidRDefault="004171D5" w:rsidP="009E2E9C">
      <w:pPr>
        <w:jc w:val="center"/>
        <w:outlineLvl w:val="0"/>
        <w:rPr>
          <w:rFonts w:ascii="Arial Unicode MS" w:eastAsia="Arial Unicode MS" w:hAnsi="Arial Unicode MS" w:cs="Arial Unicode MS"/>
          <w:b/>
          <w:sz w:val="40"/>
          <w:szCs w:val="40"/>
          <w:lang w:eastAsia="zh-CN"/>
        </w:rPr>
      </w:pPr>
      <w:bookmarkStart w:id="0" w:name="_Toc454891037"/>
      <w:r>
        <w:rPr>
          <w:rFonts w:ascii="Arial Unicode MS" w:eastAsia="Arial Unicode MS" w:hAnsi="Arial Unicode MS" w:cs="Arial Unicode MS" w:hint="eastAsia"/>
          <w:b/>
          <w:sz w:val="40"/>
          <w:szCs w:val="40"/>
          <w:lang w:eastAsia="zh-CN"/>
        </w:rPr>
        <w:t>烘培（</w:t>
      </w:r>
      <w:proofErr w:type="spellStart"/>
      <w:r>
        <w:rPr>
          <w:rFonts w:ascii="Arial Unicode MS" w:eastAsia="Arial Unicode MS" w:hAnsi="Arial Unicode MS" w:cs="Arial Unicode MS" w:hint="eastAsia"/>
          <w:b/>
          <w:sz w:val="40"/>
          <w:szCs w:val="40"/>
          <w:lang w:eastAsia="zh-CN"/>
        </w:rPr>
        <w:t>Lightingmap</w:t>
      </w:r>
      <w:proofErr w:type="spellEnd"/>
      <w:r>
        <w:rPr>
          <w:rFonts w:ascii="Arial Unicode MS" w:eastAsia="Arial Unicode MS" w:hAnsi="Arial Unicode MS" w:cs="Arial Unicode MS" w:hint="eastAsia"/>
          <w:b/>
          <w:sz w:val="40"/>
          <w:szCs w:val="40"/>
          <w:lang w:eastAsia="zh-CN"/>
        </w:rPr>
        <w:t>）技术规范</w:t>
      </w:r>
      <w:bookmarkEnd w:id="0"/>
    </w:p>
    <w:p w14:paraId="6ECAA470" w14:textId="77777777" w:rsidR="00AC1680" w:rsidRPr="00CC07BA" w:rsidRDefault="00E60934" w:rsidP="008D317B">
      <w:pPr>
        <w:spacing w:before="120" w:after="120"/>
        <w:jc w:val="center"/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/>
        </w:rPr>
        <w:pict w14:anchorId="4AD456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14:paraId="6F134AE8" w14:textId="77777777" w:rsidR="004C4A05" w:rsidRPr="0079725C" w:rsidRDefault="000E2EEF" w:rsidP="009E2E9C">
      <w:pPr>
        <w:tabs>
          <w:tab w:val="left" w:pos="6120"/>
        </w:tabs>
        <w:spacing w:before="240" w:after="120"/>
        <w:outlineLvl w:val="0"/>
        <w:rPr>
          <w:rFonts w:ascii="Arial Unicode MS" w:eastAsia="Arial Unicode MS" w:hAnsi="Arial Unicode MS" w:cs="Arial Unicode MS"/>
          <w:b/>
          <w:sz w:val="22"/>
          <w:szCs w:val="22"/>
        </w:rPr>
      </w:pPr>
      <w:bookmarkStart w:id="1" w:name="_Toc283645766"/>
      <w:bookmarkStart w:id="2" w:name="_Toc454891038"/>
      <w:r w:rsidRPr="0079725C">
        <w:rPr>
          <w:rFonts w:ascii="Arial Unicode MS" w:eastAsia="Arial Unicode MS" w:hAnsi="Arial Unicode MS" w:cs="Arial Unicode MS"/>
          <w:b/>
          <w:sz w:val="22"/>
          <w:szCs w:val="22"/>
        </w:rPr>
        <w:t xml:space="preserve">Version </w:t>
      </w:r>
      <w:r w:rsidR="00EE26C5" w:rsidRPr="0079725C">
        <w:rPr>
          <w:rFonts w:ascii="Arial Unicode MS" w:eastAsia="Arial Unicode MS" w:hAnsi="Arial Unicode MS" w:cs="Arial Unicode MS"/>
          <w:b/>
          <w:sz w:val="22"/>
          <w:szCs w:val="22"/>
        </w:rPr>
        <w:t>Control</w:t>
      </w:r>
      <w:bookmarkEnd w:id="1"/>
      <w:bookmarkEnd w:id="2"/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134"/>
        <w:gridCol w:w="1418"/>
        <w:gridCol w:w="1701"/>
        <w:gridCol w:w="4387"/>
      </w:tblGrid>
      <w:tr w:rsidR="004C4A05" w:rsidRPr="0079725C" w14:paraId="1B86D21C" w14:textId="77777777" w:rsidTr="0091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134" w:type="dxa"/>
            <w:shd w:val="clear" w:color="auto" w:fill="D9D9D9"/>
          </w:tcPr>
          <w:p w14:paraId="522D879D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r w:rsidRPr="0079725C">
              <w:rPr>
                <w:rFonts w:ascii="Arial Unicode MS" w:eastAsia="Arial Unicode MS" w:hAnsi="Arial Unicode MS" w:cs="Arial Unicode MS"/>
                <w:b/>
              </w:rPr>
              <w:t>Version</w:t>
            </w:r>
          </w:p>
        </w:tc>
        <w:tc>
          <w:tcPr>
            <w:tcW w:w="1418" w:type="dxa"/>
            <w:shd w:val="clear" w:color="auto" w:fill="D9D9D9"/>
          </w:tcPr>
          <w:p w14:paraId="37B86A14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bookmarkStart w:id="3" w:name="_Toc500731307"/>
            <w:bookmarkStart w:id="4" w:name="_Toc500731349"/>
            <w:bookmarkStart w:id="5" w:name="_Toc500731407"/>
            <w:bookmarkStart w:id="6" w:name="_Toc500741301"/>
            <w:bookmarkStart w:id="7" w:name="_Toc500743056"/>
            <w:bookmarkStart w:id="8" w:name="_Toc500745755"/>
            <w:bookmarkStart w:id="9" w:name="_Toc500746078"/>
            <w:bookmarkStart w:id="10" w:name="_Toc500746142"/>
            <w:r w:rsidRPr="0079725C">
              <w:rPr>
                <w:rFonts w:ascii="Arial Unicode MS" w:eastAsia="Arial Unicode MS" w:hAnsi="Arial Unicode MS" w:cs="Arial Unicode MS"/>
                <w:b/>
              </w:rPr>
              <w:t>Date</w:t>
            </w:r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1701" w:type="dxa"/>
            <w:shd w:val="clear" w:color="auto" w:fill="D9D9D9"/>
          </w:tcPr>
          <w:p w14:paraId="38CA4527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r w:rsidRPr="0079725C">
              <w:rPr>
                <w:rFonts w:ascii="Arial Unicode MS" w:eastAsia="Arial Unicode MS" w:hAnsi="Arial Unicode MS" w:cs="Arial Unicode MS"/>
                <w:b/>
              </w:rPr>
              <w:t>Author</w:t>
            </w:r>
          </w:p>
        </w:tc>
        <w:tc>
          <w:tcPr>
            <w:tcW w:w="4387" w:type="dxa"/>
            <w:shd w:val="clear" w:color="auto" w:fill="D9D9D9"/>
          </w:tcPr>
          <w:p w14:paraId="42CBB260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bookmarkStart w:id="11" w:name="_Toc500731308"/>
            <w:bookmarkStart w:id="12" w:name="_Toc500731350"/>
            <w:bookmarkStart w:id="13" w:name="_Toc500731408"/>
            <w:bookmarkStart w:id="14" w:name="_Toc500741302"/>
            <w:bookmarkStart w:id="15" w:name="_Toc500743057"/>
            <w:bookmarkStart w:id="16" w:name="_Toc500745756"/>
            <w:bookmarkStart w:id="17" w:name="_Toc500746079"/>
            <w:bookmarkStart w:id="18" w:name="_Toc500746143"/>
            <w:r w:rsidRPr="0079725C">
              <w:rPr>
                <w:rFonts w:ascii="Arial Unicode MS" w:eastAsia="Arial Unicode MS" w:hAnsi="Arial Unicode MS" w:cs="Arial Unicode MS"/>
                <w:b/>
              </w:rPr>
              <w:t>Change Description</w:t>
            </w:r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</w:p>
        </w:tc>
      </w:tr>
      <w:tr w:rsidR="00061204" w:rsidRPr="0079725C" w14:paraId="3441248A" w14:textId="77777777" w:rsidTr="00917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34" w:type="dxa"/>
          </w:tcPr>
          <w:p w14:paraId="1E78D3FB" w14:textId="5453CEF1" w:rsidR="00061204" w:rsidRDefault="00061204" w:rsidP="003557E7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1.</w:t>
            </w:r>
            <w:r w:rsidR="001C404A">
              <w:rPr>
                <w:rFonts w:ascii="Arial Unicode MS" w:eastAsia="Arial Unicode MS" w:hAnsi="Arial Unicode MS" w:cs="Arial Unicode MS" w:hint="eastAsia"/>
                <w:sz w:val="20"/>
              </w:rPr>
              <w:t>0</w:t>
            </w:r>
          </w:p>
        </w:tc>
        <w:tc>
          <w:tcPr>
            <w:tcW w:w="1418" w:type="dxa"/>
          </w:tcPr>
          <w:p w14:paraId="1C691928" w14:textId="6A782D1E" w:rsidR="00061204" w:rsidRDefault="00A02B83" w:rsidP="00750B65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0</w:t>
            </w:r>
            <w:r w:rsidR="00BC7BF3"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6</w:t>
            </w:r>
            <w:r w:rsidR="00061204"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/</w:t>
            </w:r>
            <w:r w:rsidR="00BC7BF3"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27</w:t>
            </w:r>
            <w:r w:rsidR="00061204"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/201</w:t>
            </w:r>
            <w:r w:rsidR="00BC7BF3"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6</w:t>
            </w:r>
          </w:p>
        </w:tc>
        <w:tc>
          <w:tcPr>
            <w:tcW w:w="1701" w:type="dxa"/>
          </w:tcPr>
          <w:p w14:paraId="06F6C643" w14:textId="5C1A6A19" w:rsidR="00061204" w:rsidRDefault="00BC7BF3" w:rsidP="007845AF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HuaCheng</w:t>
            </w:r>
            <w:proofErr w:type="spellEnd"/>
          </w:p>
        </w:tc>
        <w:tc>
          <w:tcPr>
            <w:tcW w:w="4387" w:type="dxa"/>
          </w:tcPr>
          <w:p w14:paraId="4420AAB1" w14:textId="0F6F6E06" w:rsidR="00061204" w:rsidRDefault="001C404A" w:rsidP="007845AF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 w:rsidRPr="0079725C">
              <w:rPr>
                <w:rFonts w:ascii="Arial Unicode MS" w:eastAsia="Arial Unicode MS" w:hAnsi="Arial Unicode MS" w:cs="Arial Unicode MS"/>
                <w:sz w:val="20"/>
              </w:rPr>
              <w:t>Document created</w:t>
            </w:r>
          </w:p>
        </w:tc>
      </w:tr>
    </w:tbl>
    <w:p w14:paraId="713CD5A3" w14:textId="77777777" w:rsidR="00833155" w:rsidRPr="0079725C" w:rsidRDefault="00833155" w:rsidP="007845AF">
      <w:pPr>
        <w:rPr>
          <w:rFonts w:ascii="Arial Unicode MS" w:eastAsia="Arial Unicode MS" w:hAnsi="Arial Unicode MS" w:cs="Arial Unicode MS"/>
          <w:lang w:eastAsia="zh-CN"/>
        </w:rPr>
      </w:pPr>
    </w:p>
    <w:p w14:paraId="45DCD1B7" w14:textId="77777777" w:rsidR="002E1AE9" w:rsidRPr="00CC07BA" w:rsidRDefault="00E60934" w:rsidP="007845AF">
      <w:pPr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/>
        </w:rPr>
        <w:pict w14:anchorId="4F18BA76">
          <v:shape id="_x0000_i1026" type="#_x0000_t75" style="width:6in;height:7.2pt" o:hrpct="0" o:hralign="center" o:hr="t">
            <v:imagedata r:id="rId9" o:title="BD10290_"/>
          </v:shape>
        </w:pict>
      </w:r>
    </w:p>
    <w:bookmarkStart w:id="19" w:name="_GoBack"/>
    <w:bookmarkEnd w:id="19"/>
    <w:p w14:paraId="6D47C0FC" w14:textId="77777777" w:rsidR="00E23097" w:rsidRDefault="00844D0B">
      <w:pPr>
        <w:pStyle w:val="10"/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lang w:eastAsia="zh-CN"/>
        </w:rPr>
        <w:fldChar w:fldCharType="begin"/>
      </w:r>
      <w:r w:rsidR="00BB502F"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hyperlink w:anchor="_Toc454891037" w:history="1">
        <w:r w:rsidR="00E23097" w:rsidRPr="00B15873">
          <w:rPr>
            <w:rStyle w:val="a3"/>
            <w:rFonts w:ascii="Arial Unicode MS" w:eastAsia="Arial Unicode MS" w:hAnsi="Arial Unicode MS" w:cs="Arial Unicode MS" w:hint="eastAsia"/>
            <w:noProof/>
            <w:lang w:eastAsia="zh-CN"/>
          </w:rPr>
          <w:t>烘培（</w:t>
        </w:r>
        <w:r w:rsidR="00E23097" w:rsidRPr="00B15873">
          <w:rPr>
            <w:rStyle w:val="a3"/>
            <w:rFonts w:ascii="Arial Unicode MS" w:eastAsia="Arial Unicode MS" w:hAnsi="Arial Unicode MS" w:cs="Arial Unicode MS"/>
            <w:noProof/>
            <w:lang w:eastAsia="zh-CN"/>
          </w:rPr>
          <w:t>Lightingmap</w:t>
        </w:r>
        <w:r w:rsidR="00E23097" w:rsidRPr="00B15873">
          <w:rPr>
            <w:rStyle w:val="a3"/>
            <w:rFonts w:ascii="Arial Unicode MS" w:eastAsia="Arial Unicode MS" w:hAnsi="Arial Unicode MS" w:cs="Arial Unicode MS" w:hint="eastAsia"/>
            <w:noProof/>
            <w:lang w:eastAsia="zh-CN"/>
          </w:rPr>
          <w:t>）技术规范</w:t>
        </w:r>
        <w:r w:rsidR="00E23097">
          <w:rPr>
            <w:noProof/>
            <w:webHidden/>
          </w:rPr>
          <w:tab/>
        </w:r>
        <w:r w:rsidR="00E23097">
          <w:rPr>
            <w:noProof/>
            <w:webHidden/>
          </w:rPr>
          <w:fldChar w:fldCharType="begin"/>
        </w:r>
        <w:r w:rsidR="00E23097">
          <w:rPr>
            <w:noProof/>
            <w:webHidden/>
          </w:rPr>
          <w:instrText xml:space="preserve"> PAGEREF _Toc454891037 \h </w:instrText>
        </w:r>
        <w:r w:rsidR="00E23097">
          <w:rPr>
            <w:noProof/>
            <w:webHidden/>
          </w:rPr>
        </w:r>
        <w:r w:rsidR="00E23097">
          <w:rPr>
            <w:noProof/>
            <w:webHidden/>
          </w:rPr>
          <w:fldChar w:fldCharType="separate"/>
        </w:r>
        <w:r w:rsidR="00E23097">
          <w:rPr>
            <w:noProof/>
            <w:webHidden/>
          </w:rPr>
          <w:t>1</w:t>
        </w:r>
        <w:r w:rsidR="00E23097">
          <w:rPr>
            <w:noProof/>
            <w:webHidden/>
          </w:rPr>
          <w:fldChar w:fldCharType="end"/>
        </w:r>
      </w:hyperlink>
    </w:p>
    <w:p w14:paraId="74C38459" w14:textId="77777777" w:rsidR="00E23097" w:rsidRDefault="00E23097">
      <w:pPr>
        <w:pStyle w:val="10"/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4891038" w:history="1">
        <w:r w:rsidRPr="00B15873">
          <w:rPr>
            <w:rStyle w:val="a3"/>
            <w:rFonts w:ascii="Arial Unicode MS" w:eastAsia="Arial Unicode MS" w:hAnsi="Arial Unicode MS" w:cs="Arial Unicode MS"/>
            <w:noProof/>
          </w:rPr>
          <w:t>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_Toc454891038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BB92D77" w14:textId="77777777" w:rsidR="00E23097" w:rsidRDefault="00E23097">
      <w:pPr>
        <w:pStyle w:val="10"/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4891039" w:history="1">
        <w:r w:rsidRPr="00B15873">
          <w:rPr>
            <w:rStyle w:val="a3"/>
            <w:noProof/>
          </w:rPr>
          <w:t>1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B15873">
          <w:rPr>
            <w:rStyle w:val="a3"/>
            <w:rFonts w:hint="eastAsia"/>
            <w:noProof/>
            <w:lang w:eastAsia="zh-CN"/>
          </w:rPr>
          <w:t>技术概述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_Toc454891039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11EDB2" w14:textId="77777777" w:rsidR="00E23097" w:rsidRDefault="00E23097">
      <w:pPr>
        <w:pStyle w:val="20"/>
        <w:tabs>
          <w:tab w:val="left" w:pos="1080"/>
        </w:tabs>
        <w:rPr>
          <w:rFonts w:asciiTheme="minorHAnsi" w:hAnsiTheme="minorHAnsi" w:cstheme="minorBidi"/>
          <w:bCs w:val="0"/>
          <w:kern w:val="2"/>
          <w:sz w:val="21"/>
          <w:szCs w:val="22"/>
          <w:lang w:eastAsia="zh-CN"/>
        </w:rPr>
      </w:pPr>
      <w:hyperlink w:anchor="_Toc454891040" w:history="1">
        <w:r w:rsidRPr="00B15873">
          <w:rPr>
            <w:rStyle w:val="a3"/>
            <w:lang w:eastAsia="zh-CN"/>
          </w:rPr>
          <w:t>1.1</w:t>
        </w:r>
        <w:r>
          <w:rPr>
            <w:rFonts w:asciiTheme="minorHAnsi" w:hAnsiTheme="minorHAnsi" w:cstheme="minorBidi"/>
            <w:bCs w:val="0"/>
            <w:kern w:val="2"/>
            <w:sz w:val="21"/>
            <w:szCs w:val="22"/>
            <w:lang w:eastAsia="zh-CN"/>
          </w:rPr>
          <w:tab/>
        </w:r>
        <w:r w:rsidRPr="00B15873">
          <w:rPr>
            <w:rStyle w:val="a3"/>
            <w:rFonts w:hint="eastAsia"/>
            <w:lang w:eastAsia="zh-CN"/>
          </w:rPr>
          <w:t>烘培概念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_Toc454891040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CD899BB" w14:textId="77777777" w:rsidR="00E23097" w:rsidRDefault="00E23097">
      <w:pPr>
        <w:pStyle w:val="20"/>
        <w:tabs>
          <w:tab w:val="left" w:pos="1080"/>
        </w:tabs>
        <w:rPr>
          <w:rFonts w:asciiTheme="minorHAnsi" w:hAnsiTheme="minorHAnsi" w:cstheme="minorBidi"/>
          <w:bCs w:val="0"/>
          <w:kern w:val="2"/>
          <w:sz w:val="21"/>
          <w:szCs w:val="22"/>
          <w:lang w:eastAsia="zh-CN"/>
        </w:rPr>
      </w:pPr>
      <w:hyperlink w:anchor="_Toc454891041" w:history="1">
        <w:r w:rsidRPr="00B15873">
          <w:rPr>
            <w:rStyle w:val="a3"/>
            <w:lang w:eastAsia="zh-CN"/>
          </w:rPr>
          <w:t>1.2</w:t>
        </w:r>
        <w:r>
          <w:rPr>
            <w:rFonts w:asciiTheme="minorHAnsi" w:hAnsiTheme="minorHAnsi" w:cstheme="minorBidi"/>
            <w:bCs w:val="0"/>
            <w:kern w:val="2"/>
            <w:sz w:val="21"/>
            <w:szCs w:val="22"/>
            <w:lang w:eastAsia="zh-CN"/>
          </w:rPr>
          <w:tab/>
        </w:r>
        <w:r w:rsidRPr="00B15873">
          <w:rPr>
            <w:rStyle w:val="a3"/>
            <w:rFonts w:hint="eastAsia"/>
            <w:lang w:eastAsia="zh-CN"/>
          </w:rPr>
          <w:t>烘培的意义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_Toc454891041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C8E937F" w14:textId="77777777" w:rsidR="00E23097" w:rsidRDefault="00E23097">
      <w:pPr>
        <w:pStyle w:val="20"/>
        <w:tabs>
          <w:tab w:val="left" w:pos="1080"/>
        </w:tabs>
        <w:rPr>
          <w:rFonts w:asciiTheme="minorHAnsi" w:hAnsiTheme="minorHAnsi" w:cstheme="minorBidi"/>
          <w:bCs w:val="0"/>
          <w:kern w:val="2"/>
          <w:sz w:val="21"/>
          <w:szCs w:val="22"/>
          <w:lang w:eastAsia="zh-CN"/>
        </w:rPr>
      </w:pPr>
      <w:hyperlink w:anchor="_Toc454891042" w:history="1">
        <w:r w:rsidRPr="00B15873">
          <w:rPr>
            <w:rStyle w:val="a3"/>
            <w:lang w:eastAsia="zh-CN"/>
          </w:rPr>
          <w:t>1.3</w:t>
        </w:r>
        <w:r>
          <w:rPr>
            <w:rFonts w:asciiTheme="minorHAnsi" w:hAnsiTheme="minorHAnsi" w:cstheme="minorBidi"/>
            <w:bCs w:val="0"/>
            <w:kern w:val="2"/>
            <w:sz w:val="21"/>
            <w:szCs w:val="22"/>
            <w:lang w:eastAsia="zh-CN"/>
          </w:rPr>
          <w:tab/>
        </w:r>
        <w:r w:rsidRPr="00B15873">
          <w:rPr>
            <w:rStyle w:val="a3"/>
            <w:rFonts w:hint="eastAsia"/>
            <w:lang w:eastAsia="zh-CN"/>
          </w:rPr>
          <w:t>烘培方式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_Toc454891042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4BD2CA8" w14:textId="77777777" w:rsidR="00E23097" w:rsidRDefault="00E23097">
      <w:pPr>
        <w:pStyle w:val="10"/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4891043" w:history="1">
        <w:r w:rsidRPr="00B15873">
          <w:rPr>
            <w:rStyle w:val="a3"/>
            <w:noProof/>
            <w:lang w:eastAsia="zh-CN"/>
          </w:rPr>
          <w:t>2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B15873">
          <w:rPr>
            <w:rStyle w:val="a3"/>
            <w:rFonts w:hint="eastAsia"/>
            <w:noProof/>
            <w:lang w:eastAsia="zh-CN"/>
          </w:rPr>
          <w:t>烘培适用规范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_Toc454891043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66E162" w14:textId="77777777" w:rsidR="00E23097" w:rsidRDefault="00E23097">
      <w:pPr>
        <w:pStyle w:val="20"/>
        <w:tabs>
          <w:tab w:val="left" w:pos="1080"/>
        </w:tabs>
        <w:rPr>
          <w:rFonts w:asciiTheme="minorHAnsi" w:hAnsiTheme="minorHAnsi" w:cstheme="minorBidi"/>
          <w:bCs w:val="0"/>
          <w:kern w:val="2"/>
          <w:sz w:val="21"/>
          <w:szCs w:val="22"/>
          <w:lang w:eastAsia="zh-CN"/>
        </w:rPr>
      </w:pPr>
      <w:hyperlink w:anchor="_Toc454891044" w:history="1">
        <w:r w:rsidRPr="00B15873">
          <w:rPr>
            <w:rStyle w:val="a3"/>
            <w:lang w:eastAsia="zh-CN"/>
          </w:rPr>
          <w:t>2.1</w:t>
        </w:r>
        <w:r>
          <w:rPr>
            <w:rFonts w:asciiTheme="minorHAnsi" w:hAnsiTheme="minorHAnsi" w:cstheme="minorBidi"/>
            <w:bCs w:val="0"/>
            <w:kern w:val="2"/>
            <w:sz w:val="21"/>
            <w:szCs w:val="22"/>
            <w:lang w:eastAsia="zh-CN"/>
          </w:rPr>
          <w:tab/>
        </w:r>
        <w:r w:rsidRPr="00B15873">
          <w:rPr>
            <w:rStyle w:val="a3"/>
            <w:rFonts w:hint="eastAsia"/>
            <w:lang w:eastAsia="zh-CN"/>
          </w:rPr>
          <w:t>适用原则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_Toc454891044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DE1107D" w14:textId="77777777" w:rsidR="00E23097" w:rsidRDefault="00E23097">
      <w:pPr>
        <w:pStyle w:val="20"/>
        <w:tabs>
          <w:tab w:val="left" w:pos="1080"/>
        </w:tabs>
        <w:rPr>
          <w:rFonts w:asciiTheme="minorHAnsi" w:hAnsiTheme="minorHAnsi" w:cstheme="minorBidi"/>
          <w:bCs w:val="0"/>
          <w:kern w:val="2"/>
          <w:sz w:val="21"/>
          <w:szCs w:val="22"/>
          <w:lang w:eastAsia="zh-CN"/>
        </w:rPr>
      </w:pPr>
      <w:hyperlink w:anchor="_Toc454891045" w:history="1">
        <w:r w:rsidRPr="00B15873">
          <w:rPr>
            <w:rStyle w:val="a3"/>
            <w:lang w:eastAsia="zh-CN"/>
          </w:rPr>
          <w:t>2.2</w:t>
        </w:r>
        <w:r>
          <w:rPr>
            <w:rFonts w:asciiTheme="minorHAnsi" w:hAnsiTheme="minorHAnsi" w:cstheme="minorBidi"/>
            <w:bCs w:val="0"/>
            <w:kern w:val="2"/>
            <w:sz w:val="21"/>
            <w:szCs w:val="22"/>
            <w:lang w:eastAsia="zh-CN"/>
          </w:rPr>
          <w:tab/>
        </w:r>
        <w:r w:rsidRPr="00B15873">
          <w:rPr>
            <w:rStyle w:val="a3"/>
            <w:rFonts w:hint="eastAsia"/>
            <w:lang w:eastAsia="zh-CN"/>
          </w:rPr>
          <w:t>技术替代方案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_Toc454891045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E428BD6" w14:textId="77777777" w:rsidR="00E23097" w:rsidRDefault="00E23097">
      <w:pPr>
        <w:pStyle w:val="10"/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4891046" w:history="1">
        <w:r w:rsidRPr="00B15873">
          <w:rPr>
            <w:rStyle w:val="a3"/>
            <w:noProof/>
            <w:lang w:eastAsia="zh-CN"/>
          </w:rPr>
          <w:t>3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B15873">
          <w:rPr>
            <w:rStyle w:val="a3"/>
            <w:rFonts w:hint="eastAsia"/>
            <w:noProof/>
            <w:lang w:eastAsia="zh-CN"/>
          </w:rPr>
          <w:t>光照贴图大小规范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_Toc454891046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FB7753" w14:textId="77777777" w:rsidR="00E23097" w:rsidRDefault="00E23097">
      <w:pPr>
        <w:pStyle w:val="20"/>
        <w:tabs>
          <w:tab w:val="left" w:pos="1080"/>
        </w:tabs>
        <w:rPr>
          <w:rFonts w:asciiTheme="minorHAnsi" w:hAnsiTheme="minorHAnsi" w:cstheme="minorBidi"/>
          <w:bCs w:val="0"/>
          <w:kern w:val="2"/>
          <w:sz w:val="21"/>
          <w:szCs w:val="22"/>
          <w:lang w:eastAsia="zh-CN"/>
        </w:rPr>
      </w:pPr>
      <w:hyperlink w:anchor="_Toc454891047" w:history="1">
        <w:r w:rsidRPr="00B15873">
          <w:rPr>
            <w:rStyle w:val="a3"/>
            <w:lang w:eastAsia="zh-CN"/>
          </w:rPr>
          <w:t>3.1</w:t>
        </w:r>
        <w:r>
          <w:rPr>
            <w:rFonts w:asciiTheme="minorHAnsi" w:hAnsiTheme="minorHAnsi" w:cstheme="minorBidi"/>
            <w:bCs w:val="0"/>
            <w:kern w:val="2"/>
            <w:sz w:val="21"/>
            <w:szCs w:val="22"/>
            <w:lang w:eastAsia="zh-CN"/>
          </w:rPr>
          <w:tab/>
        </w:r>
        <w:r w:rsidRPr="00B15873">
          <w:rPr>
            <w:rStyle w:val="a3"/>
            <w:rFonts w:hint="eastAsia"/>
            <w:lang w:eastAsia="zh-CN"/>
          </w:rPr>
          <w:t>建议大小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_Toc454891047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F1D51E5" w14:textId="77777777" w:rsidR="00E23097" w:rsidRDefault="00E23097">
      <w:pPr>
        <w:pStyle w:val="20"/>
        <w:tabs>
          <w:tab w:val="left" w:pos="1080"/>
        </w:tabs>
        <w:rPr>
          <w:rFonts w:asciiTheme="minorHAnsi" w:hAnsiTheme="minorHAnsi" w:cstheme="minorBidi"/>
          <w:bCs w:val="0"/>
          <w:kern w:val="2"/>
          <w:sz w:val="21"/>
          <w:szCs w:val="22"/>
          <w:lang w:eastAsia="zh-CN"/>
        </w:rPr>
      </w:pPr>
      <w:hyperlink w:anchor="_Toc454891048" w:history="1">
        <w:r w:rsidRPr="00B15873">
          <w:rPr>
            <w:rStyle w:val="a3"/>
            <w:lang w:eastAsia="zh-CN"/>
          </w:rPr>
          <w:t>3.2</w:t>
        </w:r>
        <w:r>
          <w:rPr>
            <w:rFonts w:asciiTheme="minorHAnsi" w:hAnsiTheme="minorHAnsi" w:cstheme="minorBidi"/>
            <w:bCs w:val="0"/>
            <w:kern w:val="2"/>
            <w:sz w:val="21"/>
            <w:szCs w:val="22"/>
            <w:lang w:eastAsia="zh-CN"/>
          </w:rPr>
          <w:tab/>
        </w:r>
        <w:r w:rsidRPr="00B15873">
          <w:rPr>
            <w:rStyle w:val="a3"/>
            <w:rFonts w:hint="eastAsia"/>
            <w:lang w:eastAsia="zh-CN"/>
          </w:rPr>
          <w:t>修改大小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_Toc454891048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2DB6E25" w14:textId="77777777" w:rsidR="00E23097" w:rsidRDefault="00E23097">
      <w:pPr>
        <w:pStyle w:val="10"/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4891049" w:history="1">
        <w:r w:rsidRPr="00B15873">
          <w:rPr>
            <w:rStyle w:val="a3"/>
            <w:noProof/>
            <w:lang w:eastAsia="zh-CN"/>
          </w:rPr>
          <w:t>4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B15873">
          <w:rPr>
            <w:rStyle w:val="a3"/>
            <w:rFonts w:hint="eastAsia"/>
            <w:noProof/>
            <w:lang w:eastAsia="zh-CN"/>
          </w:rPr>
          <w:t>光照贴图加载规范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_Toc454891049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1D64DF" w14:textId="77777777" w:rsidR="00E23097" w:rsidRDefault="00E23097">
      <w:pPr>
        <w:pStyle w:val="20"/>
        <w:tabs>
          <w:tab w:val="left" w:pos="1080"/>
        </w:tabs>
        <w:rPr>
          <w:rFonts w:asciiTheme="minorHAnsi" w:hAnsiTheme="minorHAnsi" w:cstheme="minorBidi"/>
          <w:bCs w:val="0"/>
          <w:kern w:val="2"/>
          <w:sz w:val="21"/>
          <w:szCs w:val="22"/>
          <w:lang w:eastAsia="zh-CN"/>
        </w:rPr>
      </w:pPr>
      <w:hyperlink w:anchor="_Toc454891050" w:history="1">
        <w:r w:rsidRPr="00B15873">
          <w:rPr>
            <w:rStyle w:val="a3"/>
            <w:lang w:eastAsia="zh-CN"/>
          </w:rPr>
          <w:t>4.1</w:t>
        </w:r>
        <w:r>
          <w:rPr>
            <w:rFonts w:asciiTheme="minorHAnsi" w:hAnsiTheme="minorHAnsi" w:cstheme="minorBidi"/>
            <w:bCs w:val="0"/>
            <w:kern w:val="2"/>
            <w:sz w:val="21"/>
            <w:szCs w:val="22"/>
            <w:lang w:eastAsia="zh-CN"/>
          </w:rPr>
          <w:tab/>
        </w:r>
        <w:r w:rsidRPr="00B15873">
          <w:rPr>
            <w:rStyle w:val="a3"/>
            <w:rFonts w:hint="eastAsia"/>
            <w:lang w:eastAsia="zh-CN"/>
          </w:rPr>
          <w:t>动态加载资源的问题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_Toc454891050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DB39A59" w14:textId="77777777" w:rsidR="00E23097" w:rsidRDefault="00E23097">
      <w:pPr>
        <w:pStyle w:val="20"/>
        <w:tabs>
          <w:tab w:val="left" w:pos="1080"/>
        </w:tabs>
        <w:rPr>
          <w:rFonts w:asciiTheme="minorHAnsi" w:hAnsiTheme="minorHAnsi" w:cstheme="minorBidi"/>
          <w:bCs w:val="0"/>
          <w:kern w:val="2"/>
          <w:sz w:val="21"/>
          <w:szCs w:val="22"/>
          <w:lang w:eastAsia="zh-CN"/>
        </w:rPr>
      </w:pPr>
      <w:hyperlink w:anchor="_Toc454891051" w:history="1">
        <w:r w:rsidRPr="00B15873">
          <w:rPr>
            <w:rStyle w:val="a3"/>
            <w:lang w:eastAsia="zh-CN"/>
          </w:rPr>
          <w:t>4.2</w:t>
        </w:r>
        <w:r>
          <w:rPr>
            <w:rFonts w:asciiTheme="minorHAnsi" w:hAnsiTheme="minorHAnsi" w:cstheme="minorBidi"/>
            <w:bCs w:val="0"/>
            <w:kern w:val="2"/>
            <w:sz w:val="21"/>
            <w:szCs w:val="22"/>
            <w:lang w:eastAsia="zh-CN"/>
          </w:rPr>
          <w:tab/>
        </w:r>
        <w:r w:rsidRPr="00B15873">
          <w:rPr>
            <w:rStyle w:val="a3"/>
            <w:rFonts w:hint="eastAsia"/>
            <w:lang w:eastAsia="zh-CN"/>
          </w:rPr>
          <w:t>建议加载方式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_Toc454891051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E353248" w14:textId="77777777" w:rsidR="00E23097" w:rsidRDefault="00E23097">
      <w:pPr>
        <w:pStyle w:val="10"/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4891052" w:history="1">
        <w:r w:rsidRPr="00B15873">
          <w:rPr>
            <w:rStyle w:val="a3"/>
            <w:noProof/>
            <w:lang w:eastAsia="zh-CN"/>
          </w:rPr>
          <w:t>5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B15873">
          <w:rPr>
            <w:rStyle w:val="a3"/>
            <w:rFonts w:hint="eastAsia"/>
            <w:noProof/>
            <w:lang w:eastAsia="zh-CN"/>
          </w:rPr>
          <w:t>烘培流程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_Toc454891052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D6C7D9" w14:textId="77777777" w:rsidR="00E23097" w:rsidRDefault="00E23097">
      <w:pPr>
        <w:pStyle w:val="20"/>
        <w:tabs>
          <w:tab w:val="left" w:pos="1080"/>
        </w:tabs>
        <w:rPr>
          <w:rFonts w:asciiTheme="minorHAnsi" w:hAnsiTheme="minorHAnsi" w:cstheme="minorBidi"/>
          <w:bCs w:val="0"/>
          <w:kern w:val="2"/>
          <w:sz w:val="21"/>
          <w:szCs w:val="22"/>
          <w:lang w:eastAsia="zh-CN"/>
        </w:rPr>
      </w:pPr>
      <w:hyperlink w:anchor="_Toc454891053" w:history="1">
        <w:r w:rsidRPr="00B15873">
          <w:rPr>
            <w:rStyle w:val="a3"/>
            <w:lang w:eastAsia="zh-CN"/>
          </w:rPr>
          <w:t>5.1</w:t>
        </w:r>
        <w:r>
          <w:rPr>
            <w:rFonts w:asciiTheme="minorHAnsi" w:hAnsiTheme="minorHAnsi" w:cstheme="minorBidi"/>
            <w:bCs w:val="0"/>
            <w:kern w:val="2"/>
            <w:sz w:val="21"/>
            <w:szCs w:val="22"/>
            <w:lang w:eastAsia="zh-CN"/>
          </w:rPr>
          <w:tab/>
        </w:r>
        <w:r w:rsidRPr="00B15873">
          <w:rPr>
            <w:rStyle w:val="a3"/>
            <w:rFonts w:hint="eastAsia"/>
            <w:lang w:eastAsia="zh-CN"/>
          </w:rPr>
          <w:t>烘培前设置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_Toc454891053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FBDCBEA" w14:textId="77777777" w:rsidR="00E23097" w:rsidRDefault="00E23097">
      <w:pPr>
        <w:pStyle w:val="30"/>
        <w:tabs>
          <w:tab w:val="left" w:pos="10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54891054" w:history="1">
        <w:r w:rsidRPr="00B15873">
          <w:rPr>
            <w:rStyle w:val="a3"/>
            <w:noProof/>
            <w:lang w:eastAsia="zh-CN"/>
          </w:rPr>
          <w:t>5.1.1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B15873">
          <w:rPr>
            <w:rStyle w:val="a3"/>
            <w:noProof/>
            <w:lang w:eastAsia="zh-CN"/>
          </w:rPr>
          <w:t>UV</w:t>
        </w:r>
        <w:r w:rsidRPr="00B15873">
          <w:rPr>
            <w:rStyle w:val="a3"/>
            <w:rFonts w:hint="eastAsia"/>
            <w:noProof/>
            <w:lang w:eastAsia="zh-CN"/>
          </w:rPr>
          <w:t>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_Toc454891054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44A20D" w14:textId="77777777" w:rsidR="00E23097" w:rsidRDefault="00E23097">
      <w:pPr>
        <w:pStyle w:val="30"/>
        <w:tabs>
          <w:tab w:val="left" w:pos="10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54891055" w:history="1">
        <w:r w:rsidRPr="00B15873">
          <w:rPr>
            <w:rStyle w:val="a3"/>
            <w:noProof/>
            <w:lang w:eastAsia="zh-CN"/>
          </w:rPr>
          <w:t>5.1.2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B15873">
          <w:rPr>
            <w:rStyle w:val="a3"/>
            <w:rFonts w:hint="eastAsia"/>
            <w:noProof/>
            <w:lang w:eastAsia="zh-CN"/>
          </w:rPr>
          <w:t>模型设置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_Toc454891055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09C8F4" w14:textId="77777777" w:rsidR="00E23097" w:rsidRDefault="00E23097">
      <w:pPr>
        <w:pStyle w:val="20"/>
        <w:tabs>
          <w:tab w:val="left" w:pos="1080"/>
        </w:tabs>
        <w:rPr>
          <w:rFonts w:asciiTheme="minorHAnsi" w:hAnsiTheme="minorHAnsi" w:cstheme="minorBidi"/>
          <w:bCs w:val="0"/>
          <w:kern w:val="2"/>
          <w:sz w:val="21"/>
          <w:szCs w:val="22"/>
          <w:lang w:eastAsia="zh-CN"/>
        </w:rPr>
      </w:pPr>
      <w:hyperlink w:anchor="_Toc454891056" w:history="1">
        <w:r w:rsidRPr="00B15873">
          <w:rPr>
            <w:rStyle w:val="a3"/>
            <w:lang w:eastAsia="zh-CN"/>
          </w:rPr>
          <w:t>5.2</w:t>
        </w:r>
        <w:r>
          <w:rPr>
            <w:rFonts w:asciiTheme="minorHAnsi" w:hAnsiTheme="minorHAnsi" w:cstheme="minorBidi"/>
            <w:bCs w:val="0"/>
            <w:kern w:val="2"/>
            <w:sz w:val="21"/>
            <w:szCs w:val="22"/>
            <w:lang w:eastAsia="zh-CN"/>
          </w:rPr>
          <w:tab/>
        </w:r>
        <w:r w:rsidRPr="00B15873">
          <w:rPr>
            <w:rStyle w:val="a3"/>
            <w:rFonts w:hint="eastAsia"/>
            <w:lang w:eastAsia="zh-CN"/>
          </w:rPr>
          <w:t>烘培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_Toc454891056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D6F18A1" w14:textId="77777777" w:rsidR="00E23097" w:rsidRDefault="00E23097">
      <w:pPr>
        <w:pStyle w:val="30"/>
        <w:tabs>
          <w:tab w:val="left" w:pos="10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54891057" w:history="1">
        <w:r w:rsidRPr="00B15873">
          <w:rPr>
            <w:rStyle w:val="a3"/>
            <w:noProof/>
            <w:lang w:eastAsia="zh-CN"/>
          </w:rPr>
          <w:t>5.2.1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B15873">
          <w:rPr>
            <w:rStyle w:val="a3"/>
            <w:rFonts w:hint="eastAsia"/>
            <w:noProof/>
            <w:lang w:eastAsia="zh-CN"/>
          </w:rPr>
          <w:t>烘培参数设置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_Toc454891057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107FBF" w14:textId="77777777" w:rsidR="00E23097" w:rsidRDefault="00E23097">
      <w:pPr>
        <w:pStyle w:val="30"/>
        <w:tabs>
          <w:tab w:val="left" w:pos="10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54891058" w:history="1">
        <w:r w:rsidRPr="00B15873">
          <w:rPr>
            <w:rStyle w:val="a3"/>
            <w:noProof/>
            <w:lang w:eastAsia="zh-CN"/>
          </w:rPr>
          <w:t>5.2.2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B15873">
          <w:rPr>
            <w:rStyle w:val="a3"/>
            <w:rFonts w:hint="eastAsia"/>
            <w:noProof/>
            <w:lang w:eastAsia="zh-CN"/>
          </w:rPr>
          <w:t>建议</w:t>
        </w:r>
        <w:r w:rsidRPr="00B15873">
          <w:rPr>
            <w:rStyle w:val="a3"/>
            <w:rFonts w:hint="eastAsia"/>
            <w:noProof/>
          </w:rPr>
          <w:t>烘焙参数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_Toc454891058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01C97B" w14:textId="77777777" w:rsidR="00E23097" w:rsidRDefault="00E23097">
      <w:pPr>
        <w:pStyle w:val="30"/>
        <w:tabs>
          <w:tab w:val="left" w:pos="10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54891059" w:history="1">
        <w:r w:rsidRPr="00B15873">
          <w:rPr>
            <w:rStyle w:val="a3"/>
            <w:noProof/>
            <w:lang w:eastAsia="zh-CN"/>
          </w:rPr>
          <w:t>5.2.3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B15873">
          <w:rPr>
            <w:rStyle w:val="a3"/>
            <w:rFonts w:hint="eastAsia"/>
            <w:noProof/>
            <w:lang w:eastAsia="zh-CN"/>
          </w:rPr>
          <w:t>开始烘培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_Toc454891059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813316" w14:textId="7A809AAD" w:rsidR="00A31CBF" w:rsidRDefault="00844D0B" w:rsidP="00E63D8F">
      <w:pPr>
        <w:pStyle w:val="1"/>
        <w:numPr>
          <w:ilvl w:val="0"/>
          <w:numId w:val="0"/>
        </w:numPr>
        <w:rPr>
          <w:lang w:eastAsia="zh-CN"/>
        </w:rPr>
      </w:pPr>
      <w:r>
        <w:rPr>
          <w:lang w:eastAsia="zh-CN"/>
        </w:rPr>
        <w:fldChar w:fldCharType="end"/>
      </w:r>
      <w:bookmarkStart w:id="20" w:name="_Toc1899706"/>
    </w:p>
    <w:p w14:paraId="7B00B3DD" w14:textId="6155A379" w:rsidR="00D33DB1" w:rsidRPr="00D33DB1" w:rsidRDefault="00E60934" w:rsidP="00D33DB1">
      <w:pPr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pict w14:anchorId="07B20375">
          <v:shape id="_x0000_i1027" type="#_x0000_t75" style="width:6in;height:7.2pt" o:hrpct="0" o:hralign="center" o:hr="t">
            <v:imagedata r:id="rId9" o:title="BD10290_"/>
          </v:shape>
        </w:pict>
      </w:r>
    </w:p>
    <w:p w14:paraId="658C27E9" w14:textId="77777777" w:rsidR="00D33DB1" w:rsidRDefault="00D33DB1" w:rsidP="00D33DB1">
      <w:pPr>
        <w:rPr>
          <w:lang w:eastAsia="zh-CN"/>
        </w:rPr>
      </w:pPr>
    </w:p>
    <w:p w14:paraId="035CAA96" w14:textId="65447DB3" w:rsidR="00872C19" w:rsidRPr="00740572" w:rsidRDefault="0087586C" w:rsidP="00872C19">
      <w:pPr>
        <w:pStyle w:val="1"/>
        <w:shd w:val="clear" w:color="auto" w:fill="FFFFFF"/>
        <w:spacing w:after="150" w:line="360" w:lineRule="atLeast"/>
        <w:rPr>
          <w:color w:val="333333"/>
          <w:sz w:val="21"/>
          <w:szCs w:val="21"/>
        </w:rPr>
      </w:pPr>
      <w:bookmarkStart w:id="21" w:name="_Toc454891039"/>
      <w:r>
        <w:rPr>
          <w:rFonts w:hint="eastAsia"/>
          <w:lang w:eastAsia="zh-CN"/>
        </w:rPr>
        <w:t>技术</w:t>
      </w:r>
      <w:r w:rsidR="00D42FC4">
        <w:rPr>
          <w:rFonts w:hint="eastAsia"/>
          <w:lang w:eastAsia="zh-CN"/>
        </w:rPr>
        <w:t>概述</w:t>
      </w:r>
      <w:bookmarkEnd w:id="21"/>
    </w:p>
    <w:p w14:paraId="0A47AF36" w14:textId="06A73E52" w:rsidR="002B7AB6" w:rsidRDefault="002B7AB6" w:rsidP="002B7AB6">
      <w:pPr>
        <w:pStyle w:val="2"/>
        <w:rPr>
          <w:lang w:eastAsia="zh-CN"/>
        </w:rPr>
      </w:pPr>
      <w:bookmarkStart w:id="22" w:name="_Toc454891040"/>
      <w:proofErr w:type="gramStart"/>
      <w:r>
        <w:rPr>
          <w:rFonts w:hint="eastAsia"/>
          <w:lang w:eastAsia="zh-CN"/>
        </w:rPr>
        <w:t>烘培概念</w:t>
      </w:r>
      <w:bookmarkEnd w:id="22"/>
      <w:proofErr w:type="gramEnd"/>
    </w:p>
    <w:p w14:paraId="7B194F07" w14:textId="0A36D39F" w:rsidR="002B7AB6" w:rsidRPr="009A435E" w:rsidRDefault="002B7AB6" w:rsidP="001A436A">
      <w:pPr>
        <w:rPr>
          <w:rFonts w:asciiTheme="minorEastAsia" w:hAnsiTheme="minorEastAsia"/>
          <w:lang w:eastAsia="zh-CN"/>
        </w:rPr>
      </w:pPr>
      <w:r w:rsidRPr="009A435E">
        <w:rPr>
          <w:rFonts w:asciiTheme="minorEastAsia" w:hAnsiTheme="minorEastAsia"/>
          <w:lang w:eastAsia="zh-CN"/>
        </w:rPr>
        <w:t>烘焙简单地说就是一种</w:t>
      </w:r>
      <w:r w:rsidR="001A436A" w:rsidRPr="009A435E">
        <w:rPr>
          <w:rFonts w:asciiTheme="minorEastAsia" w:hAnsiTheme="minorEastAsia" w:hint="eastAsia"/>
          <w:lang w:eastAsia="zh-CN"/>
        </w:rPr>
        <w:t>将</w:t>
      </w:r>
      <w:r w:rsidRPr="009A435E">
        <w:rPr>
          <w:rFonts w:asciiTheme="minorEastAsia" w:hAnsiTheme="minorEastAsia"/>
          <w:lang w:eastAsia="zh-CN"/>
        </w:rPr>
        <w:t>灯光信息烘焙到</w:t>
      </w:r>
      <w:r w:rsidRPr="009A435E">
        <w:rPr>
          <w:rFonts w:asciiTheme="minorEastAsia" w:hAnsiTheme="minorEastAsia" w:hint="eastAsia"/>
          <w:lang w:eastAsia="zh-CN"/>
        </w:rPr>
        <w:t>模型</w:t>
      </w:r>
      <w:r w:rsidRPr="009A435E">
        <w:rPr>
          <w:rFonts w:asciiTheme="minorEastAsia" w:hAnsiTheme="minorEastAsia"/>
          <w:lang w:eastAsia="zh-CN"/>
        </w:rPr>
        <w:t>表面</w:t>
      </w:r>
      <w:r w:rsidRPr="009A435E">
        <w:rPr>
          <w:rFonts w:asciiTheme="minorEastAsia" w:hAnsiTheme="minorEastAsia" w:hint="eastAsia"/>
          <w:lang w:eastAsia="zh-CN"/>
        </w:rPr>
        <w:t>，</w:t>
      </w:r>
      <w:r w:rsidRPr="009A435E">
        <w:rPr>
          <w:rFonts w:asciiTheme="minorEastAsia" w:hAnsiTheme="minorEastAsia"/>
          <w:lang w:eastAsia="zh-CN"/>
        </w:rPr>
        <w:t>以贴图的形式进行存储</w:t>
      </w:r>
      <w:r w:rsidRPr="009A435E">
        <w:rPr>
          <w:rFonts w:asciiTheme="minorEastAsia" w:hAnsiTheme="minorEastAsia" w:hint="eastAsia"/>
          <w:lang w:eastAsia="zh-CN"/>
        </w:rPr>
        <w:t>的技术。</w:t>
      </w:r>
      <w:proofErr w:type="gramStart"/>
      <w:r w:rsidR="00FF6CCE" w:rsidRPr="009A435E">
        <w:rPr>
          <w:rFonts w:asciiTheme="minorEastAsia" w:hAnsiTheme="minorEastAsia" w:hint="eastAsia"/>
          <w:lang w:eastAsia="zh-CN"/>
        </w:rPr>
        <w:t>烘培生成</w:t>
      </w:r>
      <w:proofErr w:type="gramEnd"/>
      <w:r w:rsidR="00FF6CCE" w:rsidRPr="009A435E">
        <w:rPr>
          <w:rFonts w:asciiTheme="minorEastAsia" w:hAnsiTheme="minorEastAsia" w:hint="eastAsia"/>
          <w:lang w:eastAsia="zh-CN"/>
        </w:rPr>
        <w:t>的贴图称为</w:t>
      </w:r>
      <w:proofErr w:type="spellStart"/>
      <w:r w:rsidR="00FF6CCE" w:rsidRPr="009A435E">
        <w:rPr>
          <w:rFonts w:asciiTheme="minorEastAsia" w:hAnsiTheme="minorEastAsia" w:hint="eastAsia"/>
          <w:lang w:eastAsia="zh-CN"/>
        </w:rPr>
        <w:t>LightingMap</w:t>
      </w:r>
      <w:proofErr w:type="spellEnd"/>
      <w:r w:rsidR="002A511F" w:rsidRPr="009A435E">
        <w:rPr>
          <w:rFonts w:asciiTheme="minorEastAsia" w:hAnsiTheme="minorEastAsia" w:hint="eastAsia"/>
          <w:lang w:eastAsia="zh-CN"/>
        </w:rPr>
        <w:t>即</w:t>
      </w:r>
      <w:r w:rsidR="00FF6CCE" w:rsidRPr="009A435E">
        <w:rPr>
          <w:rFonts w:asciiTheme="minorEastAsia" w:hAnsiTheme="minorEastAsia" w:hint="eastAsia"/>
          <w:lang w:eastAsia="zh-CN"/>
        </w:rPr>
        <w:t>光照贴图。</w:t>
      </w:r>
    </w:p>
    <w:p w14:paraId="17FFE4BB" w14:textId="31025B78" w:rsidR="000044EE" w:rsidRDefault="0087586C" w:rsidP="00360E72">
      <w:pPr>
        <w:pStyle w:val="2"/>
        <w:rPr>
          <w:lang w:eastAsia="zh-CN"/>
        </w:rPr>
      </w:pPr>
      <w:bookmarkStart w:id="23" w:name="_Toc454891041"/>
      <w:proofErr w:type="gramStart"/>
      <w:r>
        <w:rPr>
          <w:rFonts w:hint="eastAsia"/>
          <w:lang w:eastAsia="zh-CN"/>
        </w:rPr>
        <w:t>烘培的</w:t>
      </w:r>
      <w:proofErr w:type="gramEnd"/>
      <w:r>
        <w:rPr>
          <w:rFonts w:hint="eastAsia"/>
          <w:lang w:eastAsia="zh-CN"/>
        </w:rPr>
        <w:t>意义</w:t>
      </w:r>
      <w:bookmarkEnd w:id="23"/>
    </w:p>
    <w:p w14:paraId="00201713" w14:textId="23B51907" w:rsidR="00A27210" w:rsidRPr="009A435E" w:rsidRDefault="002B7AB6" w:rsidP="001A436A">
      <w:pPr>
        <w:rPr>
          <w:rFonts w:asciiTheme="minorEastAsia" w:hAnsiTheme="minorEastAsia"/>
          <w:lang w:eastAsia="zh-CN"/>
        </w:rPr>
      </w:pPr>
      <w:r w:rsidRPr="009A435E">
        <w:rPr>
          <w:rFonts w:asciiTheme="minorEastAsia" w:hAnsiTheme="minorEastAsia" w:hint="eastAsia"/>
          <w:lang w:eastAsia="zh-CN"/>
        </w:rPr>
        <w:t>在游戏中想要模拟</w:t>
      </w:r>
      <w:r w:rsidR="00A27210" w:rsidRPr="009A435E">
        <w:rPr>
          <w:rFonts w:asciiTheme="minorEastAsia" w:hAnsiTheme="minorEastAsia"/>
          <w:lang w:eastAsia="zh-CN"/>
        </w:rPr>
        <w:t>一个逼真的光照环境需要很多不同的灯光相互配合</w:t>
      </w:r>
      <w:r w:rsidR="00A27210" w:rsidRPr="009A435E">
        <w:rPr>
          <w:rFonts w:asciiTheme="minorEastAsia" w:hAnsiTheme="minorEastAsia" w:hint="eastAsia"/>
          <w:lang w:eastAsia="zh-CN"/>
        </w:rPr>
        <w:t>，实时光影</w:t>
      </w:r>
      <w:r w:rsidR="00A27210" w:rsidRPr="009A435E">
        <w:rPr>
          <w:rFonts w:asciiTheme="minorEastAsia" w:hAnsiTheme="minorEastAsia"/>
          <w:lang w:eastAsia="zh-CN"/>
        </w:rPr>
        <w:t>都是由显卡和CPU</w:t>
      </w:r>
      <w:r w:rsidR="00A27210" w:rsidRPr="009A435E">
        <w:rPr>
          <w:rFonts w:asciiTheme="minorEastAsia" w:hAnsiTheme="minorEastAsia" w:hint="eastAsia"/>
          <w:lang w:eastAsia="zh-CN"/>
        </w:rPr>
        <w:t>来</w:t>
      </w:r>
      <w:r w:rsidR="00A27210" w:rsidRPr="009A435E">
        <w:rPr>
          <w:rFonts w:asciiTheme="minorEastAsia" w:hAnsiTheme="minorEastAsia"/>
          <w:lang w:eastAsia="zh-CN"/>
        </w:rPr>
        <w:t>计算的</w:t>
      </w:r>
      <w:r w:rsidR="00BF2A36" w:rsidRPr="009A435E">
        <w:rPr>
          <w:rFonts w:asciiTheme="minorEastAsia" w:hAnsiTheme="minorEastAsia" w:hint="eastAsia"/>
          <w:lang w:eastAsia="zh-CN"/>
        </w:rPr>
        <w:t>，需要消耗大量的</w:t>
      </w:r>
      <w:r w:rsidR="005112E1" w:rsidRPr="009A435E">
        <w:rPr>
          <w:rFonts w:asciiTheme="minorEastAsia" w:hAnsiTheme="minorEastAsia" w:hint="eastAsia"/>
          <w:lang w:eastAsia="zh-CN"/>
        </w:rPr>
        <w:t>系统</w:t>
      </w:r>
      <w:r w:rsidR="00BF2A36" w:rsidRPr="009A435E">
        <w:rPr>
          <w:rFonts w:asciiTheme="minorEastAsia" w:hAnsiTheme="minorEastAsia" w:hint="eastAsia"/>
          <w:lang w:eastAsia="zh-CN"/>
        </w:rPr>
        <w:t>资源</w:t>
      </w:r>
      <w:r w:rsidRPr="009A435E">
        <w:rPr>
          <w:rFonts w:asciiTheme="minorEastAsia" w:hAnsiTheme="minorEastAsia"/>
          <w:lang w:eastAsia="zh-CN"/>
        </w:rPr>
        <w:t>。</w:t>
      </w:r>
      <w:r w:rsidR="00BF2A36" w:rsidRPr="009A435E">
        <w:rPr>
          <w:rFonts w:asciiTheme="minorEastAsia" w:hAnsiTheme="minorEastAsia" w:hint="eastAsia"/>
          <w:lang w:eastAsia="zh-CN"/>
        </w:rPr>
        <w:t>如果</w:t>
      </w:r>
      <w:proofErr w:type="gramStart"/>
      <w:r w:rsidR="00BF2A36" w:rsidRPr="009A435E">
        <w:rPr>
          <w:rFonts w:asciiTheme="minorEastAsia" w:hAnsiTheme="minorEastAsia" w:hint="eastAsia"/>
          <w:lang w:eastAsia="zh-CN"/>
        </w:rPr>
        <w:t>采用</w:t>
      </w:r>
      <w:r w:rsidR="00A27210" w:rsidRPr="009A435E">
        <w:rPr>
          <w:rFonts w:asciiTheme="minorEastAsia" w:hAnsiTheme="minorEastAsia" w:hint="eastAsia"/>
          <w:lang w:eastAsia="zh-CN"/>
        </w:rPr>
        <w:t>烘培</w:t>
      </w:r>
      <w:r w:rsidR="00BF2A36" w:rsidRPr="009A435E">
        <w:rPr>
          <w:rFonts w:asciiTheme="minorEastAsia" w:hAnsiTheme="minorEastAsia" w:hint="eastAsia"/>
          <w:lang w:eastAsia="zh-CN"/>
        </w:rPr>
        <w:t>技术</w:t>
      </w:r>
      <w:proofErr w:type="gramEnd"/>
      <w:r w:rsidR="00A27210" w:rsidRPr="009A435E">
        <w:rPr>
          <w:rFonts w:asciiTheme="minorEastAsia" w:hAnsiTheme="minorEastAsia"/>
          <w:lang w:eastAsia="zh-CN"/>
        </w:rPr>
        <w:t>，这些</w:t>
      </w:r>
      <w:r w:rsidR="00A27210" w:rsidRPr="009A435E">
        <w:rPr>
          <w:rFonts w:asciiTheme="minorEastAsia" w:hAnsiTheme="minorEastAsia" w:hint="eastAsia"/>
          <w:lang w:eastAsia="zh-CN"/>
        </w:rPr>
        <w:t>光影效果</w:t>
      </w:r>
      <w:r w:rsidR="00A27210" w:rsidRPr="009A435E">
        <w:rPr>
          <w:rFonts w:asciiTheme="minorEastAsia" w:hAnsiTheme="minorEastAsia"/>
          <w:lang w:eastAsia="zh-CN"/>
        </w:rPr>
        <w:t>都记录到贴图</w:t>
      </w:r>
      <w:r w:rsidR="00A27210" w:rsidRPr="009A435E">
        <w:rPr>
          <w:rFonts w:asciiTheme="minorEastAsia" w:hAnsiTheme="minorEastAsia" w:hint="eastAsia"/>
          <w:lang w:eastAsia="zh-CN"/>
        </w:rPr>
        <w:t>上</w:t>
      </w:r>
      <w:r w:rsidR="00A27210" w:rsidRPr="009A435E">
        <w:rPr>
          <w:rFonts w:asciiTheme="minorEastAsia" w:hAnsiTheme="minorEastAsia"/>
          <w:lang w:eastAsia="zh-CN"/>
        </w:rPr>
        <w:t>，运行的时候，显卡和CPU不需要</w:t>
      </w:r>
      <w:r w:rsidR="00A27210" w:rsidRPr="009A435E">
        <w:rPr>
          <w:rFonts w:asciiTheme="minorEastAsia" w:hAnsiTheme="minorEastAsia" w:hint="eastAsia"/>
          <w:lang w:eastAsia="zh-CN"/>
        </w:rPr>
        <w:t>再对</w:t>
      </w:r>
      <w:r w:rsidR="00BF2A36" w:rsidRPr="009A435E">
        <w:rPr>
          <w:rFonts w:asciiTheme="minorEastAsia" w:hAnsiTheme="minorEastAsia" w:hint="eastAsia"/>
          <w:lang w:eastAsia="zh-CN"/>
        </w:rPr>
        <w:t>光照</w:t>
      </w:r>
      <w:r w:rsidR="00A27210" w:rsidRPr="009A435E">
        <w:rPr>
          <w:rFonts w:asciiTheme="minorEastAsia" w:hAnsiTheme="minorEastAsia"/>
          <w:lang w:eastAsia="zh-CN"/>
        </w:rPr>
        <w:t>效果</w:t>
      </w:r>
      <w:r w:rsidR="00BF2A36" w:rsidRPr="009A435E">
        <w:rPr>
          <w:rFonts w:asciiTheme="minorEastAsia" w:hAnsiTheme="minorEastAsia" w:hint="eastAsia"/>
          <w:lang w:eastAsia="zh-CN"/>
        </w:rPr>
        <w:t>进行</w:t>
      </w:r>
      <w:r w:rsidR="00A27210" w:rsidRPr="009A435E">
        <w:rPr>
          <w:rFonts w:asciiTheme="minorEastAsia" w:hAnsiTheme="minorEastAsia"/>
          <w:lang w:eastAsia="zh-CN"/>
        </w:rPr>
        <w:t>运算</w:t>
      </w:r>
      <w:r w:rsidR="00A27210" w:rsidRPr="009A435E">
        <w:rPr>
          <w:rFonts w:asciiTheme="minorEastAsia" w:hAnsiTheme="minorEastAsia" w:hint="eastAsia"/>
          <w:lang w:eastAsia="zh-CN"/>
        </w:rPr>
        <w:t>，极大</w:t>
      </w:r>
      <w:r w:rsidR="00A27210" w:rsidRPr="009A435E">
        <w:rPr>
          <w:rFonts w:asciiTheme="minorEastAsia" w:hAnsiTheme="minorEastAsia"/>
          <w:lang w:eastAsia="zh-CN"/>
        </w:rPr>
        <w:t>节约</w:t>
      </w:r>
      <w:r w:rsidR="005112E1" w:rsidRPr="009A435E">
        <w:rPr>
          <w:rFonts w:asciiTheme="minorEastAsia" w:hAnsiTheme="minorEastAsia" w:hint="eastAsia"/>
          <w:lang w:eastAsia="zh-CN"/>
        </w:rPr>
        <w:t>系统</w:t>
      </w:r>
      <w:r w:rsidR="00A27210" w:rsidRPr="009A435E">
        <w:rPr>
          <w:rFonts w:asciiTheme="minorEastAsia" w:hAnsiTheme="minorEastAsia"/>
          <w:lang w:eastAsia="zh-CN"/>
        </w:rPr>
        <w:t>资源。</w:t>
      </w:r>
    </w:p>
    <w:p w14:paraId="17992E49" w14:textId="77777777" w:rsidR="000044EE" w:rsidRPr="000044EE" w:rsidRDefault="000044EE" w:rsidP="000044EE">
      <w:pPr>
        <w:rPr>
          <w:lang w:eastAsia="zh-CN"/>
        </w:rPr>
      </w:pPr>
    </w:p>
    <w:p w14:paraId="7E53AB2C" w14:textId="6B5A523E" w:rsidR="001B60BA" w:rsidRDefault="00A27210" w:rsidP="00360E72">
      <w:pPr>
        <w:pStyle w:val="2"/>
        <w:rPr>
          <w:lang w:eastAsia="zh-CN"/>
        </w:rPr>
      </w:pPr>
      <w:bookmarkStart w:id="24" w:name="_Toc454891042"/>
      <w:proofErr w:type="gramStart"/>
      <w:r>
        <w:rPr>
          <w:rFonts w:hint="eastAsia"/>
          <w:lang w:eastAsia="zh-CN"/>
        </w:rPr>
        <w:t>烘培方式</w:t>
      </w:r>
      <w:bookmarkEnd w:id="24"/>
      <w:proofErr w:type="gramEnd"/>
    </w:p>
    <w:p w14:paraId="0B0F742D" w14:textId="757C0777" w:rsidR="00A27210" w:rsidRPr="009A435E" w:rsidRDefault="00A27210" w:rsidP="00A27210">
      <w:pPr>
        <w:rPr>
          <w:rFonts w:asciiTheme="minorEastAsia" w:hAnsiTheme="minorEastAsia"/>
          <w:lang w:eastAsia="zh-CN"/>
        </w:rPr>
      </w:pPr>
      <w:r w:rsidRPr="009A435E">
        <w:rPr>
          <w:rFonts w:asciiTheme="minorEastAsia" w:hAnsiTheme="minorEastAsia" w:hint="eastAsia"/>
          <w:lang w:eastAsia="zh-CN"/>
        </w:rPr>
        <w:t>有以下两种方式：</w:t>
      </w:r>
    </w:p>
    <w:p w14:paraId="1B81649D" w14:textId="2178B86F" w:rsidR="00A27210" w:rsidRPr="009A435E" w:rsidRDefault="00A27210" w:rsidP="00A27210">
      <w:pPr>
        <w:rPr>
          <w:rFonts w:asciiTheme="minorEastAsia" w:hAnsiTheme="minorEastAsia"/>
          <w:lang w:eastAsia="zh-CN"/>
        </w:rPr>
      </w:pPr>
      <w:r w:rsidRPr="009A435E">
        <w:rPr>
          <w:rStyle w:val="apple-converted-space"/>
          <w:rFonts w:asciiTheme="minorEastAsia" w:hAnsiTheme="minorEastAsia"/>
          <w:color w:val="000000"/>
          <w:lang w:eastAsia="zh-CN"/>
        </w:rPr>
        <w:t> </w:t>
      </w:r>
      <w:r w:rsidRPr="009A435E">
        <w:rPr>
          <w:rFonts w:asciiTheme="minorEastAsia" w:hAnsiTheme="minorEastAsia"/>
          <w:lang w:eastAsia="zh-CN"/>
        </w:rPr>
        <w:t>1</w:t>
      </w:r>
      <w:r w:rsidRPr="009A435E">
        <w:rPr>
          <w:rFonts w:asciiTheme="minorEastAsia" w:hAnsiTheme="minorEastAsia" w:hint="eastAsia"/>
          <w:lang w:eastAsia="zh-CN"/>
        </w:rPr>
        <w:t>．</w:t>
      </w:r>
      <w:r w:rsidRPr="009A435E">
        <w:rPr>
          <w:rFonts w:asciiTheme="minorEastAsia" w:hAnsiTheme="minorEastAsia"/>
          <w:lang w:eastAsia="zh-CN"/>
        </w:rPr>
        <w:t>在3dmax等模型制作软件中对场景进行烘焙。将烘焙好的模型以及贴图导入到</w:t>
      </w:r>
      <w:r w:rsidRPr="009A435E">
        <w:rPr>
          <w:rFonts w:asciiTheme="minorEastAsia" w:hAnsiTheme="minorEastAsia" w:hint="eastAsia"/>
          <w:lang w:eastAsia="zh-CN"/>
        </w:rPr>
        <w:t>U</w:t>
      </w:r>
      <w:r w:rsidRPr="009A435E">
        <w:rPr>
          <w:rFonts w:asciiTheme="minorEastAsia" w:hAnsiTheme="minorEastAsia"/>
          <w:lang w:eastAsia="zh-CN"/>
        </w:rPr>
        <w:t>nity</w:t>
      </w:r>
      <w:r w:rsidRPr="009A435E">
        <w:rPr>
          <w:rFonts w:asciiTheme="minorEastAsia" w:hAnsiTheme="minorEastAsia" w:hint="eastAsia"/>
          <w:lang w:eastAsia="zh-CN"/>
        </w:rPr>
        <w:t>中</w:t>
      </w:r>
      <w:r w:rsidRPr="009A435E">
        <w:rPr>
          <w:rFonts w:asciiTheme="minorEastAsia" w:hAnsiTheme="minorEastAsia"/>
          <w:lang w:eastAsia="zh-CN"/>
        </w:rPr>
        <w:t>。</w:t>
      </w:r>
    </w:p>
    <w:p w14:paraId="4DFD8CB6" w14:textId="035911E0" w:rsidR="00A27210" w:rsidRPr="009A435E" w:rsidRDefault="00A27210" w:rsidP="00A27210">
      <w:pPr>
        <w:rPr>
          <w:rFonts w:asciiTheme="minorEastAsia" w:hAnsiTheme="minorEastAsia"/>
          <w:lang w:eastAsia="zh-CN"/>
        </w:rPr>
      </w:pPr>
      <w:r w:rsidRPr="009A435E">
        <w:rPr>
          <w:rFonts w:asciiTheme="minorEastAsia" w:hAnsiTheme="minorEastAsia"/>
          <w:lang w:eastAsia="zh-CN"/>
        </w:rPr>
        <w:t> 2</w:t>
      </w:r>
      <w:r w:rsidRPr="009A435E">
        <w:rPr>
          <w:rFonts w:asciiTheme="minorEastAsia" w:hAnsiTheme="minorEastAsia" w:hint="eastAsia"/>
          <w:lang w:eastAsia="zh-CN"/>
        </w:rPr>
        <w:t>．</w:t>
      </w:r>
      <w:r w:rsidRPr="009A435E">
        <w:rPr>
          <w:rFonts w:asciiTheme="minorEastAsia" w:hAnsiTheme="minorEastAsia"/>
          <w:lang w:eastAsia="zh-CN"/>
        </w:rPr>
        <w:t>用</w:t>
      </w:r>
      <w:r w:rsidRPr="009A435E">
        <w:rPr>
          <w:rFonts w:asciiTheme="minorEastAsia" w:hAnsiTheme="minorEastAsia" w:hint="eastAsia"/>
          <w:lang w:eastAsia="zh-CN"/>
        </w:rPr>
        <w:t>Unity</w:t>
      </w:r>
      <w:r w:rsidRPr="009A435E">
        <w:rPr>
          <w:rFonts w:asciiTheme="minorEastAsia" w:hAnsiTheme="minorEastAsia"/>
          <w:lang w:eastAsia="zh-CN"/>
        </w:rPr>
        <w:t>自身的烘焙系统对场景进行烘焙。</w:t>
      </w:r>
    </w:p>
    <w:p w14:paraId="2F658DB0" w14:textId="0C677241" w:rsidR="00A27210" w:rsidRDefault="001A436A" w:rsidP="00A27210">
      <w:pPr>
        <w:rPr>
          <w:lang w:eastAsia="zh-CN"/>
        </w:rPr>
      </w:pPr>
      <w:r w:rsidRPr="009A435E">
        <w:rPr>
          <w:rFonts w:asciiTheme="minorEastAsia" w:hAnsiTheme="minorEastAsia" w:hint="eastAsia"/>
          <w:lang w:eastAsia="zh-CN"/>
        </w:rPr>
        <w:t>本文档仅讲述使用Unity自身的</w:t>
      </w:r>
      <w:proofErr w:type="gramStart"/>
      <w:r w:rsidRPr="009A435E">
        <w:rPr>
          <w:rFonts w:asciiTheme="minorEastAsia" w:hAnsiTheme="minorEastAsia" w:hint="eastAsia"/>
          <w:lang w:eastAsia="zh-CN"/>
        </w:rPr>
        <w:t>烘培系统</w:t>
      </w:r>
      <w:proofErr w:type="gramEnd"/>
      <w:r w:rsidRPr="009A435E">
        <w:rPr>
          <w:rFonts w:asciiTheme="minorEastAsia" w:hAnsiTheme="minorEastAsia" w:hint="eastAsia"/>
          <w:lang w:eastAsia="zh-CN"/>
        </w:rPr>
        <w:t>的技术规范。</w:t>
      </w:r>
    </w:p>
    <w:p w14:paraId="1C7F3865" w14:textId="77777777" w:rsidR="001A436A" w:rsidRPr="00A27210" w:rsidRDefault="001A436A" w:rsidP="00A27210">
      <w:pPr>
        <w:rPr>
          <w:lang w:eastAsia="zh-CN"/>
        </w:rPr>
      </w:pPr>
    </w:p>
    <w:p w14:paraId="3E388054" w14:textId="615BFA31" w:rsidR="00D42FC4" w:rsidRDefault="00E60934" w:rsidP="00D42FC4">
      <w:pPr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/>
        </w:rPr>
        <w:pict w14:anchorId="1679FFEE">
          <v:shape id="_x0000_i1028" type="#_x0000_t75" style="width:6in;height:7.2pt" o:hrpct="0" o:hralign="center" o:hr="t">
            <v:imagedata r:id="rId9" o:title="BD10290_"/>
          </v:shape>
        </w:pict>
      </w:r>
    </w:p>
    <w:p w14:paraId="209A1480" w14:textId="77777777" w:rsidR="00A27210" w:rsidRPr="00D42FC4" w:rsidRDefault="00A27210" w:rsidP="00D42FC4">
      <w:pPr>
        <w:rPr>
          <w:lang w:eastAsia="zh-CN"/>
        </w:rPr>
      </w:pPr>
    </w:p>
    <w:p w14:paraId="2EFA6D45" w14:textId="4813DE66" w:rsidR="000F0731" w:rsidRDefault="000F0731" w:rsidP="00D42FC4">
      <w:pPr>
        <w:pStyle w:val="1"/>
        <w:rPr>
          <w:rFonts w:hint="eastAsia"/>
          <w:lang w:eastAsia="zh-CN"/>
        </w:rPr>
      </w:pPr>
      <w:bookmarkStart w:id="25" w:name="_Toc454891043"/>
      <w:bookmarkEnd w:id="20"/>
      <w:proofErr w:type="gramStart"/>
      <w:r>
        <w:rPr>
          <w:rFonts w:hint="eastAsia"/>
          <w:lang w:eastAsia="zh-CN"/>
        </w:rPr>
        <w:t>烘培适用</w:t>
      </w:r>
      <w:proofErr w:type="gramEnd"/>
      <w:r>
        <w:rPr>
          <w:rFonts w:hint="eastAsia"/>
          <w:lang w:eastAsia="zh-CN"/>
        </w:rPr>
        <w:t>规范</w:t>
      </w:r>
      <w:bookmarkEnd w:id="25"/>
    </w:p>
    <w:p w14:paraId="5E38375D" w14:textId="3FC89686" w:rsidR="000F0731" w:rsidRDefault="008579CA" w:rsidP="000F0731">
      <w:pPr>
        <w:pStyle w:val="2"/>
        <w:rPr>
          <w:rFonts w:hint="eastAsia"/>
          <w:lang w:eastAsia="zh-CN"/>
        </w:rPr>
      </w:pPr>
      <w:bookmarkStart w:id="26" w:name="_Toc454891044"/>
      <w:r>
        <w:rPr>
          <w:rFonts w:hint="eastAsia"/>
          <w:lang w:eastAsia="zh-CN"/>
        </w:rPr>
        <w:t>适用原则</w:t>
      </w:r>
      <w:bookmarkEnd w:id="26"/>
    </w:p>
    <w:p w14:paraId="3D47CB24" w14:textId="0705A5B5" w:rsidR="000F0731" w:rsidRDefault="000F0731" w:rsidP="000F07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对于关卡类的游戏</w:t>
      </w:r>
      <w:r w:rsidR="008579CA">
        <w:rPr>
          <w:rFonts w:hint="eastAsia"/>
          <w:lang w:eastAsia="zh-CN"/>
        </w:rPr>
        <w:t>，如果关卡数量较多，每个关卡生成一张光照贴图</w:t>
      </w:r>
      <w:r w:rsidR="00E23097">
        <w:rPr>
          <w:rFonts w:hint="eastAsia"/>
          <w:lang w:eastAsia="zh-CN"/>
        </w:rPr>
        <w:t>会照成游戏包体的急剧增加，不建议</w:t>
      </w:r>
      <w:proofErr w:type="gramStart"/>
      <w:r w:rsidR="00E23097">
        <w:rPr>
          <w:rFonts w:hint="eastAsia"/>
          <w:lang w:eastAsia="zh-CN"/>
        </w:rPr>
        <w:t>采用烘培方式</w:t>
      </w:r>
      <w:proofErr w:type="gramEnd"/>
      <w:r w:rsidR="00E23097">
        <w:rPr>
          <w:rFonts w:hint="eastAsia"/>
          <w:lang w:eastAsia="zh-CN"/>
        </w:rPr>
        <w:t>。</w:t>
      </w:r>
    </w:p>
    <w:p w14:paraId="2612C4A6" w14:textId="02329A1A" w:rsidR="000F0731" w:rsidRDefault="000F0731" w:rsidP="000F07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eastAsia="zh-CN"/>
        </w:rPr>
        <w:t>ARPG</w:t>
      </w:r>
      <w:r>
        <w:rPr>
          <w:rFonts w:hint="eastAsia"/>
          <w:lang w:eastAsia="zh-CN"/>
        </w:rPr>
        <w:t>类游戏，关卡数量有限</w:t>
      </w:r>
      <w:r w:rsidR="00E23097">
        <w:rPr>
          <w:rFonts w:hint="eastAsia"/>
          <w:lang w:eastAsia="zh-CN"/>
        </w:rPr>
        <w:t>，可以</w:t>
      </w:r>
      <w:proofErr w:type="gramStart"/>
      <w:r w:rsidR="00E23097">
        <w:rPr>
          <w:rFonts w:hint="eastAsia"/>
          <w:lang w:eastAsia="zh-CN"/>
        </w:rPr>
        <w:t>采用烘培的</w:t>
      </w:r>
      <w:proofErr w:type="gramEnd"/>
      <w:r w:rsidR="00E23097">
        <w:rPr>
          <w:rFonts w:hint="eastAsia"/>
          <w:lang w:eastAsia="zh-CN"/>
        </w:rPr>
        <w:t>方式</w:t>
      </w:r>
    </w:p>
    <w:p w14:paraId="4322F8FE" w14:textId="765B01F7" w:rsidR="000F0731" w:rsidRDefault="000F0731" w:rsidP="000F0731">
      <w:pPr>
        <w:pStyle w:val="2"/>
        <w:rPr>
          <w:rFonts w:hint="eastAsia"/>
          <w:lang w:eastAsia="zh-CN"/>
        </w:rPr>
      </w:pPr>
      <w:bookmarkStart w:id="27" w:name="_Toc454891045"/>
      <w:r>
        <w:rPr>
          <w:rFonts w:hint="eastAsia"/>
          <w:lang w:eastAsia="zh-CN"/>
        </w:rPr>
        <w:t>技术替代方案</w:t>
      </w:r>
      <w:bookmarkEnd w:id="27"/>
    </w:p>
    <w:p w14:paraId="1C675193" w14:textId="5E6DA749" w:rsidR="000F0731" w:rsidRDefault="008579CA" w:rsidP="000F07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</w:t>
      </w:r>
      <w:r w:rsidR="000F0731">
        <w:rPr>
          <w:rFonts w:hint="eastAsia"/>
          <w:lang w:eastAsia="zh-CN"/>
        </w:rPr>
        <w:t>美术资源</w:t>
      </w:r>
      <w:r>
        <w:rPr>
          <w:rFonts w:hint="eastAsia"/>
          <w:lang w:eastAsia="zh-CN"/>
        </w:rPr>
        <w:t>，将光影信息绘制在</w:t>
      </w:r>
      <w:r w:rsidR="00E23097">
        <w:rPr>
          <w:rFonts w:hint="eastAsia"/>
          <w:lang w:eastAsia="zh-CN"/>
        </w:rPr>
        <w:t>模型</w:t>
      </w:r>
      <w:r>
        <w:rPr>
          <w:rFonts w:hint="eastAsia"/>
          <w:lang w:eastAsia="zh-CN"/>
        </w:rPr>
        <w:t>贴图上</w:t>
      </w:r>
      <w:r w:rsidR="00E23097">
        <w:rPr>
          <w:rFonts w:hint="eastAsia"/>
          <w:lang w:eastAsia="zh-CN"/>
        </w:rPr>
        <w:t>。</w:t>
      </w:r>
    </w:p>
    <w:p w14:paraId="29D0DCE5" w14:textId="77777777" w:rsidR="000F0731" w:rsidRPr="00E23097" w:rsidRDefault="000F0731" w:rsidP="000F0731">
      <w:pPr>
        <w:rPr>
          <w:lang w:eastAsia="zh-CN"/>
        </w:rPr>
      </w:pPr>
    </w:p>
    <w:p w14:paraId="4CB7124F" w14:textId="77777777" w:rsidR="000F0731" w:rsidRDefault="000F0731" w:rsidP="000F0731">
      <w:pPr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/>
        </w:rPr>
        <w:pict w14:anchorId="63114D57">
          <v:shape id="_x0000_i1030" type="#_x0000_t75" style="width:6in;height:7.2pt" o:hrpct="0" o:hralign="center" o:hr="t">
            <v:imagedata r:id="rId9" o:title="BD10290_"/>
          </v:shape>
        </w:pict>
      </w:r>
    </w:p>
    <w:p w14:paraId="134F44DB" w14:textId="77777777" w:rsidR="000F0731" w:rsidRPr="000F0731" w:rsidRDefault="000F0731" w:rsidP="000F0731">
      <w:pPr>
        <w:rPr>
          <w:rFonts w:hint="eastAsia"/>
          <w:lang w:eastAsia="zh-CN"/>
        </w:rPr>
      </w:pPr>
    </w:p>
    <w:p w14:paraId="20475715" w14:textId="37B4110F" w:rsidR="009A435E" w:rsidRDefault="009A435E" w:rsidP="00D42FC4">
      <w:pPr>
        <w:pStyle w:val="1"/>
        <w:rPr>
          <w:rFonts w:hint="eastAsia"/>
          <w:lang w:eastAsia="zh-CN"/>
        </w:rPr>
      </w:pPr>
      <w:bookmarkStart w:id="28" w:name="_Toc454891046"/>
      <w:r>
        <w:rPr>
          <w:rFonts w:hint="eastAsia"/>
          <w:lang w:eastAsia="zh-CN"/>
        </w:rPr>
        <w:lastRenderedPageBreak/>
        <w:t>光照贴图大小规范</w:t>
      </w:r>
      <w:bookmarkEnd w:id="28"/>
    </w:p>
    <w:p w14:paraId="1BB0F500" w14:textId="294943C3" w:rsidR="009A435E" w:rsidRDefault="002F27C4" w:rsidP="002F27C4">
      <w:pPr>
        <w:pStyle w:val="2"/>
        <w:rPr>
          <w:rFonts w:hint="eastAsia"/>
          <w:lang w:eastAsia="zh-CN"/>
        </w:rPr>
      </w:pPr>
      <w:bookmarkStart w:id="29" w:name="_Toc454891047"/>
      <w:r>
        <w:rPr>
          <w:rFonts w:hint="eastAsia"/>
          <w:lang w:eastAsia="zh-CN"/>
        </w:rPr>
        <w:t>建议大小</w:t>
      </w:r>
      <w:bookmarkEnd w:id="29"/>
    </w:p>
    <w:p w14:paraId="0615F075" w14:textId="1189DC60" w:rsidR="002F27C4" w:rsidRDefault="002F27C4" w:rsidP="002F27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建议每个场景使用一张</w:t>
      </w:r>
      <w:r>
        <w:rPr>
          <w:rFonts w:hint="eastAsia"/>
          <w:lang w:eastAsia="zh-CN"/>
        </w:rPr>
        <w:t>512*512</w:t>
      </w:r>
      <w:r>
        <w:rPr>
          <w:rFonts w:hint="eastAsia"/>
          <w:lang w:eastAsia="zh-CN"/>
        </w:rPr>
        <w:t>像素的光照贴图。</w:t>
      </w:r>
    </w:p>
    <w:p w14:paraId="70D7FF0D" w14:textId="09625492" w:rsidR="002F27C4" w:rsidRDefault="003649AF" w:rsidP="003649AF">
      <w:pPr>
        <w:pStyle w:val="2"/>
        <w:rPr>
          <w:rFonts w:hint="eastAsia"/>
          <w:lang w:eastAsia="zh-CN"/>
        </w:rPr>
      </w:pPr>
      <w:bookmarkStart w:id="30" w:name="_Toc454891048"/>
      <w:r>
        <w:rPr>
          <w:rFonts w:hint="eastAsia"/>
          <w:lang w:eastAsia="zh-CN"/>
        </w:rPr>
        <w:t>修改大小</w:t>
      </w:r>
      <w:bookmarkEnd w:id="30"/>
    </w:p>
    <w:p w14:paraId="07F82483" w14:textId="7CBB895B" w:rsidR="003649AF" w:rsidRDefault="003649AF" w:rsidP="003649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Unity</w:t>
      </w:r>
      <w:r>
        <w:rPr>
          <w:rFonts w:hint="eastAsia"/>
          <w:lang w:eastAsia="zh-CN"/>
        </w:rPr>
        <w:t>默认生成的光照贴图是</w:t>
      </w:r>
      <w:r>
        <w:rPr>
          <w:rFonts w:hint="eastAsia"/>
          <w:lang w:eastAsia="zh-CN"/>
        </w:rPr>
        <w:t>1024*1024</w:t>
      </w:r>
      <w:r>
        <w:rPr>
          <w:rFonts w:hint="eastAsia"/>
          <w:lang w:eastAsia="zh-CN"/>
        </w:rPr>
        <w:t>像素大小，</w:t>
      </w:r>
      <w:r w:rsidR="006865C4">
        <w:rPr>
          <w:rFonts w:hint="eastAsia"/>
          <w:lang w:eastAsia="zh-CN"/>
        </w:rPr>
        <w:t>对于手机游戏而言过大需要修改其大小。</w:t>
      </w:r>
    </w:p>
    <w:p w14:paraId="39BCE56B" w14:textId="6BBCE566" w:rsidR="003649AF" w:rsidRPr="003649AF" w:rsidRDefault="003649AF" w:rsidP="003649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提供一个</w:t>
      </w:r>
      <w:r>
        <w:rPr>
          <w:rFonts w:hint="eastAsia"/>
          <w:lang w:eastAsia="zh-CN"/>
        </w:rPr>
        <w:t>C#</w:t>
      </w:r>
      <w:r>
        <w:rPr>
          <w:rFonts w:hint="eastAsia"/>
          <w:lang w:eastAsia="zh-CN"/>
        </w:rPr>
        <w:t>脚本工具进行场景烘培，在脚本中设置光照贴图大小。</w:t>
      </w:r>
    </w:p>
    <w:p w14:paraId="1C532BD9" w14:textId="6B5954FC" w:rsidR="003649AF" w:rsidRDefault="003649AF" w:rsidP="003649AF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5D1E3265" wp14:editId="4BDB5E49">
            <wp:extent cx="3937734" cy="1412364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732" cy="141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540E" w14:textId="77777777" w:rsidR="000F0731" w:rsidRPr="00A27210" w:rsidRDefault="000F0731" w:rsidP="000F0731">
      <w:pPr>
        <w:rPr>
          <w:lang w:eastAsia="zh-CN"/>
        </w:rPr>
      </w:pPr>
    </w:p>
    <w:p w14:paraId="360E9040" w14:textId="77777777" w:rsidR="000F0731" w:rsidRDefault="000F0731" w:rsidP="000F0731">
      <w:pPr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/>
        </w:rPr>
        <w:pict w14:anchorId="6B8F31FB">
          <v:shape id="_x0000_i1031" type="#_x0000_t75" style="width:6in;height:7.2pt" o:hrpct="0" o:hralign="center" o:hr="t">
            <v:imagedata r:id="rId9" o:title="BD10290_"/>
          </v:shape>
        </w:pict>
      </w:r>
    </w:p>
    <w:p w14:paraId="713A7B0A" w14:textId="77777777" w:rsidR="000F0731" w:rsidRPr="003649AF" w:rsidRDefault="000F0731" w:rsidP="003649AF">
      <w:pPr>
        <w:rPr>
          <w:rFonts w:hint="eastAsia"/>
          <w:lang w:eastAsia="zh-CN"/>
        </w:rPr>
      </w:pPr>
    </w:p>
    <w:p w14:paraId="3DBF6494" w14:textId="72FE2A7D" w:rsidR="00E60934" w:rsidRDefault="00E60934" w:rsidP="00D42FC4">
      <w:pPr>
        <w:pStyle w:val="1"/>
        <w:rPr>
          <w:rFonts w:hint="eastAsia"/>
          <w:lang w:eastAsia="zh-CN"/>
        </w:rPr>
      </w:pPr>
      <w:bookmarkStart w:id="31" w:name="_Toc454891049"/>
      <w:r>
        <w:rPr>
          <w:rFonts w:hint="eastAsia"/>
          <w:lang w:eastAsia="zh-CN"/>
        </w:rPr>
        <w:t>光照贴图</w:t>
      </w:r>
      <w:r w:rsidR="009A435E">
        <w:rPr>
          <w:rFonts w:hint="eastAsia"/>
          <w:lang w:eastAsia="zh-CN"/>
        </w:rPr>
        <w:t>加载</w:t>
      </w:r>
      <w:r>
        <w:rPr>
          <w:rFonts w:hint="eastAsia"/>
          <w:lang w:eastAsia="zh-CN"/>
        </w:rPr>
        <w:t>规范</w:t>
      </w:r>
      <w:bookmarkEnd w:id="31"/>
    </w:p>
    <w:p w14:paraId="0C6DAF05" w14:textId="65200AC4" w:rsidR="00E60934" w:rsidRDefault="00EB0BF4" w:rsidP="00EB0BF4">
      <w:pPr>
        <w:pStyle w:val="2"/>
        <w:rPr>
          <w:rFonts w:hint="eastAsia"/>
          <w:lang w:eastAsia="zh-CN"/>
        </w:rPr>
      </w:pPr>
      <w:bookmarkStart w:id="32" w:name="_Toc454891050"/>
      <w:r>
        <w:rPr>
          <w:rFonts w:hint="eastAsia"/>
          <w:lang w:eastAsia="zh-CN"/>
        </w:rPr>
        <w:t>动态加载</w:t>
      </w:r>
      <w:r w:rsidR="009200B5">
        <w:rPr>
          <w:rFonts w:hint="eastAsia"/>
          <w:lang w:eastAsia="zh-CN"/>
        </w:rPr>
        <w:t>资源的问题</w:t>
      </w:r>
      <w:bookmarkEnd w:id="32"/>
    </w:p>
    <w:p w14:paraId="16BE3324" w14:textId="7E583D05" w:rsidR="009200B5" w:rsidRDefault="000032A3" w:rsidP="000032A3">
      <w:pPr>
        <w:rPr>
          <w:rFonts w:asciiTheme="minorEastAsia" w:hAnsiTheme="minorEastAsia" w:hint="eastAsia"/>
          <w:lang w:eastAsia="zh-CN"/>
        </w:rPr>
      </w:pPr>
      <w:r w:rsidRPr="000032A3">
        <w:rPr>
          <w:rFonts w:asciiTheme="minorEastAsia" w:hAnsiTheme="minorEastAsia" w:hint="eastAsia"/>
          <w:lang w:eastAsia="zh-CN"/>
        </w:rPr>
        <w:t>在Unity5.x中，prefab不保存模型的光照贴图，</w:t>
      </w:r>
      <w:r>
        <w:rPr>
          <w:rFonts w:asciiTheme="minorEastAsia" w:hAnsiTheme="minorEastAsia" w:hint="eastAsia"/>
          <w:lang w:eastAsia="zh-CN"/>
        </w:rPr>
        <w:t>如果将模型分割出去</w:t>
      </w:r>
      <w:r w:rsidRPr="000032A3">
        <w:rPr>
          <w:rFonts w:asciiTheme="minorEastAsia" w:hAnsiTheme="minorEastAsia" w:hint="eastAsia"/>
          <w:lang w:eastAsia="zh-CN"/>
        </w:rPr>
        <w:t>进行动态加载，那么显示出来的模型并不带贴图效果</w:t>
      </w:r>
      <w:r w:rsidR="0067320B">
        <w:rPr>
          <w:rFonts w:asciiTheme="minorEastAsia" w:hAnsiTheme="minorEastAsia" w:hint="eastAsia"/>
          <w:lang w:eastAsia="zh-CN"/>
        </w:rPr>
        <w:t>。</w:t>
      </w:r>
    </w:p>
    <w:p w14:paraId="57430FA6" w14:textId="658A9B8F" w:rsidR="009200B5" w:rsidRDefault="009200B5" w:rsidP="009200B5">
      <w:pPr>
        <w:pStyle w:val="2"/>
        <w:rPr>
          <w:rFonts w:hint="eastAsia"/>
          <w:lang w:eastAsia="zh-CN"/>
        </w:rPr>
      </w:pPr>
      <w:bookmarkStart w:id="33" w:name="_Toc454891051"/>
      <w:r>
        <w:rPr>
          <w:rFonts w:hint="eastAsia"/>
          <w:lang w:eastAsia="zh-CN"/>
        </w:rPr>
        <w:t>建议加载方式</w:t>
      </w:r>
      <w:bookmarkEnd w:id="33"/>
    </w:p>
    <w:p w14:paraId="4E27AFD6" w14:textId="4DA78732" w:rsidR="000F0731" w:rsidRDefault="009200B5" w:rsidP="000F07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建议采用</w:t>
      </w:r>
      <w:proofErr w:type="spellStart"/>
      <w:r w:rsidR="0067320B" w:rsidRPr="0067320B">
        <w:rPr>
          <w:rFonts w:asciiTheme="minorEastAsia" w:hAnsiTheme="minorEastAsia" w:hint="eastAsia"/>
          <w:lang w:eastAsia="zh-CN"/>
        </w:rPr>
        <w:t>Application.LoadLevel</w:t>
      </w:r>
      <w:proofErr w:type="spellEnd"/>
      <w:r>
        <w:rPr>
          <w:rFonts w:hint="eastAsia"/>
          <w:lang w:eastAsia="zh-CN"/>
        </w:rPr>
        <w:t>接加载场景的方式</w:t>
      </w:r>
      <w:r w:rsidR="0067320B">
        <w:rPr>
          <w:rFonts w:hint="eastAsia"/>
          <w:lang w:eastAsia="zh-CN"/>
        </w:rPr>
        <w:t>。</w:t>
      </w:r>
    </w:p>
    <w:p w14:paraId="5BDC13BA" w14:textId="77777777" w:rsidR="008579CA" w:rsidRPr="00A27210" w:rsidRDefault="008579CA" w:rsidP="008579CA">
      <w:pPr>
        <w:rPr>
          <w:lang w:eastAsia="zh-CN"/>
        </w:rPr>
      </w:pPr>
    </w:p>
    <w:p w14:paraId="24EDA4C2" w14:textId="77777777" w:rsidR="008579CA" w:rsidRDefault="008579CA" w:rsidP="008579CA">
      <w:pPr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/>
        </w:rPr>
        <w:pict w14:anchorId="552A8924">
          <v:shape id="_x0000_i1032" type="#_x0000_t75" style="width:6in;height:7.2pt" o:hrpct="0" o:hralign="center" o:hr="t">
            <v:imagedata r:id="rId9" o:title="BD10290_"/>
          </v:shape>
        </w:pict>
      </w:r>
    </w:p>
    <w:p w14:paraId="3CD8686A" w14:textId="77777777" w:rsidR="008579CA" w:rsidRPr="000F0731" w:rsidRDefault="008579CA" w:rsidP="000F0731">
      <w:pPr>
        <w:rPr>
          <w:rFonts w:hint="eastAsia"/>
          <w:lang w:eastAsia="zh-CN"/>
        </w:rPr>
      </w:pPr>
    </w:p>
    <w:p w14:paraId="4144CB2E" w14:textId="7BE43950" w:rsidR="00D42FC4" w:rsidRDefault="00DC38F9" w:rsidP="00D42FC4">
      <w:pPr>
        <w:pStyle w:val="1"/>
        <w:rPr>
          <w:lang w:eastAsia="zh-CN"/>
        </w:rPr>
      </w:pPr>
      <w:bookmarkStart w:id="34" w:name="_Toc454891052"/>
      <w:proofErr w:type="gramStart"/>
      <w:r>
        <w:rPr>
          <w:rFonts w:hint="eastAsia"/>
          <w:lang w:eastAsia="zh-CN"/>
        </w:rPr>
        <w:t>烘培流程</w:t>
      </w:r>
      <w:bookmarkEnd w:id="34"/>
      <w:proofErr w:type="gramEnd"/>
    </w:p>
    <w:p w14:paraId="65DD21EF" w14:textId="0CEF9042" w:rsidR="00D42FC4" w:rsidRDefault="00DC38F9" w:rsidP="00D42FC4">
      <w:pPr>
        <w:pStyle w:val="2"/>
        <w:rPr>
          <w:lang w:eastAsia="zh-CN"/>
        </w:rPr>
      </w:pPr>
      <w:bookmarkStart w:id="35" w:name="_Toc454891053"/>
      <w:proofErr w:type="gramStart"/>
      <w:r>
        <w:rPr>
          <w:rFonts w:hint="eastAsia"/>
          <w:lang w:eastAsia="zh-CN"/>
        </w:rPr>
        <w:t>烘培前</w:t>
      </w:r>
      <w:proofErr w:type="gramEnd"/>
      <w:r w:rsidR="006F42FE">
        <w:rPr>
          <w:rFonts w:hint="eastAsia"/>
          <w:lang w:eastAsia="zh-CN"/>
        </w:rPr>
        <w:t>设置</w:t>
      </w:r>
      <w:bookmarkEnd w:id="35"/>
    </w:p>
    <w:p w14:paraId="0571A26B" w14:textId="5B783359" w:rsidR="00E23C6E" w:rsidRPr="00E23C6E" w:rsidRDefault="00E23C6E" w:rsidP="00E23C6E">
      <w:pPr>
        <w:pStyle w:val="3"/>
        <w:rPr>
          <w:lang w:eastAsia="zh-CN"/>
        </w:rPr>
      </w:pPr>
      <w:bookmarkStart w:id="36" w:name="_Toc454891054"/>
      <w:r>
        <w:rPr>
          <w:rFonts w:hint="eastAsia"/>
          <w:lang w:eastAsia="zh-CN"/>
        </w:rPr>
        <w:t>UV</w:t>
      </w:r>
      <w:r w:rsidR="006F42FE">
        <w:rPr>
          <w:rFonts w:hint="eastAsia"/>
          <w:lang w:eastAsia="zh-CN"/>
        </w:rPr>
        <w:t>设置</w:t>
      </w:r>
      <w:bookmarkEnd w:id="36"/>
    </w:p>
    <w:p w14:paraId="66A6D4CF" w14:textId="2E5CA100" w:rsidR="00DC38F9" w:rsidRPr="002F27C4" w:rsidRDefault="006F42FE" w:rsidP="006F42FE">
      <w:pPr>
        <w:ind w:left="360"/>
        <w:rPr>
          <w:rFonts w:asciiTheme="minorEastAsia" w:hAnsiTheme="minorEastAsia" w:hint="eastAsia"/>
          <w:color w:val="494949"/>
          <w:lang w:eastAsia="zh-CN"/>
        </w:rPr>
      </w:pPr>
      <w:r w:rsidRPr="002F27C4">
        <w:rPr>
          <w:rFonts w:asciiTheme="minorEastAsia" w:hAnsiTheme="minorEastAsia" w:hint="eastAsia"/>
          <w:color w:val="494949"/>
          <w:lang w:eastAsia="zh-CN"/>
        </w:rPr>
        <w:t>确保所要</w:t>
      </w:r>
      <w:proofErr w:type="spellStart"/>
      <w:r w:rsidRPr="002F27C4">
        <w:rPr>
          <w:rFonts w:asciiTheme="minorEastAsia" w:hAnsiTheme="minorEastAsia"/>
          <w:color w:val="494949"/>
        </w:rPr>
        <w:t>烘焙</w:t>
      </w:r>
      <w:proofErr w:type="spellEnd"/>
      <w:r w:rsidRPr="002F27C4">
        <w:rPr>
          <w:rFonts w:asciiTheme="minorEastAsia" w:hAnsiTheme="minorEastAsia" w:hint="eastAsia"/>
          <w:color w:val="494949"/>
          <w:lang w:eastAsia="zh-CN"/>
        </w:rPr>
        <w:t>的模型</w:t>
      </w:r>
      <w:proofErr w:type="spellStart"/>
      <w:r w:rsidR="00DC38F9" w:rsidRPr="002F27C4">
        <w:rPr>
          <w:rFonts w:asciiTheme="minorEastAsia" w:hAnsiTheme="minorEastAsia"/>
          <w:color w:val="494949"/>
        </w:rPr>
        <w:t>有合适的</w:t>
      </w:r>
      <w:r w:rsidR="00E23C6E" w:rsidRPr="002F27C4">
        <w:rPr>
          <w:rFonts w:asciiTheme="minorEastAsia" w:hAnsiTheme="minorEastAsia"/>
          <w:color w:val="494949"/>
        </w:rPr>
        <w:t>lightmapping</w:t>
      </w:r>
      <w:proofErr w:type="spellEnd"/>
      <w:r w:rsidR="00E23C6E" w:rsidRPr="002F27C4">
        <w:rPr>
          <w:rFonts w:asciiTheme="minorEastAsia" w:hAnsiTheme="minorEastAsia"/>
          <w:color w:val="494949"/>
        </w:rPr>
        <w:t xml:space="preserve"> </w:t>
      </w:r>
      <w:proofErr w:type="spellStart"/>
      <w:r w:rsidR="00E23C6E" w:rsidRPr="002F27C4">
        <w:rPr>
          <w:rFonts w:asciiTheme="minorEastAsia" w:hAnsiTheme="minorEastAsia" w:hint="eastAsia"/>
          <w:color w:val="494949"/>
          <w:lang w:eastAsia="zh-CN"/>
        </w:rPr>
        <w:t>UV</w:t>
      </w:r>
      <w:r w:rsidR="00E23C6E" w:rsidRPr="002F27C4">
        <w:rPr>
          <w:rFonts w:asciiTheme="minorEastAsia" w:hAnsiTheme="minorEastAsia"/>
          <w:color w:val="494949"/>
        </w:rPr>
        <w:t>。如果</w:t>
      </w:r>
      <w:proofErr w:type="spellEnd"/>
      <w:r w:rsidR="00E23C6E" w:rsidRPr="002F27C4">
        <w:rPr>
          <w:rFonts w:asciiTheme="minorEastAsia" w:hAnsiTheme="minorEastAsia" w:hint="eastAsia"/>
          <w:color w:val="494949"/>
          <w:lang w:eastAsia="zh-CN"/>
        </w:rPr>
        <w:t>想让Unity自动生成</w:t>
      </w:r>
      <w:proofErr w:type="spellStart"/>
      <w:r w:rsidR="00E23C6E" w:rsidRPr="002F27C4">
        <w:rPr>
          <w:rFonts w:asciiTheme="minorEastAsia" w:hAnsiTheme="minorEastAsia" w:hint="eastAsia"/>
          <w:color w:val="494949"/>
          <w:lang w:eastAsia="zh-CN"/>
        </w:rPr>
        <w:t>lightmapping</w:t>
      </w:r>
      <w:proofErr w:type="spellEnd"/>
      <w:r w:rsidR="00E23C6E" w:rsidRPr="002F27C4">
        <w:rPr>
          <w:rFonts w:asciiTheme="minorEastAsia" w:hAnsiTheme="minorEastAsia" w:hint="eastAsia"/>
          <w:color w:val="494949"/>
          <w:lang w:eastAsia="zh-CN"/>
        </w:rPr>
        <w:t xml:space="preserve"> </w:t>
      </w:r>
      <w:proofErr w:type="spellStart"/>
      <w:r w:rsidR="00E23C6E" w:rsidRPr="002F27C4">
        <w:rPr>
          <w:rFonts w:asciiTheme="minorEastAsia" w:hAnsiTheme="minorEastAsia" w:hint="eastAsia"/>
          <w:color w:val="494949"/>
          <w:lang w:eastAsia="zh-CN"/>
        </w:rPr>
        <w:t>UV</w:t>
      </w:r>
      <w:r w:rsidR="00E23C6E" w:rsidRPr="002F27C4">
        <w:rPr>
          <w:rFonts w:asciiTheme="minorEastAsia" w:hAnsiTheme="minorEastAsia"/>
          <w:color w:val="494949"/>
        </w:rPr>
        <w:t>，就在</w:t>
      </w:r>
      <w:r w:rsidR="00DC38F9" w:rsidRPr="002F27C4">
        <w:rPr>
          <w:rFonts w:asciiTheme="minorEastAsia" w:hAnsiTheme="minorEastAsia"/>
          <w:color w:val="494949"/>
        </w:rPr>
        <w:t>模型</w:t>
      </w:r>
      <w:proofErr w:type="spellEnd"/>
      <w:r w:rsidR="00E23C6E" w:rsidRPr="002F27C4">
        <w:rPr>
          <w:rFonts w:asciiTheme="minorEastAsia" w:hAnsiTheme="minorEastAsia" w:hint="eastAsia"/>
          <w:color w:val="494949"/>
          <w:lang w:eastAsia="zh-CN"/>
        </w:rPr>
        <w:t>的导入</w:t>
      </w:r>
      <w:proofErr w:type="spellStart"/>
      <w:r w:rsidR="00DC38F9" w:rsidRPr="002F27C4">
        <w:rPr>
          <w:rFonts w:asciiTheme="minorEastAsia" w:hAnsiTheme="minorEastAsia"/>
          <w:color w:val="494949"/>
        </w:rPr>
        <w:t>设置</w:t>
      </w:r>
      <w:proofErr w:type="gramStart"/>
      <w:r w:rsidR="00DC38F9" w:rsidRPr="002F27C4">
        <w:rPr>
          <w:rFonts w:asciiTheme="minorEastAsia" w:hAnsiTheme="minorEastAsia"/>
          <w:color w:val="494949"/>
        </w:rPr>
        <w:t>中勾选</w:t>
      </w:r>
      <w:proofErr w:type="spellEnd"/>
      <w:proofErr w:type="gramEnd"/>
      <w:r w:rsidR="00DC38F9" w:rsidRPr="002F27C4">
        <w:rPr>
          <w:rFonts w:asciiTheme="minorEastAsia" w:hAnsiTheme="minorEastAsia"/>
          <w:color w:val="494949"/>
        </w:rPr>
        <w:t xml:space="preserve"> Generate </w:t>
      </w:r>
      <w:proofErr w:type="spellStart"/>
      <w:r w:rsidR="00DC38F9" w:rsidRPr="002F27C4">
        <w:rPr>
          <w:rFonts w:asciiTheme="minorEastAsia" w:hAnsiTheme="minorEastAsia"/>
          <w:color w:val="494949"/>
        </w:rPr>
        <w:t>Lightmap</w:t>
      </w:r>
      <w:proofErr w:type="spellEnd"/>
      <w:r w:rsidR="00DC38F9" w:rsidRPr="002F27C4">
        <w:rPr>
          <w:rFonts w:asciiTheme="minorEastAsia" w:hAnsiTheme="minorEastAsia"/>
          <w:color w:val="494949"/>
        </w:rPr>
        <w:t xml:space="preserve"> UVs</w:t>
      </w:r>
      <w:r w:rsidR="00DC38F9" w:rsidRPr="002F27C4">
        <w:rPr>
          <w:rFonts w:asciiTheme="minorEastAsia" w:hAnsiTheme="minorEastAsia" w:hint="eastAsia"/>
          <w:color w:val="494949"/>
          <w:lang w:eastAsia="zh-CN"/>
        </w:rPr>
        <w:t>。</w:t>
      </w:r>
      <w:r w:rsidRPr="002F27C4">
        <w:rPr>
          <w:rFonts w:asciiTheme="minorEastAsia" w:hAnsiTheme="minorEastAsia" w:hint="eastAsia"/>
          <w:color w:val="494949"/>
          <w:lang w:eastAsia="zh-CN"/>
        </w:rPr>
        <w:t>反之，如果需要保留美术设置的UV，则</w:t>
      </w:r>
      <w:proofErr w:type="gramStart"/>
      <w:r w:rsidRPr="002F27C4">
        <w:rPr>
          <w:rFonts w:asciiTheme="minorEastAsia" w:hAnsiTheme="minorEastAsia" w:hint="eastAsia"/>
          <w:color w:val="494949"/>
          <w:lang w:eastAsia="zh-CN"/>
        </w:rPr>
        <w:t>不要勾选</w:t>
      </w:r>
      <w:proofErr w:type="gramEnd"/>
      <w:r w:rsidRPr="002F27C4">
        <w:rPr>
          <w:rFonts w:asciiTheme="minorEastAsia" w:hAnsiTheme="minorEastAsia" w:hint="eastAsia"/>
          <w:color w:val="494949"/>
          <w:lang w:eastAsia="zh-CN"/>
        </w:rPr>
        <w:t xml:space="preserve"> </w:t>
      </w:r>
      <w:r w:rsidRPr="002F27C4">
        <w:rPr>
          <w:rFonts w:asciiTheme="minorEastAsia" w:hAnsiTheme="minorEastAsia"/>
          <w:color w:val="494949"/>
        </w:rPr>
        <w:t xml:space="preserve">Generate </w:t>
      </w:r>
      <w:proofErr w:type="spellStart"/>
      <w:r w:rsidRPr="002F27C4">
        <w:rPr>
          <w:rFonts w:asciiTheme="minorEastAsia" w:hAnsiTheme="minorEastAsia"/>
          <w:color w:val="494949"/>
        </w:rPr>
        <w:t>Lightmap</w:t>
      </w:r>
      <w:proofErr w:type="spellEnd"/>
      <w:r w:rsidRPr="002F27C4">
        <w:rPr>
          <w:rFonts w:asciiTheme="minorEastAsia" w:hAnsiTheme="minorEastAsia"/>
          <w:color w:val="494949"/>
        </w:rPr>
        <w:t xml:space="preserve"> UVs</w:t>
      </w:r>
      <w:r w:rsidRPr="002F27C4">
        <w:rPr>
          <w:rFonts w:asciiTheme="minorEastAsia" w:hAnsiTheme="minorEastAsia" w:hint="eastAsia"/>
          <w:color w:val="494949"/>
          <w:lang w:eastAsia="zh-CN"/>
        </w:rPr>
        <w:t>。</w:t>
      </w:r>
    </w:p>
    <w:p w14:paraId="2509841B" w14:textId="06EEE11B" w:rsidR="006F42FE" w:rsidRPr="00DC38F9" w:rsidRDefault="006F42FE" w:rsidP="006F42FE">
      <w:pPr>
        <w:pStyle w:val="3"/>
        <w:rPr>
          <w:sz w:val="20"/>
          <w:szCs w:val="20"/>
          <w:lang w:eastAsia="zh-CN"/>
        </w:rPr>
      </w:pPr>
      <w:bookmarkStart w:id="37" w:name="_Toc454891055"/>
      <w:r>
        <w:rPr>
          <w:rFonts w:hint="eastAsia"/>
          <w:lang w:eastAsia="zh-CN"/>
        </w:rPr>
        <w:t>模型设置</w:t>
      </w:r>
      <w:bookmarkEnd w:id="37"/>
    </w:p>
    <w:p w14:paraId="7C1E45C9" w14:textId="5D0AE6E9" w:rsidR="003F0CFB" w:rsidRPr="00740572" w:rsidRDefault="00DC38F9" w:rsidP="006F42FE">
      <w:pPr>
        <w:ind w:leftChars="158" w:left="316"/>
        <w:rPr>
          <w:rFonts w:asciiTheme="minorEastAsia" w:hAnsiTheme="minorEastAsia"/>
          <w:lang w:eastAsia="zh-CN"/>
        </w:rPr>
      </w:pPr>
      <w:proofErr w:type="spellStart"/>
      <w:r w:rsidRPr="00740572">
        <w:rPr>
          <w:rFonts w:asciiTheme="minorEastAsia" w:hAnsiTheme="minorEastAsia"/>
          <w:color w:val="494949"/>
          <w:shd w:val="clear" w:color="auto" w:fill="E2E2E2"/>
        </w:rPr>
        <w:t>任何Mesh</w:t>
      </w:r>
      <w:proofErr w:type="spellEnd"/>
      <w:r w:rsidRPr="00740572">
        <w:rPr>
          <w:rFonts w:asciiTheme="minorEastAsia" w:hAnsiTheme="minorEastAsia"/>
          <w:color w:val="494949"/>
          <w:shd w:val="clear" w:color="auto" w:fill="E2E2E2"/>
        </w:rPr>
        <w:t xml:space="preserve"> Renderer, Skinned Mesh Renderer </w:t>
      </w:r>
      <w:proofErr w:type="spellStart"/>
      <w:r w:rsidRPr="00740572">
        <w:rPr>
          <w:rFonts w:asciiTheme="minorEastAsia" w:hAnsiTheme="minorEastAsia"/>
          <w:color w:val="494949"/>
          <w:shd w:val="clear" w:color="auto" w:fill="E2E2E2"/>
        </w:rPr>
        <w:t>或者</w:t>
      </w:r>
      <w:proofErr w:type="spellEnd"/>
      <w:r w:rsidRPr="00740572">
        <w:rPr>
          <w:rFonts w:asciiTheme="minorEastAsia" w:hAnsiTheme="minorEastAsia"/>
          <w:color w:val="494949"/>
          <w:shd w:val="clear" w:color="auto" w:fill="E2E2E2"/>
        </w:rPr>
        <w:t xml:space="preserve"> </w:t>
      </w:r>
      <w:proofErr w:type="spellStart"/>
      <w:r w:rsidRPr="00740572">
        <w:rPr>
          <w:rFonts w:asciiTheme="minorEastAsia" w:hAnsiTheme="minorEastAsia"/>
          <w:color w:val="494949"/>
          <w:shd w:val="clear" w:color="auto" w:fill="E2E2E2"/>
        </w:rPr>
        <w:t>Terrain都要标注为static</w:t>
      </w:r>
      <w:proofErr w:type="spellEnd"/>
      <w:r w:rsidR="00895701" w:rsidRPr="00740572">
        <w:rPr>
          <w:rFonts w:asciiTheme="minorEastAsia" w:hAnsiTheme="minorEastAsia" w:hint="eastAsia"/>
          <w:color w:val="494949"/>
          <w:shd w:val="clear" w:color="auto" w:fill="E2E2E2"/>
          <w:lang w:eastAsia="zh-CN"/>
        </w:rPr>
        <w:t>，或在</w:t>
      </w:r>
      <w:proofErr w:type="spellStart"/>
      <w:r w:rsidR="00895701" w:rsidRPr="00740572">
        <w:rPr>
          <w:rFonts w:asciiTheme="minorEastAsia" w:hAnsiTheme="minorEastAsia" w:hint="eastAsia"/>
          <w:color w:val="494949"/>
          <w:shd w:val="clear" w:color="auto" w:fill="E2E2E2"/>
          <w:lang w:eastAsia="zh-CN"/>
        </w:rPr>
        <w:t>Lighting</w:t>
      </w:r>
      <w:r w:rsidR="00A40117" w:rsidRPr="00740572">
        <w:rPr>
          <w:rFonts w:asciiTheme="minorEastAsia" w:hAnsiTheme="minorEastAsia" w:hint="eastAsia"/>
          <w:color w:val="494949"/>
          <w:shd w:val="clear" w:color="auto" w:fill="E2E2E2"/>
          <w:lang w:eastAsia="zh-CN"/>
        </w:rPr>
        <w:t>M</w:t>
      </w:r>
      <w:r w:rsidR="00895701" w:rsidRPr="00740572">
        <w:rPr>
          <w:rFonts w:asciiTheme="minorEastAsia" w:hAnsiTheme="minorEastAsia" w:hint="eastAsia"/>
          <w:color w:val="494949"/>
          <w:shd w:val="clear" w:color="auto" w:fill="E2E2E2"/>
          <w:lang w:eastAsia="zh-CN"/>
        </w:rPr>
        <w:t>apping</w:t>
      </w:r>
      <w:proofErr w:type="spellEnd"/>
      <w:proofErr w:type="gramStart"/>
      <w:r w:rsidR="00895701" w:rsidRPr="00740572">
        <w:rPr>
          <w:rFonts w:asciiTheme="minorEastAsia" w:hAnsiTheme="minorEastAsia" w:hint="eastAsia"/>
          <w:color w:val="494949"/>
          <w:shd w:val="clear" w:color="auto" w:fill="E2E2E2"/>
          <w:lang w:eastAsia="zh-CN"/>
        </w:rPr>
        <w:t>中勾选</w:t>
      </w:r>
      <w:proofErr w:type="spellStart"/>
      <w:proofErr w:type="gramEnd"/>
      <w:r w:rsidRPr="00740572">
        <w:rPr>
          <w:rFonts w:asciiTheme="minorEastAsia" w:hAnsiTheme="minorEastAsia"/>
          <w:color w:val="494949"/>
          <w:shd w:val="clear" w:color="auto" w:fill="E2E2E2"/>
        </w:rPr>
        <w:t>lightmap</w:t>
      </w:r>
      <w:proofErr w:type="spellEnd"/>
      <w:r w:rsidRPr="00740572">
        <w:rPr>
          <w:rFonts w:asciiTheme="minorEastAsia" w:hAnsiTheme="minorEastAsia"/>
          <w:color w:val="494949"/>
          <w:shd w:val="clear" w:color="auto" w:fill="E2E2E2"/>
        </w:rPr>
        <w:t xml:space="preserve"> static</w:t>
      </w:r>
      <w:r w:rsidR="00895701" w:rsidRPr="00740572">
        <w:rPr>
          <w:rFonts w:asciiTheme="minorEastAsia" w:hAnsiTheme="minorEastAsia" w:hint="eastAsia"/>
          <w:color w:val="494949"/>
          <w:shd w:val="clear" w:color="auto" w:fill="E2E2E2"/>
          <w:lang w:eastAsia="zh-CN"/>
        </w:rPr>
        <w:t>。</w:t>
      </w:r>
    </w:p>
    <w:p w14:paraId="668AA953" w14:textId="21A2994F" w:rsidR="00D42FC4" w:rsidRDefault="00DC38F9" w:rsidP="00D42FC4">
      <w:pPr>
        <w:pStyle w:val="2"/>
        <w:rPr>
          <w:lang w:eastAsia="zh-CN"/>
        </w:rPr>
      </w:pPr>
      <w:bookmarkStart w:id="38" w:name="_Toc454891056"/>
      <w:r>
        <w:rPr>
          <w:rFonts w:hint="eastAsia"/>
          <w:lang w:eastAsia="zh-CN"/>
        </w:rPr>
        <w:lastRenderedPageBreak/>
        <w:t>烘培</w:t>
      </w:r>
      <w:bookmarkEnd w:id="38"/>
    </w:p>
    <w:p w14:paraId="06494F1E" w14:textId="171C4640" w:rsidR="00A40117" w:rsidRPr="009A435E" w:rsidRDefault="00A40117" w:rsidP="00A40117">
      <w:pPr>
        <w:ind w:firstLine="576"/>
        <w:rPr>
          <w:rFonts w:asciiTheme="minorEastAsia" w:hAnsiTheme="minorEastAsia"/>
          <w:lang w:eastAsia="zh-CN"/>
        </w:rPr>
      </w:pPr>
      <w:r w:rsidRPr="009A435E">
        <w:rPr>
          <w:rFonts w:asciiTheme="minorEastAsia" w:hAnsiTheme="minorEastAsia" w:hint="eastAsia"/>
          <w:lang w:eastAsia="zh-CN"/>
        </w:rPr>
        <w:t>在Unity编辑器中点击Window&gt;</w:t>
      </w:r>
      <w:proofErr w:type="spellStart"/>
      <w:r w:rsidRPr="009A435E">
        <w:rPr>
          <w:rFonts w:asciiTheme="minorEastAsia" w:hAnsiTheme="minorEastAsia" w:hint="eastAsia"/>
          <w:lang w:eastAsia="zh-CN"/>
        </w:rPr>
        <w:t>Lightingmapping</w:t>
      </w:r>
      <w:proofErr w:type="spellEnd"/>
      <w:r w:rsidRPr="009A435E">
        <w:rPr>
          <w:rFonts w:asciiTheme="minorEastAsia" w:hAnsiTheme="minorEastAsia" w:hint="eastAsia"/>
          <w:lang w:eastAsia="zh-CN"/>
        </w:rPr>
        <w:t>可打开</w:t>
      </w:r>
      <w:proofErr w:type="gramStart"/>
      <w:r w:rsidRPr="009A435E">
        <w:rPr>
          <w:rFonts w:asciiTheme="minorEastAsia" w:hAnsiTheme="minorEastAsia" w:hint="eastAsia"/>
          <w:lang w:eastAsia="zh-CN"/>
        </w:rPr>
        <w:t>烘培设置</w:t>
      </w:r>
      <w:proofErr w:type="gramEnd"/>
      <w:r w:rsidRPr="009A435E">
        <w:rPr>
          <w:rFonts w:asciiTheme="minorEastAsia" w:hAnsiTheme="minorEastAsia" w:hint="eastAsia"/>
          <w:lang w:eastAsia="zh-CN"/>
        </w:rPr>
        <w:t>菜单。</w:t>
      </w:r>
    </w:p>
    <w:p w14:paraId="2566EEC8" w14:textId="60A7A5BC" w:rsidR="00C63320" w:rsidRDefault="00C63320" w:rsidP="00C63320">
      <w:pPr>
        <w:pStyle w:val="3"/>
        <w:rPr>
          <w:lang w:eastAsia="zh-CN"/>
        </w:rPr>
      </w:pPr>
      <w:bookmarkStart w:id="39" w:name="_Toc454891057"/>
      <w:proofErr w:type="gramStart"/>
      <w:r>
        <w:rPr>
          <w:rFonts w:hint="eastAsia"/>
          <w:lang w:eastAsia="zh-CN"/>
        </w:rPr>
        <w:t>烘培参数</w:t>
      </w:r>
      <w:proofErr w:type="gramEnd"/>
      <w:r>
        <w:rPr>
          <w:rFonts w:hint="eastAsia"/>
          <w:lang w:eastAsia="zh-CN"/>
        </w:rPr>
        <w:t>设置</w:t>
      </w:r>
      <w:bookmarkEnd w:id="39"/>
    </w:p>
    <w:p w14:paraId="47685775" w14:textId="7FEAD2E5" w:rsidR="00C63320" w:rsidRPr="00C63320" w:rsidRDefault="00C63320" w:rsidP="00C63320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0BE8246" wp14:editId="54995301">
            <wp:extent cx="2482478" cy="3467320"/>
            <wp:effectExtent l="0" t="0" r="0" b="0"/>
            <wp:docPr id="2" name="图片 2" descr="【风宇冲】Unity3D教程宝典之光影烘焙：第一讲光影烘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【风宇冲】Unity3D教程宝典之光影烘焙：第一讲光影烘焙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693" cy="346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C82DA" w14:textId="77777777" w:rsidR="00C63320" w:rsidRPr="00740572" w:rsidRDefault="00C63320" w:rsidP="00C63320">
      <w:pPr>
        <w:pStyle w:val="af4"/>
        <w:numPr>
          <w:ilvl w:val="0"/>
          <w:numId w:val="32"/>
        </w:numPr>
        <w:ind w:firstLineChars="0"/>
        <w:rPr>
          <w:rFonts w:asciiTheme="minorEastAsia" w:hAnsiTheme="minorEastAsia"/>
          <w:lang w:eastAsia="zh-CN"/>
        </w:rPr>
      </w:pPr>
      <w:r w:rsidRPr="00740572">
        <w:rPr>
          <w:rFonts w:asciiTheme="minorEastAsia" w:hAnsiTheme="minorEastAsia"/>
        </w:rPr>
        <w:t>Mode:</w:t>
      </w:r>
    </w:p>
    <w:p w14:paraId="6EE64BCA" w14:textId="77777777" w:rsidR="00C63320" w:rsidRPr="00740572" w:rsidRDefault="00C63320" w:rsidP="00C63320">
      <w:pPr>
        <w:ind w:leftChars="200" w:left="600" w:hangingChars="100" w:hanging="200"/>
        <w:rPr>
          <w:rFonts w:asciiTheme="minorEastAsia" w:hAnsiTheme="minorEastAsia"/>
          <w:lang w:eastAsia="zh-CN"/>
        </w:rPr>
      </w:pPr>
      <w:r w:rsidRPr="00740572">
        <w:rPr>
          <w:rFonts w:asciiTheme="minorEastAsia" w:hAnsiTheme="minorEastAsia"/>
        </w:rPr>
        <w:t xml:space="preserve">(1)Dual </w:t>
      </w:r>
      <w:proofErr w:type="spellStart"/>
      <w:r w:rsidRPr="00740572">
        <w:rPr>
          <w:rFonts w:asciiTheme="minorEastAsia" w:hAnsiTheme="minorEastAsia"/>
        </w:rPr>
        <w:t>Lightmap</w:t>
      </w:r>
      <w:proofErr w:type="spellEnd"/>
      <w:r w:rsidRPr="00740572">
        <w:rPr>
          <w:rFonts w:asciiTheme="minorEastAsia" w:hAnsiTheme="minorEastAsia"/>
        </w:rPr>
        <w:t xml:space="preserve"> </w:t>
      </w:r>
      <w:proofErr w:type="spellStart"/>
      <w:r w:rsidRPr="00740572">
        <w:rPr>
          <w:rFonts w:asciiTheme="minorEastAsia" w:hAnsiTheme="minorEastAsia"/>
        </w:rPr>
        <w:t>mode</w:t>
      </w:r>
      <w:proofErr w:type="gramStart"/>
      <w:r w:rsidRPr="00740572">
        <w:rPr>
          <w:rFonts w:asciiTheme="minorEastAsia" w:hAnsiTheme="minorEastAsia"/>
        </w:rPr>
        <w:t>:近景烘焙图</w:t>
      </w:r>
      <w:proofErr w:type="spellEnd"/>
      <w:proofErr w:type="gramEnd"/>
      <w:r w:rsidRPr="00740572">
        <w:rPr>
          <w:rFonts w:asciiTheme="minorEastAsia" w:hAnsiTheme="minorEastAsia"/>
        </w:rPr>
        <w:t xml:space="preserve">(near </w:t>
      </w:r>
      <w:proofErr w:type="spellStart"/>
      <w:r w:rsidRPr="00740572">
        <w:rPr>
          <w:rFonts w:asciiTheme="minorEastAsia" w:hAnsiTheme="minorEastAsia"/>
        </w:rPr>
        <w:t>lightmaps</w:t>
      </w:r>
      <w:proofErr w:type="spellEnd"/>
      <w:r w:rsidRPr="00740572">
        <w:rPr>
          <w:rFonts w:asciiTheme="minorEastAsia" w:hAnsiTheme="minorEastAsia"/>
        </w:rPr>
        <w:t>)</w:t>
      </w:r>
      <w:proofErr w:type="spellStart"/>
      <w:r w:rsidRPr="00740572">
        <w:rPr>
          <w:rFonts w:asciiTheme="minorEastAsia" w:hAnsiTheme="minorEastAsia"/>
        </w:rPr>
        <w:t>和远景烘焙图</w:t>
      </w:r>
      <w:proofErr w:type="spellEnd"/>
      <w:r w:rsidRPr="00740572">
        <w:rPr>
          <w:rFonts w:asciiTheme="minorEastAsia" w:hAnsiTheme="minorEastAsia"/>
        </w:rPr>
        <w:t xml:space="preserve">(far </w:t>
      </w:r>
      <w:proofErr w:type="spellStart"/>
      <w:r w:rsidRPr="00740572">
        <w:rPr>
          <w:rFonts w:asciiTheme="minorEastAsia" w:hAnsiTheme="minorEastAsia"/>
        </w:rPr>
        <w:t>lightmaps</w:t>
      </w:r>
      <w:proofErr w:type="spellEnd"/>
      <w:r w:rsidRPr="00740572">
        <w:rPr>
          <w:rFonts w:asciiTheme="minorEastAsia" w:hAnsiTheme="minorEastAsia"/>
        </w:rPr>
        <w:t>)</w:t>
      </w:r>
      <w:proofErr w:type="spellStart"/>
      <w:r w:rsidRPr="00740572">
        <w:rPr>
          <w:rFonts w:asciiTheme="minorEastAsia" w:hAnsiTheme="minorEastAsia"/>
        </w:rPr>
        <w:t>都会被烘焙，只有deferred</w:t>
      </w:r>
      <w:proofErr w:type="spellEnd"/>
      <w:r w:rsidRPr="00740572">
        <w:rPr>
          <w:rFonts w:asciiTheme="minorEastAsia" w:hAnsiTheme="minorEastAsia"/>
        </w:rPr>
        <w:t xml:space="preserve"> rendering </w:t>
      </w:r>
      <w:proofErr w:type="spellStart"/>
      <w:r w:rsidRPr="00740572">
        <w:rPr>
          <w:rFonts w:asciiTheme="minorEastAsia" w:hAnsiTheme="minorEastAsia"/>
        </w:rPr>
        <w:t>path支持该模式</w:t>
      </w:r>
      <w:proofErr w:type="spellEnd"/>
      <w:r w:rsidRPr="00740572">
        <w:rPr>
          <w:rFonts w:asciiTheme="minorEastAsia" w:hAnsiTheme="minorEastAsia"/>
        </w:rPr>
        <w:t>。</w:t>
      </w:r>
    </w:p>
    <w:p w14:paraId="0BE5B500" w14:textId="77777777" w:rsidR="00C63320" w:rsidRPr="00740572" w:rsidRDefault="00C63320" w:rsidP="00C63320">
      <w:pPr>
        <w:ind w:leftChars="200" w:left="600" w:hangingChars="100" w:hanging="200"/>
        <w:rPr>
          <w:rFonts w:asciiTheme="minorEastAsia" w:hAnsiTheme="minorEastAsia"/>
          <w:lang w:eastAsia="zh-CN"/>
        </w:rPr>
      </w:pPr>
      <w:r w:rsidRPr="00740572">
        <w:rPr>
          <w:rFonts w:asciiTheme="minorEastAsia" w:hAnsiTheme="minorEastAsia"/>
        </w:rPr>
        <w:t xml:space="preserve">(2)Single </w:t>
      </w:r>
      <w:proofErr w:type="spellStart"/>
      <w:r w:rsidRPr="00740572">
        <w:rPr>
          <w:rFonts w:asciiTheme="minorEastAsia" w:hAnsiTheme="minorEastAsia"/>
        </w:rPr>
        <w:t>Lightmap</w:t>
      </w:r>
      <w:proofErr w:type="spellEnd"/>
      <w:r w:rsidRPr="00740572">
        <w:rPr>
          <w:rFonts w:asciiTheme="minorEastAsia" w:hAnsiTheme="minorEastAsia"/>
        </w:rPr>
        <w:t xml:space="preserve"> </w:t>
      </w:r>
      <w:proofErr w:type="spellStart"/>
      <w:r w:rsidRPr="00740572">
        <w:rPr>
          <w:rFonts w:asciiTheme="minorEastAsia" w:hAnsiTheme="minorEastAsia"/>
        </w:rPr>
        <w:t>mode</w:t>
      </w:r>
      <w:proofErr w:type="gramStart"/>
      <w:r w:rsidRPr="00740572">
        <w:rPr>
          <w:rFonts w:asciiTheme="minorEastAsia" w:hAnsiTheme="minorEastAsia"/>
        </w:rPr>
        <w:t>:只有远景烘焙图</w:t>
      </w:r>
      <w:proofErr w:type="spellEnd"/>
      <w:proofErr w:type="gramEnd"/>
      <w:r w:rsidRPr="00740572">
        <w:rPr>
          <w:rFonts w:asciiTheme="minorEastAsia" w:hAnsiTheme="minorEastAsia"/>
        </w:rPr>
        <w:t xml:space="preserve">(far </w:t>
      </w:r>
      <w:proofErr w:type="spellStart"/>
      <w:r w:rsidRPr="00740572">
        <w:rPr>
          <w:rFonts w:asciiTheme="minorEastAsia" w:hAnsiTheme="minorEastAsia"/>
        </w:rPr>
        <w:t>lightmaps</w:t>
      </w:r>
      <w:proofErr w:type="spellEnd"/>
      <w:r w:rsidRPr="00740572">
        <w:rPr>
          <w:rFonts w:asciiTheme="minorEastAsia" w:hAnsiTheme="minorEastAsia"/>
        </w:rPr>
        <w:t>)</w:t>
      </w:r>
      <w:proofErr w:type="spellStart"/>
      <w:r w:rsidRPr="00740572">
        <w:rPr>
          <w:rFonts w:asciiTheme="minorEastAsia" w:hAnsiTheme="minorEastAsia"/>
        </w:rPr>
        <w:t>会被烘焙</w:t>
      </w:r>
      <w:proofErr w:type="spellEnd"/>
      <w:r w:rsidRPr="00740572">
        <w:rPr>
          <w:rFonts w:asciiTheme="minorEastAsia" w:hAnsiTheme="minorEastAsia"/>
        </w:rPr>
        <w:t>，</w:t>
      </w:r>
    </w:p>
    <w:p w14:paraId="66FECCA9" w14:textId="065D81AB" w:rsidR="00C63320" w:rsidRPr="00740572" w:rsidRDefault="00C63320" w:rsidP="00C63320">
      <w:pPr>
        <w:ind w:leftChars="200" w:left="600" w:hangingChars="100" w:hanging="200"/>
        <w:rPr>
          <w:rFonts w:asciiTheme="minorEastAsia" w:hAnsiTheme="minorEastAsia"/>
          <w:lang w:eastAsia="zh-CN"/>
        </w:rPr>
      </w:pPr>
      <w:r w:rsidRPr="00740572">
        <w:rPr>
          <w:rFonts w:asciiTheme="minorEastAsia" w:hAnsiTheme="minorEastAsia"/>
        </w:rPr>
        <w:t xml:space="preserve">(3)Directional </w:t>
      </w:r>
      <w:proofErr w:type="spellStart"/>
      <w:r w:rsidRPr="00740572">
        <w:rPr>
          <w:rFonts w:asciiTheme="minorEastAsia" w:hAnsiTheme="minorEastAsia"/>
        </w:rPr>
        <w:t>Lightmap</w:t>
      </w:r>
      <w:proofErr w:type="spellEnd"/>
      <w:r w:rsidRPr="00740572">
        <w:rPr>
          <w:rFonts w:asciiTheme="minorEastAsia" w:hAnsiTheme="minorEastAsia"/>
        </w:rPr>
        <w:t xml:space="preserve"> mode：</w:t>
      </w:r>
    </w:p>
    <w:p w14:paraId="2D88270B" w14:textId="77777777" w:rsidR="0076387E" w:rsidRPr="00740572" w:rsidRDefault="00C63320" w:rsidP="00C63320">
      <w:pPr>
        <w:pStyle w:val="af4"/>
        <w:numPr>
          <w:ilvl w:val="0"/>
          <w:numId w:val="32"/>
        </w:numPr>
        <w:ind w:firstLineChars="0"/>
        <w:rPr>
          <w:rFonts w:asciiTheme="minorEastAsia" w:hAnsiTheme="minorEastAsia"/>
          <w:lang w:eastAsia="zh-CN"/>
        </w:rPr>
      </w:pPr>
      <w:r w:rsidRPr="00740572">
        <w:rPr>
          <w:rFonts w:asciiTheme="minorEastAsia" w:hAnsiTheme="minorEastAsia"/>
        </w:rPr>
        <w:t>Use in forward rendering</w:t>
      </w:r>
      <w:proofErr w:type="gramStart"/>
      <w:r w:rsidRPr="00740572">
        <w:rPr>
          <w:rFonts w:asciiTheme="minorEastAsia" w:hAnsiTheme="minorEastAsia"/>
        </w:rPr>
        <w:t>:</w:t>
      </w:r>
      <w:proofErr w:type="gramEnd"/>
      <w:r w:rsidRPr="00740572">
        <w:rPr>
          <w:rFonts w:asciiTheme="minorEastAsia" w:hAnsiTheme="minorEastAsia"/>
        </w:rPr>
        <w:br/>
      </w:r>
      <w:proofErr w:type="spellStart"/>
      <w:r w:rsidRPr="00740572">
        <w:rPr>
          <w:rFonts w:asciiTheme="minorEastAsia" w:hAnsiTheme="minorEastAsia"/>
        </w:rPr>
        <w:t>一般可以忽略它。针对Dual</w:t>
      </w:r>
      <w:proofErr w:type="spellEnd"/>
      <w:r w:rsidRPr="00740572">
        <w:rPr>
          <w:rFonts w:asciiTheme="minorEastAsia" w:hAnsiTheme="minorEastAsia"/>
        </w:rPr>
        <w:t xml:space="preserve"> </w:t>
      </w:r>
      <w:proofErr w:type="spellStart"/>
      <w:r w:rsidRPr="00740572">
        <w:rPr>
          <w:rFonts w:asciiTheme="minorEastAsia" w:hAnsiTheme="minorEastAsia"/>
        </w:rPr>
        <w:t>lightmaps的设定</w:t>
      </w:r>
      <w:proofErr w:type="gramStart"/>
      <w:r w:rsidRPr="00740572">
        <w:rPr>
          <w:rFonts w:asciiTheme="minorEastAsia" w:hAnsiTheme="minorEastAsia"/>
        </w:rPr>
        <w:t>,只在Mode选的是Dual时才会出现</w:t>
      </w:r>
      <w:proofErr w:type="gramEnd"/>
      <w:r w:rsidRPr="00740572">
        <w:rPr>
          <w:rFonts w:asciiTheme="minorEastAsia" w:hAnsiTheme="minorEastAsia"/>
        </w:rPr>
        <w:t>。在forward</w:t>
      </w:r>
      <w:proofErr w:type="spellEnd"/>
      <w:r w:rsidRPr="00740572">
        <w:rPr>
          <w:rFonts w:asciiTheme="minorEastAsia" w:hAnsiTheme="minorEastAsia"/>
        </w:rPr>
        <w:t xml:space="preserve"> </w:t>
      </w:r>
      <w:proofErr w:type="spellStart"/>
      <w:r w:rsidRPr="00740572">
        <w:rPr>
          <w:rFonts w:asciiTheme="minorEastAsia" w:hAnsiTheme="minorEastAsia"/>
        </w:rPr>
        <w:t>rendering模式下是否激活dual</w:t>
      </w:r>
      <w:proofErr w:type="spellEnd"/>
      <w:r w:rsidRPr="00740572">
        <w:rPr>
          <w:rFonts w:asciiTheme="minorEastAsia" w:hAnsiTheme="minorEastAsia"/>
        </w:rPr>
        <w:t xml:space="preserve"> </w:t>
      </w:r>
      <w:proofErr w:type="spellStart"/>
      <w:r w:rsidRPr="00740572">
        <w:rPr>
          <w:rFonts w:asciiTheme="minorEastAsia" w:hAnsiTheme="minorEastAsia"/>
        </w:rPr>
        <w:t>lightmaps</w:t>
      </w:r>
      <w:proofErr w:type="gramStart"/>
      <w:r w:rsidRPr="00740572">
        <w:rPr>
          <w:rFonts w:asciiTheme="minorEastAsia" w:hAnsiTheme="minorEastAsia"/>
        </w:rPr>
        <w:t>,需要自己写对应的Shader</w:t>
      </w:r>
      <w:proofErr w:type="spellEnd"/>
      <w:proofErr w:type="gramEnd"/>
      <w:r w:rsidRPr="00740572">
        <w:rPr>
          <w:rFonts w:asciiTheme="minorEastAsia" w:hAnsiTheme="minorEastAsia"/>
        </w:rPr>
        <w:t>。</w:t>
      </w:r>
    </w:p>
    <w:p w14:paraId="3A0FE9EA" w14:textId="77777777" w:rsidR="0076387E" w:rsidRPr="00740572" w:rsidRDefault="00C63320" w:rsidP="00C63320">
      <w:pPr>
        <w:pStyle w:val="af4"/>
        <w:numPr>
          <w:ilvl w:val="0"/>
          <w:numId w:val="32"/>
        </w:numPr>
        <w:ind w:firstLineChars="0"/>
        <w:rPr>
          <w:rFonts w:asciiTheme="minorEastAsia" w:hAnsiTheme="minorEastAsia"/>
          <w:lang w:eastAsia="zh-CN"/>
        </w:rPr>
      </w:pPr>
      <w:r w:rsidRPr="00740572">
        <w:rPr>
          <w:rFonts w:asciiTheme="minorEastAsia" w:hAnsiTheme="minorEastAsia"/>
        </w:rPr>
        <w:t>Quality：</w:t>
      </w:r>
    </w:p>
    <w:p w14:paraId="62716AA6" w14:textId="0F8D7CAB" w:rsidR="0076387E" w:rsidRPr="00740572" w:rsidRDefault="00C63320" w:rsidP="0076387E">
      <w:pPr>
        <w:pStyle w:val="af4"/>
        <w:ind w:left="420" w:firstLineChars="0" w:firstLine="0"/>
        <w:rPr>
          <w:rFonts w:asciiTheme="minorEastAsia" w:hAnsiTheme="minorEastAsia"/>
          <w:lang w:eastAsia="zh-CN"/>
        </w:rPr>
      </w:pPr>
      <w:r w:rsidRPr="00740572">
        <w:rPr>
          <w:rFonts w:asciiTheme="minorEastAsia" w:hAnsiTheme="minorEastAsia"/>
          <w:lang w:eastAsia="zh-CN"/>
        </w:rPr>
        <w:t>High</w:t>
      </w:r>
      <w:r w:rsidR="0076387E" w:rsidRPr="00740572">
        <w:rPr>
          <w:rFonts w:asciiTheme="minorEastAsia" w:hAnsiTheme="minorEastAsia" w:hint="eastAsia"/>
          <w:lang w:eastAsia="zh-CN"/>
        </w:rPr>
        <w:t>,</w:t>
      </w:r>
      <w:r w:rsidRPr="00740572">
        <w:rPr>
          <w:rFonts w:asciiTheme="minorEastAsia" w:hAnsiTheme="minorEastAsia"/>
          <w:lang w:eastAsia="zh-CN"/>
        </w:rPr>
        <w:t xml:space="preserve"> low 2个选项。决定采集射线的数量，对比界限，以及反锯齿等设置。</w:t>
      </w:r>
    </w:p>
    <w:p w14:paraId="58AACF3E" w14:textId="77777777" w:rsidR="0076387E" w:rsidRPr="00740572" w:rsidRDefault="00C63320" w:rsidP="00C63320">
      <w:pPr>
        <w:pStyle w:val="af4"/>
        <w:numPr>
          <w:ilvl w:val="0"/>
          <w:numId w:val="32"/>
        </w:numPr>
        <w:ind w:firstLineChars="0"/>
        <w:rPr>
          <w:rFonts w:asciiTheme="minorEastAsia" w:hAnsiTheme="minorEastAsia"/>
          <w:lang w:eastAsia="zh-CN"/>
        </w:rPr>
      </w:pPr>
      <w:r w:rsidRPr="00740572">
        <w:rPr>
          <w:rFonts w:asciiTheme="minorEastAsia" w:hAnsiTheme="minorEastAsia"/>
        </w:rPr>
        <w:t>Bounces：</w:t>
      </w:r>
    </w:p>
    <w:p w14:paraId="2379CEB8" w14:textId="2BDD5EEF" w:rsidR="0076387E" w:rsidRPr="00740572" w:rsidRDefault="00C63320" w:rsidP="0076387E">
      <w:pPr>
        <w:pStyle w:val="af4"/>
        <w:ind w:left="420" w:firstLineChars="0" w:firstLine="0"/>
        <w:rPr>
          <w:rFonts w:asciiTheme="minorEastAsia" w:hAnsiTheme="minorEastAsia"/>
          <w:lang w:eastAsia="zh-CN"/>
        </w:rPr>
      </w:pPr>
      <w:r w:rsidRPr="00740572">
        <w:rPr>
          <w:rFonts w:asciiTheme="minorEastAsia" w:hAnsiTheme="minorEastAsia"/>
        </w:rPr>
        <w:t xml:space="preserve">Global </w:t>
      </w:r>
      <w:proofErr w:type="spellStart"/>
      <w:r w:rsidRPr="00740572">
        <w:rPr>
          <w:rFonts w:asciiTheme="minorEastAsia" w:hAnsiTheme="minorEastAsia"/>
        </w:rPr>
        <w:t>Illumination模拟中</w:t>
      </w:r>
      <w:proofErr w:type="spellEnd"/>
      <w:r w:rsidRPr="00740572">
        <w:rPr>
          <w:rFonts w:asciiTheme="minorEastAsia" w:hAnsiTheme="minorEastAsia"/>
        </w:rPr>
        <w:t xml:space="preserve"> light bounces的数量。0表示只有直接光照会被计算，如果要加入柔软的，真实的间接光照的话，则至少填1。</w:t>
      </w:r>
    </w:p>
    <w:p w14:paraId="6DC404E4" w14:textId="77777777" w:rsidR="0076387E" w:rsidRPr="00740572" w:rsidRDefault="00C63320" w:rsidP="00C63320">
      <w:pPr>
        <w:pStyle w:val="af4"/>
        <w:numPr>
          <w:ilvl w:val="0"/>
          <w:numId w:val="32"/>
        </w:numPr>
        <w:ind w:firstLineChars="0"/>
        <w:rPr>
          <w:rFonts w:asciiTheme="minorEastAsia" w:hAnsiTheme="minorEastAsia"/>
          <w:lang w:eastAsia="zh-CN"/>
        </w:rPr>
      </w:pPr>
      <w:r w:rsidRPr="00740572">
        <w:rPr>
          <w:rFonts w:asciiTheme="minorEastAsia" w:hAnsiTheme="minorEastAsia"/>
        </w:rPr>
        <w:t>Sky Light Color：</w:t>
      </w:r>
    </w:p>
    <w:p w14:paraId="71C02423" w14:textId="77777777" w:rsidR="0076387E" w:rsidRPr="00740572" w:rsidRDefault="0076387E" w:rsidP="0076387E">
      <w:pPr>
        <w:pStyle w:val="af4"/>
        <w:ind w:left="420" w:firstLineChars="0" w:firstLine="0"/>
        <w:rPr>
          <w:rFonts w:asciiTheme="minorEastAsia" w:hAnsiTheme="minorEastAsia"/>
          <w:lang w:eastAsia="zh-CN"/>
        </w:rPr>
      </w:pPr>
      <w:r w:rsidRPr="00740572">
        <w:rPr>
          <w:rFonts w:asciiTheme="minorEastAsia" w:hAnsiTheme="minorEastAsia"/>
          <w:lang w:eastAsia="zh-CN"/>
        </w:rPr>
        <w:t>模拟</w:t>
      </w:r>
      <w:r w:rsidR="00C63320" w:rsidRPr="00740572">
        <w:rPr>
          <w:rFonts w:asciiTheme="minorEastAsia" w:hAnsiTheme="minorEastAsia"/>
          <w:lang w:eastAsia="zh-CN"/>
        </w:rPr>
        <w:t>天空从所有方向射来的光照。</w:t>
      </w:r>
      <w:proofErr w:type="spellStart"/>
      <w:r w:rsidR="00C63320" w:rsidRPr="00740572">
        <w:rPr>
          <w:rFonts w:asciiTheme="minorEastAsia" w:hAnsiTheme="minorEastAsia"/>
        </w:rPr>
        <w:t>对室外场景很重要</w:t>
      </w:r>
      <w:proofErr w:type="spellEnd"/>
      <w:r w:rsidR="00C63320" w:rsidRPr="00740572">
        <w:rPr>
          <w:rFonts w:asciiTheme="minorEastAsia" w:hAnsiTheme="minorEastAsia"/>
        </w:rPr>
        <w:t>。</w:t>
      </w:r>
    </w:p>
    <w:p w14:paraId="6A653D1E" w14:textId="73374162" w:rsidR="0076387E" w:rsidRPr="00740572" w:rsidRDefault="00C63320" w:rsidP="0076387E">
      <w:pPr>
        <w:pStyle w:val="af4"/>
        <w:ind w:left="420" w:firstLineChars="0" w:firstLine="0"/>
        <w:rPr>
          <w:rFonts w:asciiTheme="minorEastAsia" w:hAnsiTheme="minorEastAsia"/>
          <w:lang w:eastAsia="zh-CN"/>
        </w:rPr>
      </w:pPr>
      <w:r w:rsidRPr="00740572">
        <w:rPr>
          <w:rFonts w:asciiTheme="minorEastAsia" w:hAnsiTheme="minorEastAsia"/>
        </w:rPr>
        <w:t>(</w:t>
      </w:r>
      <w:proofErr w:type="spellStart"/>
      <w:r w:rsidRPr="00740572">
        <w:rPr>
          <w:rFonts w:asciiTheme="minorEastAsia" w:hAnsiTheme="minorEastAsia"/>
        </w:rPr>
        <w:t>注意：RenderSettings里的Ambient</w:t>
      </w:r>
      <w:proofErr w:type="spellEnd"/>
      <w:r w:rsidRPr="00740572">
        <w:rPr>
          <w:rFonts w:asciiTheme="minorEastAsia" w:hAnsiTheme="minorEastAsia"/>
        </w:rPr>
        <w:t xml:space="preserve"> </w:t>
      </w:r>
      <w:proofErr w:type="spellStart"/>
      <w:r w:rsidRPr="00740572">
        <w:rPr>
          <w:rFonts w:asciiTheme="minorEastAsia" w:hAnsiTheme="minorEastAsia"/>
        </w:rPr>
        <w:t>Light也参与烘焙，并且会覆盖Sky</w:t>
      </w:r>
      <w:proofErr w:type="spellEnd"/>
      <w:r w:rsidRPr="00740572">
        <w:rPr>
          <w:rFonts w:asciiTheme="minorEastAsia" w:hAnsiTheme="minorEastAsia"/>
        </w:rPr>
        <w:t xml:space="preserve"> </w:t>
      </w:r>
      <w:proofErr w:type="spellStart"/>
      <w:r w:rsidRPr="00740572">
        <w:rPr>
          <w:rFonts w:asciiTheme="minorEastAsia" w:hAnsiTheme="minorEastAsia"/>
        </w:rPr>
        <w:t>Light。所以使用Sky</w:t>
      </w:r>
      <w:proofErr w:type="spellEnd"/>
      <w:r w:rsidRPr="00740572">
        <w:rPr>
          <w:rFonts w:asciiTheme="minorEastAsia" w:hAnsiTheme="minorEastAsia"/>
        </w:rPr>
        <w:t xml:space="preserve"> </w:t>
      </w:r>
      <w:proofErr w:type="spellStart"/>
      <w:r w:rsidRPr="00740572">
        <w:rPr>
          <w:rFonts w:asciiTheme="minorEastAsia" w:hAnsiTheme="minorEastAsia"/>
        </w:rPr>
        <w:t>Light的话，则需要关闭Ambient</w:t>
      </w:r>
      <w:proofErr w:type="spellEnd"/>
      <w:r w:rsidRPr="00740572">
        <w:rPr>
          <w:rFonts w:asciiTheme="minorEastAsia" w:hAnsiTheme="minorEastAsia"/>
        </w:rPr>
        <w:t xml:space="preserve"> Light</w:t>
      </w:r>
      <w:proofErr w:type="gramStart"/>
      <w:r w:rsidRPr="00740572">
        <w:rPr>
          <w:rFonts w:asciiTheme="minorEastAsia" w:hAnsiTheme="minorEastAsia"/>
        </w:rPr>
        <w:t>,把Ambient调成</w:t>
      </w:r>
      <w:proofErr w:type="gramEnd"/>
      <w:r w:rsidRPr="00740572">
        <w:rPr>
          <w:rFonts w:asciiTheme="minorEastAsia" w:hAnsiTheme="minorEastAsia"/>
        </w:rPr>
        <w:t>（0,0,0,0）即可)</w:t>
      </w:r>
    </w:p>
    <w:p w14:paraId="0BA1678A" w14:textId="77777777" w:rsidR="0076387E" w:rsidRPr="00740572" w:rsidRDefault="00C63320" w:rsidP="00C63320">
      <w:pPr>
        <w:pStyle w:val="af4"/>
        <w:numPr>
          <w:ilvl w:val="0"/>
          <w:numId w:val="32"/>
        </w:numPr>
        <w:ind w:firstLineChars="0"/>
        <w:rPr>
          <w:rFonts w:asciiTheme="minorEastAsia" w:hAnsiTheme="minorEastAsia"/>
          <w:lang w:eastAsia="zh-CN"/>
        </w:rPr>
      </w:pPr>
      <w:r w:rsidRPr="00740572">
        <w:rPr>
          <w:rFonts w:asciiTheme="minorEastAsia" w:hAnsiTheme="minorEastAsia"/>
        </w:rPr>
        <w:t xml:space="preserve">Sky Light </w:t>
      </w:r>
      <w:proofErr w:type="spellStart"/>
      <w:r w:rsidRPr="00740572">
        <w:rPr>
          <w:rFonts w:asciiTheme="minorEastAsia" w:hAnsiTheme="minorEastAsia"/>
        </w:rPr>
        <w:t>Intensity：Sky</w:t>
      </w:r>
      <w:proofErr w:type="spellEnd"/>
      <w:r w:rsidRPr="00740572">
        <w:rPr>
          <w:rFonts w:asciiTheme="minorEastAsia" w:hAnsiTheme="minorEastAsia"/>
        </w:rPr>
        <w:t xml:space="preserve"> Light的强度。0表示关闭Sky Light.</w:t>
      </w:r>
    </w:p>
    <w:p w14:paraId="6D47678D" w14:textId="77777777" w:rsidR="0076387E" w:rsidRPr="00740572" w:rsidRDefault="00C63320" w:rsidP="00C63320">
      <w:pPr>
        <w:pStyle w:val="af4"/>
        <w:numPr>
          <w:ilvl w:val="0"/>
          <w:numId w:val="32"/>
        </w:numPr>
        <w:ind w:firstLineChars="0"/>
        <w:rPr>
          <w:rFonts w:asciiTheme="minorEastAsia" w:hAnsiTheme="minorEastAsia"/>
          <w:lang w:eastAsia="zh-CN"/>
        </w:rPr>
      </w:pPr>
      <w:r w:rsidRPr="00740572">
        <w:rPr>
          <w:rFonts w:asciiTheme="minorEastAsia" w:hAnsiTheme="minorEastAsia"/>
        </w:rPr>
        <w:t xml:space="preserve">Bounce </w:t>
      </w:r>
      <w:proofErr w:type="spellStart"/>
      <w:r w:rsidRPr="00740572">
        <w:rPr>
          <w:rFonts w:asciiTheme="minorEastAsia" w:hAnsiTheme="minorEastAsia"/>
        </w:rPr>
        <w:t>Boost：加强Bounced</w:t>
      </w:r>
      <w:proofErr w:type="spellEnd"/>
      <w:r w:rsidRPr="00740572">
        <w:rPr>
          <w:rFonts w:asciiTheme="minorEastAsia" w:hAnsiTheme="minorEastAsia"/>
        </w:rPr>
        <w:t xml:space="preserve"> </w:t>
      </w:r>
      <w:proofErr w:type="spellStart"/>
      <w:r w:rsidRPr="00740572">
        <w:rPr>
          <w:rFonts w:asciiTheme="minorEastAsia" w:hAnsiTheme="minorEastAsia"/>
        </w:rPr>
        <w:t>light也就是间接光照的效果</w:t>
      </w:r>
      <w:proofErr w:type="spellEnd"/>
      <w:r w:rsidRPr="00740572">
        <w:rPr>
          <w:rFonts w:asciiTheme="minorEastAsia" w:hAnsiTheme="minorEastAsia"/>
        </w:rPr>
        <w:t>.</w:t>
      </w:r>
    </w:p>
    <w:p w14:paraId="5358C34A" w14:textId="77777777" w:rsidR="0076387E" w:rsidRPr="00740572" w:rsidRDefault="00C63320" w:rsidP="00C63320">
      <w:pPr>
        <w:pStyle w:val="af4"/>
        <w:numPr>
          <w:ilvl w:val="0"/>
          <w:numId w:val="32"/>
        </w:numPr>
        <w:ind w:firstLineChars="0"/>
        <w:rPr>
          <w:rFonts w:asciiTheme="minorEastAsia" w:hAnsiTheme="minorEastAsia"/>
          <w:lang w:eastAsia="zh-CN"/>
        </w:rPr>
      </w:pPr>
      <w:r w:rsidRPr="00740572">
        <w:rPr>
          <w:rFonts w:asciiTheme="minorEastAsia" w:hAnsiTheme="minorEastAsia"/>
        </w:rPr>
        <w:t xml:space="preserve">Bounce </w:t>
      </w:r>
      <w:proofErr w:type="spellStart"/>
      <w:r w:rsidRPr="00740572">
        <w:rPr>
          <w:rFonts w:asciiTheme="minorEastAsia" w:hAnsiTheme="minorEastAsia"/>
        </w:rPr>
        <w:t>Intensity：间接光照的效果强度</w:t>
      </w:r>
      <w:proofErr w:type="spellEnd"/>
      <w:r w:rsidRPr="00740572">
        <w:rPr>
          <w:rFonts w:asciiTheme="minorEastAsia" w:hAnsiTheme="minorEastAsia"/>
        </w:rPr>
        <w:t>。</w:t>
      </w:r>
    </w:p>
    <w:p w14:paraId="608EB0F1" w14:textId="77777777" w:rsidR="0076387E" w:rsidRPr="00740572" w:rsidRDefault="00C63320" w:rsidP="00C63320">
      <w:pPr>
        <w:pStyle w:val="af4"/>
        <w:numPr>
          <w:ilvl w:val="0"/>
          <w:numId w:val="32"/>
        </w:numPr>
        <w:ind w:firstLineChars="0"/>
        <w:rPr>
          <w:rFonts w:asciiTheme="minorEastAsia" w:hAnsiTheme="minorEastAsia"/>
          <w:lang w:eastAsia="zh-CN"/>
        </w:rPr>
      </w:pPr>
      <w:r w:rsidRPr="00740572">
        <w:rPr>
          <w:rFonts w:asciiTheme="minorEastAsia" w:hAnsiTheme="minorEastAsia"/>
        </w:rPr>
        <w:t>Final Gather Rays</w:t>
      </w:r>
      <w:proofErr w:type="gramStart"/>
      <w:r w:rsidRPr="00740572">
        <w:rPr>
          <w:rFonts w:asciiTheme="minorEastAsia" w:hAnsiTheme="minorEastAsia"/>
        </w:rPr>
        <w:t>:从所有收集的点发射的射线的数量</w:t>
      </w:r>
      <w:proofErr w:type="gramEnd"/>
      <w:r w:rsidRPr="00740572">
        <w:rPr>
          <w:rFonts w:asciiTheme="minorEastAsia" w:hAnsiTheme="minorEastAsia"/>
        </w:rPr>
        <w:t>，最高则效果最好。默认为1000</w:t>
      </w:r>
    </w:p>
    <w:p w14:paraId="5EFB154E" w14:textId="77777777" w:rsidR="0076387E" w:rsidRPr="00740572" w:rsidRDefault="00C63320" w:rsidP="00C63320">
      <w:pPr>
        <w:pStyle w:val="af4"/>
        <w:numPr>
          <w:ilvl w:val="0"/>
          <w:numId w:val="32"/>
        </w:numPr>
        <w:ind w:firstLineChars="0"/>
        <w:rPr>
          <w:rFonts w:asciiTheme="minorEastAsia" w:hAnsiTheme="minorEastAsia"/>
          <w:lang w:eastAsia="zh-CN"/>
        </w:rPr>
      </w:pPr>
      <w:r w:rsidRPr="00740572">
        <w:rPr>
          <w:rFonts w:asciiTheme="minorEastAsia" w:hAnsiTheme="minorEastAsia"/>
        </w:rPr>
        <w:lastRenderedPageBreak/>
        <w:t xml:space="preserve">Contrast Threshold: </w:t>
      </w:r>
      <w:proofErr w:type="spellStart"/>
      <w:r w:rsidRPr="00740572">
        <w:rPr>
          <w:rFonts w:asciiTheme="minorEastAsia" w:hAnsiTheme="minorEastAsia"/>
        </w:rPr>
        <w:t>越高表示光照越平滑同时细节越低</w:t>
      </w:r>
      <w:proofErr w:type="spellEnd"/>
    </w:p>
    <w:p w14:paraId="108721B3" w14:textId="77777777" w:rsidR="0076387E" w:rsidRPr="00740572" w:rsidRDefault="00C63320" w:rsidP="00C63320">
      <w:pPr>
        <w:pStyle w:val="af4"/>
        <w:numPr>
          <w:ilvl w:val="0"/>
          <w:numId w:val="32"/>
        </w:numPr>
        <w:ind w:firstLineChars="0"/>
        <w:rPr>
          <w:rFonts w:asciiTheme="minorEastAsia" w:hAnsiTheme="minorEastAsia"/>
          <w:lang w:eastAsia="zh-CN"/>
        </w:rPr>
      </w:pPr>
      <w:r w:rsidRPr="00740572">
        <w:rPr>
          <w:rFonts w:asciiTheme="minorEastAsia" w:hAnsiTheme="minorEastAsia"/>
        </w:rPr>
        <w:t>Interpolation：颜色计算方式。0表示线性插值，1表示基于梯度的高级插值。有时1会产生人工光照的失真效果。</w:t>
      </w:r>
    </w:p>
    <w:p w14:paraId="3509708A" w14:textId="77777777" w:rsidR="0076387E" w:rsidRPr="00740572" w:rsidRDefault="00C63320" w:rsidP="00C63320">
      <w:pPr>
        <w:pStyle w:val="af4"/>
        <w:numPr>
          <w:ilvl w:val="0"/>
          <w:numId w:val="32"/>
        </w:numPr>
        <w:ind w:firstLineChars="0"/>
        <w:rPr>
          <w:rFonts w:asciiTheme="minorEastAsia" w:hAnsiTheme="minorEastAsia"/>
          <w:lang w:eastAsia="zh-CN"/>
        </w:rPr>
      </w:pPr>
      <w:r w:rsidRPr="00740572">
        <w:rPr>
          <w:rFonts w:asciiTheme="minorEastAsia" w:hAnsiTheme="minorEastAsia"/>
        </w:rPr>
        <w:t xml:space="preserve">Interpolation </w:t>
      </w:r>
      <w:proofErr w:type="spellStart"/>
      <w:r w:rsidRPr="00740572">
        <w:rPr>
          <w:rFonts w:asciiTheme="minorEastAsia" w:hAnsiTheme="minorEastAsia"/>
        </w:rPr>
        <w:t>Points</w:t>
      </w:r>
      <w:proofErr w:type="gramStart"/>
      <w:r w:rsidRPr="00740572">
        <w:rPr>
          <w:rFonts w:asciiTheme="minorEastAsia" w:hAnsiTheme="minorEastAsia"/>
        </w:rPr>
        <w:t>:越多表示光照越平滑同时细节越低</w:t>
      </w:r>
      <w:proofErr w:type="spellEnd"/>
      <w:proofErr w:type="gramEnd"/>
      <w:r w:rsidRPr="00740572">
        <w:rPr>
          <w:rFonts w:asciiTheme="minorEastAsia" w:hAnsiTheme="minorEastAsia"/>
        </w:rPr>
        <w:t>。</w:t>
      </w:r>
    </w:p>
    <w:p w14:paraId="24916F33" w14:textId="29D43162" w:rsidR="0076387E" w:rsidRPr="00740572" w:rsidRDefault="00C63320" w:rsidP="00C63320">
      <w:pPr>
        <w:pStyle w:val="af4"/>
        <w:numPr>
          <w:ilvl w:val="0"/>
          <w:numId w:val="32"/>
        </w:numPr>
        <w:ind w:firstLineChars="0"/>
        <w:rPr>
          <w:rFonts w:asciiTheme="minorEastAsia" w:hAnsiTheme="minorEastAsia"/>
          <w:lang w:eastAsia="zh-CN"/>
        </w:rPr>
      </w:pPr>
      <w:r w:rsidRPr="00740572">
        <w:rPr>
          <w:rFonts w:asciiTheme="minorEastAsia" w:hAnsiTheme="minorEastAsia"/>
        </w:rPr>
        <w:t xml:space="preserve">Ambient </w:t>
      </w:r>
      <w:proofErr w:type="spellStart"/>
      <w:r w:rsidRPr="00740572">
        <w:rPr>
          <w:rFonts w:asciiTheme="minorEastAsia" w:hAnsiTheme="minorEastAsia"/>
        </w:rPr>
        <w:t>Occlusion：环境闭塞（全局闭塞）在烘焙中的量，和光照无关，仅仅基于距离的效果</w:t>
      </w:r>
      <w:proofErr w:type="spellEnd"/>
      <w:r w:rsidR="0076387E" w:rsidRPr="00740572">
        <w:rPr>
          <w:rFonts w:asciiTheme="minorEastAsia" w:hAnsiTheme="minorEastAsia" w:hint="eastAsia"/>
          <w:lang w:eastAsia="zh-CN"/>
        </w:rPr>
        <w:t>。</w:t>
      </w:r>
    </w:p>
    <w:p w14:paraId="15BE4EC4" w14:textId="77777777" w:rsidR="0076387E" w:rsidRPr="00740572" w:rsidRDefault="00C63320" w:rsidP="00C63320">
      <w:pPr>
        <w:pStyle w:val="af4"/>
        <w:numPr>
          <w:ilvl w:val="0"/>
          <w:numId w:val="32"/>
        </w:numPr>
        <w:ind w:firstLineChars="0"/>
        <w:rPr>
          <w:rFonts w:asciiTheme="minorEastAsia" w:hAnsiTheme="minorEastAsia"/>
          <w:lang w:eastAsia="zh-CN"/>
        </w:rPr>
      </w:pPr>
      <w:r w:rsidRPr="00740572">
        <w:rPr>
          <w:rFonts w:asciiTheme="minorEastAsia" w:hAnsiTheme="minorEastAsia"/>
        </w:rPr>
        <w:t xml:space="preserve">Lock </w:t>
      </w:r>
      <w:proofErr w:type="spellStart"/>
      <w:r w:rsidRPr="00740572">
        <w:rPr>
          <w:rFonts w:asciiTheme="minorEastAsia" w:hAnsiTheme="minorEastAsia"/>
        </w:rPr>
        <w:t>Atlas：锁上了，贴图就不会变化，没什么用</w:t>
      </w:r>
      <w:proofErr w:type="spellEnd"/>
      <w:r w:rsidRPr="00740572">
        <w:rPr>
          <w:rFonts w:asciiTheme="minorEastAsia" w:hAnsiTheme="minorEastAsia"/>
        </w:rPr>
        <w:t>。</w:t>
      </w:r>
    </w:p>
    <w:p w14:paraId="3AF1F304" w14:textId="77777777" w:rsidR="0076387E" w:rsidRPr="00740572" w:rsidRDefault="00C63320" w:rsidP="00C63320">
      <w:pPr>
        <w:pStyle w:val="af4"/>
        <w:numPr>
          <w:ilvl w:val="0"/>
          <w:numId w:val="32"/>
        </w:numPr>
        <w:ind w:firstLineChars="0"/>
        <w:rPr>
          <w:rFonts w:asciiTheme="minorEastAsia" w:hAnsiTheme="minorEastAsia"/>
          <w:lang w:eastAsia="zh-CN"/>
        </w:rPr>
      </w:pPr>
      <w:r w:rsidRPr="00740572">
        <w:rPr>
          <w:rFonts w:asciiTheme="minorEastAsia" w:hAnsiTheme="minorEastAsia"/>
        </w:rPr>
        <w:t>Resolution：</w:t>
      </w:r>
    </w:p>
    <w:p w14:paraId="6B284BEA" w14:textId="6F04C29B" w:rsidR="0076387E" w:rsidRPr="00740572" w:rsidRDefault="00C63320" w:rsidP="0076387E">
      <w:pPr>
        <w:pStyle w:val="af4"/>
        <w:ind w:left="420" w:firstLineChars="0" w:firstLine="0"/>
        <w:rPr>
          <w:rFonts w:asciiTheme="minorEastAsia" w:hAnsiTheme="minorEastAsia"/>
          <w:lang w:eastAsia="zh-CN"/>
        </w:rPr>
      </w:pPr>
      <w:r w:rsidRPr="00740572">
        <w:rPr>
          <w:rFonts w:asciiTheme="minorEastAsia" w:hAnsiTheme="minorEastAsia"/>
          <w:lang w:eastAsia="zh-CN"/>
        </w:rPr>
        <w:t>通常来说 Resolution设置平均每单位面积对应</w:t>
      </w:r>
      <w:proofErr w:type="spellStart"/>
      <w:r w:rsidRPr="00740572">
        <w:rPr>
          <w:rFonts w:asciiTheme="minorEastAsia" w:hAnsiTheme="minorEastAsia"/>
          <w:lang w:eastAsia="zh-CN"/>
        </w:rPr>
        <w:t>lightmap</w:t>
      </w:r>
      <w:proofErr w:type="spellEnd"/>
      <w:r w:rsidRPr="00740572">
        <w:rPr>
          <w:rFonts w:asciiTheme="minorEastAsia" w:hAnsiTheme="minorEastAsia"/>
          <w:lang w:eastAsia="zh-CN"/>
        </w:rPr>
        <w:t>的多少色素。该值越高代表单位面积的色素越多即越精细。反之越低越粗糙。默认值为50。如果一个10x10的</w:t>
      </w:r>
      <w:proofErr w:type="spellStart"/>
      <w:r w:rsidRPr="00740572">
        <w:rPr>
          <w:rFonts w:asciiTheme="minorEastAsia" w:hAnsiTheme="minorEastAsia"/>
          <w:lang w:eastAsia="zh-CN"/>
        </w:rPr>
        <w:t>plane,resolution</w:t>
      </w:r>
      <w:proofErr w:type="spellEnd"/>
      <w:r w:rsidRPr="00740572">
        <w:rPr>
          <w:rFonts w:asciiTheme="minorEastAsia" w:hAnsiTheme="minorEastAsia"/>
          <w:lang w:eastAsia="zh-CN"/>
        </w:rPr>
        <w:t>是50的话，在</w:t>
      </w:r>
      <w:proofErr w:type="spellStart"/>
      <w:r w:rsidRPr="00740572">
        <w:rPr>
          <w:rFonts w:asciiTheme="minorEastAsia" w:hAnsiTheme="minorEastAsia"/>
          <w:lang w:eastAsia="zh-CN"/>
        </w:rPr>
        <w:t>lightmap</w:t>
      </w:r>
      <w:proofErr w:type="spellEnd"/>
      <w:r w:rsidRPr="00740572">
        <w:rPr>
          <w:rFonts w:asciiTheme="minorEastAsia" w:hAnsiTheme="minorEastAsia"/>
          <w:lang w:eastAsia="zh-CN"/>
        </w:rPr>
        <w:t>里该plane就占用500x500像素尺寸。</w:t>
      </w:r>
      <w:r w:rsidRPr="00740572">
        <w:rPr>
          <w:rFonts w:asciiTheme="minorEastAsia" w:hAnsiTheme="minorEastAsia"/>
          <w:lang w:eastAsia="zh-CN"/>
        </w:rPr>
        <w:br/>
        <w:t>当然也可以单调该数值。选中物体后，在</w:t>
      </w:r>
      <w:proofErr w:type="spellStart"/>
      <w:r w:rsidRPr="00740572">
        <w:rPr>
          <w:rFonts w:asciiTheme="minorEastAsia" w:hAnsiTheme="minorEastAsia"/>
          <w:lang w:eastAsia="zh-CN"/>
        </w:rPr>
        <w:t>lightmapping</w:t>
      </w:r>
      <w:proofErr w:type="spellEnd"/>
      <w:r w:rsidRPr="00740572">
        <w:rPr>
          <w:rFonts w:asciiTheme="minorEastAsia" w:hAnsiTheme="minorEastAsia"/>
          <w:lang w:eastAsia="zh-CN"/>
        </w:rPr>
        <w:t xml:space="preserve">界面中会有Scale in </w:t>
      </w:r>
      <w:proofErr w:type="spellStart"/>
      <w:r w:rsidRPr="00740572">
        <w:rPr>
          <w:rFonts w:asciiTheme="minorEastAsia" w:hAnsiTheme="minorEastAsia"/>
          <w:lang w:eastAsia="zh-CN"/>
        </w:rPr>
        <w:t>lightmap</w:t>
      </w:r>
      <w:proofErr w:type="spellEnd"/>
      <w:r w:rsidRPr="00740572">
        <w:rPr>
          <w:rFonts w:asciiTheme="minorEastAsia" w:hAnsiTheme="minorEastAsia"/>
          <w:lang w:eastAsia="zh-CN"/>
        </w:rPr>
        <w:t>的数值，表示的是该物体的烘焙信息在</w:t>
      </w:r>
      <w:proofErr w:type="spellStart"/>
      <w:r w:rsidRPr="00740572">
        <w:rPr>
          <w:rFonts w:asciiTheme="minorEastAsia" w:hAnsiTheme="minorEastAsia"/>
          <w:lang w:eastAsia="zh-CN"/>
        </w:rPr>
        <w:t>lightmap</w:t>
      </w:r>
      <w:proofErr w:type="spellEnd"/>
      <w:r w:rsidRPr="00740572">
        <w:rPr>
          <w:rFonts w:asciiTheme="minorEastAsia" w:hAnsiTheme="minorEastAsia"/>
          <w:lang w:eastAsia="zh-CN"/>
        </w:rPr>
        <w:t>占的大小，1表示正常尺寸。</w:t>
      </w:r>
      <w:r w:rsidRPr="00740572">
        <w:rPr>
          <w:rFonts w:asciiTheme="minorEastAsia" w:hAnsiTheme="minorEastAsia"/>
        </w:rPr>
        <w:t>0表示该物体没有lightmap效果，但会影响其他物体的lightmap运算。2表示正常尺寸的两倍大小。</w:t>
      </w:r>
    </w:p>
    <w:p w14:paraId="1E97A207" w14:textId="03F53158" w:rsidR="00C63320" w:rsidRPr="00740572" w:rsidRDefault="00C63320" w:rsidP="00C63320">
      <w:pPr>
        <w:pStyle w:val="af4"/>
        <w:numPr>
          <w:ilvl w:val="0"/>
          <w:numId w:val="32"/>
        </w:numPr>
        <w:ind w:firstLineChars="0"/>
        <w:rPr>
          <w:rFonts w:asciiTheme="minorEastAsia" w:hAnsiTheme="minorEastAsia"/>
          <w:lang w:eastAsia="zh-CN"/>
        </w:rPr>
      </w:pPr>
      <w:proofErr w:type="spellStart"/>
      <w:r w:rsidRPr="00740572">
        <w:rPr>
          <w:rFonts w:asciiTheme="minorEastAsia" w:hAnsiTheme="minorEastAsia"/>
        </w:rPr>
        <w:t>Padding:在lightmap里,不同物体的烘焙图的间距，单位为图素</w:t>
      </w:r>
      <w:proofErr w:type="spellEnd"/>
      <w:r w:rsidRPr="00740572">
        <w:rPr>
          <w:rFonts w:asciiTheme="minorEastAsia" w:hAnsiTheme="minorEastAsia"/>
        </w:rPr>
        <w:t>(</w:t>
      </w:r>
      <w:proofErr w:type="spellStart"/>
      <w:r w:rsidRPr="00740572">
        <w:rPr>
          <w:rFonts w:asciiTheme="minorEastAsia" w:hAnsiTheme="minorEastAsia"/>
        </w:rPr>
        <w:t>texel</w:t>
      </w:r>
      <w:proofErr w:type="spellEnd"/>
      <w:r w:rsidRPr="00740572">
        <w:rPr>
          <w:rFonts w:asciiTheme="minorEastAsia" w:hAnsiTheme="minorEastAsia"/>
        </w:rPr>
        <w:t>)</w:t>
      </w:r>
    </w:p>
    <w:p w14:paraId="31A0CF1A" w14:textId="4A819B59" w:rsidR="00C63320" w:rsidRDefault="0076387E" w:rsidP="00C63320">
      <w:pPr>
        <w:pStyle w:val="3"/>
        <w:rPr>
          <w:lang w:eastAsia="zh-CN"/>
        </w:rPr>
      </w:pPr>
      <w:bookmarkStart w:id="40" w:name="_Toc454891058"/>
      <w:r>
        <w:rPr>
          <w:rFonts w:hint="eastAsia"/>
          <w:lang w:eastAsia="zh-CN"/>
        </w:rPr>
        <w:t>建议</w:t>
      </w:r>
      <w:proofErr w:type="spellStart"/>
      <w:r w:rsidR="00C63320" w:rsidRPr="00C63320">
        <w:t>烘焙参数</w:t>
      </w:r>
      <w:bookmarkEnd w:id="40"/>
      <w:proofErr w:type="spellEnd"/>
    </w:p>
    <w:p w14:paraId="46967DEE" w14:textId="0B0246BE" w:rsidR="000A21BE" w:rsidRPr="0076387E" w:rsidRDefault="0076387E" w:rsidP="0076387E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由于</w:t>
      </w:r>
      <w:r w:rsidR="005035C8">
        <w:rPr>
          <w:rFonts w:hint="eastAsia"/>
          <w:lang w:eastAsia="zh-CN"/>
        </w:rPr>
        <w:t>烘培</w:t>
      </w:r>
      <w:r>
        <w:rPr>
          <w:rFonts w:hint="eastAsia"/>
          <w:lang w:eastAsia="zh-CN"/>
        </w:rPr>
        <w:t>参数</w:t>
      </w:r>
      <w:proofErr w:type="gramEnd"/>
      <w:r>
        <w:rPr>
          <w:rFonts w:hint="eastAsia"/>
          <w:lang w:eastAsia="zh-CN"/>
        </w:rPr>
        <w:t>较多，且涉及较多计算机图形学知识，</w:t>
      </w:r>
      <w:r w:rsidR="00A74BBC">
        <w:rPr>
          <w:rFonts w:hint="eastAsia"/>
          <w:lang w:eastAsia="zh-CN"/>
        </w:rPr>
        <w:t>现</w:t>
      </w:r>
      <w:r>
        <w:rPr>
          <w:rFonts w:hint="eastAsia"/>
          <w:lang w:eastAsia="zh-CN"/>
        </w:rPr>
        <w:t>给出一个</w:t>
      </w:r>
      <w:proofErr w:type="gramStart"/>
      <w:r>
        <w:rPr>
          <w:rFonts w:hint="eastAsia"/>
          <w:lang w:eastAsia="zh-CN"/>
        </w:rPr>
        <w:t>建议烘培参数</w:t>
      </w:r>
      <w:proofErr w:type="gramEnd"/>
      <w:r>
        <w:rPr>
          <w:rFonts w:hint="eastAsia"/>
          <w:lang w:eastAsia="zh-CN"/>
        </w:rPr>
        <w:t>。</w:t>
      </w:r>
    </w:p>
    <w:p w14:paraId="13F80945" w14:textId="4337E5CB" w:rsidR="00C63320" w:rsidRDefault="0076387E" w:rsidP="00C63320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95D96D1" wp14:editId="74FD82EF">
            <wp:extent cx="3250612" cy="2620874"/>
            <wp:effectExtent l="0" t="0" r="6985" b="8255"/>
            <wp:docPr id="3" name="图片 3" descr="【风宇冲】Unity3D教程宝典之光影烘焙：第一讲光影烘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【风宇冲】Unity3D教程宝典之光影烘焙：第一讲光影烘焙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612" cy="262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9A51" w14:textId="35248DF4" w:rsidR="000A21BE" w:rsidRDefault="00A74BBC" w:rsidP="000A21BE">
      <w:pPr>
        <w:pStyle w:val="3"/>
        <w:rPr>
          <w:lang w:eastAsia="zh-CN"/>
        </w:rPr>
      </w:pPr>
      <w:bookmarkStart w:id="41" w:name="_Toc454891059"/>
      <w:r>
        <w:rPr>
          <w:rFonts w:hint="eastAsia"/>
          <w:lang w:eastAsia="zh-CN"/>
        </w:rPr>
        <w:t>开始烘培</w:t>
      </w:r>
      <w:bookmarkEnd w:id="41"/>
    </w:p>
    <w:p w14:paraId="6C28130E" w14:textId="1F03C679" w:rsidR="00BB621E" w:rsidRPr="00887253" w:rsidRDefault="00B30EE2" w:rsidP="00BB621E">
      <w:pPr>
        <w:rPr>
          <w:rFonts w:asciiTheme="minorEastAsia" w:hAnsiTheme="minorEastAsia"/>
          <w:lang w:eastAsia="zh-CN"/>
        </w:rPr>
      </w:pPr>
      <w:r w:rsidRPr="00887253">
        <w:rPr>
          <w:rFonts w:asciiTheme="minorEastAsia" w:hAnsiTheme="minorEastAsia" w:hint="eastAsia"/>
          <w:lang w:eastAsia="zh-CN"/>
        </w:rPr>
        <w:t>上述参数设置完成后，</w:t>
      </w:r>
      <w:r w:rsidR="00895701" w:rsidRPr="00887253">
        <w:rPr>
          <w:rFonts w:asciiTheme="minorEastAsia" w:hAnsiTheme="minorEastAsia" w:hint="eastAsia"/>
          <w:lang w:eastAsia="zh-CN"/>
        </w:rPr>
        <w:t>点击Bake Scene 按钮，Unity会自动开始烘培。</w:t>
      </w:r>
      <w:proofErr w:type="gramStart"/>
      <w:r w:rsidR="006B1FAC" w:rsidRPr="00887253">
        <w:rPr>
          <w:rFonts w:asciiTheme="minorEastAsia" w:hAnsiTheme="minorEastAsia" w:hint="eastAsia"/>
          <w:lang w:eastAsia="zh-CN"/>
        </w:rPr>
        <w:t>烘培后</w:t>
      </w:r>
      <w:proofErr w:type="gramEnd"/>
      <w:r w:rsidR="006B1FAC" w:rsidRPr="00887253">
        <w:rPr>
          <w:rFonts w:asciiTheme="minorEastAsia" w:hAnsiTheme="minorEastAsia" w:hint="eastAsia"/>
          <w:lang w:eastAsia="zh-CN"/>
        </w:rPr>
        <w:t>的贴图文件会生成在对应场景名命名的文件夹下。</w:t>
      </w:r>
    </w:p>
    <w:p w14:paraId="43B06EF2" w14:textId="77777777" w:rsidR="00D42FC4" w:rsidRPr="00BB621E" w:rsidRDefault="00D42FC4" w:rsidP="00BB621E">
      <w:pPr>
        <w:rPr>
          <w:lang w:eastAsia="zh-CN"/>
        </w:rPr>
      </w:pPr>
    </w:p>
    <w:p w14:paraId="50EF34F8" w14:textId="4B72DCB7" w:rsidR="003009BC" w:rsidRDefault="00E60934" w:rsidP="003009BC">
      <w:pPr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/>
        </w:rPr>
        <w:pict w14:anchorId="7ACAA6ED">
          <v:shape id="_x0000_i1029" type="#_x0000_t75" style="width:6in;height:7.2pt" o:hrpct="0" o:hralign="center" o:hr="t">
            <v:imagedata r:id="rId9" o:title="BD10290_"/>
          </v:shape>
        </w:pict>
      </w:r>
    </w:p>
    <w:p w14:paraId="75E028FD" w14:textId="77777777" w:rsidR="0076387E" w:rsidRDefault="0076387E" w:rsidP="003009BC">
      <w:pPr>
        <w:rPr>
          <w:lang w:eastAsia="zh-CN"/>
        </w:rPr>
      </w:pPr>
    </w:p>
    <w:sectPr w:rsidR="0076387E" w:rsidSect="003A1956">
      <w:headerReference w:type="default" r:id="rId13"/>
      <w:footerReference w:type="default" r:id="rId14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4F74C" w14:textId="77777777" w:rsidR="00E96EAD" w:rsidRDefault="00E96EAD">
      <w:r>
        <w:separator/>
      </w:r>
    </w:p>
  </w:endnote>
  <w:endnote w:type="continuationSeparator" w:id="0">
    <w:p w14:paraId="3027A9FE" w14:textId="77777777" w:rsidR="00E96EAD" w:rsidRDefault="00E96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75503" w14:textId="77777777" w:rsidR="000030F1" w:rsidRDefault="000030F1" w:rsidP="00B939FB">
    <w:pPr>
      <w:pStyle w:val="a9"/>
      <w:pBdr>
        <w:top w:val="single" w:sz="8" w:space="1" w:color="auto"/>
      </w:pBdr>
      <w:rPr>
        <w:sz w:val="18"/>
        <w:szCs w:val="18"/>
        <w:lang w:eastAsia="zh-CN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E23097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E60934">
      <w:rPr>
        <w:noProof/>
        <w:sz w:val="18"/>
        <w:szCs w:val="18"/>
      </w:rPr>
      <w:t>6/28/2016</w:t>
    </w:r>
    <w:r w:rsidRPr="006E5963">
      <w:rPr>
        <w:sz w:val="18"/>
        <w:szCs w:val="18"/>
      </w:rPr>
      <w:fldChar w:fldCharType="end"/>
    </w:r>
  </w:p>
  <w:p w14:paraId="49615836" w14:textId="65F0CDF1" w:rsidR="000030F1" w:rsidRPr="006E5963" w:rsidRDefault="000030F1" w:rsidP="001F7191">
    <w:pPr>
      <w:pStyle w:val="a9"/>
      <w:pBdr>
        <w:top w:val="single" w:sz="8" w:space="1" w:color="auto"/>
      </w:pBdr>
      <w:jc w:val="center"/>
      <w:rPr>
        <w:sz w:val="18"/>
        <w:szCs w:val="18"/>
        <w:lang w:eastAsia="zh-CN"/>
      </w:rPr>
    </w:pPr>
    <w:proofErr w:type="spellStart"/>
    <w:r>
      <w:rPr>
        <w:rFonts w:hint="eastAsia"/>
        <w:sz w:val="18"/>
        <w:szCs w:val="18"/>
        <w:lang w:eastAsia="zh-CN"/>
      </w:rPr>
      <w:t>Shinezone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4F214" w14:textId="77777777" w:rsidR="00E96EAD" w:rsidRDefault="00E96EAD">
      <w:r>
        <w:separator/>
      </w:r>
    </w:p>
  </w:footnote>
  <w:footnote w:type="continuationSeparator" w:id="0">
    <w:p w14:paraId="3901A4D9" w14:textId="77777777" w:rsidR="00E96EAD" w:rsidRDefault="00E96E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18F5E" w14:textId="05AA58E9" w:rsidR="000030F1" w:rsidRPr="00230DE8" w:rsidRDefault="002B7AB6" w:rsidP="00230DE8">
    <w:pPr>
      <w:pStyle w:val="a8"/>
      <w:jc w:val="center"/>
      <w:rPr>
        <w:lang w:eastAsia="zh-CN"/>
      </w:rPr>
    </w:pPr>
    <w:r>
      <w:rPr>
        <w:rFonts w:hint="eastAsia"/>
        <w:lang w:eastAsia="zh-CN"/>
      </w:rPr>
      <w:t>烘培（</w:t>
    </w:r>
    <w:proofErr w:type="spellStart"/>
    <w:r>
      <w:rPr>
        <w:rFonts w:hint="eastAsia"/>
        <w:lang w:eastAsia="zh-CN"/>
      </w:rPr>
      <w:t>Lightingmap</w:t>
    </w:r>
    <w:proofErr w:type="spellEnd"/>
    <w:r>
      <w:rPr>
        <w:rFonts w:hint="eastAsia"/>
        <w:lang w:eastAsia="zh-CN"/>
      </w:rPr>
      <w:t>）技术规范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4245"/>
    <w:multiLevelType w:val="hybridMultilevel"/>
    <w:tmpl w:val="0B4CE5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9292290"/>
    <w:multiLevelType w:val="hybridMultilevel"/>
    <w:tmpl w:val="738C5C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C44326D"/>
    <w:multiLevelType w:val="hybridMultilevel"/>
    <w:tmpl w:val="643CDF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515012B"/>
    <w:multiLevelType w:val="hybridMultilevel"/>
    <w:tmpl w:val="F4F4F9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8DF4DF5"/>
    <w:multiLevelType w:val="hybridMultilevel"/>
    <w:tmpl w:val="CA049A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025638D"/>
    <w:multiLevelType w:val="hybridMultilevel"/>
    <w:tmpl w:val="D2DCF4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0AE7205"/>
    <w:multiLevelType w:val="hybridMultilevel"/>
    <w:tmpl w:val="FFD4F9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18E7D6F"/>
    <w:multiLevelType w:val="hybridMultilevel"/>
    <w:tmpl w:val="9D58C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2BE7D13"/>
    <w:multiLevelType w:val="hybridMultilevel"/>
    <w:tmpl w:val="1FAA06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3163F89"/>
    <w:multiLevelType w:val="hybridMultilevel"/>
    <w:tmpl w:val="611242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8FB4FC9"/>
    <w:multiLevelType w:val="hybridMultilevel"/>
    <w:tmpl w:val="43627A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DD20B97"/>
    <w:multiLevelType w:val="hybridMultilevel"/>
    <w:tmpl w:val="9A1EDD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13">
    <w:nsid w:val="309C7CAE"/>
    <w:multiLevelType w:val="hybridMultilevel"/>
    <w:tmpl w:val="D4D21D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1BB024F"/>
    <w:multiLevelType w:val="hybridMultilevel"/>
    <w:tmpl w:val="7AEE85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2B33557"/>
    <w:multiLevelType w:val="hybridMultilevel"/>
    <w:tmpl w:val="05DE54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34BF45D7"/>
    <w:multiLevelType w:val="hybridMultilevel"/>
    <w:tmpl w:val="15BE5A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2960F4E"/>
    <w:multiLevelType w:val="hybridMultilevel"/>
    <w:tmpl w:val="AF8628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39B345A"/>
    <w:multiLevelType w:val="hybridMultilevel"/>
    <w:tmpl w:val="6212DC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5B43487"/>
    <w:multiLevelType w:val="multilevel"/>
    <w:tmpl w:val="3604AC5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561C43D7"/>
    <w:multiLevelType w:val="hybridMultilevel"/>
    <w:tmpl w:val="8710F5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6F24666"/>
    <w:multiLevelType w:val="hybridMultilevel"/>
    <w:tmpl w:val="0268C7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6FD6911"/>
    <w:multiLevelType w:val="hybridMultilevel"/>
    <w:tmpl w:val="0DF48A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78959FE"/>
    <w:multiLevelType w:val="hybridMultilevel"/>
    <w:tmpl w:val="63D665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BDD6DF7"/>
    <w:multiLevelType w:val="hybridMultilevel"/>
    <w:tmpl w:val="AB928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D0B3241"/>
    <w:multiLevelType w:val="hybridMultilevel"/>
    <w:tmpl w:val="430477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F2D172E"/>
    <w:multiLevelType w:val="hybridMultilevel"/>
    <w:tmpl w:val="76A8AD86"/>
    <w:lvl w:ilvl="0" w:tplc="C2C6BBDC">
      <w:start w:val="1"/>
      <w:numFmt w:val="decimal"/>
      <w:lvlText w:val="%1."/>
      <w:lvlJc w:val="left"/>
      <w:pPr>
        <w:ind w:left="360" w:hanging="360"/>
      </w:pPr>
      <w:rPr>
        <w:rFonts w:ascii="simsun" w:hAnsi="simsun" w:hint="default"/>
        <w:color w:val="494949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F563E28"/>
    <w:multiLevelType w:val="hybridMultilevel"/>
    <w:tmpl w:val="756889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63E4663A"/>
    <w:multiLevelType w:val="hybridMultilevel"/>
    <w:tmpl w:val="1B283E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640B4911"/>
    <w:multiLevelType w:val="hybridMultilevel"/>
    <w:tmpl w:val="CAFE0E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688752F8"/>
    <w:multiLevelType w:val="hybridMultilevel"/>
    <w:tmpl w:val="77FC6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E452731"/>
    <w:multiLevelType w:val="hybridMultilevel"/>
    <w:tmpl w:val="8B5475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6ED1122F"/>
    <w:multiLevelType w:val="hybridMultilevel"/>
    <w:tmpl w:val="B3F8D6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17"/>
  </w:num>
  <w:num w:numId="5">
    <w:abstractNumId w:val="4"/>
  </w:num>
  <w:num w:numId="6">
    <w:abstractNumId w:val="2"/>
  </w:num>
  <w:num w:numId="7">
    <w:abstractNumId w:val="31"/>
  </w:num>
  <w:num w:numId="8">
    <w:abstractNumId w:val="13"/>
  </w:num>
  <w:num w:numId="9">
    <w:abstractNumId w:val="16"/>
  </w:num>
  <w:num w:numId="10">
    <w:abstractNumId w:val="6"/>
  </w:num>
  <w:num w:numId="11">
    <w:abstractNumId w:val="22"/>
  </w:num>
  <w:num w:numId="12">
    <w:abstractNumId w:val="0"/>
  </w:num>
  <w:num w:numId="13">
    <w:abstractNumId w:val="15"/>
  </w:num>
  <w:num w:numId="14">
    <w:abstractNumId w:val="20"/>
  </w:num>
  <w:num w:numId="15">
    <w:abstractNumId w:val="23"/>
  </w:num>
  <w:num w:numId="16">
    <w:abstractNumId w:val="30"/>
  </w:num>
  <w:num w:numId="17">
    <w:abstractNumId w:val="14"/>
  </w:num>
  <w:num w:numId="18">
    <w:abstractNumId w:val="8"/>
  </w:num>
  <w:num w:numId="19">
    <w:abstractNumId w:val="10"/>
  </w:num>
  <w:num w:numId="20">
    <w:abstractNumId w:val="29"/>
  </w:num>
  <w:num w:numId="21">
    <w:abstractNumId w:val="9"/>
  </w:num>
  <w:num w:numId="22">
    <w:abstractNumId w:val="11"/>
  </w:num>
  <w:num w:numId="23">
    <w:abstractNumId w:val="28"/>
  </w:num>
  <w:num w:numId="24">
    <w:abstractNumId w:val="3"/>
  </w:num>
  <w:num w:numId="25">
    <w:abstractNumId w:val="25"/>
  </w:num>
  <w:num w:numId="26">
    <w:abstractNumId w:val="5"/>
  </w:num>
  <w:num w:numId="27">
    <w:abstractNumId w:val="32"/>
  </w:num>
  <w:num w:numId="28">
    <w:abstractNumId w:val="18"/>
  </w:num>
  <w:num w:numId="29">
    <w:abstractNumId w:val="27"/>
  </w:num>
  <w:num w:numId="30">
    <w:abstractNumId w:val="1"/>
  </w:num>
  <w:num w:numId="31">
    <w:abstractNumId w:val="26"/>
  </w:num>
  <w:num w:numId="32">
    <w:abstractNumId w:val="24"/>
  </w:num>
  <w:num w:numId="33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CD"/>
    <w:rsid w:val="000014F6"/>
    <w:rsid w:val="0000162C"/>
    <w:rsid w:val="00001AFA"/>
    <w:rsid w:val="000026A0"/>
    <w:rsid w:val="00002A2C"/>
    <w:rsid w:val="00002DD4"/>
    <w:rsid w:val="000030F1"/>
    <w:rsid w:val="000032A3"/>
    <w:rsid w:val="000033DF"/>
    <w:rsid w:val="00004124"/>
    <w:rsid w:val="000044EE"/>
    <w:rsid w:val="0000457E"/>
    <w:rsid w:val="00005980"/>
    <w:rsid w:val="00010BC8"/>
    <w:rsid w:val="0001114B"/>
    <w:rsid w:val="0001131F"/>
    <w:rsid w:val="0001145D"/>
    <w:rsid w:val="000126E0"/>
    <w:rsid w:val="00013AE4"/>
    <w:rsid w:val="00014AE2"/>
    <w:rsid w:val="0001637D"/>
    <w:rsid w:val="000177CB"/>
    <w:rsid w:val="00017C64"/>
    <w:rsid w:val="00017FE0"/>
    <w:rsid w:val="0002036A"/>
    <w:rsid w:val="0002096F"/>
    <w:rsid w:val="00020C10"/>
    <w:rsid w:val="00021D14"/>
    <w:rsid w:val="00021E21"/>
    <w:rsid w:val="00023CB3"/>
    <w:rsid w:val="00024539"/>
    <w:rsid w:val="0002471B"/>
    <w:rsid w:val="00024B18"/>
    <w:rsid w:val="00025326"/>
    <w:rsid w:val="00025D84"/>
    <w:rsid w:val="000260B0"/>
    <w:rsid w:val="00027DDD"/>
    <w:rsid w:val="00030BA3"/>
    <w:rsid w:val="00030EC4"/>
    <w:rsid w:val="0003155D"/>
    <w:rsid w:val="00032167"/>
    <w:rsid w:val="00032748"/>
    <w:rsid w:val="00032ADF"/>
    <w:rsid w:val="000335BF"/>
    <w:rsid w:val="00033CF3"/>
    <w:rsid w:val="00033DBD"/>
    <w:rsid w:val="00033F4B"/>
    <w:rsid w:val="00033F94"/>
    <w:rsid w:val="0003576A"/>
    <w:rsid w:val="00035B80"/>
    <w:rsid w:val="00037337"/>
    <w:rsid w:val="00040139"/>
    <w:rsid w:val="00042784"/>
    <w:rsid w:val="00042C4B"/>
    <w:rsid w:val="000440B5"/>
    <w:rsid w:val="0004414E"/>
    <w:rsid w:val="0004461F"/>
    <w:rsid w:val="000459CC"/>
    <w:rsid w:val="00045F2C"/>
    <w:rsid w:val="000460F5"/>
    <w:rsid w:val="0004688A"/>
    <w:rsid w:val="00046D93"/>
    <w:rsid w:val="000472CA"/>
    <w:rsid w:val="00047F0B"/>
    <w:rsid w:val="000508DA"/>
    <w:rsid w:val="00051932"/>
    <w:rsid w:val="00051959"/>
    <w:rsid w:val="00051DD1"/>
    <w:rsid w:val="00053499"/>
    <w:rsid w:val="000544D9"/>
    <w:rsid w:val="00054E75"/>
    <w:rsid w:val="0005547B"/>
    <w:rsid w:val="00055ECB"/>
    <w:rsid w:val="00056330"/>
    <w:rsid w:val="00056CB9"/>
    <w:rsid w:val="00057F41"/>
    <w:rsid w:val="000605FB"/>
    <w:rsid w:val="00060A82"/>
    <w:rsid w:val="00061025"/>
    <w:rsid w:val="00061204"/>
    <w:rsid w:val="00061883"/>
    <w:rsid w:val="0006219F"/>
    <w:rsid w:val="0006222D"/>
    <w:rsid w:val="000622B1"/>
    <w:rsid w:val="000629B1"/>
    <w:rsid w:val="000636A5"/>
    <w:rsid w:val="00063EE7"/>
    <w:rsid w:val="000646CE"/>
    <w:rsid w:val="00064A08"/>
    <w:rsid w:val="00064FC6"/>
    <w:rsid w:val="0006602F"/>
    <w:rsid w:val="00066306"/>
    <w:rsid w:val="00066865"/>
    <w:rsid w:val="00066B81"/>
    <w:rsid w:val="0006739B"/>
    <w:rsid w:val="00067B7E"/>
    <w:rsid w:val="00070344"/>
    <w:rsid w:val="0007071A"/>
    <w:rsid w:val="00071E38"/>
    <w:rsid w:val="00071F8A"/>
    <w:rsid w:val="000722CE"/>
    <w:rsid w:val="00072C76"/>
    <w:rsid w:val="00073CAD"/>
    <w:rsid w:val="000747F6"/>
    <w:rsid w:val="0007543C"/>
    <w:rsid w:val="00075C58"/>
    <w:rsid w:val="000760CC"/>
    <w:rsid w:val="00076502"/>
    <w:rsid w:val="000772FF"/>
    <w:rsid w:val="00077623"/>
    <w:rsid w:val="000776DB"/>
    <w:rsid w:val="0008074D"/>
    <w:rsid w:val="0008075A"/>
    <w:rsid w:val="00080913"/>
    <w:rsid w:val="00080D2B"/>
    <w:rsid w:val="000812CC"/>
    <w:rsid w:val="000824BD"/>
    <w:rsid w:val="000836DC"/>
    <w:rsid w:val="00090542"/>
    <w:rsid w:val="000905CE"/>
    <w:rsid w:val="000905FA"/>
    <w:rsid w:val="000911A4"/>
    <w:rsid w:val="0009226B"/>
    <w:rsid w:val="000923AC"/>
    <w:rsid w:val="000932AC"/>
    <w:rsid w:val="0009361C"/>
    <w:rsid w:val="00093D4F"/>
    <w:rsid w:val="00093E8C"/>
    <w:rsid w:val="000946B9"/>
    <w:rsid w:val="0009635A"/>
    <w:rsid w:val="0009639F"/>
    <w:rsid w:val="000963E3"/>
    <w:rsid w:val="00096414"/>
    <w:rsid w:val="00096517"/>
    <w:rsid w:val="00097D1D"/>
    <w:rsid w:val="000A0954"/>
    <w:rsid w:val="000A14EF"/>
    <w:rsid w:val="000A161F"/>
    <w:rsid w:val="000A21BE"/>
    <w:rsid w:val="000A31E3"/>
    <w:rsid w:val="000A3252"/>
    <w:rsid w:val="000A34FE"/>
    <w:rsid w:val="000A351C"/>
    <w:rsid w:val="000A3989"/>
    <w:rsid w:val="000A4256"/>
    <w:rsid w:val="000A5895"/>
    <w:rsid w:val="000A59AF"/>
    <w:rsid w:val="000A6AED"/>
    <w:rsid w:val="000A6D73"/>
    <w:rsid w:val="000A7D65"/>
    <w:rsid w:val="000B0805"/>
    <w:rsid w:val="000B1121"/>
    <w:rsid w:val="000B2219"/>
    <w:rsid w:val="000B287F"/>
    <w:rsid w:val="000B2894"/>
    <w:rsid w:val="000B2A3C"/>
    <w:rsid w:val="000B3C4E"/>
    <w:rsid w:val="000B4D9A"/>
    <w:rsid w:val="000B566D"/>
    <w:rsid w:val="000B6259"/>
    <w:rsid w:val="000B675E"/>
    <w:rsid w:val="000B6E22"/>
    <w:rsid w:val="000B7403"/>
    <w:rsid w:val="000B76DA"/>
    <w:rsid w:val="000C0412"/>
    <w:rsid w:val="000C1209"/>
    <w:rsid w:val="000C1586"/>
    <w:rsid w:val="000C30CC"/>
    <w:rsid w:val="000C3342"/>
    <w:rsid w:val="000C497B"/>
    <w:rsid w:val="000C4F39"/>
    <w:rsid w:val="000C5A68"/>
    <w:rsid w:val="000C639A"/>
    <w:rsid w:val="000C65BC"/>
    <w:rsid w:val="000D0001"/>
    <w:rsid w:val="000D0242"/>
    <w:rsid w:val="000D1083"/>
    <w:rsid w:val="000D2377"/>
    <w:rsid w:val="000D2711"/>
    <w:rsid w:val="000D2C05"/>
    <w:rsid w:val="000D33F7"/>
    <w:rsid w:val="000D3577"/>
    <w:rsid w:val="000D3B0B"/>
    <w:rsid w:val="000D40A2"/>
    <w:rsid w:val="000D5E4D"/>
    <w:rsid w:val="000D6AE3"/>
    <w:rsid w:val="000D7577"/>
    <w:rsid w:val="000D7607"/>
    <w:rsid w:val="000E184B"/>
    <w:rsid w:val="000E18D3"/>
    <w:rsid w:val="000E1DA4"/>
    <w:rsid w:val="000E26B3"/>
    <w:rsid w:val="000E291D"/>
    <w:rsid w:val="000E2EEF"/>
    <w:rsid w:val="000E3046"/>
    <w:rsid w:val="000E416D"/>
    <w:rsid w:val="000E4408"/>
    <w:rsid w:val="000E484F"/>
    <w:rsid w:val="000E6B12"/>
    <w:rsid w:val="000E7790"/>
    <w:rsid w:val="000E7F03"/>
    <w:rsid w:val="000E7F0B"/>
    <w:rsid w:val="000F0731"/>
    <w:rsid w:val="000F0D8F"/>
    <w:rsid w:val="000F13D6"/>
    <w:rsid w:val="000F15E3"/>
    <w:rsid w:val="000F1BEC"/>
    <w:rsid w:val="000F2765"/>
    <w:rsid w:val="000F29DB"/>
    <w:rsid w:val="000F2ABE"/>
    <w:rsid w:val="000F352D"/>
    <w:rsid w:val="000F3DDA"/>
    <w:rsid w:val="000F472B"/>
    <w:rsid w:val="000F47EA"/>
    <w:rsid w:val="000F482D"/>
    <w:rsid w:val="000F503D"/>
    <w:rsid w:val="000F5306"/>
    <w:rsid w:val="000F59D0"/>
    <w:rsid w:val="000F5B46"/>
    <w:rsid w:val="000F5C13"/>
    <w:rsid w:val="000F5F96"/>
    <w:rsid w:val="000F72BF"/>
    <w:rsid w:val="000F749A"/>
    <w:rsid w:val="000F7509"/>
    <w:rsid w:val="00100287"/>
    <w:rsid w:val="001009CD"/>
    <w:rsid w:val="00100CE3"/>
    <w:rsid w:val="00100D9E"/>
    <w:rsid w:val="00101A3D"/>
    <w:rsid w:val="001023C5"/>
    <w:rsid w:val="001025B6"/>
    <w:rsid w:val="00104493"/>
    <w:rsid w:val="001059FF"/>
    <w:rsid w:val="00105F76"/>
    <w:rsid w:val="0010616F"/>
    <w:rsid w:val="00106402"/>
    <w:rsid w:val="001065A0"/>
    <w:rsid w:val="00107AC2"/>
    <w:rsid w:val="00110B1C"/>
    <w:rsid w:val="0011123F"/>
    <w:rsid w:val="00111FC6"/>
    <w:rsid w:val="00112379"/>
    <w:rsid w:val="00112912"/>
    <w:rsid w:val="00113B05"/>
    <w:rsid w:val="001149C0"/>
    <w:rsid w:val="00114B21"/>
    <w:rsid w:val="00114DFF"/>
    <w:rsid w:val="00116A7A"/>
    <w:rsid w:val="00116F0A"/>
    <w:rsid w:val="00117016"/>
    <w:rsid w:val="001170C5"/>
    <w:rsid w:val="00117315"/>
    <w:rsid w:val="001206D4"/>
    <w:rsid w:val="00121678"/>
    <w:rsid w:val="00121C44"/>
    <w:rsid w:val="0012361D"/>
    <w:rsid w:val="00124090"/>
    <w:rsid w:val="00124AA8"/>
    <w:rsid w:val="00124C8C"/>
    <w:rsid w:val="001252A7"/>
    <w:rsid w:val="0012605D"/>
    <w:rsid w:val="001261B9"/>
    <w:rsid w:val="00126656"/>
    <w:rsid w:val="00131338"/>
    <w:rsid w:val="00131550"/>
    <w:rsid w:val="00131816"/>
    <w:rsid w:val="00132605"/>
    <w:rsid w:val="001328A3"/>
    <w:rsid w:val="001337ED"/>
    <w:rsid w:val="00133C2B"/>
    <w:rsid w:val="00133E3D"/>
    <w:rsid w:val="00134BAD"/>
    <w:rsid w:val="00134C5D"/>
    <w:rsid w:val="00135CC1"/>
    <w:rsid w:val="0013642E"/>
    <w:rsid w:val="001375C2"/>
    <w:rsid w:val="00137688"/>
    <w:rsid w:val="001412C9"/>
    <w:rsid w:val="00142777"/>
    <w:rsid w:val="00142966"/>
    <w:rsid w:val="001437FF"/>
    <w:rsid w:val="00143DC1"/>
    <w:rsid w:val="00143FAB"/>
    <w:rsid w:val="00144052"/>
    <w:rsid w:val="00144472"/>
    <w:rsid w:val="001458C5"/>
    <w:rsid w:val="00145A6D"/>
    <w:rsid w:val="00145CF6"/>
    <w:rsid w:val="00145FCB"/>
    <w:rsid w:val="0014703D"/>
    <w:rsid w:val="001474A7"/>
    <w:rsid w:val="00147631"/>
    <w:rsid w:val="001505E3"/>
    <w:rsid w:val="001524FA"/>
    <w:rsid w:val="001527DB"/>
    <w:rsid w:val="0015289A"/>
    <w:rsid w:val="00152BF1"/>
    <w:rsid w:val="00152F02"/>
    <w:rsid w:val="0015328B"/>
    <w:rsid w:val="001546DA"/>
    <w:rsid w:val="001547E9"/>
    <w:rsid w:val="00155B90"/>
    <w:rsid w:val="00155F51"/>
    <w:rsid w:val="00156853"/>
    <w:rsid w:val="001569E8"/>
    <w:rsid w:val="00156CE0"/>
    <w:rsid w:val="001578B3"/>
    <w:rsid w:val="001606DB"/>
    <w:rsid w:val="00160B81"/>
    <w:rsid w:val="0016132D"/>
    <w:rsid w:val="00161451"/>
    <w:rsid w:val="00161CC3"/>
    <w:rsid w:val="00162DE4"/>
    <w:rsid w:val="0016324E"/>
    <w:rsid w:val="00163481"/>
    <w:rsid w:val="0016356D"/>
    <w:rsid w:val="001648FE"/>
    <w:rsid w:val="00165C2A"/>
    <w:rsid w:val="00165C78"/>
    <w:rsid w:val="00166079"/>
    <w:rsid w:val="00166A71"/>
    <w:rsid w:val="00166AFF"/>
    <w:rsid w:val="0017020B"/>
    <w:rsid w:val="00170361"/>
    <w:rsid w:val="001709FB"/>
    <w:rsid w:val="00171A4C"/>
    <w:rsid w:val="00171AE4"/>
    <w:rsid w:val="00171B53"/>
    <w:rsid w:val="00171C12"/>
    <w:rsid w:val="00171E89"/>
    <w:rsid w:val="00172B4A"/>
    <w:rsid w:val="00172E7A"/>
    <w:rsid w:val="00173F6E"/>
    <w:rsid w:val="00174B08"/>
    <w:rsid w:val="00175047"/>
    <w:rsid w:val="001753E1"/>
    <w:rsid w:val="00175439"/>
    <w:rsid w:val="00175469"/>
    <w:rsid w:val="00175FDC"/>
    <w:rsid w:val="00176146"/>
    <w:rsid w:val="00176162"/>
    <w:rsid w:val="001764E3"/>
    <w:rsid w:val="00176CA5"/>
    <w:rsid w:val="00176FC3"/>
    <w:rsid w:val="00177038"/>
    <w:rsid w:val="00177912"/>
    <w:rsid w:val="0018006E"/>
    <w:rsid w:val="001803CA"/>
    <w:rsid w:val="001806FD"/>
    <w:rsid w:val="00180946"/>
    <w:rsid w:val="00180FC6"/>
    <w:rsid w:val="001815A6"/>
    <w:rsid w:val="00181699"/>
    <w:rsid w:val="001816D5"/>
    <w:rsid w:val="00181A17"/>
    <w:rsid w:val="001827CD"/>
    <w:rsid w:val="00183540"/>
    <w:rsid w:val="0018366F"/>
    <w:rsid w:val="00183889"/>
    <w:rsid w:val="0018421C"/>
    <w:rsid w:val="00184332"/>
    <w:rsid w:val="00184F3A"/>
    <w:rsid w:val="00185930"/>
    <w:rsid w:val="001859D6"/>
    <w:rsid w:val="0018681B"/>
    <w:rsid w:val="00187CE4"/>
    <w:rsid w:val="00190797"/>
    <w:rsid w:val="00190C81"/>
    <w:rsid w:val="001912CD"/>
    <w:rsid w:val="00191A3C"/>
    <w:rsid w:val="00193AA5"/>
    <w:rsid w:val="0019481B"/>
    <w:rsid w:val="00195FA4"/>
    <w:rsid w:val="0019640E"/>
    <w:rsid w:val="0019650F"/>
    <w:rsid w:val="00196DB0"/>
    <w:rsid w:val="00196E2E"/>
    <w:rsid w:val="001A0845"/>
    <w:rsid w:val="001A1A28"/>
    <w:rsid w:val="001A2268"/>
    <w:rsid w:val="001A26D1"/>
    <w:rsid w:val="001A2C08"/>
    <w:rsid w:val="001A310D"/>
    <w:rsid w:val="001A3BE2"/>
    <w:rsid w:val="001A436A"/>
    <w:rsid w:val="001A45BB"/>
    <w:rsid w:val="001A5E8D"/>
    <w:rsid w:val="001A5F21"/>
    <w:rsid w:val="001A6287"/>
    <w:rsid w:val="001A663F"/>
    <w:rsid w:val="001A6764"/>
    <w:rsid w:val="001A6F51"/>
    <w:rsid w:val="001A7209"/>
    <w:rsid w:val="001B082E"/>
    <w:rsid w:val="001B2177"/>
    <w:rsid w:val="001B2886"/>
    <w:rsid w:val="001B2A5D"/>
    <w:rsid w:val="001B3226"/>
    <w:rsid w:val="001B4A2C"/>
    <w:rsid w:val="001B60BA"/>
    <w:rsid w:val="001B621A"/>
    <w:rsid w:val="001B6A24"/>
    <w:rsid w:val="001B77A1"/>
    <w:rsid w:val="001C0637"/>
    <w:rsid w:val="001C0A27"/>
    <w:rsid w:val="001C129C"/>
    <w:rsid w:val="001C1F89"/>
    <w:rsid w:val="001C2FB6"/>
    <w:rsid w:val="001C32D8"/>
    <w:rsid w:val="001C32F8"/>
    <w:rsid w:val="001C33EC"/>
    <w:rsid w:val="001C404A"/>
    <w:rsid w:val="001C43C3"/>
    <w:rsid w:val="001C492C"/>
    <w:rsid w:val="001C4CA5"/>
    <w:rsid w:val="001C4D72"/>
    <w:rsid w:val="001C643D"/>
    <w:rsid w:val="001C6B1D"/>
    <w:rsid w:val="001C75E8"/>
    <w:rsid w:val="001C7D68"/>
    <w:rsid w:val="001C7DD0"/>
    <w:rsid w:val="001D013E"/>
    <w:rsid w:val="001D0C30"/>
    <w:rsid w:val="001D1205"/>
    <w:rsid w:val="001D1D6C"/>
    <w:rsid w:val="001D2C96"/>
    <w:rsid w:val="001D3885"/>
    <w:rsid w:val="001D49EF"/>
    <w:rsid w:val="001D5353"/>
    <w:rsid w:val="001D557F"/>
    <w:rsid w:val="001D5979"/>
    <w:rsid w:val="001D7199"/>
    <w:rsid w:val="001D73D5"/>
    <w:rsid w:val="001D7821"/>
    <w:rsid w:val="001E01E2"/>
    <w:rsid w:val="001E1DE3"/>
    <w:rsid w:val="001E27B0"/>
    <w:rsid w:val="001E29F4"/>
    <w:rsid w:val="001E2F69"/>
    <w:rsid w:val="001E4488"/>
    <w:rsid w:val="001E5223"/>
    <w:rsid w:val="001E61A2"/>
    <w:rsid w:val="001E640B"/>
    <w:rsid w:val="001E6979"/>
    <w:rsid w:val="001E699E"/>
    <w:rsid w:val="001E7012"/>
    <w:rsid w:val="001E73F1"/>
    <w:rsid w:val="001E744F"/>
    <w:rsid w:val="001F0CB2"/>
    <w:rsid w:val="001F2B68"/>
    <w:rsid w:val="001F4419"/>
    <w:rsid w:val="001F4F5D"/>
    <w:rsid w:val="001F5344"/>
    <w:rsid w:val="001F56E7"/>
    <w:rsid w:val="001F5D38"/>
    <w:rsid w:val="001F6178"/>
    <w:rsid w:val="001F6701"/>
    <w:rsid w:val="001F6A0C"/>
    <w:rsid w:val="001F6AFC"/>
    <w:rsid w:val="001F6D06"/>
    <w:rsid w:val="001F6EF8"/>
    <w:rsid w:val="001F7191"/>
    <w:rsid w:val="001F7C2E"/>
    <w:rsid w:val="001F7D28"/>
    <w:rsid w:val="002007E2"/>
    <w:rsid w:val="002012F8"/>
    <w:rsid w:val="00202AD1"/>
    <w:rsid w:val="00202F66"/>
    <w:rsid w:val="0020372C"/>
    <w:rsid w:val="0020387F"/>
    <w:rsid w:val="00203D0F"/>
    <w:rsid w:val="002045C5"/>
    <w:rsid w:val="00204B04"/>
    <w:rsid w:val="0020544A"/>
    <w:rsid w:val="002104D4"/>
    <w:rsid w:val="0021073F"/>
    <w:rsid w:val="00210D35"/>
    <w:rsid w:val="002126E5"/>
    <w:rsid w:val="00216E76"/>
    <w:rsid w:val="00217851"/>
    <w:rsid w:val="00220045"/>
    <w:rsid w:val="0022038C"/>
    <w:rsid w:val="00220912"/>
    <w:rsid w:val="00220CAB"/>
    <w:rsid w:val="0022198F"/>
    <w:rsid w:val="00222209"/>
    <w:rsid w:val="00222D8B"/>
    <w:rsid w:val="00222FC6"/>
    <w:rsid w:val="00223BC3"/>
    <w:rsid w:val="00225B06"/>
    <w:rsid w:val="00225C9F"/>
    <w:rsid w:val="00225F9E"/>
    <w:rsid w:val="00226BB6"/>
    <w:rsid w:val="00226DFD"/>
    <w:rsid w:val="002303DB"/>
    <w:rsid w:val="00230525"/>
    <w:rsid w:val="002305B2"/>
    <w:rsid w:val="00230A22"/>
    <w:rsid w:val="00230DE8"/>
    <w:rsid w:val="00231A4D"/>
    <w:rsid w:val="00231BBD"/>
    <w:rsid w:val="00232871"/>
    <w:rsid w:val="0023376A"/>
    <w:rsid w:val="002342FE"/>
    <w:rsid w:val="00234571"/>
    <w:rsid w:val="00234E5B"/>
    <w:rsid w:val="00240161"/>
    <w:rsid w:val="00240C7B"/>
    <w:rsid w:val="00242C2A"/>
    <w:rsid w:val="0024343D"/>
    <w:rsid w:val="00244592"/>
    <w:rsid w:val="0024710F"/>
    <w:rsid w:val="00251044"/>
    <w:rsid w:val="0025292D"/>
    <w:rsid w:val="00252AEB"/>
    <w:rsid w:val="00252CD0"/>
    <w:rsid w:val="00253692"/>
    <w:rsid w:val="002536EB"/>
    <w:rsid w:val="00253AE1"/>
    <w:rsid w:val="002545CB"/>
    <w:rsid w:val="002549DE"/>
    <w:rsid w:val="00255648"/>
    <w:rsid w:val="0025587B"/>
    <w:rsid w:val="00255AAF"/>
    <w:rsid w:val="00255B43"/>
    <w:rsid w:val="00256068"/>
    <w:rsid w:val="00256430"/>
    <w:rsid w:val="0025699F"/>
    <w:rsid w:val="002571A2"/>
    <w:rsid w:val="00260877"/>
    <w:rsid w:val="00261BE9"/>
    <w:rsid w:val="00261D6E"/>
    <w:rsid w:val="00262402"/>
    <w:rsid w:val="002626C1"/>
    <w:rsid w:val="00263417"/>
    <w:rsid w:val="00263ACE"/>
    <w:rsid w:val="00263F4C"/>
    <w:rsid w:val="0026441A"/>
    <w:rsid w:val="00264501"/>
    <w:rsid w:val="00264E34"/>
    <w:rsid w:val="002650FF"/>
    <w:rsid w:val="00265D51"/>
    <w:rsid w:val="00266C9B"/>
    <w:rsid w:val="00270B0B"/>
    <w:rsid w:val="002710B1"/>
    <w:rsid w:val="00271799"/>
    <w:rsid w:val="00271850"/>
    <w:rsid w:val="002722CC"/>
    <w:rsid w:val="00272A71"/>
    <w:rsid w:val="00273065"/>
    <w:rsid w:val="0027328E"/>
    <w:rsid w:val="0027359A"/>
    <w:rsid w:val="00273917"/>
    <w:rsid w:val="00273CA2"/>
    <w:rsid w:val="00274214"/>
    <w:rsid w:val="00274E4F"/>
    <w:rsid w:val="00274FD4"/>
    <w:rsid w:val="002753D4"/>
    <w:rsid w:val="002754B9"/>
    <w:rsid w:val="002755E4"/>
    <w:rsid w:val="0027642C"/>
    <w:rsid w:val="00276ACB"/>
    <w:rsid w:val="002772CF"/>
    <w:rsid w:val="002778DA"/>
    <w:rsid w:val="00277FB3"/>
    <w:rsid w:val="00280953"/>
    <w:rsid w:val="00281FFB"/>
    <w:rsid w:val="002823AC"/>
    <w:rsid w:val="0028315E"/>
    <w:rsid w:val="00283501"/>
    <w:rsid w:val="00285A04"/>
    <w:rsid w:val="00286288"/>
    <w:rsid w:val="00286AC8"/>
    <w:rsid w:val="00287032"/>
    <w:rsid w:val="002874FB"/>
    <w:rsid w:val="002875DE"/>
    <w:rsid w:val="00287B9B"/>
    <w:rsid w:val="002903B1"/>
    <w:rsid w:val="00291459"/>
    <w:rsid w:val="00291549"/>
    <w:rsid w:val="00291767"/>
    <w:rsid w:val="00291F3C"/>
    <w:rsid w:val="00292744"/>
    <w:rsid w:val="00293B9C"/>
    <w:rsid w:val="0029471D"/>
    <w:rsid w:val="00294ED8"/>
    <w:rsid w:val="0029501B"/>
    <w:rsid w:val="002956B1"/>
    <w:rsid w:val="002958CD"/>
    <w:rsid w:val="00297AD9"/>
    <w:rsid w:val="002A00DF"/>
    <w:rsid w:val="002A01AF"/>
    <w:rsid w:val="002A056A"/>
    <w:rsid w:val="002A22F4"/>
    <w:rsid w:val="002A24B9"/>
    <w:rsid w:val="002A2803"/>
    <w:rsid w:val="002A3263"/>
    <w:rsid w:val="002A33BC"/>
    <w:rsid w:val="002A385A"/>
    <w:rsid w:val="002A3D0C"/>
    <w:rsid w:val="002A3E1D"/>
    <w:rsid w:val="002A4C18"/>
    <w:rsid w:val="002A4D0C"/>
    <w:rsid w:val="002A511F"/>
    <w:rsid w:val="002A5AD1"/>
    <w:rsid w:val="002A798F"/>
    <w:rsid w:val="002B106A"/>
    <w:rsid w:val="002B2100"/>
    <w:rsid w:val="002B2526"/>
    <w:rsid w:val="002B32BF"/>
    <w:rsid w:val="002B4DB7"/>
    <w:rsid w:val="002B50B2"/>
    <w:rsid w:val="002B5602"/>
    <w:rsid w:val="002B6BA1"/>
    <w:rsid w:val="002B7599"/>
    <w:rsid w:val="002B78C6"/>
    <w:rsid w:val="002B7AB6"/>
    <w:rsid w:val="002C13D0"/>
    <w:rsid w:val="002C17E4"/>
    <w:rsid w:val="002C1C04"/>
    <w:rsid w:val="002C24AB"/>
    <w:rsid w:val="002C28D0"/>
    <w:rsid w:val="002C4306"/>
    <w:rsid w:val="002C4C63"/>
    <w:rsid w:val="002C5357"/>
    <w:rsid w:val="002C73B9"/>
    <w:rsid w:val="002C759C"/>
    <w:rsid w:val="002C7CC4"/>
    <w:rsid w:val="002D0711"/>
    <w:rsid w:val="002D103E"/>
    <w:rsid w:val="002D2CE8"/>
    <w:rsid w:val="002D2FA0"/>
    <w:rsid w:val="002D34E2"/>
    <w:rsid w:val="002D3D2D"/>
    <w:rsid w:val="002D5392"/>
    <w:rsid w:val="002E0644"/>
    <w:rsid w:val="002E0A99"/>
    <w:rsid w:val="002E1753"/>
    <w:rsid w:val="002E1AE9"/>
    <w:rsid w:val="002E36B4"/>
    <w:rsid w:val="002E409C"/>
    <w:rsid w:val="002E430C"/>
    <w:rsid w:val="002E63DC"/>
    <w:rsid w:val="002E7416"/>
    <w:rsid w:val="002E7D93"/>
    <w:rsid w:val="002E7E11"/>
    <w:rsid w:val="002F1329"/>
    <w:rsid w:val="002F1F7C"/>
    <w:rsid w:val="002F2488"/>
    <w:rsid w:val="002F27C4"/>
    <w:rsid w:val="002F2872"/>
    <w:rsid w:val="002F47EB"/>
    <w:rsid w:val="002F4D04"/>
    <w:rsid w:val="002F7A30"/>
    <w:rsid w:val="002F7EEF"/>
    <w:rsid w:val="003009BC"/>
    <w:rsid w:val="00301914"/>
    <w:rsid w:val="0030395B"/>
    <w:rsid w:val="003039FF"/>
    <w:rsid w:val="00303E32"/>
    <w:rsid w:val="00304807"/>
    <w:rsid w:val="00304BFB"/>
    <w:rsid w:val="0030508A"/>
    <w:rsid w:val="00306A24"/>
    <w:rsid w:val="00306E75"/>
    <w:rsid w:val="00306F2D"/>
    <w:rsid w:val="003074DE"/>
    <w:rsid w:val="00307B41"/>
    <w:rsid w:val="00310019"/>
    <w:rsid w:val="003103E5"/>
    <w:rsid w:val="00310B9D"/>
    <w:rsid w:val="0031117E"/>
    <w:rsid w:val="0031124C"/>
    <w:rsid w:val="003116A3"/>
    <w:rsid w:val="00311E30"/>
    <w:rsid w:val="00312E59"/>
    <w:rsid w:val="003133A3"/>
    <w:rsid w:val="00313782"/>
    <w:rsid w:val="00313D15"/>
    <w:rsid w:val="00314612"/>
    <w:rsid w:val="00314665"/>
    <w:rsid w:val="0031528F"/>
    <w:rsid w:val="003157AF"/>
    <w:rsid w:val="003159F2"/>
    <w:rsid w:val="003162C7"/>
    <w:rsid w:val="00317A63"/>
    <w:rsid w:val="00320689"/>
    <w:rsid w:val="00320FD0"/>
    <w:rsid w:val="00321281"/>
    <w:rsid w:val="0032159A"/>
    <w:rsid w:val="00321612"/>
    <w:rsid w:val="0032257E"/>
    <w:rsid w:val="00322767"/>
    <w:rsid w:val="00323432"/>
    <w:rsid w:val="003234FE"/>
    <w:rsid w:val="00323582"/>
    <w:rsid w:val="0032393E"/>
    <w:rsid w:val="00323B42"/>
    <w:rsid w:val="00323B8E"/>
    <w:rsid w:val="00324599"/>
    <w:rsid w:val="00324638"/>
    <w:rsid w:val="0032495F"/>
    <w:rsid w:val="00325016"/>
    <w:rsid w:val="0032529F"/>
    <w:rsid w:val="00325AF6"/>
    <w:rsid w:val="00326007"/>
    <w:rsid w:val="00326411"/>
    <w:rsid w:val="003279FA"/>
    <w:rsid w:val="00330029"/>
    <w:rsid w:val="00330146"/>
    <w:rsid w:val="003316D2"/>
    <w:rsid w:val="00332B30"/>
    <w:rsid w:val="003332E0"/>
    <w:rsid w:val="00333965"/>
    <w:rsid w:val="003350BE"/>
    <w:rsid w:val="00335FA8"/>
    <w:rsid w:val="00336BCE"/>
    <w:rsid w:val="00337757"/>
    <w:rsid w:val="00337761"/>
    <w:rsid w:val="003379B5"/>
    <w:rsid w:val="003404EB"/>
    <w:rsid w:val="0034057D"/>
    <w:rsid w:val="00340A75"/>
    <w:rsid w:val="00340F7B"/>
    <w:rsid w:val="00341A61"/>
    <w:rsid w:val="00341C22"/>
    <w:rsid w:val="003424AE"/>
    <w:rsid w:val="0034270A"/>
    <w:rsid w:val="00343017"/>
    <w:rsid w:val="00344074"/>
    <w:rsid w:val="00346C62"/>
    <w:rsid w:val="00346D21"/>
    <w:rsid w:val="00346E4D"/>
    <w:rsid w:val="003509BD"/>
    <w:rsid w:val="00350BFD"/>
    <w:rsid w:val="00351957"/>
    <w:rsid w:val="0035330C"/>
    <w:rsid w:val="00354743"/>
    <w:rsid w:val="00355630"/>
    <w:rsid w:val="003557E0"/>
    <w:rsid w:val="003557E7"/>
    <w:rsid w:val="003560D4"/>
    <w:rsid w:val="00356B53"/>
    <w:rsid w:val="003570EF"/>
    <w:rsid w:val="00360DB4"/>
    <w:rsid w:val="00360E72"/>
    <w:rsid w:val="00362DAF"/>
    <w:rsid w:val="00362E1B"/>
    <w:rsid w:val="00362E4F"/>
    <w:rsid w:val="00362EE0"/>
    <w:rsid w:val="003630B1"/>
    <w:rsid w:val="00363309"/>
    <w:rsid w:val="0036350B"/>
    <w:rsid w:val="003649AF"/>
    <w:rsid w:val="00365376"/>
    <w:rsid w:val="00365F08"/>
    <w:rsid w:val="00366DFE"/>
    <w:rsid w:val="0036778B"/>
    <w:rsid w:val="0037000C"/>
    <w:rsid w:val="00370104"/>
    <w:rsid w:val="00370439"/>
    <w:rsid w:val="003704D0"/>
    <w:rsid w:val="00371778"/>
    <w:rsid w:val="00371F54"/>
    <w:rsid w:val="00372050"/>
    <w:rsid w:val="00372CFD"/>
    <w:rsid w:val="00373479"/>
    <w:rsid w:val="0037491E"/>
    <w:rsid w:val="00374F9D"/>
    <w:rsid w:val="003751A9"/>
    <w:rsid w:val="0037637C"/>
    <w:rsid w:val="00376B09"/>
    <w:rsid w:val="00377214"/>
    <w:rsid w:val="00377684"/>
    <w:rsid w:val="00377A1C"/>
    <w:rsid w:val="00377D8B"/>
    <w:rsid w:val="003800BA"/>
    <w:rsid w:val="003811E7"/>
    <w:rsid w:val="0038145B"/>
    <w:rsid w:val="00382069"/>
    <w:rsid w:val="003834C3"/>
    <w:rsid w:val="00383A1B"/>
    <w:rsid w:val="00383CC5"/>
    <w:rsid w:val="00383E33"/>
    <w:rsid w:val="00384A52"/>
    <w:rsid w:val="003855BF"/>
    <w:rsid w:val="003863D4"/>
    <w:rsid w:val="00386837"/>
    <w:rsid w:val="00386995"/>
    <w:rsid w:val="00386A1F"/>
    <w:rsid w:val="00386C6C"/>
    <w:rsid w:val="00386C84"/>
    <w:rsid w:val="003878D6"/>
    <w:rsid w:val="00390004"/>
    <w:rsid w:val="00390952"/>
    <w:rsid w:val="003915FF"/>
    <w:rsid w:val="00391AC5"/>
    <w:rsid w:val="003939DD"/>
    <w:rsid w:val="00394E64"/>
    <w:rsid w:val="00397664"/>
    <w:rsid w:val="00397CEB"/>
    <w:rsid w:val="003A01C8"/>
    <w:rsid w:val="003A07F9"/>
    <w:rsid w:val="003A09A8"/>
    <w:rsid w:val="003A0A1A"/>
    <w:rsid w:val="003A0F0D"/>
    <w:rsid w:val="003A1498"/>
    <w:rsid w:val="003A1636"/>
    <w:rsid w:val="003A1956"/>
    <w:rsid w:val="003A1B10"/>
    <w:rsid w:val="003A203F"/>
    <w:rsid w:val="003A39EE"/>
    <w:rsid w:val="003A48DC"/>
    <w:rsid w:val="003A5B0E"/>
    <w:rsid w:val="003A5B22"/>
    <w:rsid w:val="003A62FB"/>
    <w:rsid w:val="003B05F6"/>
    <w:rsid w:val="003B16E8"/>
    <w:rsid w:val="003B17EE"/>
    <w:rsid w:val="003B27C1"/>
    <w:rsid w:val="003B2B23"/>
    <w:rsid w:val="003B2E9B"/>
    <w:rsid w:val="003B4E5A"/>
    <w:rsid w:val="003B655D"/>
    <w:rsid w:val="003B6BE7"/>
    <w:rsid w:val="003B6ED0"/>
    <w:rsid w:val="003B7F8D"/>
    <w:rsid w:val="003C15AD"/>
    <w:rsid w:val="003C30E9"/>
    <w:rsid w:val="003C5076"/>
    <w:rsid w:val="003C5590"/>
    <w:rsid w:val="003C55E7"/>
    <w:rsid w:val="003C5A93"/>
    <w:rsid w:val="003C6F05"/>
    <w:rsid w:val="003C6FE2"/>
    <w:rsid w:val="003C7892"/>
    <w:rsid w:val="003D0216"/>
    <w:rsid w:val="003D02A3"/>
    <w:rsid w:val="003D0467"/>
    <w:rsid w:val="003D0506"/>
    <w:rsid w:val="003D089E"/>
    <w:rsid w:val="003D0C60"/>
    <w:rsid w:val="003D12B5"/>
    <w:rsid w:val="003D14D3"/>
    <w:rsid w:val="003D1930"/>
    <w:rsid w:val="003D22F5"/>
    <w:rsid w:val="003D3556"/>
    <w:rsid w:val="003D35B7"/>
    <w:rsid w:val="003D3931"/>
    <w:rsid w:val="003D55B7"/>
    <w:rsid w:val="003D6753"/>
    <w:rsid w:val="003D6AB7"/>
    <w:rsid w:val="003D70D2"/>
    <w:rsid w:val="003D7B18"/>
    <w:rsid w:val="003D7C4B"/>
    <w:rsid w:val="003E04ED"/>
    <w:rsid w:val="003E064C"/>
    <w:rsid w:val="003E09FC"/>
    <w:rsid w:val="003E0E4C"/>
    <w:rsid w:val="003E1553"/>
    <w:rsid w:val="003E382C"/>
    <w:rsid w:val="003E4270"/>
    <w:rsid w:val="003E4B90"/>
    <w:rsid w:val="003E4D34"/>
    <w:rsid w:val="003E4FF2"/>
    <w:rsid w:val="003E53D8"/>
    <w:rsid w:val="003E6641"/>
    <w:rsid w:val="003E687A"/>
    <w:rsid w:val="003E68B6"/>
    <w:rsid w:val="003E70DF"/>
    <w:rsid w:val="003E71B7"/>
    <w:rsid w:val="003F0CF6"/>
    <w:rsid w:val="003F0CFB"/>
    <w:rsid w:val="003F0F94"/>
    <w:rsid w:val="003F1326"/>
    <w:rsid w:val="003F168B"/>
    <w:rsid w:val="003F18B7"/>
    <w:rsid w:val="003F27A3"/>
    <w:rsid w:val="003F2DF0"/>
    <w:rsid w:val="003F33A0"/>
    <w:rsid w:val="003F36C2"/>
    <w:rsid w:val="003F36DE"/>
    <w:rsid w:val="003F3985"/>
    <w:rsid w:val="003F3E9D"/>
    <w:rsid w:val="003F4519"/>
    <w:rsid w:val="003F4AEE"/>
    <w:rsid w:val="003F4E38"/>
    <w:rsid w:val="003F4E43"/>
    <w:rsid w:val="003F6372"/>
    <w:rsid w:val="003F711F"/>
    <w:rsid w:val="003F7126"/>
    <w:rsid w:val="0040074F"/>
    <w:rsid w:val="004007DB"/>
    <w:rsid w:val="00400CB7"/>
    <w:rsid w:val="0040186D"/>
    <w:rsid w:val="0040435A"/>
    <w:rsid w:val="00404573"/>
    <w:rsid w:val="00405141"/>
    <w:rsid w:val="00405392"/>
    <w:rsid w:val="0040774A"/>
    <w:rsid w:val="00410398"/>
    <w:rsid w:val="00411468"/>
    <w:rsid w:val="0041186A"/>
    <w:rsid w:val="00411947"/>
    <w:rsid w:val="00412141"/>
    <w:rsid w:val="0041230D"/>
    <w:rsid w:val="004131FC"/>
    <w:rsid w:val="0041423A"/>
    <w:rsid w:val="00415D71"/>
    <w:rsid w:val="00416812"/>
    <w:rsid w:val="004171D5"/>
    <w:rsid w:val="00417D44"/>
    <w:rsid w:val="00417E2E"/>
    <w:rsid w:val="00421EAD"/>
    <w:rsid w:val="004223A5"/>
    <w:rsid w:val="00423D88"/>
    <w:rsid w:val="00424139"/>
    <w:rsid w:val="00424C98"/>
    <w:rsid w:val="0042667F"/>
    <w:rsid w:val="00426F77"/>
    <w:rsid w:val="00427549"/>
    <w:rsid w:val="004277E1"/>
    <w:rsid w:val="0043024B"/>
    <w:rsid w:val="0043036F"/>
    <w:rsid w:val="00430777"/>
    <w:rsid w:val="004310BA"/>
    <w:rsid w:val="00431822"/>
    <w:rsid w:val="00431A7E"/>
    <w:rsid w:val="004322F7"/>
    <w:rsid w:val="0043251C"/>
    <w:rsid w:val="00434DA7"/>
    <w:rsid w:val="00435B01"/>
    <w:rsid w:val="00435DBD"/>
    <w:rsid w:val="00437155"/>
    <w:rsid w:val="00437179"/>
    <w:rsid w:val="00437347"/>
    <w:rsid w:val="004374D1"/>
    <w:rsid w:val="00437D50"/>
    <w:rsid w:val="0044058B"/>
    <w:rsid w:val="004407B2"/>
    <w:rsid w:val="0044080C"/>
    <w:rsid w:val="00440A83"/>
    <w:rsid w:val="0044159E"/>
    <w:rsid w:val="00442106"/>
    <w:rsid w:val="00443B66"/>
    <w:rsid w:val="00445582"/>
    <w:rsid w:val="004458B7"/>
    <w:rsid w:val="004467CF"/>
    <w:rsid w:val="00446F2E"/>
    <w:rsid w:val="00447FDD"/>
    <w:rsid w:val="0045014D"/>
    <w:rsid w:val="00450523"/>
    <w:rsid w:val="004506B5"/>
    <w:rsid w:val="00450729"/>
    <w:rsid w:val="004508E2"/>
    <w:rsid w:val="00451112"/>
    <w:rsid w:val="00452D99"/>
    <w:rsid w:val="0045328B"/>
    <w:rsid w:val="004539FA"/>
    <w:rsid w:val="00453D9D"/>
    <w:rsid w:val="00453E31"/>
    <w:rsid w:val="00454B63"/>
    <w:rsid w:val="00455864"/>
    <w:rsid w:val="004564D6"/>
    <w:rsid w:val="00456B84"/>
    <w:rsid w:val="00456D83"/>
    <w:rsid w:val="00456DCC"/>
    <w:rsid w:val="00460395"/>
    <w:rsid w:val="004603F3"/>
    <w:rsid w:val="004610CD"/>
    <w:rsid w:val="00461730"/>
    <w:rsid w:val="0046182C"/>
    <w:rsid w:val="00462145"/>
    <w:rsid w:val="00462622"/>
    <w:rsid w:val="004628BD"/>
    <w:rsid w:val="0046293D"/>
    <w:rsid w:val="00463740"/>
    <w:rsid w:val="00464517"/>
    <w:rsid w:val="004656E5"/>
    <w:rsid w:val="00465DB3"/>
    <w:rsid w:val="00466E6C"/>
    <w:rsid w:val="00466FB5"/>
    <w:rsid w:val="0046722D"/>
    <w:rsid w:val="0046782E"/>
    <w:rsid w:val="00467F11"/>
    <w:rsid w:val="0047070B"/>
    <w:rsid w:val="00471CDC"/>
    <w:rsid w:val="00471E23"/>
    <w:rsid w:val="00472E43"/>
    <w:rsid w:val="00472EF0"/>
    <w:rsid w:val="004730F6"/>
    <w:rsid w:val="00473317"/>
    <w:rsid w:val="00473AE1"/>
    <w:rsid w:val="00473FE6"/>
    <w:rsid w:val="0047453B"/>
    <w:rsid w:val="00474D2F"/>
    <w:rsid w:val="00475867"/>
    <w:rsid w:val="00476057"/>
    <w:rsid w:val="004764EB"/>
    <w:rsid w:val="00476C8C"/>
    <w:rsid w:val="00476DEB"/>
    <w:rsid w:val="00476F6E"/>
    <w:rsid w:val="00477B5A"/>
    <w:rsid w:val="00477C55"/>
    <w:rsid w:val="00480019"/>
    <w:rsid w:val="00480802"/>
    <w:rsid w:val="00480CDD"/>
    <w:rsid w:val="00480FAF"/>
    <w:rsid w:val="00481868"/>
    <w:rsid w:val="00481F18"/>
    <w:rsid w:val="00483112"/>
    <w:rsid w:val="00483A5F"/>
    <w:rsid w:val="00484331"/>
    <w:rsid w:val="00484B54"/>
    <w:rsid w:val="00484BA4"/>
    <w:rsid w:val="00485D55"/>
    <w:rsid w:val="00485FB7"/>
    <w:rsid w:val="00486783"/>
    <w:rsid w:val="00486ACA"/>
    <w:rsid w:val="004871F7"/>
    <w:rsid w:val="00487315"/>
    <w:rsid w:val="004874A1"/>
    <w:rsid w:val="00487621"/>
    <w:rsid w:val="00490341"/>
    <w:rsid w:val="00490558"/>
    <w:rsid w:val="00490B89"/>
    <w:rsid w:val="004913F4"/>
    <w:rsid w:val="004923C7"/>
    <w:rsid w:val="00493A5B"/>
    <w:rsid w:val="004946AD"/>
    <w:rsid w:val="00494892"/>
    <w:rsid w:val="00494B51"/>
    <w:rsid w:val="00494E2E"/>
    <w:rsid w:val="00496D9D"/>
    <w:rsid w:val="00497D3B"/>
    <w:rsid w:val="004A074A"/>
    <w:rsid w:val="004A0ACF"/>
    <w:rsid w:val="004A0BAB"/>
    <w:rsid w:val="004A1A6F"/>
    <w:rsid w:val="004A1F92"/>
    <w:rsid w:val="004A22EB"/>
    <w:rsid w:val="004A23CA"/>
    <w:rsid w:val="004A2F8A"/>
    <w:rsid w:val="004A3233"/>
    <w:rsid w:val="004A3EB5"/>
    <w:rsid w:val="004A438B"/>
    <w:rsid w:val="004A4E95"/>
    <w:rsid w:val="004A5453"/>
    <w:rsid w:val="004A6953"/>
    <w:rsid w:val="004A72D4"/>
    <w:rsid w:val="004A7483"/>
    <w:rsid w:val="004A775D"/>
    <w:rsid w:val="004B15E4"/>
    <w:rsid w:val="004B206D"/>
    <w:rsid w:val="004B251C"/>
    <w:rsid w:val="004B2D6A"/>
    <w:rsid w:val="004B428F"/>
    <w:rsid w:val="004B4388"/>
    <w:rsid w:val="004B43F5"/>
    <w:rsid w:val="004B47AB"/>
    <w:rsid w:val="004B4B9C"/>
    <w:rsid w:val="004B564E"/>
    <w:rsid w:val="004B5706"/>
    <w:rsid w:val="004B6800"/>
    <w:rsid w:val="004B6CD1"/>
    <w:rsid w:val="004B7412"/>
    <w:rsid w:val="004C2641"/>
    <w:rsid w:val="004C2C17"/>
    <w:rsid w:val="004C3388"/>
    <w:rsid w:val="004C3708"/>
    <w:rsid w:val="004C3A0D"/>
    <w:rsid w:val="004C3EF8"/>
    <w:rsid w:val="004C4A05"/>
    <w:rsid w:val="004C565D"/>
    <w:rsid w:val="004C59EC"/>
    <w:rsid w:val="004C6D5E"/>
    <w:rsid w:val="004C7B2C"/>
    <w:rsid w:val="004C7D6D"/>
    <w:rsid w:val="004D150D"/>
    <w:rsid w:val="004D15A8"/>
    <w:rsid w:val="004D2769"/>
    <w:rsid w:val="004D2F78"/>
    <w:rsid w:val="004D314D"/>
    <w:rsid w:val="004D33B6"/>
    <w:rsid w:val="004D4B6F"/>
    <w:rsid w:val="004D4BF4"/>
    <w:rsid w:val="004D4D15"/>
    <w:rsid w:val="004D4D64"/>
    <w:rsid w:val="004D5F2D"/>
    <w:rsid w:val="004D64D6"/>
    <w:rsid w:val="004E069B"/>
    <w:rsid w:val="004E1DA2"/>
    <w:rsid w:val="004E2083"/>
    <w:rsid w:val="004E2096"/>
    <w:rsid w:val="004E2139"/>
    <w:rsid w:val="004E3CE7"/>
    <w:rsid w:val="004E4397"/>
    <w:rsid w:val="004E4C46"/>
    <w:rsid w:val="004E6552"/>
    <w:rsid w:val="004E659C"/>
    <w:rsid w:val="004E70D3"/>
    <w:rsid w:val="004E78F4"/>
    <w:rsid w:val="004E7C90"/>
    <w:rsid w:val="004F0116"/>
    <w:rsid w:val="004F01B6"/>
    <w:rsid w:val="004F078C"/>
    <w:rsid w:val="004F12C0"/>
    <w:rsid w:val="004F21A8"/>
    <w:rsid w:val="004F2B81"/>
    <w:rsid w:val="004F30B3"/>
    <w:rsid w:val="004F33FC"/>
    <w:rsid w:val="004F3927"/>
    <w:rsid w:val="004F407F"/>
    <w:rsid w:val="004F6761"/>
    <w:rsid w:val="004F6EEC"/>
    <w:rsid w:val="00500351"/>
    <w:rsid w:val="00500DAB"/>
    <w:rsid w:val="00500E9A"/>
    <w:rsid w:val="00500F97"/>
    <w:rsid w:val="00501055"/>
    <w:rsid w:val="00501719"/>
    <w:rsid w:val="00502552"/>
    <w:rsid w:val="00502CED"/>
    <w:rsid w:val="005035C8"/>
    <w:rsid w:val="00503D8A"/>
    <w:rsid w:val="00504B3E"/>
    <w:rsid w:val="00504B56"/>
    <w:rsid w:val="00504DFC"/>
    <w:rsid w:val="00505588"/>
    <w:rsid w:val="005055B3"/>
    <w:rsid w:val="005060D5"/>
    <w:rsid w:val="00507205"/>
    <w:rsid w:val="00507C24"/>
    <w:rsid w:val="00510EF5"/>
    <w:rsid w:val="005112E1"/>
    <w:rsid w:val="0051167C"/>
    <w:rsid w:val="00511EED"/>
    <w:rsid w:val="00511FBC"/>
    <w:rsid w:val="00512245"/>
    <w:rsid w:val="00512650"/>
    <w:rsid w:val="00512767"/>
    <w:rsid w:val="00512944"/>
    <w:rsid w:val="005136D3"/>
    <w:rsid w:val="00515D45"/>
    <w:rsid w:val="0051669B"/>
    <w:rsid w:val="00516952"/>
    <w:rsid w:val="00517879"/>
    <w:rsid w:val="0051799E"/>
    <w:rsid w:val="00517AE2"/>
    <w:rsid w:val="00517B81"/>
    <w:rsid w:val="00520EDB"/>
    <w:rsid w:val="00521501"/>
    <w:rsid w:val="00521E98"/>
    <w:rsid w:val="005220A4"/>
    <w:rsid w:val="0052224B"/>
    <w:rsid w:val="00523C8F"/>
    <w:rsid w:val="00523F4C"/>
    <w:rsid w:val="005241AB"/>
    <w:rsid w:val="00524929"/>
    <w:rsid w:val="00524BE7"/>
    <w:rsid w:val="0052514A"/>
    <w:rsid w:val="00525291"/>
    <w:rsid w:val="00525735"/>
    <w:rsid w:val="00526233"/>
    <w:rsid w:val="0052681E"/>
    <w:rsid w:val="005269F8"/>
    <w:rsid w:val="0052715F"/>
    <w:rsid w:val="005272F4"/>
    <w:rsid w:val="00530707"/>
    <w:rsid w:val="0053145C"/>
    <w:rsid w:val="005318C7"/>
    <w:rsid w:val="005322CD"/>
    <w:rsid w:val="0053311C"/>
    <w:rsid w:val="00533B22"/>
    <w:rsid w:val="0053483E"/>
    <w:rsid w:val="00534D52"/>
    <w:rsid w:val="00534E4D"/>
    <w:rsid w:val="00535109"/>
    <w:rsid w:val="00535F6A"/>
    <w:rsid w:val="005360AD"/>
    <w:rsid w:val="00536A24"/>
    <w:rsid w:val="005374AC"/>
    <w:rsid w:val="0053793C"/>
    <w:rsid w:val="00537A1B"/>
    <w:rsid w:val="00537DA2"/>
    <w:rsid w:val="00540D10"/>
    <w:rsid w:val="005417DB"/>
    <w:rsid w:val="005423E5"/>
    <w:rsid w:val="00542AA4"/>
    <w:rsid w:val="00543270"/>
    <w:rsid w:val="005440B8"/>
    <w:rsid w:val="00544518"/>
    <w:rsid w:val="0054536C"/>
    <w:rsid w:val="0054556D"/>
    <w:rsid w:val="00545D55"/>
    <w:rsid w:val="00546066"/>
    <w:rsid w:val="00546562"/>
    <w:rsid w:val="00546683"/>
    <w:rsid w:val="005470C0"/>
    <w:rsid w:val="00547E45"/>
    <w:rsid w:val="00550C27"/>
    <w:rsid w:val="00551FAD"/>
    <w:rsid w:val="00552485"/>
    <w:rsid w:val="00552ED3"/>
    <w:rsid w:val="005545B8"/>
    <w:rsid w:val="00555198"/>
    <w:rsid w:val="00555A1F"/>
    <w:rsid w:val="00555FF1"/>
    <w:rsid w:val="005579C4"/>
    <w:rsid w:val="005614F3"/>
    <w:rsid w:val="00561B2D"/>
    <w:rsid w:val="00561B67"/>
    <w:rsid w:val="00561F12"/>
    <w:rsid w:val="00562464"/>
    <w:rsid w:val="00562850"/>
    <w:rsid w:val="00563A62"/>
    <w:rsid w:val="00563EFB"/>
    <w:rsid w:val="0056558C"/>
    <w:rsid w:val="005656B0"/>
    <w:rsid w:val="00565A86"/>
    <w:rsid w:val="00565BEE"/>
    <w:rsid w:val="005674D2"/>
    <w:rsid w:val="00567E57"/>
    <w:rsid w:val="00571CC8"/>
    <w:rsid w:val="00571D2D"/>
    <w:rsid w:val="005728E1"/>
    <w:rsid w:val="00573191"/>
    <w:rsid w:val="005744ED"/>
    <w:rsid w:val="005749E8"/>
    <w:rsid w:val="00575EE7"/>
    <w:rsid w:val="005760EB"/>
    <w:rsid w:val="00577EFB"/>
    <w:rsid w:val="005805B5"/>
    <w:rsid w:val="005828BC"/>
    <w:rsid w:val="0058358B"/>
    <w:rsid w:val="00583726"/>
    <w:rsid w:val="005844A3"/>
    <w:rsid w:val="005844E1"/>
    <w:rsid w:val="00584745"/>
    <w:rsid w:val="005858B4"/>
    <w:rsid w:val="0058634E"/>
    <w:rsid w:val="00586A0F"/>
    <w:rsid w:val="00587278"/>
    <w:rsid w:val="0058773C"/>
    <w:rsid w:val="00591C72"/>
    <w:rsid w:val="00591DEC"/>
    <w:rsid w:val="00591E6C"/>
    <w:rsid w:val="00592015"/>
    <w:rsid w:val="0059276A"/>
    <w:rsid w:val="00592DCE"/>
    <w:rsid w:val="00592F5D"/>
    <w:rsid w:val="00593303"/>
    <w:rsid w:val="005941EF"/>
    <w:rsid w:val="00594522"/>
    <w:rsid w:val="005945B1"/>
    <w:rsid w:val="005958A0"/>
    <w:rsid w:val="00596164"/>
    <w:rsid w:val="0059626F"/>
    <w:rsid w:val="00596276"/>
    <w:rsid w:val="0059706F"/>
    <w:rsid w:val="005A15C3"/>
    <w:rsid w:val="005A334C"/>
    <w:rsid w:val="005A400A"/>
    <w:rsid w:val="005A6DC8"/>
    <w:rsid w:val="005A6F50"/>
    <w:rsid w:val="005B0862"/>
    <w:rsid w:val="005B0F4C"/>
    <w:rsid w:val="005B1620"/>
    <w:rsid w:val="005B1625"/>
    <w:rsid w:val="005B217A"/>
    <w:rsid w:val="005B2D5D"/>
    <w:rsid w:val="005B2D77"/>
    <w:rsid w:val="005B3339"/>
    <w:rsid w:val="005B36F1"/>
    <w:rsid w:val="005B3EA8"/>
    <w:rsid w:val="005B4417"/>
    <w:rsid w:val="005B5495"/>
    <w:rsid w:val="005B6934"/>
    <w:rsid w:val="005B6E53"/>
    <w:rsid w:val="005B770F"/>
    <w:rsid w:val="005C0426"/>
    <w:rsid w:val="005C0763"/>
    <w:rsid w:val="005C0AA1"/>
    <w:rsid w:val="005C0C87"/>
    <w:rsid w:val="005C1267"/>
    <w:rsid w:val="005C1B07"/>
    <w:rsid w:val="005C1BD0"/>
    <w:rsid w:val="005C2637"/>
    <w:rsid w:val="005C358B"/>
    <w:rsid w:val="005C3F64"/>
    <w:rsid w:val="005C5481"/>
    <w:rsid w:val="005C5E14"/>
    <w:rsid w:val="005C6B99"/>
    <w:rsid w:val="005C6DC6"/>
    <w:rsid w:val="005C6F02"/>
    <w:rsid w:val="005C7DD5"/>
    <w:rsid w:val="005C7EC5"/>
    <w:rsid w:val="005D00AA"/>
    <w:rsid w:val="005D094B"/>
    <w:rsid w:val="005D0E08"/>
    <w:rsid w:val="005D1A15"/>
    <w:rsid w:val="005D2888"/>
    <w:rsid w:val="005D4531"/>
    <w:rsid w:val="005D4651"/>
    <w:rsid w:val="005D486E"/>
    <w:rsid w:val="005D537E"/>
    <w:rsid w:val="005D606D"/>
    <w:rsid w:val="005D6A8F"/>
    <w:rsid w:val="005D720F"/>
    <w:rsid w:val="005D7EAC"/>
    <w:rsid w:val="005E0DDE"/>
    <w:rsid w:val="005E106E"/>
    <w:rsid w:val="005E1B99"/>
    <w:rsid w:val="005E1DAB"/>
    <w:rsid w:val="005E1E30"/>
    <w:rsid w:val="005E210E"/>
    <w:rsid w:val="005E25F5"/>
    <w:rsid w:val="005E30F8"/>
    <w:rsid w:val="005E42BE"/>
    <w:rsid w:val="005E48B5"/>
    <w:rsid w:val="005E4D9C"/>
    <w:rsid w:val="005E4F88"/>
    <w:rsid w:val="005E51F7"/>
    <w:rsid w:val="005E594A"/>
    <w:rsid w:val="005E5F93"/>
    <w:rsid w:val="005E611E"/>
    <w:rsid w:val="005E7520"/>
    <w:rsid w:val="005F0026"/>
    <w:rsid w:val="005F0719"/>
    <w:rsid w:val="005F0F75"/>
    <w:rsid w:val="005F14DE"/>
    <w:rsid w:val="005F152F"/>
    <w:rsid w:val="005F220E"/>
    <w:rsid w:val="005F38A7"/>
    <w:rsid w:val="005F3A47"/>
    <w:rsid w:val="005F44A3"/>
    <w:rsid w:val="005F4600"/>
    <w:rsid w:val="005F5AA4"/>
    <w:rsid w:val="005F6F10"/>
    <w:rsid w:val="005F7092"/>
    <w:rsid w:val="005F7DD6"/>
    <w:rsid w:val="00600283"/>
    <w:rsid w:val="00600475"/>
    <w:rsid w:val="00600591"/>
    <w:rsid w:val="00600EE5"/>
    <w:rsid w:val="00601AF9"/>
    <w:rsid w:val="006029E7"/>
    <w:rsid w:val="00603016"/>
    <w:rsid w:val="00603342"/>
    <w:rsid w:val="00603A7E"/>
    <w:rsid w:val="0060420B"/>
    <w:rsid w:val="0060513C"/>
    <w:rsid w:val="0060580E"/>
    <w:rsid w:val="006060F6"/>
    <w:rsid w:val="00606BB0"/>
    <w:rsid w:val="00606E33"/>
    <w:rsid w:val="00607E17"/>
    <w:rsid w:val="00607E31"/>
    <w:rsid w:val="00607FA2"/>
    <w:rsid w:val="0061044B"/>
    <w:rsid w:val="00610C83"/>
    <w:rsid w:val="00610DE5"/>
    <w:rsid w:val="006114B2"/>
    <w:rsid w:val="00611EA1"/>
    <w:rsid w:val="00612BF3"/>
    <w:rsid w:val="00612C1D"/>
    <w:rsid w:val="00612F06"/>
    <w:rsid w:val="00613DD6"/>
    <w:rsid w:val="0061641A"/>
    <w:rsid w:val="00620C6C"/>
    <w:rsid w:val="00621976"/>
    <w:rsid w:val="00621C6B"/>
    <w:rsid w:val="00622154"/>
    <w:rsid w:val="00622ECF"/>
    <w:rsid w:val="00623DB8"/>
    <w:rsid w:val="00623ECE"/>
    <w:rsid w:val="0062400A"/>
    <w:rsid w:val="006240A1"/>
    <w:rsid w:val="00625013"/>
    <w:rsid w:val="006261B3"/>
    <w:rsid w:val="00626505"/>
    <w:rsid w:val="0062754F"/>
    <w:rsid w:val="00627591"/>
    <w:rsid w:val="006275EB"/>
    <w:rsid w:val="00630D64"/>
    <w:rsid w:val="006313C8"/>
    <w:rsid w:val="006319DA"/>
    <w:rsid w:val="00631F00"/>
    <w:rsid w:val="006320F5"/>
    <w:rsid w:val="00632562"/>
    <w:rsid w:val="006336CD"/>
    <w:rsid w:val="00633809"/>
    <w:rsid w:val="00633FFC"/>
    <w:rsid w:val="00635156"/>
    <w:rsid w:val="00635501"/>
    <w:rsid w:val="00635B4E"/>
    <w:rsid w:val="00637BE2"/>
    <w:rsid w:val="00640111"/>
    <w:rsid w:val="00640478"/>
    <w:rsid w:val="00640B49"/>
    <w:rsid w:val="00640CCE"/>
    <w:rsid w:val="0064123E"/>
    <w:rsid w:val="006420C4"/>
    <w:rsid w:val="00642612"/>
    <w:rsid w:val="00643C9D"/>
    <w:rsid w:val="00643E57"/>
    <w:rsid w:val="006444E0"/>
    <w:rsid w:val="0064682D"/>
    <w:rsid w:val="00646CAD"/>
    <w:rsid w:val="00647F76"/>
    <w:rsid w:val="0065173D"/>
    <w:rsid w:val="0065321B"/>
    <w:rsid w:val="006532D8"/>
    <w:rsid w:val="00654967"/>
    <w:rsid w:val="00655A74"/>
    <w:rsid w:val="00655F4B"/>
    <w:rsid w:val="00655FDE"/>
    <w:rsid w:val="00656109"/>
    <w:rsid w:val="00657571"/>
    <w:rsid w:val="00660333"/>
    <w:rsid w:val="0066051E"/>
    <w:rsid w:val="00660BE4"/>
    <w:rsid w:val="00661493"/>
    <w:rsid w:val="00661884"/>
    <w:rsid w:val="00661AED"/>
    <w:rsid w:val="00661C2C"/>
    <w:rsid w:val="00662197"/>
    <w:rsid w:val="00663317"/>
    <w:rsid w:val="00663699"/>
    <w:rsid w:val="00663A01"/>
    <w:rsid w:val="00663BC8"/>
    <w:rsid w:val="0066461D"/>
    <w:rsid w:val="00664FCA"/>
    <w:rsid w:val="0066542D"/>
    <w:rsid w:val="0066594D"/>
    <w:rsid w:val="00665FE6"/>
    <w:rsid w:val="00666076"/>
    <w:rsid w:val="00666BC0"/>
    <w:rsid w:val="006675F4"/>
    <w:rsid w:val="006678E4"/>
    <w:rsid w:val="006701AE"/>
    <w:rsid w:val="0067320B"/>
    <w:rsid w:val="00674B09"/>
    <w:rsid w:val="00674B8F"/>
    <w:rsid w:val="00674CFB"/>
    <w:rsid w:val="006751DF"/>
    <w:rsid w:val="0067587A"/>
    <w:rsid w:val="006767A9"/>
    <w:rsid w:val="00676AF1"/>
    <w:rsid w:val="00676BA5"/>
    <w:rsid w:val="0067706F"/>
    <w:rsid w:val="00677359"/>
    <w:rsid w:val="006775D8"/>
    <w:rsid w:val="00677A1D"/>
    <w:rsid w:val="00680AA6"/>
    <w:rsid w:val="00680EED"/>
    <w:rsid w:val="006812B0"/>
    <w:rsid w:val="00681580"/>
    <w:rsid w:val="00681E0D"/>
    <w:rsid w:val="00681E7E"/>
    <w:rsid w:val="006828F3"/>
    <w:rsid w:val="00682A8F"/>
    <w:rsid w:val="00682EC4"/>
    <w:rsid w:val="00684F2C"/>
    <w:rsid w:val="0068527E"/>
    <w:rsid w:val="006865C4"/>
    <w:rsid w:val="006870D5"/>
    <w:rsid w:val="006871F5"/>
    <w:rsid w:val="00687232"/>
    <w:rsid w:val="00687B99"/>
    <w:rsid w:val="0069049A"/>
    <w:rsid w:val="006908C6"/>
    <w:rsid w:val="006908E2"/>
    <w:rsid w:val="00690E39"/>
    <w:rsid w:val="00690E78"/>
    <w:rsid w:val="00691A3B"/>
    <w:rsid w:val="00693397"/>
    <w:rsid w:val="00693C98"/>
    <w:rsid w:val="00694554"/>
    <w:rsid w:val="00694C76"/>
    <w:rsid w:val="00694E2A"/>
    <w:rsid w:val="006953EB"/>
    <w:rsid w:val="00695452"/>
    <w:rsid w:val="00696A3D"/>
    <w:rsid w:val="00696ACD"/>
    <w:rsid w:val="006972DA"/>
    <w:rsid w:val="006A011C"/>
    <w:rsid w:val="006A10BD"/>
    <w:rsid w:val="006A3011"/>
    <w:rsid w:val="006A3971"/>
    <w:rsid w:val="006A3D02"/>
    <w:rsid w:val="006A449D"/>
    <w:rsid w:val="006A4B40"/>
    <w:rsid w:val="006A5E75"/>
    <w:rsid w:val="006A66FD"/>
    <w:rsid w:val="006A6AD3"/>
    <w:rsid w:val="006A6C78"/>
    <w:rsid w:val="006A7391"/>
    <w:rsid w:val="006A7413"/>
    <w:rsid w:val="006B050D"/>
    <w:rsid w:val="006B1074"/>
    <w:rsid w:val="006B11BD"/>
    <w:rsid w:val="006B12BB"/>
    <w:rsid w:val="006B1556"/>
    <w:rsid w:val="006B15E8"/>
    <w:rsid w:val="006B1604"/>
    <w:rsid w:val="006B1758"/>
    <w:rsid w:val="006B1FAC"/>
    <w:rsid w:val="006B230E"/>
    <w:rsid w:val="006B29EA"/>
    <w:rsid w:val="006B4F1F"/>
    <w:rsid w:val="006B6AFF"/>
    <w:rsid w:val="006C1FD9"/>
    <w:rsid w:val="006C21DC"/>
    <w:rsid w:val="006C282F"/>
    <w:rsid w:val="006C2875"/>
    <w:rsid w:val="006C291E"/>
    <w:rsid w:val="006C3AA6"/>
    <w:rsid w:val="006C3FEB"/>
    <w:rsid w:val="006C40CD"/>
    <w:rsid w:val="006C4386"/>
    <w:rsid w:val="006C45F7"/>
    <w:rsid w:val="006C50C7"/>
    <w:rsid w:val="006C60A6"/>
    <w:rsid w:val="006C6647"/>
    <w:rsid w:val="006C6F6F"/>
    <w:rsid w:val="006D2F2D"/>
    <w:rsid w:val="006D5311"/>
    <w:rsid w:val="006D53EE"/>
    <w:rsid w:val="006D5D6C"/>
    <w:rsid w:val="006D5F8D"/>
    <w:rsid w:val="006D6A15"/>
    <w:rsid w:val="006E015C"/>
    <w:rsid w:val="006E0CEC"/>
    <w:rsid w:val="006E17F4"/>
    <w:rsid w:val="006E2B78"/>
    <w:rsid w:val="006E30D8"/>
    <w:rsid w:val="006E3AD6"/>
    <w:rsid w:val="006E3C78"/>
    <w:rsid w:val="006E3EE0"/>
    <w:rsid w:val="006E4368"/>
    <w:rsid w:val="006E4B62"/>
    <w:rsid w:val="006E555E"/>
    <w:rsid w:val="006E5590"/>
    <w:rsid w:val="006E5963"/>
    <w:rsid w:val="006E6197"/>
    <w:rsid w:val="006E61D4"/>
    <w:rsid w:val="006E6494"/>
    <w:rsid w:val="006E65E0"/>
    <w:rsid w:val="006E6774"/>
    <w:rsid w:val="006E6816"/>
    <w:rsid w:val="006E6BDB"/>
    <w:rsid w:val="006E7F5D"/>
    <w:rsid w:val="006F03CD"/>
    <w:rsid w:val="006F05EC"/>
    <w:rsid w:val="006F198D"/>
    <w:rsid w:val="006F1BCF"/>
    <w:rsid w:val="006F2AB5"/>
    <w:rsid w:val="006F30B6"/>
    <w:rsid w:val="006F3311"/>
    <w:rsid w:val="006F407B"/>
    <w:rsid w:val="006F410B"/>
    <w:rsid w:val="006F4264"/>
    <w:rsid w:val="006F42CC"/>
    <w:rsid w:val="006F42FE"/>
    <w:rsid w:val="006F4B5E"/>
    <w:rsid w:val="006F4D0F"/>
    <w:rsid w:val="006F4FFC"/>
    <w:rsid w:val="006F6AD9"/>
    <w:rsid w:val="006F6AEB"/>
    <w:rsid w:val="006F6E21"/>
    <w:rsid w:val="00701111"/>
    <w:rsid w:val="0070135B"/>
    <w:rsid w:val="007028A7"/>
    <w:rsid w:val="00702C7B"/>
    <w:rsid w:val="00702C93"/>
    <w:rsid w:val="007030CE"/>
    <w:rsid w:val="007040E7"/>
    <w:rsid w:val="00704470"/>
    <w:rsid w:val="00704EA5"/>
    <w:rsid w:val="007051D2"/>
    <w:rsid w:val="00706D10"/>
    <w:rsid w:val="00707F65"/>
    <w:rsid w:val="007106FD"/>
    <w:rsid w:val="00712B9B"/>
    <w:rsid w:val="007130CF"/>
    <w:rsid w:val="00713DDF"/>
    <w:rsid w:val="00713E49"/>
    <w:rsid w:val="00714185"/>
    <w:rsid w:val="007141DA"/>
    <w:rsid w:val="007142FB"/>
    <w:rsid w:val="00715142"/>
    <w:rsid w:val="007157BC"/>
    <w:rsid w:val="007158CC"/>
    <w:rsid w:val="00716A40"/>
    <w:rsid w:val="00720360"/>
    <w:rsid w:val="00721078"/>
    <w:rsid w:val="00721A26"/>
    <w:rsid w:val="0072268B"/>
    <w:rsid w:val="0072309F"/>
    <w:rsid w:val="00725356"/>
    <w:rsid w:val="007253CC"/>
    <w:rsid w:val="00725F8B"/>
    <w:rsid w:val="007268F0"/>
    <w:rsid w:val="0072694E"/>
    <w:rsid w:val="00726C2E"/>
    <w:rsid w:val="00727200"/>
    <w:rsid w:val="00727C09"/>
    <w:rsid w:val="00727F73"/>
    <w:rsid w:val="00730340"/>
    <w:rsid w:val="00730642"/>
    <w:rsid w:val="00730A6C"/>
    <w:rsid w:val="00731308"/>
    <w:rsid w:val="007316AF"/>
    <w:rsid w:val="00731CBA"/>
    <w:rsid w:val="00732583"/>
    <w:rsid w:val="00732877"/>
    <w:rsid w:val="0073351A"/>
    <w:rsid w:val="00733C37"/>
    <w:rsid w:val="007345B5"/>
    <w:rsid w:val="00735050"/>
    <w:rsid w:val="00735ABA"/>
    <w:rsid w:val="00736443"/>
    <w:rsid w:val="00736ADF"/>
    <w:rsid w:val="00736E7C"/>
    <w:rsid w:val="007371F8"/>
    <w:rsid w:val="00737E5B"/>
    <w:rsid w:val="007400EE"/>
    <w:rsid w:val="007401E8"/>
    <w:rsid w:val="007404EF"/>
    <w:rsid w:val="00740572"/>
    <w:rsid w:val="00740628"/>
    <w:rsid w:val="007407E0"/>
    <w:rsid w:val="00740FD9"/>
    <w:rsid w:val="00742633"/>
    <w:rsid w:val="007438F6"/>
    <w:rsid w:val="00743C95"/>
    <w:rsid w:val="00743CBB"/>
    <w:rsid w:val="00744482"/>
    <w:rsid w:val="00744981"/>
    <w:rsid w:val="0074554C"/>
    <w:rsid w:val="00747568"/>
    <w:rsid w:val="007475B6"/>
    <w:rsid w:val="00750B65"/>
    <w:rsid w:val="00750B7D"/>
    <w:rsid w:val="00751AD2"/>
    <w:rsid w:val="007522A6"/>
    <w:rsid w:val="00752855"/>
    <w:rsid w:val="00752B99"/>
    <w:rsid w:val="00752C3A"/>
    <w:rsid w:val="00753386"/>
    <w:rsid w:val="00753B91"/>
    <w:rsid w:val="00753DD0"/>
    <w:rsid w:val="00753F66"/>
    <w:rsid w:val="0075452A"/>
    <w:rsid w:val="00755630"/>
    <w:rsid w:val="00756B22"/>
    <w:rsid w:val="00756C0A"/>
    <w:rsid w:val="00756C7D"/>
    <w:rsid w:val="00757140"/>
    <w:rsid w:val="00757C73"/>
    <w:rsid w:val="00757D10"/>
    <w:rsid w:val="0076007C"/>
    <w:rsid w:val="00760315"/>
    <w:rsid w:val="00760360"/>
    <w:rsid w:val="00761347"/>
    <w:rsid w:val="00761573"/>
    <w:rsid w:val="00761842"/>
    <w:rsid w:val="00762244"/>
    <w:rsid w:val="00762570"/>
    <w:rsid w:val="00762F66"/>
    <w:rsid w:val="0076387E"/>
    <w:rsid w:val="00765D2E"/>
    <w:rsid w:val="00765F37"/>
    <w:rsid w:val="00766124"/>
    <w:rsid w:val="0076619C"/>
    <w:rsid w:val="00766A8A"/>
    <w:rsid w:val="00767C9B"/>
    <w:rsid w:val="00767EA1"/>
    <w:rsid w:val="00770AF0"/>
    <w:rsid w:val="0077250A"/>
    <w:rsid w:val="00772921"/>
    <w:rsid w:val="00772B24"/>
    <w:rsid w:val="007734DC"/>
    <w:rsid w:val="00773963"/>
    <w:rsid w:val="00774BA5"/>
    <w:rsid w:val="007753EC"/>
    <w:rsid w:val="007758C4"/>
    <w:rsid w:val="007760F4"/>
    <w:rsid w:val="007770EA"/>
    <w:rsid w:val="0077757C"/>
    <w:rsid w:val="0077770C"/>
    <w:rsid w:val="00780EF7"/>
    <w:rsid w:val="00781106"/>
    <w:rsid w:val="0078115D"/>
    <w:rsid w:val="00781A6B"/>
    <w:rsid w:val="00781EC9"/>
    <w:rsid w:val="0078236E"/>
    <w:rsid w:val="00782686"/>
    <w:rsid w:val="007845AF"/>
    <w:rsid w:val="00784867"/>
    <w:rsid w:val="00785011"/>
    <w:rsid w:val="0078517A"/>
    <w:rsid w:val="0078584C"/>
    <w:rsid w:val="00786687"/>
    <w:rsid w:val="00786921"/>
    <w:rsid w:val="00786FB3"/>
    <w:rsid w:val="00787ABF"/>
    <w:rsid w:val="00790447"/>
    <w:rsid w:val="00791334"/>
    <w:rsid w:val="00791C57"/>
    <w:rsid w:val="007920EC"/>
    <w:rsid w:val="00792B16"/>
    <w:rsid w:val="00792CE3"/>
    <w:rsid w:val="007933CF"/>
    <w:rsid w:val="0079564B"/>
    <w:rsid w:val="00796741"/>
    <w:rsid w:val="00796DFC"/>
    <w:rsid w:val="0079725C"/>
    <w:rsid w:val="007A0B00"/>
    <w:rsid w:val="007A1021"/>
    <w:rsid w:val="007A1319"/>
    <w:rsid w:val="007A2B1E"/>
    <w:rsid w:val="007A307F"/>
    <w:rsid w:val="007A3258"/>
    <w:rsid w:val="007A37E3"/>
    <w:rsid w:val="007A39AD"/>
    <w:rsid w:val="007A40C0"/>
    <w:rsid w:val="007A419E"/>
    <w:rsid w:val="007A4556"/>
    <w:rsid w:val="007A45B6"/>
    <w:rsid w:val="007A48DA"/>
    <w:rsid w:val="007A6247"/>
    <w:rsid w:val="007A68DC"/>
    <w:rsid w:val="007A6C9D"/>
    <w:rsid w:val="007A72B4"/>
    <w:rsid w:val="007B0149"/>
    <w:rsid w:val="007B0604"/>
    <w:rsid w:val="007B0FC4"/>
    <w:rsid w:val="007B2289"/>
    <w:rsid w:val="007B28CF"/>
    <w:rsid w:val="007B2BE2"/>
    <w:rsid w:val="007B2D79"/>
    <w:rsid w:val="007B4EA6"/>
    <w:rsid w:val="007B5521"/>
    <w:rsid w:val="007B5BD3"/>
    <w:rsid w:val="007B5E3B"/>
    <w:rsid w:val="007B5F05"/>
    <w:rsid w:val="007B661D"/>
    <w:rsid w:val="007B7CBB"/>
    <w:rsid w:val="007C0169"/>
    <w:rsid w:val="007C048A"/>
    <w:rsid w:val="007C08AA"/>
    <w:rsid w:val="007C118B"/>
    <w:rsid w:val="007C150B"/>
    <w:rsid w:val="007C199B"/>
    <w:rsid w:val="007C31D8"/>
    <w:rsid w:val="007C34D8"/>
    <w:rsid w:val="007C450E"/>
    <w:rsid w:val="007C507B"/>
    <w:rsid w:val="007C51F3"/>
    <w:rsid w:val="007C6C62"/>
    <w:rsid w:val="007C6FF7"/>
    <w:rsid w:val="007D063D"/>
    <w:rsid w:val="007D0B90"/>
    <w:rsid w:val="007D11BE"/>
    <w:rsid w:val="007D202B"/>
    <w:rsid w:val="007D31D6"/>
    <w:rsid w:val="007D3536"/>
    <w:rsid w:val="007D37D2"/>
    <w:rsid w:val="007D42C1"/>
    <w:rsid w:val="007D489F"/>
    <w:rsid w:val="007D6304"/>
    <w:rsid w:val="007D6C18"/>
    <w:rsid w:val="007D71FE"/>
    <w:rsid w:val="007D7908"/>
    <w:rsid w:val="007D7F1B"/>
    <w:rsid w:val="007E0011"/>
    <w:rsid w:val="007E1709"/>
    <w:rsid w:val="007E1D7F"/>
    <w:rsid w:val="007E2391"/>
    <w:rsid w:val="007E2578"/>
    <w:rsid w:val="007E45A3"/>
    <w:rsid w:val="007E4DB7"/>
    <w:rsid w:val="007E4DDF"/>
    <w:rsid w:val="007E6ED5"/>
    <w:rsid w:val="007F0212"/>
    <w:rsid w:val="007F0AF8"/>
    <w:rsid w:val="007F110A"/>
    <w:rsid w:val="007F2345"/>
    <w:rsid w:val="007F2EC4"/>
    <w:rsid w:val="007F5222"/>
    <w:rsid w:val="007F5EC7"/>
    <w:rsid w:val="007F728A"/>
    <w:rsid w:val="007F738F"/>
    <w:rsid w:val="007F75B4"/>
    <w:rsid w:val="007F7E4A"/>
    <w:rsid w:val="008007F0"/>
    <w:rsid w:val="0080190C"/>
    <w:rsid w:val="008031B8"/>
    <w:rsid w:val="00804D49"/>
    <w:rsid w:val="008053FC"/>
    <w:rsid w:val="008058BB"/>
    <w:rsid w:val="00805AA4"/>
    <w:rsid w:val="00805EE1"/>
    <w:rsid w:val="0080609E"/>
    <w:rsid w:val="0080661B"/>
    <w:rsid w:val="00807265"/>
    <w:rsid w:val="00807C0F"/>
    <w:rsid w:val="008101C4"/>
    <w:rsid w:val="0081062A"/>
    <w:rsid w:val="00811648"/>
    <w:rsid w:val="00811B77"/>
    <w:rsid w:val="00812DE0"/>
    <w:rsid w:val="00813648"/>
    <w:rsid w:val="0081383D"/>
    <w:rsid w:val="00813E98"/>
    <w:rsid w:val="00814197"/>
    <w:rsid w:val="0081496E"/>
    <w:rsid w:val="00814B2F"/>
    <w:rsid w:val="00814B7F"/>
    <w:rsid w:val="0081652D"/>
    <w:rsid w:val="00817357"/>
    <w:rsid w:val="00817613"/>
    <w:rsid w:val="00817D21"/>
    <w:rsid w:val="008200C1"/>
    <w:rsid w:val="00820126"/>
    <w:rsid w:val="008203EA"/>
    <w:rsid w:val="00820EC1"/>
    <w:rsid w:val="00821C47"/>
    <w:rsid w:val="00821C6F"/>
    <w:rsid w:val="00822728"/>
    <w:rsid w:val="00823494"/>
    <w:rsid w:val="00824062"/>
    <w:rsid w:val="008245F8"/>
    <w:rsid w:val="00824A43"/>
    <w:rsid w:val="00824C34"/>
    <w:rsid w:val="00824C51"/>
    <w:rsid w:val="00824E43"/>
    <w:rsid w:val="00825031"/>
    <w:rsid w:val="008253EC"/>
    <w:rsid w:val="00826B98"/>
    <w:rsid w:val="008276D9"/>
    <w:rsid w:val="00827958"/>
    <w:rsid w:val="008304B3"/>
    <w:rsid w:val="00830867"/>
    <w:rsid w:val="008309D3"/>
    <w:rsid w:val="00830BB4"/>
    <w:rsid w:val="00830D30"/>
    <w:rsid w:val="00831159"/>
    <w:rsid w:val="00831FB4"/>
    <w:rsid w:val="00833155"/>
    <w:rsid w:val="0083339C"/>
    <w:rsid w:val="00833922"/>
    <w:rsid w:val="00833DAB"/>
    <w:rsid w:val="00834E95"/>
    <w:rsid w:val="00835BE4"/>
    <w:rsid w:val="00835EF5"/>
    <w:rsid w:val="00837734"/>
    <w:rsid w:val="00840033"/>
    <w:rsid w:val="00840C03"/>
    <w:rsid w:val="00841237"/>
    <w:rsid w:val="008422AA"/>
    <w:rsid w:val="00842713"/>
    <w:rsid w:val="00842FE8"/>
    <w:rsid w:val="00843AD6"/>
    <w:rsid w:val="00844D0B"/>
    <w:rsid w:val="00844E0A"/>
    <w:rsid w:val="00845A84"/>
    <w:rsid w:val="008462C7"/>
    <w:rsid w:val="0084632D"/>
    <w:rsid w:val="008465A8"/>
    <w:rsid w:val="008469B8"/>
    <w:rsid w:val="00846FB5"/>
    <w:rsid w:val="00850522"/>
    <w:rsid w:val="00851697"/>
    <w:rsid w:val="0085194F"/>
    <w:rsid w:val="008521F6"/>
    <w:rsid w:val="00852212"/>
    <w:rsid w:val="0085251C"/>
    <w:rsid w:val="008533F7"/>
    <w:rsid w:val="00853642"/>
    <w:rsid w:val="00853653"/>
    <w:rsid w:val="00854AB8"/>
    <w:rsid w:val="00856FA2"/>
    <w:rsid w:val="0085716C"/>
    <w:rsid w:val="008579CA"/>
    <w:rsid w:val="00857A29"/>
    <w:rsid w:val="00857EC6"/>
    <w:rsid w:val="008604E1"/>
    <w:rsid w:val="00860FDC"/>
    <w:rsid w:val="0086129C"/>
    <w:rsid w:val="008615F5"/>
    <w:rsid w:val="00861798"/>
    <w:rsid w:val="00861C12"/>
    <w:rsid w:val="00861F50"/>
    <w:rsid w:val="00862AC9"/>
    <w:rsid w:val="00862C63"/>
    <w:rsid w:val="00862D6C"/>
    <w:rsid w:val="008644AB"/>
    <w:rsid w:val="0086463A"/>
    <w:rsid w:val="00864827"/>
    <w:rsid w:val="00864EAD"/>
    <w:rsid w:val="00864FD2"/>
    <w:rsid w:val="00865D2C"/>
    <w:rsid w:val="00866300"/>
    <w:rsid w:val="00866B5C"/>
    <w:rsid w:val="0086718E"/>
    <w:rsid w:val="0086783C"/>
    <w:rsid w:val="008709B9"/>
    <w:rsid w:val="00870B4C"/>
    <w:rsid w:val="00872C19"/>
    <w:rsid w:val="00872E90"/>
    <w:rsid w:val="00873223"/>
    <w:rsid w:val="00873321"/>
    <w:rsid w:val="008744CF"/>
    <w:rsid w:val="008746EE"/>
    <w:rsid w:val="00874BC9"/>
    <w:rsid w:val="00874C4B"/>
    <w:rsid w:val="00875179"/>
    <w:rsid w:val="00875720"/>
    <w:rsid w:val="0087586C"/>
    <w:rsid w:val="008761D9"/>
    <w:rsid w:val="0087629C"/>
    <w:rsid w:val="00876457"/>
    <w:rsid w:val="008766E8"/>
    <w:rsid w:val="008769EF"/>
    <w:rsid w:val="00876A9F"/>
    <w:rsid w:val="00876ACA"/>
    <w:rsid w:val="00877024"/>
    <w:rsid w:val="0087788A"/>
    <w:rsid w:val="00877C54"/>
    <w:rsid w:val="00880452"/>
    <w:rsid w:val="00880491"/>
    <w:rsid w:val="0088063E"/>
    <w:rsid w:val="00881233"/>
    <w:rsid w:val="008824B5"/>
    <w:rsid w:val="00882B5D"/>
    <w:rsid w:val="00882FAC"/>
    <w:rsid w:val="00883299"/>
    <w:rsid w:val="00883FDE"/>
    <w:rsid w:val="00884292"/>
    <w:rsid w:val="00885680"/>
    <w:rsid w:val="008864D2"/>
    <w:rsid w:val="0088693C"/>
    <w:rsid w:val="00886A48"/>
    <w:rsid w:val="008870AA"/>
    <w:rsid w:val="00887253"/>
    <w:rsid w:val="008878F0"/>
    <w:rsid w:val="00887CCA"/>
    <w:rsid w:val="00890D30"/>
    <w:rsid w:val="00890EA5"/>
    <w:rsid w:val="00891923"/>
    <w:rsid w:val="008920B9"/>
    <w:rsid w:val="008922A1"/>
    <w:rsid w:val="008940B3"/>
    <w:rsid w:val="0089416D"/>
    <w:rsid w:val="00894408"/>
    <w:rsid w:val="008948E1"/>
    <w:rsid w:val="0089541D"/>
    <w:rsid w:val="00895701"/>
    <w:rsid w:val="0089673D"/>
    <w:rsid w:val="008975DF"/>
    <w:rsid w:val="00897915"/>
    <w:rsid w:val="008A03CC"/>
    <w:rsid w:val="008A06E7"/>
    <w:rsid w:val="008A20FC"/>
    <w:rsid w:val="008A23C9"/>
    <w:rsid w:val="008A2FE7"/>
    <w:rsid w:val="008A3980"/>
    <w:rsid w:val="008A45D2"/>
    <w:rsid w:val="008A47C3"/>
    <w:rsid w:val="008A47DB"/>
    <w:rsid w:val="008A48D6"/>
    <w:rsid w:val="008A4904"/>
    <w:rsid w:val="008A4D0F"/>
    <w:rsid w:val="008A5D50"/>
    <w:rsid w:val="008A6538"/>
    <w:rsid w:val="008A6712"/>
    <w:rsid w:val="008A6F32"/>
    <w:rsid w:val="008A73E6"/>
    <w:rsid w:val="008B06A7"/>
    <w:rsid w:val="008B12F5"/>
    <w:rsid w:val="008B2CEA"/>
    <w:rsid w:val="008B2CF8"/>
    <w:rsid w:val="008B40DF"/>
    <w:rsid w:val="008B5117"/>
    <w:rsid w:val="008B6271"/>
    <w:rsid w:val="008B6380"/>
    <w:rsid w:val="008B64F4"/>
    <w:rsid w:val="008B6739"/>
    <w:rsid w:val="008B6846"/>
    <w:rsid w:val="008B699C"/>
    <w:rsid w:val="008C0760"/>
    <w:rsid w:val="008C38E1"/>
    <w:rsid w:val="008C3D10"/>
    <w:rsid w:val="008C52B4"/>
    <w:rsid w:val="008C5589"/>
    <w:rsid w:val="008C58AD"/>
    <w:rsid w:val="008C5B86"/>
    <w:rsid w:val="008C5BFE"/>
    <w:rsid w:val="008C5F43"/>
    <w:rsid w:val="008C5F57"/>
    <w:rsid w:val="008C706A"/>
    <w:rsid w:val="008C74EF"/>
    <w:rsid w:val="008C7C51"/>
    <w:rsid w:val="008D0BFC"/>
    <w:rsid w:val="008D0D32"/>
    <w:rsid w:val="008D0D4D"/>
    <w:rsid w:val="008D1232"/>
    <w:rsid w:val="008D14D8"/>
    <w:rsid w:val="008D1750"/>
    <w:rsid w:val="008D2178"/>
    <w:rsid w:val="008D317B"/>
    <w:rsid w:val="008D37E2"/>
    <w:rsid w:val="008D4C98"/>
    <w:rsid w:val="008D5993"/>
    <w:rsid w:val="008D60BE"/>
    <w:rsid w:val="008D61BF"/>
    <w:rsid w:val="008D6A07"/>
    <w:rsid w:val="008D6DDA"/>
    <w:rsid w:val="008E024E"/>
    <w:rsid w:val="008E1BD5"/>
    <w:rsid w:val="008E1DCB"/>
    <w:rsid w:val="008E1E36"/>
    <w:rsid w:val="008E2485"/>
    <w:rsid w:val="008E2F95"/>
    <w:rsid w:val="008E6067"/>
    <w:rsid w:val="008E60A4"/>
    <w:rsid w:val="008E7A27"/>
    <w:rsid w:val="008F0925"/>
    <w:rsid w:val="008F0D12"/>
    <w:rsid w:val="008F15DA"/>
    <w:rsid w:val="008F1F21"/>
    <w:rsid w:val="008F266E"/>
    <w:rsid w:val="008F3A46"/>
    <w:rsid w:val="008F3DED"/>
    <w:rsid w:val="008F4083"/>
    <w:rsid w:val="008F4449"/>
    <w:rsid w:val="008F448A"/>
    <w:rsid w:val="008F46AB"/>
    <w:rsid w:val="008F47F3"/>
    <w:rsid w:val="008F4C3C"/>
    <w:rsid w:val="008F51E3"/>
    <w:rsid w:val="008F6742"/>
    <w:rsid w:val="008F6E31"/>
    <w:rsid w:val="008F7FBB"/>
    <w:rsid w:val="009000C3"/>
    <w:rsid w:val="00901363"/>
    <w:rsid w:val="00901624"/>
    <w:rsid w:val="00901945"/>
    <w:rsid w:val="00901C4C"/>
    <w:rsid w:val="00901F38"/>
    <w:rsid w:val="00901F94"/>
    <w:rsid w:val="00902A4A"/>
    <w:rsid w:val="00902E07"/>
    <w:rsid w:val="00903071"/>
    <w:rsid w:val="0090313D"/>
    <w:rsid w:val="009035C5"/>
    <w:rsid w:val="00903949"/>
    <w:rsid w:val="009049F9"/>
    <w:rsid w:val="00904C20"/>
    <w:rsid w:val="00904E89"/>
    <w:rsid w:val="009057E8"/>
    <w:rsid w:val="00905EA1"/>
    <w:rsid w:val="00905F28"/>
    <w:rsid w:val="0090651E"/>
    <w:rsid w:val="009069A2"/>
    <w:rsid w:val="00906B83"/>
    <w:rsid w:val="00906B9C"/>
    <w:rsid w:val="00906EC8"/>
    <w:rsid w:val="009079A4"/>
    <w:rsid w:val="00907AEC"/>
    <w:rsid w:val="00907F23"/>
    <w:rsid w:val="009112FA"/>
    <w:rsid w:val="00911464"/>
    <w:rsid w:val="00911AD1"/>
    <w:rsid w:val="00911E28"/>
    <w:rsid w:val="0091212F"/>
    <w:rsid w:val="0091218A"/>
    <w:rsid w:val="00913EA0"/>
    <w:rsid w:val="00914458"/>
    <w:rsid w:val="00915408"/>
    <w:rsid w:val="009168FF"/>
    <w:rsid w:val="0091767E"/>
    <w:rsid w:val="00917FC3"/>
    <w:rsid w:val="009200B5"/>
    <w:rsid w:val="00920BEB"/>
    <w:rsid w:val="00921287"/>
    <w:rsid w:val="0092176F"/>
    <w:rsid w:val="00922A9D"/>
    <w:rsid w:val="0092352E"/>
    <w:rsid w:val="00923708"/>
    <w:rsid w:val="00923E9E"/>
    <w:rsid w:val="009247B6"/>
    <w:rsid w:val="00927472"/>
    <w:rsid w:val="00927943"/>
    <w:rsid w:val="009301C6"/>
    <w:rsid w:val="0093193A"/>
    <w:rsid w:val="00931C85"/>
    <w:rsid w:val="00932504"/>
    <w:rsid w:val="00934015"/>
    <w:rsid w:val="0093416D"/>
    <w:rsid w:val="0093469A"/>
    <w:rsid w:val="0093576A"/>
    <w:rsid w:val="00937E1F"/>
    <w:rsid w:val="00937F23"/>
    <w:rsid w:val="00940018"/>
    <w:rsid w:val="00940413"/>
    <w:rsid w:val="00940E29"/>
    <w:rsid w:val="00941161"/>
    <w:rsid w:val="009435EB"/>
    <w:rsid w:val="00944A83"/>
    <w:rsid w:val="009460CF"/>
    <w:rsid w:val="00946387"/>
    <w:rsid w:val="00946D90"/>
    <w:rsid w:val="00947483"/>
    <w:rsid w:val="00947F5E"/>
    <w:rsid w:val="009501FB"/>
    <w:rsid w:val="00950314"/>
    <w:rsid w:val="009503E4"/>
    <w:rsid w:val="00950682"/>
    <w:rsid w:val="00950953"/>
    <w:rsid w:val="00950F57"/>
    <w:rsid w:val="009515B1"/>
    <w:rsid w:val="00951DC1"/>
    <w:rsid w:val="00951F10"/>
    <w:rsid w:val="009532CE"/>
    <w:rsid w:val="0095389F"/>
    <w:rsid w:val="00954CB0"/>
    <w:rsid w:val="00954F81"/>
    <w:rsid w:val="00955114"/>
    <w:rsid w:val="0095575C"/>
    <w:rsid w:val="0095650E"/>
    <w:rsid w:val="0095683E"/>
    <w:rsid w:val="00956B48"/>
    <w:rsid w:val="00956C5E"/>
    <w:rsid w:val="00957DC8"/>
    <w:rsid w:val="00960A81"/>
    <w:rsid w:val="00960EE0"/>
    <w:rsid w:val="009612EB"/>
    <w:rsid w:val="00963AB1"/>
    <w:rsid w:val="0096498C"/>
    <w:rsid w:val="00965A0A"/>
    <w:rsid w:val="00965B5E"/>
    <w:rsid w:val="00965D14"/>
    <w:rsid w:val="00965D21"/>
    <w:rsid w:val="00966596"/>
    <w:rsid w:val="00966904"/>
    <w:rsid w:val="00966CE5"/>
    <w:rsid w:val="009675BC"/>
    <w:rsid w:val="009703A6"/>
    <w:rsid w:val="00970621"/>
    <w:rsid w:val="009708C0"/>
    <w:rsid w:val="00970F4B"/>
    <w:rsid w:val="00971718"/>
    <w:rsid w:val="00971C41"/>
    <w:rsid w:val="00972645"/>
    <w:rsid w:val="00972BC4"/>
    <w:rsid w:val="0097309A"/>
    <w:rsid w:val="009739E7"/>
    <w:rsid w:val="00973AE3"/>
    <w:rsid w:val="00974492"/>
    <w:rsid w:val="00974521"/>
    <w:rsid w:val="009746ED"/>
    <w:rsid w:val="00974C22"/>
    <w:rsid w:val="00974CED"/>
    <w:rsid w:val="009750A3"/>
    <w:rsid w:val="00975D00"/>
    <w:rsid w:val="00975F86"/>
    <w:rsid w:val="009767AE"/>
    <w:rsid w:val="00980AB4"/>
    <w:rsid w:val="00981065"/>
    <w:rsid w:val="00981443"/>
    <w:rsid w:val="009820B3"/>
    <w:rsid w:val="009823C2"/>
    <w:rsid w:val="00982D21"/>
    <w:rsid w:val="00983D8E"/>
    <w:rsid w:val="009846BF"/>
    <w:rsid w:val="00985F50"/>
    <w:rsid w:val="0098710D"/>
    <w:rsid w:val="009873C6"/>
    <w:rsid w:val="00987790"/>
    <w:rsid w:val="009901E3"/>
    <w:rsid w:val="00990C82"/>
    <w:rsid w:val="00990E60"/>
    <w:rsid w:val="0099102C"/>
    <w:rsid w:val="00991D42"/>
    <w:rsid w:val="00992457"/>
    <w:rsid w:val="009925EF"/>
    <w:rsid w:val="009934FE"/>
    <w:rsid w:val="00993824"/>
    <w:rsid w:val="00995479"/>
    <w:rsid w:val="00995504"/>
    <w:rsid w:val="009955CC"/>
    <w:rsid w:val="009969CB"/>
    <w:rsid w:val="00997047"/>
    <w:rsid w:val="00997304"/>
    <w:rsid w:val="00997FDA"/>
    <w:rsid w:val="009A23EC"/>
    <w:rsid w:val="009A2B15"/>
    <w:rsid w:val="009A435E"/>
    <w:rsid w:val="009A4A13"/>
    <w:rsid w:val="009A6245"/>
    <w:rsid w:val="009A6D05"/>
    <w:rsid w:val="009A72C2"/>
    <w:rsid w:val="009A7848"/>
    <w:rsid w:val="009B0300"/>
    <w:rsid w:val="009B14D5"/>
    <w:rsid w:val="009B3C2F"/>
    <w:rsid w:val="009B3DEE"/>
    <w:rsid w:val="009B451B"/>
    <w:rsid w:val="009B45D2"/>
    <w:rsid w:val="009B48D1"/>
    <w:rsid w:val="009B48D3"/>
    <w:rsid w:val="009B49FA"/>
    <w:rsid w:val="009B55E7"/>
    <w:rsid w:val="009B6EB7"/>
    <w:rsid w:val="009B7A18"/>
    <w:rsid w:val="009C0157"/>
    <w:rsid w:val="009C0BB6"/>
    <w:rsid w:val="009C1D19"/>
    <w:rsid w:val="009C1D9C"/>
    <w:rsid w:val="009C2A83"/>
    <w:rsid w:val="009C2AB3"/>
    <w:rsid w:val="009C2BD9"/>
    <w:rsid w:val="009C3A62"/>
    <w:rsid w:val="009C4D02"/>
    <w:rsid w:val="009C533A"/>
    <w:rsid w:val="009D10F1"/>
    <w:rsid w:val="009D13CB"/>
    <w:rsid w:val="009D1973"/>
    <w:rsid w:val="009D1E56"/>
    <w:rsid w:val="009D2DDC"/>
    <w:rsid w:val="009D5334"/>
    <w:rsid w:val="009D6064"/>
    <w:rsid w:val="009D68E5"/>
    <w:rsid w:val="009D76BE"/>
    <w:rsid w:val="009E0B38"/>
    <w:rsid w:val="009E222D"/>
    <w:rsid w:val="009E2ADE"/>
    <w:rsid w:val="009E2E9C"/>
    <w:rsid w:val="009E377E"/>
    <w:rsid w:val="009E3D57"/>
    <w:rsid w:val="009E462C"/>
    <w:rsid w:val="009E4A1D"/>
    <w:rsid w:val="009E5282"/>
    <w:rsid w:val="009E54C6"/>
    <w:rsid w:val="009E6051"/>
    <w:rsid w:val="009E6D40"/>
    <w:rsid w:val="009E6E06"/>
    <w:rsid w:val="009E74A0"/>
    <w:rsid w:val="009E7EB5"/>
    <w:rsid w:val="009E7EC3"/>
    <w:rsid w:val="009F0D05"/>
    <w:rsid w:val="009F139D"/>
    <w:rsid w:val="009F1BC3"/>
    <w:rsid w:val="009F1DDF"/>
    <w:rsid w:val="009F3199"/>
    <w:rsid w:val="009F3A04"/>
    <w:rsid w:val="009F3FCE"/>
    <w:rsid w:val="009F455B"/>
    <w:rsid w:val="009F4690"/>
    <w:rsid w:val="009F67FB"/>
    <w:rsid w:val="009F6AFA"/>
    <w:rsid w:val="009F7DA3"/>
    <w:rsid w:val="009F7E2E"/>
    <w:rsid w:val="00A00299"/>
    <w:rsid w:val="00A0099A"/>
    <w:rsid w:val="00A010C0"/>
    <w:rsid w:val="00A01745"/>
    <w:rsid w:val="00A01AEC"/>
    <w:rsid w:val="00A021DA"/>
    <w:rsid w:val="00A0226E"/>
    <w:rsid w:val="00A02B83"/>
    <w:rsid w:val="00A02C39"/>
    <w:rsid w:val="00A03548"/>
    <w:rsid w:val="00A0376A"/>
    <w:rsid w:val="00A04641"/>
    <w:rsid w:val="00A05014"/>
    <w:rsid w:val="00A050DA"/>
    <w:rsid w:val="00A05E95"/>
    <w:rsid w:val="00A06AF5"/>
    <w:rsid w:val="00A10530"/>
    <w:rsid w:val="00A115E6"/>
    <w:rsid w:val="00A11922"/>
    <w:rsid w:val="00A12287"/>
    <w:rsid w:val="00A126F1"/>
    <w:rsid w:val="00A12A7D"/>
    <w:rsid w:val="00A12BA7"/>
    <w:rsid w:val="00A13F22"/>
    <w:rsid w:val="00A14B20"/>
    <w:rsid w:val="00A152EF"/>
    <w:rsid w:val="00A16E29"/>
    <w:rsid w:val="00A173C7"/>
    <w:rsid w:val="00A17E8B"/>
    <w:rsid w:val="00A22C9D"/>
    <w:rsid w:val="00A2329F"/>
    <w:rsid w:val="00A23DB4"/>
    <w:rsid w:val="00A23EC9"/>
    <w:rsid w:val="00A2404A"/>
    <w:rsid w:val="00A24802"/>
    <w:rsid w:val="00A253BB"/>
    <w:rsid w:val="00A25DA0"/>
    <w:rsid w:val="00A2705E"/>
    <w:rsid w:val="00A27210"/>
    <w:rsid w:val="00A278DA"/>
    <w:rsid w:val="00A30305"/>
    <w:rsid w:val="00A3092B"/>
    <w:rsid w:val="00A31CBF"/>
    <w:rsid w:val="00A31DB3"/>
    <w:rsid w:val="00A322C0"/>
    <w:rsid w:val="00A324BB"/>
    <w:rsid w:val="00A32953"/>
    <w:rsid w:val="00A333B0"/>
    <w:rsid w:val="00A33437"/>
    <w:rsid w:val="00A33CA3"/>
    <w:rsid w:val="00A33D6A"/>
    <w:rsid w:val="00A341C9"/>
    <w:rsid w:val="00A34458"/>
    <w:rsid w:val="00A35EE3"/>
    <w:rsid w:val="00A36050"/>
    <w:rsid w:val="00A36554"/>
    <w:rsid w:val="00A365F8"/>
    <w:rsid w:val="00A369F1"/>
    <w:rsid w:val="00A40117"/>
    <w:rsid w:val="00A40EAC"/>
    <w:rsid w:val="00A42129"/>
    <w:rsid w:val="00A425DD"/>
    <w:rsid w:val="00A429B0"/>
    <w:rsid w:val="00A42A8B"/>
    <w:rsid w:val="00A43197"/>
    <w:rsid w:val="00A4322F"/>
    <w:rsid w:val="00A440A0"/>
    <w:rsid w:val="00A44DB2"/>
    <w:rsid w:val="00A4509A"/>
    <w:rsid w:val="00A45A5C"/>
    <w:rsid w:val="00A46894"/>
    <w:rsid w:val="00A46DA8"/>
    <w:rsid w:val="00A47607"/>
    <w:rsid w:val="00A47853"/>
    <w:rsid w:val="00A507C7"/>
    <w:rsid w:val="00A52028"/>
    <w:rsid w:val="00A52B1B"/>
    <w:rsid w:val="00A5497F"/>
    <w:rsid w:val="00A54EDA"/>
    <w:rsid w:val="00A5561A"/>
    <w:rsid w:val="00A560FB"/>
    <w:rsid w:val="00A562E3"/>
    <w:rsid w:val="00A56564"/>
    <w:rsid w:val="00A5752B"/>
    <w:rsid w:val="00A60865"/>
    <w:rsid w:val="00A60EAB"/>
    <w:rsid w:val="00A61CD0"/>
    <w:rsid w:val="00A6242B"/>
    <w:rsid w:val="00A626E6"/>
    <w:rsid w:val="00A6286F"/>
    <w:rsid w:val="00A6316E"/>
    <w:rsid w:val="00A63389"/>
    <w:rsid w:val="00A633EC"/>
    <w:rsid w:val="00A63D1E"/>
    <w:rsid w:val="00A63F6C"/>
    <w:rsid w:val="00A65105"/>
    <w:rsid w:val="00A67D3B"/>
    <w:rsid w:val="00A70837"/>
    <w:rsid w:val="00A71C4B"/>
    <w:rsid w:val="00A71CD8"/>
    <w:rsid w:val="00A71D17"/>
    <w:rsid w:val="00A7231C"/>
    <w:rsid w:val="00A72E81"/>
    <w:rsid w:val="00A72F20"/>
    <w:rsid w:val="00A73169"/>
    <w:rsid w:val="00A738DC"/>
    <w:rsid w:val="00A7402F"/>
    <w:rsid w:val="00A7413A"/>
    <w:rsid w:val="00A74BBC"/>
    <w:rsid w:val="00A74CA5"/>
    <w:rsid w:val="00A74D5B"/>
    <w:rsid w:val="00A77164"/>
    <w:rsid w:val="00A7792C"/>
    <w:rsid w:val="00A77CC8"/>
    <w:rsid w:val="00A80749"/>
    <w:rsid w:val="00A80974"/>
    <w:rsid w:val="00A80F4E"/>
    <w:rsid w:val="00A80F88"/>
    <w:rsid w:val="00A82D70"/>
    <w:rsid w:val="00A83110"/>
    <w:rsid w:val="00A8364C"/>
    <w:rsid w:val="00A838A0"/>
    <w:rsid w:val="00A84A81"/>
    <w:rsid w:val="00A8559C"/>
    <w:rsid w:val="00A85B8F"/>
    <w:rsid w:val="00A864B3"/>
    <w:rsid w:val="00A8726F"/>
    <w:rsid w:val="00A90702"/>
    <w:rsid w:val="00A90CD8"/>
    <w:rsid w:val="00A9170E"/>
    <w:rsid w:val="00A91A2C"/>
    <w:rsid w:val="00A92683"/>
    <w:rsid w:val="00A92C04"/>
    <w:rsid w:val="00A943DE"/>
    <w:rsid w:val="00A944C4"/>
    <w:rsid w:val="00A9497E"/>
    <w:rsid w:val="00A951FF"/>
    <w:rsid w:val="00A95B22"/>
    <w:rsid w:val="00A96325"/>
    <w:rsid w:val="00A96EE9"/>
    <w:rsid w:val="00A97D3A"/>
    <w:rsid w:val="00A97DE1"/>
    <w:rsid w:val="00A97E33"/>
    <w:rsid w:val="00AA0AC8"/>
    <w:rsid w:val="00AA14B8"/>
    <w:rsid w:val="00AA1564"/>
    <w:rsid w:val="00AA3112"/>
    <w:rsid w:val="00AA41CD"/>
    <w:rsid w:val="00AA4EA9"/>
    <w:rsid w:val="00AA5382"/>
    <w:rsid w:val="00AA62DA"/>
    <w:rsid w:val="00AA64C7"/>
    <w:rsid w:val="00AA6C32"/>
    <w:rsid w:val="00AA6D1A"/>
    <w:rsid w:val="00AA7194"/>
    <w:rsid w:val="00AA7DC1"/>
    <w:rsid w:val="00AB1391"/>
    <w:rsid w:val="00AB1BC4"/>
    <w:rsid w:val="00AB1D59"/>
    <w:rsid w:val="00AB382D"/>
    <w:rsid w:val="00AB3E30"/>
    <w:rsid w:val="00AB4AAD"/>
    <w:rsid w:val="00AB4CE4"/>
    <w:rsid w:val="00AB5CF5"/>
    <w:rsid w:val="00AB73C6"/>
    <w:rsid w:val="00AC0B8D"/>
    <w:rsid w:val="00AC14FC"/>
    <w:rsid w:val="00AC1680"/>
    <w:rsid w:val="00AC1755"/>
    <w:rsid w:val="00AC219E"/>
    <w:rsid w:val="00AC22D5"/>
    <w:rsid w:val="00AC3B3D"/>
    <w:rsid w:val="00AC4010"/>
    <w:rsid w:val="00AC4814"/>
    <w:rsid w:val="00AC4C35"/>
    <w:rsid w:val="00AC5ED6"/>
    <w:rsid w:val="00AC65D8"/>
    <w:rsid w:val="00AC7517"/>
    <w:rsid w:val="00AC7596"/>
    <w:rsid w:val="00AD0A87"/>
    <w:rsid w:val="00AD11D7"/>
    <w:rsid w:val="00AD152C"/>
    <w:rsid w:val="00AD18D0"/>
    <w:rsid w:val="00AD1E08"/>
    <w:rsid w:val="00AD34EB"/>
    <w:rsid w:val="00AD38A5"/>
    <w:rsid w:val="00AD3E31"/>
    <w:rsid w:val="00AD48E8"/>
    <w:rsid w:val="00AD4B58"/>
    <w:rsid w:val="00AD548B"/>
    <w:rsid w:val="00AD59A9"/>
    <w:rsid w:val="00AD7908"/>
    <w:rsid w:val="00AD7E87"/>
    <w:rsid w:val="00AE0117"/>
    <w:rsid w:val="00AE0777"/>
    <w:rsid w:val="00AE095C"/>
    <w:rsid w:val="00AE0F17"/>
    <w:rsid w:val="00AE1057"/>
    <w:rsid w:val="00AE1B6A"/>
    <w:rsid w:val="00AE2E29"/>
    <w:rsid w:val="00AE3429"/>
    <w:rsid w:val="00AE45EE"/>
    <w:rsid w:val="00AE5144"/>
    <w:rsid w:val="00AE52C8"/>
    <w:rsid w:val="00AE63B1"/>
    <w:rsid w:val="00AE7C05"/>
    <w:rsid w:val="00AF095D"/>
    <w:rsid w:val="00AF0C8D"/>
    <w:rsid w:val="00AF3151"/>
    <w:rsid w:val="00AF3483"/>
    <w:rsid w:val="00AF415C"/>
    <w:rsid w:val="00AF4C81"/>
    <w:rsid w:val="00AF6395"/>
    <w:rsid w:val="00AF7989"/>
    <w:rsid w:val="00AF7A2B"/>
    <w:rsid w:val="00B00A80"/>
    <w:rsid w:val="00B01886"/>
    <w:rsid w:val="00B02749"/>
    <w:rsid w:val="00B04666"/>
    <w:rsid w:val="00B047D9"/>
    <w:rsid w:val="00B049F7"/>
    <w:rsid w:val="00B058B8"/>
    <w:rsid w:val="00B06069"/>
    <w:rsid w:val="00B066CC"/>
    <w:rsid w:val="00B06EFB"/>
    <w:rsid w:val="00B1022D"/>
    <w:rsid w:val="00B102EA"/>
    <w:rsid w:val="00B10564"/>
    <w:rsid w:val="00B118C0"/>
    <w:rsid w:val="00B120AE"/>
    <w:rsid w:val="00B15D0B"/>
    <w:rsid w:val="00B15F0B"/>
    <w:rsid w:val="00B16471"/>
    <w:rsid w:val="00B168E0"/>
    <w:rsid w:val="00B16CEF"/>
    <w:rsid w:val="00B17241"/>
    <w:rsid w:val="00B173C5"/>
    <w:rsid w:val="00B177C4"/>
    <w:rsid w:val="00B17904"/>
    <w:rsid w:val="00B17F46"/>
    <w:rsid w:val="00B17F54"/>
    <w:rsid w:val="00B20641"/>
    <w:rsid w:val="00B20702"/>
    <w:rsid w:val="00B20C30"/>
    <w:rsid w:val="00B21BAF"/>
    <w:rsid w:val="00B22714"/>
    <w:rsid w:val="00B230AE"/>
    <w:rsid w:val="00B238C7"/>
    <w:rsid w:val="00B2391E"/>
    <w:rsid w:val="00B2446B"/>
    <w:rsid w:val="00B2478C"/>
    <w:rsid w:val="00B25572"/>
    <w:rsid w:val="00B25D3F"/>
    <w:rsid w:val="00B26BC5"/>
    <w:rsid w:val="00B27BA8"/>
    <w:rsid w:val="00B307D3"/>
    <w:rsid w:val="00B30860"/>
    <w:rsid w:val="00B30EE2"/>
    <w:rsid w:val="00B31228"/>
    <w:rsid w:val="00B32925"/>
    <w:rsid w:val="00B3409E"/>
    <w:rsid w:val="00B34BA9"/>
    <w:rsid w:val="00B34F0F"/>
    <w:rsid w:val="00B3533C"/>
    <w:rsid w:val="00B35505"/>
    <w:rsid w:val="00B36C60"/>
    <w:rsid w:val="00B36CAB"/>
    <w:rsid w:val="00B37083"/>
    <w:rsid w:val="00B41245"/>
    <w:rsid w:val="00B4175C"/>
    <w:rsid w:val="00B41BA8"/>
    <w:rsid w:val="00B41DF5"/>
    <w:rsid w:val="00B4201E"/>
    <w:rsid w:val="00B42090"/>
    <w:rsid w:val="00B421DD"/>
    <w:rsid w:val="00B4296E"/>
    <w:rsid w:val="00B43E10"/>
    <w:rsid w:val="00B4403C"/>
    <w:rsid w:val="00B4413A"/>
    <w:rsid w:val="00B45635"/>
    <w:rsid w:val="00B462F7"/>
    <w:rsid w:val="00B47411"/>
    <w:rsid w:val="00B47AE2"/>
    <w:rsid w:val="00B47CD3"/>
    <w:rsid w:val="00B505B2"/>
    <w:rsid w:val="00B510F4"/>
    <w:rsid w:val="00B51195"/>
    <w:rsid w:val="00B518BE"/>
    <w:rsid w:val="00B530D5"/>
    <w:rsid w:val="00B535C4"/>
    <w:rsid w:val="00B54B49"/>
    <w:rsid w:val="00B5580C"/>
    <w:rsid w:val="00B566A3"/>
    <w:rsid w:val="00B56F55"/>
    <w:rsid w:val="00B57C27"/>
    <w:rsid w:val="00B6046A"/>
    <w:rsid w:val="00B60EBD"/>
    <w:rsid w:val="00B615A2"/>
    <w:rsid w:val="00B61BC9"/>
    <w:rsid w:val="00B62696"/>
    <w:rsid w:val="00B63F72"/>
    <w:rsid w:val="00B6468D"/>
    <w:rsid w:val="00B646E8"/>
    <w:rsid w:val="00B660F6"/>
    <w:rsid w:val="00B6619D"/>
    <w:rsid w:val="00B67006"/>
    <w:rsid w:val="00B67A03"/>
    <w:rsid w:val="00B70A24"/>
    <w:rsid w:val="00B70F20"/>
    <w:rsid w:val="00B71124"/>
    <w:rsid w:val="00B71589"/>
    <w:rsid w:val="00B732D6"/>
    <w:rsid w:val="00B7336E"/>
    <w:rsid w:val="00B73E08"/>
    <w:rsid w:val="00B7443E"/>
    <w:rsid w:val="00B7455B"/>
    <w:rsid w:val="00B75410"/>
    <w:rsid w:val="00B75BCF"/>
    <w:rsid w:val="00B77046"/>
    <w:rsid w:val="00B7720F"/>
    <w:rsid w:val="00B80A09"/>
    <w:rsid w:val="00B80BDB"/>
    <w:rsid w:val="00B80ECA"/>
    <w:rsid w:val="00B813AE"/>
    <w:rsid w:val="00B81AAE"/>
    <w:rsid w:val="00B81EAE"/>
    <w:rsid w:val="00B82A1A"/>
    <w:rsid w:val="00B82DC9"/>
    <w:rsid w:val="00B82E2E"/>
    <w:rsid w:val="00B8357E"/>
    <w:rsid w:val="00B8436F"/>
    <w:rsid w:val="00B84CF8"/>
    <w:rsid w:val="00B84F56"/>
    <w:rsid w:val="00B855F9"/>
    <w:rsid w:val="00B85B72"/>
    <w:rsid w:val="00B86C4B"/>
    <w:rsid w:val="00B87DC0"/>
    <w:rsid w:val="00B90AD2"/>
    <w:rsid w:val="00B90E3D"/>
    <w:rsid w:val="00B91E46"/>
    <w:rsid w:val="00B92C06"/>
    <w:rsid w:val="00B93958"/>
    <w:rsid w:val="00B939FB"/>
    <w:rsid w:val="00B93AD6"/>
    <w:rsid w:val="00B93F05"/>
    <w:rsid w:val="00B9511B"/>
    <w:rsid w:val="00B9516E"/>
    <w:rsid w:val="00B95669"/>
    <w:rsid w:val="00B958E7"/>
    <w:rsid w:val="00B9622F"/>
    <w:rsid w:val="00B96915"/>
    <w:rsid w:val="00B970A3"/>
    <w:rsid w:val="00B97E6F"/>
    <w:rsid w:val="00B97F22"/>
    <w:rsid w:val="00BA0688"/>
    <w:rsid w:val="00BA0830"/>
    <w:rsid w:val="00BA1723"/>
    <w:rsid w:val="00BA1ACC"/>
    <w:rsid w:val="00BA36AE"/>
    <w:rsid w:val="00BA3BD0"/>
    <w:rsid w:val="00BA59DE"/>
    <w:rsid w:val="00BA5D39"/>
    <w:rsid w:val="00BA62F5"/>
    <w:rsid w:val="00BA78A1"/>
    <w:rsid w:val="00BA7AF5"/>
    <w:rsid w:val="00BA7BD8"/>
    <w:rsid w:val="00BA7DA8"/>
    <w:rsid w:val="00BB0427"/>
    <w:rsid w:val="00BB0BAD"/>
    <w:rsid w:val="00BB1112"/>
    <w:rsid w:val="00BB11AA"/>
    <w:rsid w:val="00BB1728"/>
    <w:rsid w:val="00BB1992"/>
    <w:rsid w:val="00BB1B97"/>
    <w:rsid w:val="00BB2629"/>
    <w:rsid w:val="00BB2D8B"/>
    <w:rsid w:val="00BB35A4"/>
    <w:rsid w:val="00BB3929"/>
    <w:rsid w:val="00BB3CF4"/>
    <w:rsid w:val="00BB502F"/>
    <w:rsid w:val="00BB521F"/>
    <w:rsid w:val="00BB5D05"/>
    <w:rsid w:val="00BB621E"/>
    <w:rsid w:val="00BB6CA9"/>
    <w:rsid w:val="00BB7C08"/>
    <w:rsid w:val="00BC0083"/>
    <w:rsid w:val="00BC0604"/>
    <w:rsid w:val="00BC063D"/>
    <w:rsid w:val="00BC0B35"/>
    <w:rsid w:val="00BC2D45"/>
    <w:rsid w:val="00BC385D"/>
    <w:rsid w:val="00BC39C5"/>
    <w:rsid w:val="00BC3DBE"/>
    <w:rsid w:val="00BC532A"/>
    <w:rsid w:val="00BC5F98"/>
    <w:rsid w:val="00BC6588"/>
    <w:rsid w:val="00BC684A"/>
    <w:rsid w:val="00BC6909"/>
    <w:rsid w:val="00BC6BE2"/>
    <w:rsid w:val="00BC6D13"/>
    <w:rsid w:val="00BC7523"/>
    <w:rsid w:val="00BC7BF3"/>
    <w:rsid w:val="00BC7E5F"/>
    <w:rsid w:val="00BD057A"/>
    <w:rsid w:val="00BD08FD"/>
    <w:rsid w:val="00BD222F"/>
    <w:rsid w:val="00BD25DE"/>
    <w:rsid w:val="00BD2879"/>
    <w:rsid w:val="00BD2943"/>
    <w:rsid w:val="00BD2990"/>
    <w:rsid w:val="00BD2DB8"/>
    <w:rsid w:val="00BD2F68"/>
    <w:rsid w:val="00BD31D8"/>
    <w:rsid w:val="00BD387F"/>
    <w:rsid w:val="00BD4299"/>
    <w:rsid w:val="00BD5AD8"/>
    <w:rsid w:val="00BD6636"/>
    <w:rsid w:val="00BD77EB"/>
    <w:rsid w:val="00BE04E6"/>
    <w:rsid w:val="00BE0662"/>
    <w:rsid w:val="00BE067B"/>
    <w:rsid w:val="00BE141E"/>
    <w:rsid w:val="00BE34BB"/>
    <w:rsid w:val="00BE3F61"/>
    <w:rsid w:val="00BE41E2"/>
    <w:rsid w:val="00BE4937"/>
    <w:rsid w:val="00BE6ED1"/>
    <w:rsid w:val="00BF0219"/>
    <w:rsid w:val="00BF0ED8"/>
    <w:rsid w:val="00BF2A36"/>
    <w:rsid w:val="00BF6794"/>
    <w:rsid w:val="00BF686A"/>
    <w:rsid w:val="00BF734B"/>
    <w:rsid w:val="00BF7E92"/>
    <w:rsid w:val="00C00500"/>
    <w:rsid w:val="00C0128D"/>
    <w:rsid w:val="00C01615"/>
    <w:rsid w:val="00C02183"/>
    <w:rsid w:val="00C029F8"/>
    <w:rsid w:val="00C04295"/>
    <w:rsid w:val="00C043B9"/>
    <w:rsid w:val="00C04521"/>
    <w:rsid w:val="00C04B3C"/>
    <w:rsid w:val="00C052D2"/>
    <w:rsid w:val="00C055F4"/>
    <w:rsid w:val="00C0599F"/>
    <w:rsid w:val="00C06516"/>
    <w:rsid w:val="00C0655F"/>
    <w:rsid w:val="00C06881"/>
    <w:rsid w:val="00C06AFE"/>
    <w:rsid w:val="00C10D55"/>
    <w:rsid w:val="00C115A9"/>
    <w:rsid w:val="00C11DEF"/>
    <w:rsid w:val="00C1255C"/>
    <w:rsid w:val="00C12B22"/>
    <w:rsid w:val="00C139EE"/>
    <w:rsid w:val="00C13EAB"/>
    <w:rsid w:val="00C163D1"/>
    <w:rsid w:val="00C16651"/>
    <w:rsid w:val="00C177EB"/>
    <w:rsid w:val="00C17960"/>
    <w:rsid w:val="00C17C3E"/>
    <w:rsid w:val="00C17CF4"/>
    <w:rsid w:val="00C207D6"/>
    <w:rsid w:val="00C21A5A"/>
    <w:rsid w:val="00C21EB2"/>
    <w:rsid w:val="00C22354"/>
    <w:rsid w:val="00C228B3"/>
    <w:rsid w:val="00C236F1"/>
    <w:rsid w:val="00C23DB2"/>
    <w:rsid w:val="00C24243"/>
    <w:rsid w:val="00C24312"/>
    <w:rsid w:val="00C2616B"/>
    <w:rsid w:val="00C26249"/>
    <w:rsid w:val="00C26B28"/>
    <w:rsid w:val="00C27549"/>
    <w:rsid w:val="00C27667"/>
    <w:rsid w:val="00C2768B"/>
    <w:rsid w:val="00C27750"/>
    <w:rsid w:val="00C302E5"/>
    <w:rsid w:val="00C311EA"/>
    <w:rsid w:val="00C312FE"/>
    <w:rsid w:val="00C31D01"/>
    <w:rsid w:val="00C3200E"/>
    <w:rsid w:val="00C32305"/>
    <w:rsid w:val="00C33BA1"/>
    <w:rsid w:val="00C34C59"/>
    <w:rsid w:val="00C34E7B"/>
    <w:rsid w:val="00C35CF7"/>
    <w:rsid w:val="00C366EB"/>
    <w:rsid w:val="00C37DC8"/>
    <w:rsid w:val="00C402C5"/>
    <w:rsid w:val="00C41144"/>
    <w:rsid w:val="00C41855"/>
    <w:rsid w:val="00C42108"/>
    <w:rsid w:val="00C43390"/>
    <w:rsid w:val="00C4342F"/>
    <w:rsid w:val="00C4371D"/>
    <w:rsid w:val="00C4413D"/>
    <w:rsid w:val="00C44600"/>
    <w:rsid w:val="00C449E4"/>
    <w:rsid w:val="00C462FB"/>
    <w:rsid w:val="00C46EB1"/>
    <w:rsid w:val="00C47352"/>
    <w:rsid w:val="00C47AB9"/>
    <w:rsid w:val="00C47DD9"/>
    <w:rsid w:val="00C47F76"/>
    <w:rsid w:val="00C50387"/>
    <w:rsid w:val="00C5070B"/>
    <w:rsid w:val="00C50A01"/>
    <w:rsid w:val="00C50BB4"/>
    <w:rsid w:val="00C51C31"/>
    <w:rsid w:val="00C53652"/>
    <w:rsid w:val="00C5392D"/>
    <w:rsid w:val="00C539C8"/>
    <w:rsid w:val="00C53EE0"/>
    <w:rsid w:val="00C545F6"/>
    <w:rsid w:val="00C5488C"/>
    <w:rsid w:val="00C54E65"/>
    <w:rsid w:val="00C5509F"/>
    <w:rsid w:val="00C558AE"/>
    <w:rsid w:val="00C5590F"/>
    <w:rsid w:val="00C55B5F"/>
    <w:rsid w:val="00C56DED"/>
    <w:rsid w:val="00C5705B"/>
    <w:rsid w:val="00C57712"/>
    <w:rsid w:val="00C60DB4"/>
    <w:rsid w:val="00C621C4"/>
    <w:rsid w:val="00C628F9"/>
    <w:rsid w:val="00C62B8F"/>
    <w:rsid w:val="00C63260"/>
    <w:rsid w:val="00C63320"/>
    <w:rsid w:val="00C63F12"/>
    <w:rsid w:val="00C642FD"/>
    <w:rsid w:val="00C64AA4"/>
    <w:rsid w:val="00C64D31"/>
    <w:rsid w:val="00C65739"/>
    <w:rsid w:val="00C661FB"/>
    <w:rsid w:val="00C667C1"/>
    <w:rsid w:val="00C66D5B"/>
    <w:rsid w:val="00C6755C"/>
    <w:rsid w:val="00C675F2"/>
    <w:rsid w:val="00C67EEE"/>
    <w:rsid w:val="00C70172"/>
    <w:rsid w:val="00C704EB"/>
    <w:rsid w:val="00C717DD"/>
    <w:rsid w:val="00C71F8F"/>
    <w:rsid w:val="00C72337"/>
    <w:rsid w:val="00C73808"/>
    <w:rsid w:val="00C747A5"/>
    <w:rsid w:val="00C74824"/>
    <w:rsid w:val="00C74DBF"/>
    <w:rsid w:val="00C75E3E"/>
    <w:rsid w:val="00C76496"/>
    <w:rsid w:val="00C76B2E"/>
    <w:rsid w:val="00C76BAB"/>
    <w:rsid w:val="00C77476"/>
    <w:rsid w:val="00C77648"/>
    <w:rsid w:val="00C800F1"/>
    <w:rsid w:val="00C803C2"/>
    <w:rsid w:val="00C805B3"/>
    <w:rsid w:val="00C80D1C"/>
    <w:rsid w:val="00C80DA6"/>
    <w:rsid w:val="00C81C2B"/>
    <w:rsid w:val="00C824B7"/>
    <w:rsid w:val="00C84BB3"/>
    <w:rsid w:val="00C84CDA"/>
    <w:rsid w:val="00C85681"/>
    <w:rsid w:val="00C87C71"/>
    <w:rsid w:val="00C87E74"/>
    <w:rsid w:val="00C87F2B"/>
    <w:rsid w:val="00C90149"/>
    <w:rsid w:val="00C90C0A"/>
    <w:rsid w:val="00C91837"/>
    <w:rsid w:val="00C91D75"/>
    <w:rsid w:val="00C95C0D"/>
    <w:rsid w:val="00C95D35"/>
    <w:rsid w:val="00C97CB9"/>
    <w:rsid w:val="00CA01CE"/>
    <w:rsid w:val="00CA0727"/>
    <w:rsid w:val="00CA0CBB"/>
    <w:rsid w:val="00CA13F4"/>
    <w:rsid w:val="00CA1C08"/>
    <w:rsid w:val="00CA1FC7"/>
    <w:rsid w:val="00CA209A"/>
    <w:rsid w:val="00CA2607"/>
    <w:rsid w:val="00CA3211"/>
    <w:rsid w:val="00CA395B"/>
    <w:rsid w:val="00CA5904"/>
    <w:rsid w:val="00CA5A9E"/>
    <w:rsid w:val="00CA7567"/>
    <w:rsid w:val="00CB00F7"/>
    <w:rsid w:val="00CB0873"/>
    <w:rsid w:val="00CB0AA0"/>
    <w:rsid w:val="00CB120D"/>
    <w:rsid w:val="00CB1979"/>
    <w:rsid w:val="00CB2694"/>
    <w:rsid w:val="00CB3366"/>
    <w:rsid w:val="00CB48C3"/>
    <w:rsid w:val="00CB4C02"/>
    <w:rsid w:val="00CB532A"/>
    <w:rsid w:val="00CB64CB"/>
    <w:rsid w:val="00CC0477"/>
    <w:rsid w:val="00CC07BA"/>
    <w:rsid w:val="00CC0C2A"/>
    <w:rsid w:val="00CC1430"/>
    <w:rsid w:val="00CC1A25"/>
    <w:rsid w:val="00CC24FB"/>
    <w:rsid w:val="00CC306A"/>
    <w:rsid w:val="00CC3528"/>
    <w:rsid w:val="00CC393F"/>
    <w:rsid w:val="00CC49F6"/>
    <w:rsid w:val="00CC58ED"/>
    <w:rsid w:val="00CC6529"/>
    <w:rsid w:val="00CC6DD2"/>
    <w:rsid w:val="00CC6EB3"/>
    <w:rsid w:val="00CC78B5"/>
    <w:rsid w:val="00CD0CA7"/>
    <w:rsid w:val="00CD0F2C"/>
    <w:rsid w:val="00CD10B1"/>
    <w:rsid w:val="00CD172D"/>
    <w:rsid w:val="00CD1FEF"/>
    <w:rsid w:val="00CD2560"/>
    <w:rsid w:val="00CD3049"/>
    <w:rsid w:val="00CD318B"/>
    <w:rsid w:val="00CD40DE"/>
    <w:rsid w:val="00CD4105"/>
    <w:rsid w:val="00CD49E6"/>
    <w:rsid w:val="00CD4FEF"/>
    <w:rsid w:val="00CD5B15"/>
    <w:rsid w:val="00CD5D87"/>
    <w:rsid w:val="00CD6759"/>
    <w:rsid w:val="00CD6AB2"/>
    <w:rsid w:val="00CD75F5"/>
    <w:rsid w:val="00CE1A36"/>
    <w:rsid w:val="00CE1A5A"/>
    <w:rsid w:val="00CE2542"/>
    <w:rsid w:val="00CE28E9"/>
    <w:rsid w:val="00CE2C90"/>
    <w:rsid w:val="00CE3069"/>
    <w:rsid w:val="00CE3483"/>
    <w:rsid w:val="00CE37CD"/>
    <w:rsid w:val="00CE4863"/>
    <w:rsid w:val="00CE50E7"/>
    <w:rsid w:val="00CE5856"/>
    <w:rsid w:val="00CE6826"/>
    <w:rsid w:val="00CE72B7"/>
    <w:rsid w:val="00CE736C"/>
    <w:rsid w:val="00CE76DC"/>
    <w:rsid w:val="00CF19FC"/>
    <w:rsid w:val="00CF285A"/>
    <w:rsid w:val="00CF3A2A"/>
    <w:rsid w:val="00CF4237"/>
    <w:rsid w:val="00CF4530"/>
    <w:rsid w:val="00CF4A23"/>
    <w:rsid w:val="00CF53A8"/>
    <w:rsid w:val="00CF6029"/>
    <w:rsid w:val="00CF6BD7"/>
    <w:rsid w:val="00CF6C5B"/>
    <w:rsid w:val="00D008A9"/>
    <w:rsid w:val="00D013BA"/>
    <w:rsid w:val="00D016BB"/>
    <w:rsid w:val="00D01AB3"/>
    <w:rsid w:val="00D01D4A"/>
    <w:rsid w:val="00D01DA2"/>
    <w:rsid w:val="00D01F39"/>
    <w:rsid w:val="00D01F53"/>
    <w:rsid w:val="00D02210"/>
    <w:rsid w:val="00D0286D"/>
    <w:rsid w:val="00D02D09"/>
    <w:rsid w:val="00D05835"/>
    <w:rsid w:val="00D05AB7"/>
    <w:rsid w:val="00D05D3A"/>
    <w:rsid w:val="00D05D3B"/>
    <w:rsid w:val="00D0658C"/>
    <w:rsid w:val="00D066A6"/>
    <w:rsid w:val="00D072E6"/>
    <w:rsid w:val="00D07AA1"/>
    <w:rsid w:val="00D07C37"/>
    <w:rsid w:val="00D07DB1"/>
    <w:rsid w:val="00D101EC"/>
    <w:rsid w:val="00D10819"/>
    <w:rsid w:val="00D10984"/>
    <w:rsid w:val="00D10A63"/>
    <w:rsid w:val="00D123E3"/>
    <w:rsid w:val="00D127BB"/>
    <w:rsid w:val="00D14CAE"/>
    <w:rsid w:val="00D14E66"/>
    <w:rsid w:val="00D14F27"/>
    <w:rsid w:val="00D15154"/>
    <w:rsid w:val="00D161B1"/>
    <w:rsid w:val="00D16DDB"/>
    <w:rsid w:val="00D16E5A"/>
    <w:rsid w:val="00D16F82"/>
    <w:rsid w:val="00D17D8F"/>
    <w:rsid w:val="00D203B7"/>
    <w:rsid w:val="00D20EDC"/>
    <w:rsid w:val="00D21365"/>
    <w:rsid w:val="00D21684"/>
    <w:rsid w:val="00D21727"/>
    <w:rsid w:val="00D21B1F"/>
    <w:rsid w:val="00D21F32"/>
    <w:rsid w:val="00D221C9"/>
    <w:rsid w:val="00D227F9"/>
    <w:rsid w:val="00D234D0"/>
    <w:rsid w:val="00D238AB"/>
    <w:rsid w:val="00D24F2D"/>
    <w:rsid w:val="00D250BC"/>
    <w:rsid w:val="00D25743"/>
    <w:rsid w:val="00D25E06"/>
    <w:rsid w:val="00D26381"/>
    <w:rsid w:val="00D26404"/>
    <w:rsid w:val="00D2693E"/>
    <w:rsid w:val="00D27915"/>
    <w:rsid w:val="00D30837"/>
    <w:rsid w:val="00D31905"/>
    <w:rsid w:val="00D3247B"/>
    <w:rsid w:val="00D3259B"/>
    <w:rsid w:val="00D328E3"/>
    <w:rsid w:val="00D3362D"/>
    <w:rsid w:val="00D33D6B"/>
    <w:rsid w:val="00D33DB1"/>
    <w:rsid w:val="00D34338"/>
    <w:rsid w:val="00D34DF9"/>
    <w:rsid w:val="00D34F0D"/>
    <w:rsid w:val="00D355F6"/>
    <w:rsid w:val="00D3622F"/>
    <w:rsid w:val="00D3766F"/>
    <w:rsid w:val="00D37EF7"/>
    <w:rsid w:val="00D402A2"/>
    <w:rsid w:val="00D40791"/>
    <w:rsid w:val="00D408CD"/>
    <w:rsid w:val="00D40E21"/>
    <w:rsid w:val="00D42D00"/>
    <w:rsid w:val="00D42FC4"/>
    <w:rsid w:val="00D43457"/>
    <w:rsid w:val="00D43F98"/>
    <w:rsid w:val="00D44ECD"/>
    <w:rsid w:val="00D4538F"/>
    <w:rsid w:val="00D455C5"/>
    <w:rsid w:val="00D458D3"/>
    <w:rsid w:val="00D45B39"/>
    <w:rsid w:val="00D461AB"/>
    <w:rsid w:val="00D46E4F"/>
    <w:rsid w:val="00D47137"/>
    <w:rsid w:val="00D5125D"/>
    <w:rsid w:val="00D51370"/>
    <w:rsid w:val="00D5145B"/>
    <w:rsid w:val="00D515FE"/>
    <w:rsid w:val="00D51CAA"/>
    <w:rsid w:val="00D52414"/>
    <w:rsid w:val="00D528E0"/>
    <w:rsid w:val="00D52CF5"/>
    <w:rsid w:val="00D52E70"/>
    <w:rsid w:val="00D530E6"/>
    <w:rsid w:val="00D531C3"/>
    <w:rsid w:val="00D53DE0"/>
    <w:rsid w:val="00D53E17"/>
    <w:rsid w:val="00D5480A"/>
    <w:rsid w:val="00D55011"/>
    <w:rsid w:val="00D56ABA"/>
    <w:rsid w:val="00D57102"/>
    <w:rsid w:val="00D578EC"/>
    <w:rsid w:val="00D60427"/>
    <w:rsid w:val="00D612F6"/>
    <w:rsid w:val="00D61805"/>
    <w:rsid w:val="00D61876"/>
    <w:rsid w:val="00D61D35"/>
    <w:rsid w:val="00D62B13"/>
    <w:rsid w:val="00D63980"/>
    <w:rsid w:val="00D65471"/>
    <w:rsid w:val="00D66099"/>
    <w:rsid w:val="00D6695C"/>
    <w:rsid w:val="00D674B2"/>
    <w:rsid w:val="00D7046C"/>
    <w:rsid w:val="00D7111A"/>
    <w:rsid w:val="00D721E1"/>
    <w:rsid w:val="00D7257A"/>
    <w:rsid w:val="00D738D8"/>
    <w:rsid w:val="00D73AFA"/>
    <w:rsid w:val="00D73C4E"/>
    <w:rsid w:val="00D74DBF"/>
    <w:rsid w:val="00D75CD3"/>
    <w:rsid w:val="00D75E6B"/>
    <w:rsid w:val="00D76BCC"/>
    <w:rsid w:val="00D76D46"/>
    <w:rsid w:val="00D77893"/>
    <w:rsid w:val="00D77E57"/>
    <w:rsid w:val="00D804C3"/>
    <w:rsid w:val="00D822CC"/>
    <w:rsid w:val="00D8230F"/>
    <w:rsid w:val="00D82B1A"/>
    <w:rsid w:val="00D82B1B"/>
    <w:rsid w:val="00D82BF2"/>
    <w:rsid w:val="00D83564"/>
    <w:rsid w:val="00D83DBD"/>
    <w:rsid w:val="00D84DF5"/>
    <w:rsid w:val="00D851A8"/>
    <w:rsid w:val="00D851AC"/>
    <w:rsid w:val="00D853B4"/>
    <w:rsid w:val="00D8554A"/>
    <w:rsid w:val="00D8616F"/>
    <w:rsid w:val="00D86F61"/>
    <w:rsid w:val="00D87444"/>
    <w:rsid w:val="00D9020D"/>
    <w:rsid w:val="00D90800"/>
    <w:rsid w:val="00D91357"/>
    <w:rsid w:val="00D91566"/>
    <w:rsid w:val="00D9156F"/>
    <w:rsid w:val="00D915F6"/>
    <w:rsid w:val="00D916B6"/>
    <w:rsid w:val="00D92DCA"/>
    <w:rsid w:val="00D933A8"/>
    <w:rsid w:val="00D9377C"/>
    <w:rsid w:val="00D938A7"/>
    <w:rsid w:val="00D9407F"/>
    <w:rsid w:val="00D9624D"/>
    <w:rsid w:val="00D9708F"/>
    <w:rsid w:val="00D973A2"/>
    <w:rsid w:val="00D97AA5"/>
    <w:rsid w:val="00DA061E"/>
    <w:rsid w:val="00DA0BAD"/>
    <w:rsid w:val="00DA18FA"/>
    <w:rsid w:val="00DA2A2A"/>
    <w:rsid w:val="00DA3485"/>
    <w:rsid w:val="00DA35F9"/>
    <w:rsid w:val="00DA3AE4"/>
    <w:rsid w:val="00DA3BF7"/>
    <w:rsid w:val="00DA422F"/>
    <w:rsid w:val="00DA43B4"/>
    <w:rsid w:val="00DA4DAA"/>
    <w:rsid w:val="00DA5293"/>
    <w:rsid w:val="00DA5C55"/>
    <w:rsid w:val="00DA5E14"/>
    <w:rsid w:val="00DA60B8"/>
    <w:rsid w:val="00DA698F"/>
    <w:rsid w:val="00DA721A"/>
    <w:rsid w:val="00DA7C04"/>
    <w:rsid w:val="00DB1A68"/>
    <w:rsid w:val="00DB3371"/>
    <w:rsid w:val="00DB353B"/>
    <w:rsid w:val="00DB3F65"/>
    <w:rsid w:val="00DB58AA"/>
    <w:rsid w:val="00DB5AC4"/>
    <w:rsid w:val="00DB5CA7"/>
    <w:rsid w:val="00DB75B4"/>
    <w:rsid w:val="00DC1565"/>
    <w:rsid w:val="00DC1A16"/>
    <w:rsid w:val="00DC38F9"/>
    <w:rsid w:val="00DC4C27"/>
    <w:rsid w:val="00DC5393"/>
    <w:rsid w:val="00DC69A7"/>
    <w:rsid w:val="00DC75EE"/>
    <w:rsid w:val="00DD0B49"/>
    <w:rsid w:val="00DD0C44"/>
    <w:rsid w:val="00DD0D8C"/>
    <w:rsid w:val="00DD147F"/>
    <w:rsid w:val="00DD15DE"/>
    <w:rsid w:val="00DD170F"/>
    <w:rsid w:val="00DD218C"/>
    <w:rsid w:val="00DD225A"/>
    <w:rsid w:val="00DD33AA"/>
    <w:rsid w:val="00DD372B"/>
    <w:rsid w:val="00DD4533"/>
    <w:rsid w:val="00DD4BD6"/>
    <w:rsid w:val="00DD4FC1"/>
    <w:rsid w:val="00DD51E0"/>
    <w:rsid w:val="00DD54E2"/>
    <w:rsid w:val="00DD59CA"/>
    <w:rsid w:val="00DD5D6B"/>
    <w:rsid w:val="00DD60A0"/>
    <w:rsid w:val="00DD6412"/>
    <w:rsid w:val="00DD7D16"/>
    <w:rsid w:val="00DD7DE2"/>
    <w:rsid w:val="00DE00BD"/>
    <w:rsid w:val="00DE0187"/>
    <w:rsid w:val="00DE22EF"/>
    <w:rsid w:val="00DE2448"/>
    <w:rsid w:val="00DE329D"/>
    <w:rsid w:val="00DE43FC"/>
    <w:rsid w:val="00DE45C8"/>
    <w:rsid w:val="00DE4A3D"/>
    <w:rsid w:val="00DE4E7B"/>
    <w:rsid w:val="00DE51DB"/>
    <w:rsid w:val="00DE569C"/>
    <w:rsid w:val="00DE5768"/>
    <w:rsid w:val="00DE5C47"/>
    <w:rsid w:val="00DE5FBE"/>
    <w:rsid w:val="00DE6D81"/>
    <w:rsid w:val="00DE72ED"/>
    <w:rsid w:val="00DF2687"/>
    <w:rsid w:val="00DF2DBE"/>
    <w:rsid w:val="00DF352B"/>
    <w:rsid w:val="00DF3809"/>
    <w:rsid w:val="00DF42AF"/>
    <w:rsid w:val="00DF466E"/>
    <w:rsid w:val="00DF5339"/>
    <w:rsid w:val="00DF5E12"/>
    <w:rsid w:val="00E00196"/>
    <w:rsid w:val="00E00465"/>
    <w:rsid w:val="00E006A8"/>
    <w:rsid w:val="00E0094C"/>
    <w:rsid w:val="00E0134F"/>
    <w:rsid w:val="00E01382"/>
    <w:rsid w:val="00E01794"/>
    <w:rsid w:val="00E01FE6"/>
    <w:rsid w:val="00E02D98"/>
    <w:rsid w:val="00E04BC7"/>
    <w:rsid w:val="00E04C91"/>
    <w:rsid w:val="00E05179"/>
    <w:rsid w:val="00E05BA3"/>
    <w:rsid w:val="00E05D3D"/>
    <w:rsid w:val="00E060E2"/>
    <w:rsid w:val="00E06409"/>
    <w:rsid w:val="00E100B4"/>
    <w:rsid w:val="00E10CBB"/>
    <w:rsid w:val="00E10F4D"/>
    <w:rsid w:val="00E11425"/>
    <w:rsid w:val="00E133E2"/>
    <w:rsid w:val="00E134EE"/>
    <w:rsid w:val="00E137A9"/>
    <w:rsid w:val="00E13A18"/>
    <w:rsid w:val="00E13F06"/>
    <w:rsid w:val="00E15653"/>
    <w:rsid w:val="00E17161"/>
    <w:rsid w:val="00E1784E"/>
    <w:rsid w:val="00E17F74"/>
    <w:rsid w:val="00E21E31"/>
    <w:rsid w:val="00E22890"/>
    <w:rsid w:val="00E22A02"/>
    <w:rsid w:val="00E22DB6"/>
    <w:rsid w:val="00E23097"/>
    <w:rsid w:val="00E23752"/>
    <w:rsid w:val="00E238EB"/>
    <w:rsid w:val="00E23C6E"/>
    <w:rsid w:val="00E23E4A"/>
    <w:rsid w:val="00E2476D"/>
    <w:rsid w:val="00E24ADB"/>
    <w:rsid w:val="00E2503F"/>
    <w:rsid w:val="00E250EC"/>
    <w:rsid w:val="00E25ACC"/>
    <w:rsid w:val="00E2751D"/>
    <w:rsid w:val="00E27AFB"/>
    <w:rsid w:val="00E27FD1"/>
    <w:rsid w:val="00E303D8"/>
    <w:rsid w:val="00E30AC2"/>
    <w:rsid w:val="00E30AF5"/>
    <w:rsid w:val="00E31466"/>
    <w:rsid w:val="00E321CF"/>
    <w:rsid w:val="00E323D9"/>
    <w:rsid w:val="00E3372C"/>
    <w:rsid w:val="00E33975"/>
    <w:rsid w:val="00E33DA8"/>
    <w:rsid w:val="00E33F5C"/>
    <w:rsid w:val="00E34726"/>
    <w:rsid w:val="00E35D65"/>
    <w:rsid w:val="00E35DAD"/>
    <w:rsid w:val="00E35E53"/>
    <w:rsid w:val="00E3610F"/>
    <w:rsid w:val="00E36362"/>
    <w:rsid w:val="00E36546"/>
    <w:rsid w:val="00E367E0"/>
    <w:rsid w:val="00E36C03"/>
    <w:rsid w:val="00E37557"/>
    <w:rsid w:val="00E37DB8"/>
    <w:rsid w:val="00E40A76"/>
    <w:rsid w:val="00E42224"/>
    <w:rsid w:val="00E42B6C"/>
    <w:rsid w:val="00E433F1"/>
    <w:rsid w:val="00E43723"/>
    <w:rsid w:val="00E44848"/>
    <w:rsid w:val="00E44B75"/>
    <w:rsid w:val="00E4515E"/>
    <w:rsid w:val="00E47FD4"/>
    <w:rsid w:val="00E5002E"/>
    <w:rsid w:val="00E5101D"/>
    <w:rsid w:val="00E51DCB"/>
    <w:rsid w:val="00E51E4A"/>
    <w:rsid w:val="00E520B0"/>
    <w:rsid w:val="00E52423"/>
    <w:rsid w:val="00E52C1B"/>
    <w:rsid w:val="00E52F02"/>
    <w:rsid w:val="00E52FDF"/>
    <w:rsid w:val="00E53AAA"/>
    <w:rsid w:val="00E5498E"/>
    <w:rsid w:val="00E550B9"/>
    <w:rsid w:val="00E6087F"/>
    <w:rsid w:val="00E60934"/>
    <w:rsid w:val="00E60CF9"/>
    <w:rsid w:val="00E6128F"/>
    <w:rsid w:val="00E6137D"/>
    <w:rsid w:val="00E62363"/>
    <w:rsid w:val="00E6290E"/>
    <w:rsid w:val="00E63AAE"/>
    <w:rsid w:val="00E63D8F"/>
    <w:rsid w:val="00E649C9"/>
    <w:rsid w:val="00E64AF8"/>
    <w:rsid w:val="00E6597E"/>
    <w:rsid w:val="00E65B10"/>
    <w:rsid w:val="00E65B28"/>
    <w:rsid w:val="00E663D5"/>
    <w:rsid w:val="00E668A2"/>
    <w:rsid w:val="00E67B1E"/>
    <w:rsid w:val="00E70D0D"/>
    <w:rsid w:val="00E71839"/>
    <w:rsid w:val="00E7242D"/>
    <w:rsid w:val="00E73361"/>
    <w:rsid w:val="00E736BE"/>
    <w:rsid w:val="00E742F9"/>
    <w:rsid w:val="00E7484F"/>
    <w:rsid w:val="00E74A4C"/>
    <w:rsid w:val="00E75022"/>
    <w:rsid w:val="00E763DB"/>
    <w:rsid w:val="00E76648"/>
    <w:rsid w:val="00E7673F"/>
    <w:rsid w:val="00E76E99"/>
    <w:rsid w:val="00E76F41"/>
    <w:rsid w:val="00E770D1"/>
    <w:rsid w:val="00E779A4"/>
    <w:rsid w:val="00E804C6"/>
    <w:rsid w:val="00E80D5E"/>
    <w:rsid w:val="00E818A9"/>
    <w:rsid w:val="00E826B4"/>
    <w:rsid w:val="00E82A34"/>
    <w:rsid w:val="00E82C9E"/>
    <w:rsid w:val="00E83AB9"/>
    <w:rsid w:val="00E8415B"/>
    <w:rsid w:val="00E848A9"/>
    <w:rsid w:val="00E858FA"/>
    <w:rsid w:val="00E85F5A"/>
    <w:rsid w:val="00E86A04"/>
    <w:rsid w:val="00E86DF1"/>
    <w:rsid w:val="00E87FF0"/>
    <w:rsid w:val="00E908E7"/>
    <w:rsid w:val="00E9092B"/>
    <w:rsid w:val="00E9144B"/>
    <w:rsid w:val="00E918CA"/>
    <w:rsid w:val="00E93A0D"/>
    <w:rsid w:val="00E93D21"/>
    <w:rsid w:val="00E93D31"/>
    <w:rsid w:val="00E93F95"/>
    <w:rsid w:val="00E94873"/>
    <w:rsid w:val="00E94CEA"/>
    <w:rsid w:val="00E956DC"/>
    <w:rsid w:val="00E9604B"/>
    <w:rsid w:val="00E9609B"/>
    <w:rsid w:val="00E96D2C"/>
    <w:rsid w:val="00E96EAD"/>
    <w:rsid w:val="00E973D0"/>
    <w:rsid w:val="00E97801"/>
    <w:rsid w:val="00EA2254"/>
    <w:rsid w:val="00EA22DF"/>
    <w:rsid w:val="00EA27FC"/>
    <w:rsid w:val="00EA4351"/>
    <w:rsid w:val="00EA4F44"/>
    <w:rsid w:val="00EA51B5"/>
    <w:rsid w:val="00EA72BB"/>
    <w:rsid w:val="00EA73D3"/>
    <w:rsid w:val="00EA7DE5"/>
    <w:rsid w:val="00EB0BF4"/>
    <w:rsid w:val="00EB204D"/>
    <w:rsid w:val="00EB3929"/>
    <w:rsid w:val="00EB39B1"/>
    <w:rsid w:val="00EB3E33"/>
    <w:rsid w:val="00EB4531"/>
    <w:rsid w:val="00EB47F7"/>
    <w:rsid w:val="00EB4F03"/>
    <w:rsid w:val="00EB5C2B"/>
    <w:rsid w:val="00EB64AF"/>
    <w:rsid w:val="00EB69CF"/>
    <w:rsid w:val="00EB74B0"/>
    <w:rsid w:val="00EB7AB7"/>
    <w:rsid w:val="00EC03F5"/>
    <w:rsid w:val="00EC227A"/>
    <w:rsid w:val="00EC304E"/>
    <w:rsid w:val="00EC3DF8"/>
    <w:rsid w:val="00EC4F3A"/>
    <w:rsid w:val="00EC6932"/>
    <w:rsid w:val="00EC6A4F"/>
    <w:rsid w:val="00EC7145"/>
    <w:rsid w:val="00EC7A24"/>
    <w:rsid w:val="00ED08C5"/>
    <w:rsid w:val="00ED1C6E"/>
    <w:rsid w:val="00ED2206"/>
    <w:rsid w:val="00ED2223"/>
    <w:rsid w:val="00ED2F5E"/>
    <w:rsid w:val="00ED3484"/>
    <w:rsid w:val="00ED3C81"/>
    <w:rsid w:val="00ED3CC6"/>
    <w:rsid w:val="00ED4F71"/>
    <w:rsid w:val="00ED5AE2"/>
    <w:rsid w:val="00ED5B2A"/>
    <w:rsid w:val="00ED6F26"/>
    <w:rsid w:val="00ED76E2"/>
    <w:rsid w:val="00EE0207"/>
    <w:rsid w:val="00EE0D3D"/>
    <w:rsid w:val="00EE0EFC"/>
    <w:rsid w:val="00EE1A6E"/>
    <w:rsid w:val="00EE1BB3"/>
    <w:rsid w:val="00EE26C5"/>
    <w:rsid w:val="00EE2B0E"/>
    <w:rsid w:val="00EE37EB"/>
    <w:rsid w:val="00EE3D54"/>
    <w:rsid w:val="00EE3F70"/>
    <w:rsid w:val="00EE4984"/>
    <w:rsid w:val="00EE4F49"/>
    <w:rsid w:val="00EE5409"/>
    <w:rsid w:val="00EE56E4"/>
    <w:rsid w:val="00EE6D1A"/>
    <w:rsid w:val="00EE705E"/>
    <w:rsid w:val="00EE7A77"/>
    <w:rsid w:val="00EE7D76"/>
    <w:rsid w:val="00EE7E3D"/>
    <w:rsid w:val="00EF028E"/>
    <w:rsid w:val="00EF0AA1"/>
    <w:rsid w:val="00EF2359"/>
    <w:rsid w:val="00EF24C8"/>
    <w:rsid w:val="00EF25B1"/>
    <w:rsid w:val="00EF29E9"/>
    <w:rsid w:val="00EF4527"/>
    <w:rsid w:val="00EF478B"/>
    <w:rsid w:val="00EF4E5C"/>
    <w:rsid w:val="00EF512B"/>
    <w:rsid w:val="00EF59EC"/>
    <w:rsid w:val="00EF634A"/>
    <w:rsid w:val="00EF6C44"/>
    <w:rsid w:val="00EF6FA7"/>
    <w:rsid w:val="00EF7F4E"/>
    <w:rsid w:val="00F00701"/>
    <w:rsid w:val="00F012F3"/>
    <w:rsid w:val="00F01BDA"/>
    <w:rsid w:val="00F02643"/>
    <w:rsid w:val="00F02A9A"/>
    <w:rsid w:val="00F034EB"/>
    <w:rsid w:val="00F0356F"/>
    <w:rsid w:val="00F0388B"/>
    <w:rsid w:val="00F0440B"/>
    <w:rsid w:val="00F0468E"/>
    <w:rsid w:val="00F0480C"/>
    <w:rsid w:val="00F0503C"/>
    <w:rsid w:val="00F05634"/>
    <w:rsid w:val="00F05EDB"/>
    <w:rsid w:val="00F05F88"/>
    <w:rsid w:val="00F10544"/>
    <w:rsid w:val="00F10A9D"/>
    <w:rsid w:val="00F116BD"/>
    <w:rsid w:val="00F1206C"/>
    <w:rsid w:val="00F1220A"/>
    <w:rsid w:val="00F12E7E"/>
    <w:rsid w:val="00F1347A"/>
    <w:rsid w:val="00F13A65"/>
    <w:rsid w:val="00F1418C"/>
    <w:rsid w:val="00F14463"/>
    <w:rsid w:val="00F14672"/>
    <w:rsid w:val="00F1505C"/>
    <w:rsid w:val="00F153C0"/>
    <w:rsid w:val="00F167E9"/>
    <w:rsid w:val="00F16EAE"/>
    <w:rsid w:val="00F1770C"/>
    <w:rsid w:val="00F17D3B"/>
    <w:rsid w:val="00F20E56"/>
    <w:rsid w:val="00F21111"/>
    <w:rsid w:val="00F21C07"/>
    <w:rsid w:val="00F22361"/>
    <w:rsid w:val="00F22B07"/>
    <w:rsid w:val="00F22C70"/>
    <w:rsid w:val="00F22E6E"/>
    <w:rsid w:val="00F23254"/>
    <w:rsid w:val="00F2346B"/>
    <w:rsid w:val="00F23B5B"/>
    <w:rsid w:val="00F24116"/>
    <w:rsid w:val="00F2423E"/>
    <w:rsid w:val="00F24905"/>
    <w:rsid w:val="00F24C1E"/>
    <w:rsid w:val="00F24CD8"/>
    <w:rsid w:val="00F25BF0"/>
    <w:rsid w:val="00F25C2A"/>
    <w:rsid w:val="00F25C89"/>
    <w:rsid w:val="00F267E7"/>
    <w:rsid w:val="00F27B3B"/>
    <w:rsid w:val="00F30282"/>
    <w:rsid w:val="00F30E7D"/>
    <w:rsid w:val="00F31939"/>
    <w:rsid w:val="00F31AFD"/>
    <w:rsid w:val="00F31E6D"/>
    <w:rsid w:val="00F327C3"/>
    <w:rsid w:val="00F3330E"/>
    <w:rsid w:val="00F33824"/>
    <w:rsid w:val="00F33FE0"/>
    <w:rsid w:val="00F3420E"/>
    <w:rsid w:val="00F34823"/>
    <w:rsid w:val="00F34CA0"/>
    <w:rsid w:val="00F36D00"/>
    <w:rsid w:val="00F36D60"/>
    <w:rsid w:val="00F370B4"/>
    <w:rsid w:val="00F37BF0"/>
    <w:rsid w:val="00F41598"/>
    <w:rsid w:val="00F427F7"/>
    <w:rsid w:val="00F42B92"/>
    <w:rsid w:val="00F42E4B"/>
    <w:rsid w:val="00F43DEE"/>
    <w:rsid w:val="00F4433C"/>
    <w:rsid w:val="00F4465F"/>
    <w:rsid w:val="00F46152"/>
    <w:rsid w:val="00F46BFD"/>
    <w:rsid w:val="00F471B3"/>
    <w:rsid w:val="00F47D76"/>
    <w:rsid w:val="00F5059D"/>
    <w:rsid w:val="00F51096"/>
    <w:rsid w:val="00F51342"/>
    <w:rsid w:val="00F513D5"/>
    <w:rsid w:val="00F51494"/>
    <w:rsid w:val="00F51538"/>
    <w:rsid w:val="00F51760"/>
    <w:rsid w:val="00F536E5"/>
    <w:rsid w:val="00F55728"/>
    <w:rsid w:val="00F55962"/>
    <w:rsid w:val="00F56B35"/>
    <w:rsid w:val="00F5724B"/>
    <w:rsid w:val="00F576BD"/>
    <w:rsid w:val="00F57B50"/>
    <w:rsid w:val="00F6035A"/>
    <w:rsid w:val="00F6053C"/>
    <w:rsid w:val="00F60B77"/>
    <w:rsid w:val="00F612D4"/>
    <w:rsid w:val="00F61461"/>
    <w:rsid w:val="00F6180C"/>
    <w:rsid w:val="00F61A57"/>
    <w:rsid w:val="00F61DD2"/>
    <w:rsid w:val="00F622D6"/>
    <w:rsid w:val="00F6357F"/>
    <w:rsid w:val="00F63B04"/>
    <w:rsid w:val="00F6562C"/>
    <w:rsid w:val="00F66003"/>
    <w:rsid w:val="00F669A3"/>
    <w:rsid w:val="00F6741B"/>
    <w:rsid w:val="00F67718"/>
    <w:rsid w:val="00F677E1"/>
    <w:rsid w:val="00F70B85"/>
    <w:rsid w:val="00F714C8"/>
    <w:rsid w:val="00F716F1"/>
    <w:rsid w:val="00F72EC1"/>
    <w:rsid w:val="00F72FC5"/>
    <w:rsid w:val="00F730BD"/>
    <w:rsid w:val="00F731EF"/>
    <w:rsid w:val="00F737D0"/>
    <w:rsid w:val="00F73B09"/>
    <w:rsid w:val="00F74945"/>
    <w:rsid w:val="00F74DD1"/>
    <w:rsid w:val="00F75827"/>
    <w:rsid w:val="00F77CFC"/>
    <w:rsid w:val="00F80B2D"/>
    <w:rsid w:val="00F814D2"/>
    <w:rsid w:val="00F81809"/>
    <w:rsid w:val="00F819C5"/>
    <w:rsid w:val="00F82032"/>
    <w:rsid w:val="00F8384E"/>
    <w:rsid w:val="00F842C1"/>
    <w:rsid w:val="00F84701"/>
    <w:rsid w:val="00F85A25"/>
    <w:rsid w:val="00F866FB"/>
    <w:rsid w:val="00F86B90"/>
    <w:rsid w:val="00F87E2D"/>
    <w:rsid w:val="00F87F57"/>
    <w:rsid w:val="00F901FE"/>
    <w:rsid w:val="00F9092F"/>
    <w:rsid w:val="00F9346B"/>
    <w:rsid w:val="00F934E2"/>
    <w:rsid w:val="00F93E93"/>
    <w:rsid w:val="00F94212"/>
    <w:rsid w:val="00F94719"/>
    <w:rsid w:val="00F94BC2"/>
    <w:rsid w:val="00F95647"/>
    <w:rsid w:val="00F95E01"/>
    <w:rsid w:val="00F968CC"/>
    <w:rsid w:val="00F96F8E"/>
    <w:rsid w:val="00F97915"/>
    <w:rsid w:val="00F97B1B"/>
    <w:rsid w:val="00F97CBB"/>
    <w:rsid w:val="00FA011E"/>
    <w:rsid w:val="00FA03CC"/>
    <w:rsid w:val="00FA05B4"/>
    <w:rsid w:val="00FA095C"/>
    <w:rsid w:val="00FA17EA"/>
    <w:rsid w:val="00FA17F8"/>
    <w:rsid w:val="00FA1DD6"/>
    <w:rsid w:val="00FA24FF"/>
    <w:rsid w:val="00FA32E8"/>
    <w:rsid w:val="00FA340C"/>
    <w:rsid w:val="00FA34ED"/>
    <w:rsid w:val="00FA365D"/>
    <w:rsid w:val="00FA384B"/>
    <w:rsid w:val="00FA3E59"/>
    <w:rsid w:val="00FA3F95"/>
    <w:rsid w:val="00FA4A13"/>
    <w:rsid w:val="00FA5C68"/>
    <w:rsid w:val="00FA65B9"/>
    <w:rsid w:val="00FA6774"/>
    <w:rsid w:val="00FA735B"/>
    <w:rsid w:val="00FA7D3F"/>
    <w:rsid w:val="00FB06F7"/>
    <w:rsid w:val="00FB0B30"/>
    <w:rsid w:val="00FB25FB"/>
    <w:rsid w:val="00FB3217"/>
    <w:rsid w:val="00FB352D"/>
    <w:rsid w:val="00FB48E3"/>
    <w:rsid w:val="00FB49F1"/>
    <w:rsid w:val="00FB542A"/>
    <w:rsid w:val="00FB5837"/>
    <w:rsid w:val="00FB620C"/>
    <w:rsid w:val="00FB71DE"/>
    <w:rsid w:val="00FC0B35"/>
    <w:rsid w:val="00FC1B08"/>
    <w:rsid w:val="00FC277A"/>
    <w:rsid w:val="00FC2783"/>
    <w:rsid w:val="00FC2BBE"/>
    <w:rsid w:val="00FC2C03"/>
    <w:rsid w:val="00FC2FFA"/>
    <w:rsid w:val="00FC3A50"/>
    <w:rsid w:val="00FC40EF"/>
    <w:rsid w:val="00FC4759"/>
    <w:rsid w:val="00FC4FDF"/>
    <w:rsid w:val="00FC5076"/>
    <w:rsid w:val="00FC58E1"/>
    <w:rsid w:val="00FC6A1E"/>
    <w:rsid w:val="00FC6EF6"/>
    <w:rsid w:val="00FC70B6"/>
    <w:rsid w:val="00FC7239"/>
    <w:rsid w:val="00FC7AAE"/>
    <w:rsid w:val="00FC7EC5"/>
    <w:rsid w:val="00FD0167"/>
    <w:rsid w:val="00FD1930"/>
    <w:rsid w:val="00FD1DC2"/>
    <w:rsid w:val="00FD2C4F"/>
    <w:rsid w:val="00FD2CB8"/>
    <w:rsid w:val="00FD2E9F"/>
    <w:rsid w:val="00FD34BA"/>
    <w:rsid w:val="00FD3571"/>
    <w:rsid w:val="00FD44BF"/>
    <w:rsid w:val="00FD4519"/>
    <w:rsid w:val="00FD47C4"/>
    <w:rsid w:val="00FD4EB0"/>
    <w:rsid w:val="00FD5CA7"/>
    <w:rsid w:val="00FD6387"/>
    <w:rsid w:val="00FD7CA9"/>
    <w:rsid w:val="00FD7CB9"/>
    <w:rsid w:val="00FE0671"/>
    <w:rsid w:val="00FE0ABE"/>
    <w:rsid w:val="00FE2A83"/>
    <w:rsid w:val="00FE2DB9"/>
    <w:rsid w:val="00FE2EC2"/>
    <w:rsid w:val="00FE4088"/>
    <w:rsid w:val="00FE44B8"/>
    <w:rsid w:val="00FE5B9F"/>
    <w:rsid w:val="00FE5E7E"/>
    <w:rsid w:val="00FE6B07"/>
    <w:rsid w:val="00FE75DF"/>
    <w:rsid w:val="00FF0C91"/>
    <w:rsid w:val="00FF1BF7"/>
    <w:rsid w:val="00FF203C"/>
    <w:rsid w:val="00FF2305"/>
    <w:rsid w:val="00FF28C9"/>
    <w:rsid w:val="00FF2E44"/>
    <w:rsid w:val="00FF30D1"/>
    <w:rsid w:val="00FF34B3"/>
    <w:rsid w:val="00FF3D81"/>
    <w:rsid w:val="00FF5141"/>
    <w:rsid w:val="00FF58E5"/>
    <w:rsid w:val="00FF5C2A"/>
    <w:rsid w:val="00FF6CCE"/>
    <w:rsid w:val="00FF7453"/>
    <w:rsid w:val="00FF7676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7334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3DBD"/>
    <w:rPr>
      <w:rFonts w:ascii="Arial" w:hAnsi="Arial"/>
      <w:lang w:eastAsia="en-US"/>
    </w:rPr>
  </w:style>
  <w:style w:type="paragraph" w:styleId="1">
    <w:name w:val="heading 1"/>
    <w:basedOn w:val="a"/>
    <w:next w:val="a"/>
    <w:qFormat/>
    <w:rsid w:val="003863D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863D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3">
    <w:name w:val="heading 3"/>
    <w:aliases w:val="Heading 3 Char"/>
    <w:basedOn w:val="a"/>
    <w:next w:val="a"/>
    <w:qFormat/>
    <w:rsid w:val="003863D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4">
    <w:name w:val="heading 4"/>
    <w:basedOn w:val="a"/>
    <w:next w:val="a"/>
    <w:qFormat/>
    <w:rsid w:val="003863D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863D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863D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qFormat/>
    <w:rsid w:val="003863D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3863D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qFormat/>
    <w:rsid w:val="003863D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semiHidden/>
    <w:qFormat/>
    <w:rsid w:val="000030F1"/>
    <w:pPr>
      <w:tabs>
        <w:tab w:val="left" w:pos="405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semiHidden/>
    <w:qFormat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30">
    <w:name w:val="toc 3"/>
    <w:basedOn w:val="a"/>
    <w:next w:val="a"/>
    <w:autoRedefine/>
    <w:uiPriority w:val="39"/>
    <w:semiHidden/>
    <w:qFormat/>
    <w:rsid w:val="001252A7"/>
    <w:pPr>
      <w:ind w:left="200"/>
    </w:pPr>
  </w:style>
  <w:style w:type="paragraph" w:styleId="40">
    <w:name w:val="toc 4"/>
    <w:basedOn w:val="a"/>
    <w:next w:val="a"/>
    <w:autoRedefine/>
    <w:semiHidden/>
    <w:rsid w:val="003863D4"/>
    <w:pPr>
      <w:ind w:left="400"/>
    </w:pPr>
  </w:style>
  <w:style w:type="paragraph" w:styleId="50">
    <w:name w:val="toc 5"/>
    <w:basedOn w:val="a"/>
    <w:next w:val="a"/>
    <w:autoRedefine/>
    <w:semiHidden/>
    <w:rsid w:val="001252A7"/>
    <w:pPr>
      <w:ind w:left="600"/>
    </w:pPr>
  </w:style>
  <w:style w:type="paragraph" w:styleId="60">
    <w:name w:val="toc 6"/>
    <w:basedOn w:val="a"/>
    <w:next w:val="a"/>
    <w:autoRedefine/>
    <w:semiHidden/>
    <w:rsid w:val="003863D4"/>
    <w:pPr>
      <w:ind w:left="800"/>
    </w:pPr>
    <w:rPr>
      <w:rFonts w:ascii="Times New Roman" w:hAnsi="Times New Roman"/>
    </w:rPr>
  </w:style>
  <w:style w:type="paragraph" w:styleId="70">
    <w:name w:val="toc 7"/>
    <w:basedOn w:val="a"/>
    <w:next w:val="a"/>
    <w:autoRedefine/>
    <w:semiHidden/>
    <w:rsid w:val="003863D4"/>
    <w:pPr>
      <w:ind w:left="1000"/>
    </w:pPr>
    <w:rPr>
      <w:rFonts w:ascii="Times New Roman" w:hAnsi="Times New Roman"/>
    </w:rPr>
  </w:style>
  <w:style w:type="paragraph" w:styleId="80">
    <w:name w:val="toc 8"/>
    <w:basedOn w:val="a"/>
    <w:next w:val="a"/>
    <w:autoRedefine/>
    <w:semiHidden/>
    <w:rsid w:val="003863D4"/>
    <w:pPr>
      <w:ind w:left="1200"/>
    </w:pPr>
    <w:rPr>
      <w:rFonts w:ascii="Times New Roman" w:hAnsi="Times New Roman"/>
    </w:rPr>
  </w:style>
  <w:style w:type="paragraph" w:styleId="90">
    <w:name w:val="toc 9"/>
    <w:basedOn w:val="a"/>
    <w:next w:val="a"/>
    <w:autoRedefine/>
    <w:semiHidden/>
    <w:rsid w:val="003863D4"/>
    <w:pPr>
      <w:ind w:left="1400"/>
    </w:pPr>
    <w:rPr>
      <w:rFonts w:ascii="Times New Roman" w:hAnsi="Times New Roman"/>
    </w:rPr>
  </w:style>
  <w:style w:type="character" w:styleId="a3">
    <w:name w:val="Hyperlink"/>
    <w:basedOn w:val="a0"/>
    <w:rsid w:val="003863D4"/>
    <w:rPr>
      <w:color w:val="0000FF"/>
      <w:u w:val="single"/>
    </w:rPr>
  </w:style>
  <w:style w:type="paragraph" w:styleId="a4">
    <w:name w:val="Balloon Text"/>
    <w:basedOn w:val="a"/>
    <w:semiHidden/>
    <w:rsid w:val="008E7A27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rsid w:val="0088693C"/>
    <w:pPr>
      <w:spacing w:after="120"/>
      <w:ind w:left="360"/>
    </w:pPr>
  </w:style>
  <w:style w:type="paragraph" w:customStyle="1" w:styleId="TemplateNote">
    <w:name w:val="Template Note"/>
    <w:basedOn w:val="a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a7">
    <w:name w:val="Body Text"/>
    <w:basedOn w:val="a"/>
    <w:rsid w:val="003863D4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a"/>
    <w:rsid w:val="003863D4"/>
    <w:pPr>
      <w:ind w:left="14"/>
    </w:pPr>
    <w:rPr>
      <w:spacing w:val="-5"/>
      <w:sz w:val="16"/>
    </w:rPr>
  </w:style>
  <w:style w:type="paragraph" w:customStyle="1" w:styleId="TableHeader">
    <w:name w:val="Table Header"/>
    <w:basedOn w:val="a"/>
    <w:rsid w:val="003863D4"/>
    <w:pPr>
      <w:spacing w:before="60"/>
      <w:jc w:val="center"/>
    </w:pPr>
    <w:rPr>
      <w:b/>
      <w:spacing w:val="-5"/>
      <w:sz w:val="16"/>
    </w:rPr>
  </w:style>
  <w:style w:type="paragraph" w:styleId="a8">
    <w:name w:val="header"/>
    <w:basedOn w:val="a"/>
    <w:rsid w:val="003863D4"/>
    <w:pPr>
      <w:tabs>
        <w:tab w:val="center" w:pos="4320"/>
        <w:tab w:val="right" w:pos="8640"/>
      </w:tabs>
    </w:pPr>
  </w:style>
  <w:style w:type="paragraph" w:styleId="a9">
    <w:name w:val="footer"/>
    <w:basedOn w:val="a"/>
    <w:rsid w:val="003863D4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a0"/>
    <w:rsid w:val="003863D4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a"/>
    <w:rsid w:val="003863D4"/>
    <w:rPr>
      <w:sz w:val="18"/>
    </w:rPr>
  </w:style>
  <w:style w:type="paragraph" w:styleId="31">
    <w:name w:val="Body Text 3"/>
    <w:basedOn w:val="a"/>
    <w:rsid w:val="003863D4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a"/>
    <w:rsid w:val="003863D4"/>
    <w:rPr>
      <w:sz w:val="16"/>
    </w:rPr>
  </w:style>
  <w:style w:type="paragraph" w:customStyle="1" w:styleId="StyleHeading3Italic">
    <w:name w:val="Style Heading 3 + Italic"/>
    <w:basedOn w:val="3"/>
    <w:rsid w:val="003863D4"/>
    <w:rPr>
      <w:i/>
      <w:iCs/>
    </w:rPr>
  </w:style>
  <w:style w:type="character" w:customStyle="1" w:styleId="StyleHeading3ItalicChar">
    <w:name w:val="Style Heading 3 + Italic Char"/>
    <w:basedOn w:val="Heading3CharChar"/>
    <w:rsid w:val="003863D4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3863D4"/>
    <w:rPr>
      <w:bCs/>
      <w:sz w:val="20"/>
    </w:rPr>
  </w:style>
  <w:style w:type="paragraph" w:customStyle="1" w:styleId="StyleBodyText8ptBoldAfter0pt">
    <w:name w:val="Style Body Text + 8 pt Bold After:  0 pt"/>
    <w:basedOn w:val="a7"/>
    <w:rsid w:val="003863D4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a7"/>
    <w:rsid w:val="003863D4"/>
    <w:pPr>
      <w:ind w:left="0"/>
      <w:jc w:val="center"/>
    </w:pPr>
    <w:rPr>
      <w:b/>
      <w:bCs/>
    </w:rPr>
  </w:style>
  <w:style w:type="paragraph" w:customStyle="1" w:styleId="FieldText">
    <w:name w:val="FieldText"/>
    <w:basedOn w:val="a"/>
    <w:rsid w:val="007B661D"/>
    <w:pPr>
      <w:widowControl w:val="0"/>
    </w:pPr>
  </w:style>
  <w:style w:type="paragraph" w:customStyle="1" w:styleId="Notenonumber">
    <w:name w:val="Note no number"/>
    <w:basedOn w:val="a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aa">
    <w:name w:val="Strong"/>
    <w:basedOn w:val="a0"/>
    <w:qFormat/>
    <w:rsid w:val="001F7C2E"/>
    <w:rPr>
      <w:b/>
    </w:rPr>
  </w:style>
  <w:style w:type="paragraph" w:customStyle="1" w:styleId="FieldLabel">
    <w:name w:val="FieldLabel"/>
    <w:basedOn w:val="a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a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ab">
    <w:name w:val="Emphasis"/>
    <w:basedOn w:val="a0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  <w:lang w:eastAsia="en-US"/>
    </w:rPr>
  </w:style>
  <w:style w:type="paragraph" w:styleId="ac">
    <w:name w:val="Title"/>
    <w:basedOn w:val="a"/>
    <w:qFormat/>
    <w:rsid w:val="00DE569C"/>
    <w:pPr>
      <w:jc w:val="center"/>
    </w:pPr>
    <w:rPr>
      <w:b/>
      <w:lang w:val="en-GB"/>
    </w:rPr>
  </w:style>
  <w:style w:type="character" w:styleId="ad">
    <w:name w:val="FollowedHyperlink"/>
    <w:basedOn w:val="a0"/>
    <w:rsid w:val="00FA24FF"/>
    <w:rPr>
      <w:color w:val="800080"/>
      <w:u w:val="single"/>
    </w:rPr>
  </w:style>
  <w:style w:type="table" w:styleId="71">
    <w:name w:val="Table List 7"/>
    <w:basedOn w:val="a1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11">
    <w:name w:val="Table Simple 1"/>
    <w:basedOn w:val="a1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3D effects 3"/>
    <w:basedOn w:val="a1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3D effects 2"/>
    <w:basedOn w:val="a1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a1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  <w:lang w:eastAsia="en-US"/>
    </w:rPr>
  </w:style>
  <w:style w:type="paragraph" w:customStyle="1" w:styleId="StyleHeading2Before0ptAfter6pt">
    <w:name w:val="Style Heading 2 + Before:  0 pt After:  6 pt"/>
    <w:basedOn w:val="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12">
    <w:name w:val="Table Web 1"/>
    <w:basedOn w:val="a1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2">
    <w:name w:val="Body Text 2"/>
    <w:basedOn w:val="a"/>
    <w:rsid w:val="00E742F9"/>
    <w:pPr>
      <w:spacing w:after="120" w:line="480" w:lineRule="auto"/>
    </w:pPr>
  </w:style>
  <w:style w:type="character" w:styleId="ae">
    <w:name w:val="annotation reference"/>
    <w:basedOn w:val="a0"/>
    <w:semiHidden/>
    <w:rsid w:val="001A0845"/>
    <w:rPr>
      <w:sz w:val="16"/>
      <w:szCs w:val="16"/>
    </w:rPr>
  </w:style>
  <w:style w:type="paragraph" w:styleId="af">
    <w:name w:val="annotation text"/>
    <w:basedOn w:val="a"/>
    <w:semiHidden/>
    <w:rsid w:val="001A0845"/>
  </w:style>
  <w:style w:type="paragraph" w:styleId="af0">
    <w:name w:val="annotation subject"/>
    <w:basedOn w:val="af"/>
    <w:next w:val="af"/>
    <w:semiHidden/>
    <w:rsid w:val="001A0845"/>
    <w:rPr>
      <w:b/>
      <w:bCs/>
    </w:rPr>
  </w:style>
  <w:style w:type="paragraph" w:customStyle="1" w:styleId="IntroPara">
    <w:name w:val="IntroPara"/>
    <w:basedOn w:val="a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a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a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a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af1">
    <w:name w:val="Block Text"/>
    <w:basedOn w:val="a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a1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af2">
    <w:name w:val="Table Theme"/>
    <w:basedOn w:val="a1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a1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af3">
    <w:name w:val="Document Map"/>
    <w:basedOn w:val="a"/>
    <w:link w:val="Char"/>
    <w:rsid w:val="001D388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3"/>
    <w:rsid w:val="001D3885"/>
    <w:rPr>
      <w:rFonts w:ascii="宋体" w:eastAsia="宋体" w:hAnsi="Arial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E9092B"/>
    <w:pPr>
      <w:ind w:firstLineChars="200" w:firstLine="420"/>
    </w:pPr>
  </w:style>
  <w:style w:type="paragraph" w:styleId="af5">
    <w:name w:val="Subtitle"/>
    <w:basedOn w:val="a"/>
    <w:next w:val="a"/>
    <w:link w:val="Char0"/>
    <w:qFormat/>
    <w:rsid w:val="001B2A5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f5"/>
    <w:rsid w:val="001B2A5D"/>
    <w:rPr>
      <w:rFonts w:asciiTheme="majorHAnsi" w:eastAsia="宋体" w:hAnsiTheme="majorHAnsi" w:cstheme="majorBidi"/>
      <w:b/>
      <w:bCs/>
      <w:kern w:val="28"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BB502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af6">
    <w:name w:val="No Spacing"/>
    <w:uiPriority w:val="1"/>
    <w:qFormat/>
    <w:rsid w:val="00876457"/>
    <w:rPr>
      <w:rFonts w:ascii="Arial" w:hAnsi="Arial"/>
      <w:lang w:eastAsia="en-US"/>
    </w:rPr>
  </w:style>
  <w:style w:type="paragraph" w:styleId="HTML">
    <w:name w:val="HTML Preformatted"/>
    <w:basedOn w:val="a"/>
    <w:link w:val="HTMLChar"/>
    <w:uiPriority w:val="99"/>
    <w:unhideWhenUsed/>
    <w:rsid w:val="00C53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C539C8"/>
    <w:rPr>
      <w:rFonts w:ascii="宋体" w:eastAsia="宋体" w:hAnsi="宋体" w:cs="宋体"/>
      <w:sz w:val="24"/>
      <w:szCs w:val="24"/>
    </w:rPr>
  </w:style>
  <w:style w:type="paragraph" w:styleId="af7">
    <w:name w:val="Normal (Web)"/>
    <w:basedOn w:val="a"/>
    <w:uiPriority w:val="99"/>
    <w:unhideWhenUsed/>
    <w:rsid w:val="00A27210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A272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3DBD"/>
    <w:rPr>
      <w:rFonts w:ascii="Arial" w:hAnsi="Arial"/>
      <w:lang w:eastAsia="en-US"/>
    </w:rPr>
  </w:style>
  <w:style w:type="paragraph" w:styleId="1">
    <w:name w:val="heading 1"/>
    <w:basedOn w:val="a"/>
    <w:next w:val="a"/>
    <w:qFormat/>
    <w:rsid w:val="003863D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863D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3">
    <w:name w:val="heading 3"/>
    <w:aliases w:val="Heading 3 Char"/>
    <w:basedOn w:val="a"/>
    <w:next w:val="a"/>
    <w:qFormat/>
    <w:rsid w:val="003863D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4">
    <w:name w:val="heading 4"/>
    <w:basedOn w:val="a"/>
    <w:next w:val="a"/>
    <w:qFormat/>
    <w:rsid w:val="003863D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863D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863D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qFormat/>
    <w:rsid w:val="003863D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3863D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qFormat/>
    <w:rsid w:val="003863D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semiHidden/>
    <w:qFormat/>
    <w:rsid w:val="000030F1"/>
    <w:pPr>
      <w:tabs>
        <w:tab w:val="left" w:pos="405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semiHidden/>
    <w:qFormat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30">
    <w:name w:val="toc 3"/>
    <w:basedOn w:val="a"/>
    <w:next w:val="a"/>
    <w:autoRedefine/>
    <w:uiPriority w:val="39"/>
    <w:semiHidden/>
    <w:qFormat/>
    <w:rsid w:val="001252A7"/>
    <w:pPr>
      <w:ind w:left="200"/>
    </w:pPr>
  </w:style>
  <w:style w:type="paragraph" w:styleId="40">
    <w:name w:val="toc 4"/>
    <w:basedOn w:val="a"/>
    <w:next w:val="a"/>
    <w:autoRedefine/>
    <w:semiHidden/>
    <w:rsid w:val="003863D4"/>
    <w:pPr>
      <w:ind w:left="400"/>
    </w:pPr>
  </w:style>
  <w:style w:type="paragraph" w:styleId="50">
    <w:name w:val="toc 5"/>
    <w:basedOn w:val="a"/>
    <w:next w:val="a"/>
    <w:autoRedefine/>
    <w:semiHidden/>
    <w:rsid w:val="001252A7"/>
    <w:pPr>
      <w:ind w:left="600"/>
    </w:pPr>
  </w:style>
  <w:style w:type="paragraph" w:styleId="60">
    <w:name w:val="toc 6"/>
    <w:basedOn w:val="a"/>
    <w:next w:val="a"/>
    <w:autoRedefine/>
    <w:semiHidden/>
    <w:rsid w:val="003863D4"/>
    <w:pPr>
      <w:ind w:left="800"/>
    </w:pPr>
    <w:rPr>
      <w:rFonts w:ascii="Times New Roman" w:hAnsi="Times New Roman"/>
    </w:rPr>
  </w:style>
  <w:style w:type="paragraph" w:styleId="70">
    <w:name w:val="toc 7"/>
    <w:basedOn w:val="a"/>
    <w:next w:val="a"/>
    <w:autoRedefine/>
    <w:semiHidden/>
    <w:rsid w:val="003863D4"/>
    <w:pPr>
      <w:ind w:left="1000"/>
    </w:pPr>
    <w:rPr>
      <w:rFonts w:ascii="Times New Roman" w:hAnsi="Times New Roman"/>
    </w:rPr>
  </w:style>
  <w:style w:type="paragraph" w:styleId="80">
    <w:name w:val="toc 8"/>
    <w:basedOn w:val="a"/>
    <w:next w:val="a"/>
    <w:autoRedefine/>
    <w:semiHidden/>
    <w:rsid w:val="003863D4"/>
    <w:pPr>
      <w:ind w:left="1200"/>
    </w:pPr>
    <w:rPr>
      <w:rFonts w:ascii="Times New Roman" w:hAnsi="Times New Roman"/>
    </w:rPr>
  </w:style>
  <w:style w:type="paragraph" w:styleId="90">
    <w:name w:val="toc 9"/>
    <w:basedOn w:val="a"/>
    <w:next w:val="a"/>
    <w:autoRedefine/>
    <w:semiHidden/>
    <w:rsid w:val="003863D4"/>
    <w:pPr>
      <w:ind w:left="1400"/>
    </w:pPr>
    <w:rPr>
      <w:rFonts w:ascii="Times New Roman" w:hAnsi="Times New Roman"/>
    </w:rPr>
  </w:style>
  <w:style w:type="character" w:styleId="a3">
    <w:name w:val="Hyperlink"/>
    <w:basedOn w:val="a0"/>
    <w:rsid w:val="003863D4"/>
    <w:rPr>
      <w:color w:val="0000FF"/>
      <w:u w:val="single"/>
    </w:rPr>
  </w:style>
  <w:style w:type="paragraph" w:styleId="a4">
    <w:name w:val="Balloon Text"/>
    <w:basedOn w:val="a"/>
    <w:semiHidden/>
    <w:rsid w:val="008E7A27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rsid w:val="0088693C"/>
    <w:pPr>
      <w:spacing w:after="120"/>
      <w:ind w:left="360"/>
    </w:pPr>
  </w:style>
  <w:style w:type="paragraph" w:customStyle="1" w:styleId="TemplateNote">
    <w:name w:val="Template Note"/>
    <w:basedOn w:val="a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a7">
    <w:name w:val="Body Text"/>
    <w:basedOn w:val="a"/>
    <w:rsid w:val="003863D4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a"/>
    <w:rsid w:val="003863D4"/>
    <w:pPr>
      <w:ind w:left="14"/>
    </w:pPr>
    <w:rPr>
      <w:spacing w:val="-5"/>
      <w:sz w:val="16"/>
    </w:rPr>
  </w:style>
  <w:style w:type="paragraph" w:customStyle="1" w:styleId="TableHeader">
    <w:name w:val="Table Header"/>
    <w:basedOn w:val="a"/>
    <w:rsid w:val="003863D4"/>
    <w:pPr>
      <w:spacing w:before="60"/>
      <w:jc w:val="center"/>
    </w:pPr>
    <w:rPr>
      <w:b/>
      <w:spacing w:val="-5"/>
      <w:sz w:val="16"/>
    </w:rPr>
  </w:style>
  <w:style w:type="paragraph" w:styleId="a8">
    <w:name w:val="header"/>
    <w:basedOn w:val="a"/>
    <w:rsid w:val="003863D4"/>
    <w:pPr>
      <w:tabs>
        <w:tab w:val="center" w:pos="4320"/>
        <w:tab w:val="right" w:pos="8640"/>
      </w:tabs>
    </w:pPr>
  </w:style>
  <w:style w:type="paragraph" w:styleId="a9">
    <w:name w:val="footer"/>
    <w:basedOn w:val="a"/>
    <w:rsid w:val="003863D4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a0"/>
    <w:rsid w:val="003863D4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a"/>
    <w:rsid w:val="003863D4"/>
    <w:rPr>
      <w:sz w:val="18"/>
    </w:rPr>
  </w:style>
  <w:style w:type="paragraph" w:styleId="31">
    <w:name w:val="Body Text 3"/>
    <w:basedOn w:val="a"/>
    <w:rsid w:val="003863D4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a"/>
    <w:rsid w:val="003863D4"/>
    <w:rPr>
      <w:sz w:val="16"/>
    </w:rPr>
  </w:style>
  <w:style w:type="paragraph" w:customStyle="1" w:styleId="StyleHeading3Italic">
    <w:name w:val="Style Heading 3 + Italic"/>
    <w:basedOn w:val="3"/>
    <w:rsid w:val="003863D4"/>
    <w:rPr>
      <w:i/>
      <w:iCs/>
    </w:rPr>
  </w:style>
  <w:style w:type="character" w:customStyle="1" w:styleId="StyleHeading3ItalicChar">
    <w:name w:val="Style Heading 3 + Italic Char"/>
    <w:basedOn w:val="Heading3CharChar"/>
    <w:rsid w:val="003863D4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3863D4"/>
    <w:rPr>
      <w:bCs/>
      <w:sz w:val="20"/>
    </w:rPr>
  </w:style>
  <w:style w:type="paragraph" w:customStyle="1" w:styleId="StyleBodyText8ptBoldAfter0pt">
    <w:name w:val="Style Body Text + 8 pt Bold After:  0 pt"/>
    <w:basedOn w:val="a7"/>
    <w:rsid w:val="003863D4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a7"/>
    <w:rsid w:val="003863D4"/>
    <w:pPr>
      <w:ind w:left="0"/>
      <w:jc w:val="center"/>
    </w:pPr>
    <w:rPr>
      <w:b/>
      <w:bCs/>
    </w:rPr>
  </w:style>
  <w:style w:type="paragraph" w:customStyle="1" w:styleId="FieldText">
    <w:name w:val="FieldText"/>
    <w:basedOn w:val="a"/>
    <w:rsid w:val="007B661D"/>
    <w:pPr>
      <w:widowControl w:val="0"/>
    </w:pPr>
  </w:style>
  <w:style w:type="paragraph" w:customStyle="1" w:styleId="Notenonumber">
    <w:name w:val="Note no number"/>
    <w:basedOn w:val="a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aa">
    <w:name w:val="Strong"/>
    <w:basedOn w:val="a0"/>
    <w:qFormat/>
    <w:rsid w:val="001F7C2E"/>
    <w:rPr>
      <w:b/>
    </w:rPr>
  </w:style>
  <w:style w:type="paragraph" w:customStyle="1" w:styleId="FieldLabel">
    <w:name w:val="FieldLabel"/>
    <w:basedOn w:val="a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a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ab">
    <w:name w:val="Emphasis"/>
    <w:basedOn w:val="a0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  <w:lang w:eastAsia="en-US"/>
    </w:rPr>
  </w:style>
  <w:style w:type="paragraph" w:styleId="ac">
    <w:name w:val="Title"/>
    <w:basedOn w:val="a"/>
    <w:qFormat/>
    <w:rsid w:val="00DE569C"/>
    <w:pPr>
      <w:jc w:val="center"/>
    </w:pPr>
    <w:rPr>
      <w:b/>
      <w:lang w:val="en-GB"/>
    </w:rPr>
  </w:style>
  <w:style w:type="character" w:styleId="ad">
    <w:name w:val="FollowedHyperlink"/>
    <w:basedOn w:val="a0"/>
    <w:rsid w:val="00FA24FF"/>
    <w:rPr>
      <w:color w:val="800080"/>
      <w:u w:val="single"/>
    </w:rPr>
  </w:style>
  <w:style w:type="table" w:styleId="71">
    <w:name w:val="Table List 7"/>
    <w:basedOn w:val="a1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11">
    <w:name w:val="Table Simple 1"/>
    <w:basedOn w:val="a1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3D effects 3"/>
    <w:basedOn w:val="a1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3D effects 2"/>
    <w:basedOn w:val="a1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a1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  <w:lang w:eastAsia="en-US"/>
    </w:rPr>
  </w:style>
  <w:style w:type="paragraph" w:customStyle="1" w:styleId="StyleHeading2Before0ptAfter6pt">
    <w:name w:val="Style Heading 2 + Before:  0 pt After:  6 pt"/>
    <w:basedOn w:val="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12">
    <w:name w:val="Table Web 1"/>
    <w:basedOn w:val="a1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2">
    <w:name w:val="Body Text 2"/>
    <w:basedOn w:val="a"/>
    <w:rsid w:val="00E742F9"/>
    <w:pPr>
      <w:spacing w:after="120" w:line="480" w:lineRule="auto"/>
    </w:pPr>
  </w:style>
  <w:style w:type="character" w:styleId="ae">
    <w:name w:val="annotation reference"/>
    <w:basedOn w:val="a0"/>
    <w:semiHidden/>
    <w:rsid w:val="001A0845"/>
    <w:rPr>
      <w:sz w:val="16"/>
      <w:szCs w:val="16"/>
    </w:rPr>
  </w:style>
  <w:style w:type="paragraph" w:styleId="af">
    <w:name w:val="annotation text"/>
    <w:basedOn w:val="a"/>
    <w:semiHidden/>
    <w:rsid w:val="001A0845"/>
  </w:style>
  <w:style w:type="paragraph" w:styleId="af0">
    <w:name w:val="annotation subject"/>
    <w:basedOn w:val="af"/>
    <w:next w:val="af"/>
    <w:semiHidden/>
    <w:rsid w:val="001A0845"/>
    <w:rPr>
      <w:b/>
      <w:bCs/>
    </w:rPr>
  </w:style>
  <w:style w:type="paragraph" w:customStyle="1" w:styleId="IntroPara">
    <w:name w:val="IntroPara"/>
    <w:basedOn w:val="a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a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a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a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af1">
    <w:name w:val="Block Text"/>
    <w:basedOn w:val="a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a1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af2">
    <w:name w:val="Table Theme"/>
    <w:basedOn w:val="a1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a1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af3">
    <w:name w:val="Document Map"/>
    <w:basedOn w:val="a"/>
    <w:link w:val="Char"/>
    <w:rsid w:val="001D388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3"/>
    <w:rsid w:val="001D3885"/>
    <w:rPr>
      <w:rFonts w:ascii="宋体" w:eastAsia="宋体" w:hAnsi="Arial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E9092B"/>
    <w:pPr>
      <w:ind w:firstLineChars="200" w:firstLine="420"/>
    </w:pPr>
  </w:style>
  <w:style w:type="paragraph" w:styleId="af5">
    <w:name w:val="Subtitle"/>
    <w:basedOn w:val="a"/>
    <w:next w:val="a"/>
    <w:link w:val="Char0"/>
    <w:qFormat/>
    <w:rsid w:val="001B2A5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f5"/>
    <w:rsid w:val="001B2A5D"/>
    <w:rPr>
      <w:rFonts w:asciiTheme="majorHAnsi" w:eastAsia="宋体" w:hAnsiTheme="majorHAnsi" w:cstheme="majorBidi"/>
      <w:b/>
      <w:bCs/>
      <w:kern w:val="28"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BB502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af6">
    <w:name w:val="No Spacing"/>
    <w:uiPriority w:val="1"/>
    <w:qFormat/>
    <w:rsid w:val="00876457"/>
    <w:rPr>
      <w:rFonts w:ascii="Arial" w:hAnsi="Arial"/>
      <w:lang w:eastAsia="en-US"/>
    </w:rPr>
  </w:style>
  <w:style w:type="paragraph" w:styleId="HTML">
    <w:name w:val="HTML Preformatted"/>
    <w:basedOn w:val="a"/>
    <w:link w:val="HTMLChar"/>
    <w:uiPriority w:val="99"/>
    <w:unhideWhenUsed/>
    <w:rsid w:val="00C53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C539C8"/>
    <w:rPr>
      <w:rFonts w:ascii="宋体" w:eastAsia="宋体" w:hAnsi="宋体" w:cs="宋体"/>
      <w:sz w:val="24"/>
      <w:szCs w:val="24"/>
    </w:rPr>
  </w:style>
  <w:style w:type="paragraph" w:styleId="af7">
    <w:name w:val="Normal (Web)"/>
    <w:basedOn w:val="a"/>
    <w:uiPriority w:val="99"/>
    <w:unhideWhenUsed/>
    <w:rsid w:val="00A27210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A27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2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ihh\Application%20Data\Microsoft\Templates\Project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BB027-5FBA-49BA-B3AA-1AEEAD822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report.dot</Template>
  <TotalTime>412</TotalTime>
  <Pages>5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PopCap Games APAC</Company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Dai</dc:creator>
  <cp:lastModifiedBy>hc</cp:lastModifiedBy>
  <cp:revision>36</cp:revision>
  <cp:lastPrinted>2011-01-25T12:26:00Z</cp:lastPrinted>
  <dcterms:created xsi:type="dcterms:W3CDTF">2016-06-27T03:24:00Z</dcterms:created>
  <dcterms:modified xsi:type="dcterms:W3CDTF">2016-06-28T07:29:00Z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